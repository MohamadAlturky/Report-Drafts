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2D696C19">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0F50E4E2">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1283B2D2" w14:textId="77777777" w:rsidR="00EB4EC5" w:rsidRPr="00EB4EC5" w:rsidRDefault="00EB4EC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5DAA5CF8" w14:textId="77777777" w:rsidR="00EB4EC5" w:rsidRPr="000238DE" w:rsidRDefault="00EB4EC5" w:rsidP="000238DE">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3E435634" w:rsidR="009D52AD" w:rsidRPr="00F47A6A" w:rsidRDefault="00A822FD" w:rsidP="00F47A6A">
      <w:pPr>
        <w:pStyle w:val="a9"/>
        <w:numPr>
          <w:ilvl w:val="0"/>
          <w:numId w:val="45"/>
        </w:numPr>
        <w:rPr>
          <w:rtl/>
        </w:rPr>
      </w:pPr>
      <w:r w:rsidRPr="0070056B">
        <w:rPr>
          <w:rtl/>
          <w:lang w:val="en-US"/>
        </w:rPr>
        <w:lastRenderedPageBreak/>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تسمح المحولات للنظام بالتفاعل مع مكونات خارجية مختلفة دون تغيير النواة</w:t>
      </w:r>
      <w:r w:rsidR="00FB1D8C">
        <w:rPr>
          <w:rFonts w:hint="cs"/>
          <w:rtl/>
        </w:rPr>
        <w:t xml:space="preserve"> </w:t>
      </w:r>
      <w:r w:rsidR="00FB1D8C">
        <w:rPr>
          <w:lang w:val="en-US"/>
        </w:rPr>
        <w:t>[9]</w:t>
      </w:r>
      <w:r w:rsidR="00FB1D8C">
        <w:rPr>
          <w:rFonts w:hint="cs"/>
          <w:rtl/>
          <w:lang w:val="en-US"/>
        </w:rPr>
        <w:t>.</w:t>
      </w: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48834AF0"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B20DD9">
        <w:rPr>
          <w:rFonts w:hint="cs"/>
          <w:rtl/>
          <w:lang w:val="en-US"/>
        </w:rPr>
        <w:t>.</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068850EC"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يحتوي الرسم البياني الناتج دائمًا على جميع الأنشطة المشار إليها وتدفق التحكم الصحيح، ممثلة بالأنشطة 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FF7437">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4492CB34"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2">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760C2EEA" w14:textId="77777777" w:rsidR="006F6AA9" w:rsidRDefault="006F6AA9" w:rsidP="00F314DC">
      <w:pPr>
        <w:pStyle w:val="a9"/>
        <w:rPr>
          <w:lang w:val="en-US"/>
        </w:rPr>
      </w:pPr>
    </w:p>
    <w:p w14:paraId="1B1BF106" w14:textId="77777777" w:rsidR="006F6AA9" w:rsidRDefault="006F6AA9" w:rsidP="00F314DC">
      <w:pPr>
        <w:pStyle w:val="a9"/>
        <w:rPr>
          <w:rtl/>
          <w:lang w:val="en-US"/>
        </w:rPr>
      </w:pPr>
    </w:p>
    <w:p w14:paraId="16AE14B6" w14:textId="77777777" w:rsidR="007C03EF" w:rsidRDefault="007C03EF" w:rsidP="00F314DC">
      <w:pPr>
        <w:pStyle w:val="a9"/>
        <w:rPr>
          <w:rtl/>
          <w:lang w:val="en-US"/>
        </w:rPr>
      </w:pPr>
    </w:p>
    <w:p w14:paraId="2F57C0A4" w14:textId="77777777" w:rsidR="007C03EF" w:rsidRDefault="007C03EF" w:rsidP="007C03EF">
      <w:pPr>
        <w:pStyle w:val="a9"/>
        <w:rPr>
          <w:rtl/>
          <w:lang w:val="en-US"/>
        </w:rPr>
      </w:pP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lastRenderedPageBreak/>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6EFE7A4"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 الخاصة بالمستخدم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77777777" w:rsidR="00E218C3" w:rsidRDefault="00E218C3" w:rsidP="00A112A3">
      <w:pPr>
        <w:pStyle w:val="a9"/>
        <w:rPr>
          <w:lang w:val="en-US"/>
        </w:rPr>
      </w:pPr>
    </w:p>
    <w:p w14:paraId="6003A0D4" w14:textId="77777777" w:rsidR="00E218C3" w:rsidRDefault="00E218C3" w:rsidP="00A112A3">
      <w:pPr>
        <w:pStyle w:val="a9"/>
        <w:rPr>
          <w:lang w:val="en-US"/>
        </w:rPr>
      </w:pPr>
    </w:p>
    <w:p w14:paraId="298CB71B" w14:textId="464DD5BC" w:rsidR="000804AE" w:rsidRPr="000804AE" w:rsidRDefault="000804AE" w:rsidP="000804AE">
      <w:pPr>
        <w:pStyle w:val="a9"/>
        <w:rPr>
          <w:lang w:val="en-US"/>
        </w:rPr>
      </w:pPr>
      <w:r w:rsidRPr="000804AE">
        <w:rPr>
          <w:noProof/>
          <w:lang w:val="en-US"/>
        </w:rPr>
        <w:drawing>
          <wp:anchor distT="0" distB="0" distL="114300" distR="114300" simplePos="0" relativeHeight="251688960" behindDoc="0" locked="0" layoutInCell="1" allowOverlap="1" wp14:anchorId="1FA5752B" wp14:editId="330D5647">
            <wp:simplePos x="0" y="0"/>
            <wp:positionH relativeFrom="margin">
              <wp:align>right</wp:align>
            </wp:positionH>
            <wp:positionV relativeFrom="paragraph">
              <wp:posOffset>144145</wp:posOffset>
            </wp:positionV>
            <wp:extent cx="5943600" cy="4977765"/>
            <wp:effectExtent l="0" t="0" r="0" b="0"/>
            <wp:wrapSquare wrapText="bothSides"/>
            <wp:docPr id="239818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77765"/>
                    </a:xfrm>
                    <a:prstGeom prst="rect">
                      <a:avLst/>
                    </a:prstGeom>
                    <a:noFill/>
                    <a:ln>
                      <a:noFill/>
                    </a:ln>
                  </pic:spPr>
                </pic:pic>
              </a:graphicData>
            </a:graphic>
          </wp:anchor>
        </w:drawing>
      </w:r>
    </w:p>
    <w:p w14:paraId="76DB56F6" w14:textId="32E996E0" w:rsidR="00A112A3" w:rsidRDefault="00A112A3" w:rsidP="00A112A3">
      <w:pPr>
        <w:pStyle w:val="a9"/>
        <w:rPr>
          <w:rtl/>
          <w:lang w:val="en-US"/>
        </w:rPr>
      </w:pPr>
    </w:p>
    <w:p w14:paraId="1D5909D4" w14:textId="2FCE843C" w:rsidR="00E218C3" w:rsidRPr="00E218C3" w:rsidRDefault="00E218C3" w:rsidP="00E218C3">
      <w:pPr>
        <w:pStyle w:val="a9"/>
        <w:rPr>
          <w:lang w:val="en-US"/>
        </w:rPr>
      </w:pPr>
    </w:p>
    <w:p w14:paraId="4CF0AB4D" w14:textId="77777777" w:rsidR="00A112A3" w:rsidRDefault="00A112A3" w:rsidP="00A112A3">
      <w:pPr>
        <w:pStyle w:val="a9"/>
        <w:rPr>
          <w:rtl/>
          <w:lang w:val="en-US"/>
        </w:rPr>
      </w:pPr>
    </w:p>
    <w:p w14:paraId="3F0BCA6E" w14:textId="77777777" w:rsidR="00A112A3" w:rsidRDefault="00A112A3" w:rsidP="00A112A3">
      <w:pPr>
        <w:pStyle w:val="a9"/>
        <w:rPr>
          <w:lang w:val="en-US"/>
        </w:rPr>
      </w:pPr>
    </w:p>
    <w:p w14:paraId="294C8A26" w14:textId="24ACE251" w:rsidR="00E218C3" w:rsidRDefault="00C2307F" w:rsidP="00A112A3">
      <w:pPr>
        <w:pStyle w:val="a9"/>
        <w:rPr>
          <w:lang w:val="en-US"/>
        </w:rPr>
      </w:pPr>
      <w:r w:rsidRPr="00E218C3">
        <w:rPr>
          <w:noProof/>
          <w:lang w:val="en-US"/>
        </w:rPr>
        <w:lastRenderedPageBreak/>
        <w:drawing>
          <wp:anchor distT="0" distB="0" distL="114300" distR="114300" simplePos="0" relativeHeight="251691008" behindDoc="0" locked="0" layoutInCell="1" allowOverlap="1" wp14:anchorId="57E0A7E9" wp14:editId="286C61C9">
            <wp:simplePos x="0" y="0"/>
            <wp:positionH relativeFrom="margin">
              <wp:align>center</wp:align>
            </wp:positionH>
            <wp:positionV relativeFrom="paragraph">
              <wp:posOffset>350520</wp:posOffset>
            </wp:positionV>
            <wp:extent cx="5585460" cy="5722620"/>
            <wp:effectExtent l="0" t="0" r="0" b="0"/>
            <wp:wrapSquare wrapText="bothSides"/>
            <wp:docPr id="19655362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lang w:val="en-US"/>
        </w:rPr>
      </w:pPr>
    </w:p>
    <w:p w14:paraId="0E33C41E" w14:textId="77777777" w:rsidR="00E218C3" w:rsidRDefault="00E218C3" w:rsidP="00A112A3">
      <w:pPr>
        <w:pStyle w:val="a9"/>
        <w:rPr>
          <w:lang w:val="en-US"/>
        </w:rPr>
      </w:pPr>
    </w:p>
    <w:p w14:paraId="61FA5BF5" w14:textId="1D474D40" w:rsidR="00E218C3" w:rsidRPr="00E218C3" w:rsidRDefault="00E218C3" w:rsidP="00E218C3">
      <w:pPr>
        <w:pStyle w:val="a9"/>
        <w:rPr>
          <w:lang w:val="en-US"/>
        </w:rPr>
      </w:pPr>
    </w:p>
    <w:p w14:paraId="48EF3869" w14:textId="3260230D" w:rsidR="00E218C3" w:rsidRPr="00E218C3" w:rsidRDefault="00E218C3" w:rsidP="00E218C3">
      <w:pPr>
        <w:pStyle w:val="a9"/>
        <w:rPr>
          <w:lang w:val="en-US"/>
        </w:rPr>
      </w:pPr>
    </w:p>
    <w:p w14:paraId="5FC55E92" w14:textId="284438A3" w:rsidR="00E218C3" w:rsidRPr="00E218C3" w:rsidRDefault="00E218C3" w:rsidP="00E218C3">
      <w:pPr>
        <w:pStyle w:val="a9"/>
        <w:rPr>
          <w:lang w:val="en-US"/>
        </w:rPr>
      </w:pPr>
    </w:p>
    <w:p w14:paraId="19F3CD78" w14:textId="77777777" w:rsidR="00E218C3" w:rsidRDefault="00E218C3" w:rsidP="00A112A3">
      <w:pPr>
        <w:pStyle w:val="a9"/>
        <w:rPr>
          <w:rtl/>
          <w:lang w:val="en-US"/>
        </w:rPr>
      </w:pPr>
    </w:p>
    <w:p w14:paraId="3BDD4DBD" w14:textId="77777777" w:rsidR="00A112A3" w:rsidRDefault="00A112A3" w:rsidP="00A112A3">
      <w:pPr>
        <w:pStyle w:val="a9"/>
        <w:rPr>
          <w:rtl/>
          <w:lang w:val="en-US"/>
        </w:rPr>
      </w:pPr>
    </w:p>
    <w:p w14:paraId="6899AF4D" w14:textId="77777777" w:rsidR="00A112A3" w:rsidRDefault="00A112A3" w:rsidP="00A112A3">
      <w:pPr>
        <w:pStyle w:val="a9"/>
        <w:rPr>
          <w:rtl/>
          <w:lang w:val="en-US"/>
        </w:rPr>
      </w:pPr>
    </w:p>
    <w:p w14:paraId="3F70F7DB" w14:textId="77777777" w:rsidR="00A112A3" w:rsidRDefault="00A112A3" w:rsidP="00A112A3">
      <w:pPr>
        <w:pStyle w:val="a9"/>
        <w:rPr>
          <w:rtl/>
          <w:lang w:val="en-US"/>
        </w:rPr>
      </w:pPr>
    </w:p>
    <w:p w14:paraId="4144A72D" w14:textId="77777777" w:rsidR="00A112A3" w:rsidRDefault="00A112A3" w:rsidP="00A112A3">
      <w:pPr>
        <w:pStyle w:val="a9"/>
        <w:rPr>
          <w:rtl/>
          <w:lang w:val="en-US"/>
        </w:rPr>
      </w:pPr>
    </w:p>
    <w:p w14:paraId="5F3F6DC4" w14:textId="77777777" w:rsidR="00A112A3" w:rsidRDefault="00A112A3"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5E290C8E" w:rsidR="00E74556" w:rsidRDefault="00E74556" w:rsidP="00E74556">
      <w:pPr>
        <w:pStyle w:val="a9"/>
        <w:rPr>
          <w:lang w:val="en-US"/>
        </w:rPr>
      </w:pPr>
      <w:r>
        <w:rPr>
          <w:rFonts w:hint="cs"/>
          <w:rtl/>
          <w:lang w:val="en-US"/>
        </w:rPr>
        <w:t xml:space="preserve">يتم إرسال </w:t>
      </w:r>
      <w:r w:rsidR="00C4115C">
        <w:rPr>
          <w:rFonts w:hint="cs"/>
          <w:rtl/>
          <w:lang w:val="en-US"/>
        </w:rPr>
        <w:t>أمر</w:t>
      </w:r>
      <w:r>
        <w:rPr>
          <w:rFonts w:hint="cs"/>
          <w:rtl/>
          <w:lang w:val="en-US"/>
        </w:rPr>
        <w:t xml:space="preserve"> </w:t>
      </w:r>
      <w:r>
        <w:rPr>
          <w:lang w:val="en-US"/>
        </w:rPr>
        <w:t>(Prompt)</w:t>
      </w:r>
      <w:r>
        <w:rPr>
          <w:rFonts w:hint="cs"/>
          <w:rtl/>
          <w:lang w:val="en-US"/>
        </w:rPr>
        <w:t xml:space="preserve"> لنموذج لغة كبير </w:t>
      </w:r>
      <w:r>
        <w:rPr>
          <w:lang w:val="en-US"/>
        </w:rPr>
        <w:t>(LLM)</w:t>
      </w:r>
      <w:r>
        <w:rPr>
          <w:rFonts w:hint="cs"/>
          <w:rtl/>
          <w:lang w:val="en-US"/>
        </w:rPr>
        <w:t xml:space="preserve">، يحتوي هذا </w:t>
      </w:r>
      <w:r w:rsidR="00B51EE2">
        <w:rPr>
          <w:rFonts w:hint="cs"/>
          <w:rtl/>
          <w:lang w:val="en-US"/>
        </w:rPr>
        <w:t>الأمر</w:t>
      </w:r>
      <w:r>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Pr>
          <w:lang w:val="en-US"/>
        </w:rPr>
        <w:t>(Parser)</w:t>
      </w:r>
      <w:r>
        <w:rPr>
          <w:rFonts w:hint="cs"/>
          <w:rtl/>
          <w:lang w:val="en-US"/>
        </w:rPr>
        <w:t xml:space="preserve"> يقوم بالبحث ضمن النص عن الخرج الموضوع بين علامتي </w:t>
      </w:r>
      <w:r>
        <w:rPr>
          <w:lang w:val="en-US"/>
        </w:rPr>
        <w:t>(```)</w:t>
      </w:r>
      <w:r>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0B5F5DE7" w14:textId="77777777" w:rsidR="00E74556" w:rsidRDefault="00E74556" w:rsidP="00E74556">
      <w:pPr>
        <w:pStyle w:val="a9"/>
        <w:rPr>
          <w:lang w:val="en-US"/>
        </w:rPr>
      </w:pPr>
      <w:r>
        <w:rPr>
          <w:noProof/>
        </w:rPr>
        <w:drawing>
          <wp:anchor distT="0" distB="0" distL="114300" distR="114300" simplePos="0" relativeHeight="251693056" behindDoc="0" locked="0" layoutInCell="1" allowOverlap="1" wp14:anchorId="397A95C8" wp14:editId="2ED0EFE6">
            <wp:simplePos x="0" y="0"/>
            <wp:positionH relativeFrom="margin">
              <wp:align>right</wp:align>
            </wp:positionH>
            <wp:positionV relativeFrom="paragraph">
              <wp:posOffset>344170</wp:posOffset>
            </wp:positionV>
            <wp:extent cx="5943600" cy="1880235"/>
            <wp:effectExtent l="0" t="0" r="0" b="5715"/>
            <wp:wrapSquare wrapText="bothSides"/>
            <wp:docPr id="222441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80235"/>
                    </a:xfrm>
                    <a:prstGeom prst="rect">
                      <a:avLst/>
                    </a:prstGeom>
                    <a:noFill/>
                    <a:ln>
                      <a:noFill/>
                    </a:ln>
                  </pic:spPr>
                </pic:pic>
              </a:graphicData>
            </a:graphic>
          </wp:anchor>
        </w:drawing>
      </w: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5B96FF05" w14:textId="77777777" w:rsidR="00E74556" w:rsidRDefault="00E74556" w:rsidP="00E74556">
      <w:pPr>
        <w:pStyle w:val="a9"/>
        <w:rPr>
          <w:rtl/>
          <w:lang w:val="en-US"/>
        </w:rPr>
      </w:pPr>
    </w:p>
    <w:p w14:paraId="4AC23C5B" w14:textId="77777777" w:rsidR="00E74556" w:rsidRDefault="00E74556" w:rsidP="00E74556">
      <w:pPr>
        <w:pStyle w:val="a9"/>
        <w:rPr>
          <w:rtl/>
          <w:lang w:val="en-US"/>
        </w:rPr>
      </w:pPr>
      <w:r>
        <w:rPr>
          <w:noProof/>
        </w:rPr>
        <w:lastRenderedPageBreak/>
        <w:drawing>
          <wp:inline distT="0" distB="0" distL="0" distR="0" wp14:anchorId="20902705" wp14:editId="5535A3D6">
            <wp:extent cx="5943600" cy="2080895"/>
            <wp:effectExtent l="0" t="0" r="0" b="0"/>
            <wp:docPr id="1922426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p>
    <w:p w14:paraId="18924B39" w14:textId="77777777" w:rsidR="00E74556" w:rsidRDefault="00E74556" w:rsidP="00E74556">
      <w:pPr>
        <w:pStyle w:val="a9"/>
        <w:rPr>
          <w:lang w:val="en-US"/>
        </w:rPr>
      </w:pP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639BF8C8" w:rsidR="00E74556" w:rsidRDefault="00E74556" w:rsidP="00E74556">
      <w:pPr>
        <w:pStyle w:val="a9"/>
        <w:rPr>
          <w:rtl/>
          <w:lang w:val="en-US"/>
        </w:rPr>
      </w:pPr>
      <w:r>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Pr>
          <w:rFonts w:hint="cs"/>
          <w:rtl/>
          <w:lang w:val="en-US"/>
        </w:rPr>
        <w:t xml:space="preserve"> المعدل من أجل استخدامها في المراحل اللاحقة.</w:t>
      </w:r>
    </w:p>
    <w:p w14:paraId="785070E8" w14:textId="77777777" w:rsidR="00E74556" w:rsidRDefault="00E74556" w:rsidP="00E74556">
      <w:pPr>
        <w:pStyle w:val="a9"/>
        <w:rPr>
          <w:rtl/>
          <w:lang w:val="en-US"/>
        </w:rPr>
      </w:pPr>
      <w:r>
        <w:rPr>
          <w:noProof/>
        </w:rPr>
        <w:drawing>
          <wp:anchor distT="0" distB="0" distL="114300" distR="114300" simplePos="0" relativeHeight="251694080" behindDoc="0" locked="0" layoutInCell="1" allowOverlap="1" wp14:anchorId="05DB2B5A" wp14:editId="441AD0AB">
            <wp:simplePos x="0" y="0"/>
            <wp:positionH relativeFrom="margin">
              <wp:align>right</wp:align>
            </wp:positionH>
            <wp:positionV relativeFrom="paragraph">
              <wp:posOffset>349250</wp:posOffset>
            </wp:positionV>
            <wp:extent cx="5943600" cy="2887980"/>
            <wp:effectExtent l="0" t="0" r="0" b="7620"/>
            <wp:wrapSquare wrapText="bothSides"/>
            <wp:docPr id="5000839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anchor>
        </w:drawing>
      </w: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lastRenderedPageBreak/>
        <w:t>-4.2.</w:t>
      </w:r>
      <w:r w:rsidR="0086392B">
        <w:t>5</w:t>
      </w:r>
      <w:r w:rsidRPr="00201D55">
        <w:rPr>
          <w:rFonts w:hint="cs"/>
          <w:rtl/>
        </w:rPr>
        <w:t xml:space="preserve"> </w:t>
      </w:r>
      <w:r>
        <w:rPr>
          <w:rFonts w:hint="cs"/>
          <w:rtl/>
        </w:rPr>
        <w:t>تحديد الفاعلين</w:t>
      </w:r>
    </w:p>
    <w:p w14:paraId="6257F2C2" w14:textId="591E7D0F" w:rsidR="00E74556" w:rsidRDefault="00E74556" w:rsidP="00E74556">
      <w:pPr>
        <w:pStyle w:val="a9"/>
        <w:rPr>
          <w:rtl/>
          <w:lang w:val="en-US"/>
        </w:rPr>
      </w:pPr>
      <w:r w:rsidRPr="00BC03BA">
        <w:rPr>
          <w:b/>
          <w:bCs/>
          <w:noProof/>
          <w:sz w:val="28"/>
          <w:szCs w:val="34"/>
          <w:lang w:val="en-US"/>
        </w:rPr>
        <w:drawing>
          <wp:anchor distT="0" distB="0" distL="114300" distR="114300" simplePos="0" relativeHeight="251695104" behindDoc="0" locked="0" layoutInCell="1" allowOverlap="1" wp14:anchorId="53C41A12" wp14:editId="2528F83C">
            <wp:simplePos x="0" y="0"/>
            <wp:positionH relativeFrom="margin">
              <wp:align>right</wp:align>
            </wp:positionH>
            <wp:positionV relativeFrom="paragraph">
              <wp:posOffset>1528445</wp:posOffset>
            </wp:positionV>
            <wp:extent cx="5943600" cy="2420620"/>
            <wp:effectExtent l="0" t="0" r="0" b="0"/>
            <wp:wrapSquare wrapText="bothSides"/>
            <wp:docPr id="8566867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6308EAB2" w14:textId="77777777" w:rsidR="00E74556" w:rsidRDefault="00E74556"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2FF2F02B" w14:textId="77777777" w:rsidR="00E74556" w:rsidRDefault="00E74556" w:rsidP="00E74556">
      <w:pPr>
        <w:pStyle w:val="a9"/>
        <w:rPr>
          <w:rtl/>
          <w:lang w:val="en-US"/>
        </w:rPr>
      </w:pPr>
    </w:p>
    <w:p w14:paraId="15F47C23" w14:textId="77777777" w:rsidR="00E74556" w:rsidRDefault="00E74556" w:rsidP="00E74556">
      <w:pPr>
        <w:pStyle w:val="a9"/>
        <w:rPr>
          <w:rtl/>
          <w:lang w:val="en-US"/>
        </w:rPr>
      </w:pPr>
    </w:p>
    <w:p w14:paraId="5F4B0E60" w14:textId="77777777" w:rsidR="00E74556" w:rsidRDefault="00E74556" w:rsidP="00E74556">
      <w:pPr>
        <w:pStyle w:val="a9"/>
        <w:rPr>
          <w:rtl/>
          <w:lang w:val="en-US"/>
        </w:rPr>
      </w:pPr>
      <w:r w:rsidRPr="00BE00EF">
        <w:rPr>
          <w:noProof/>
          <w:lang w:val="en-US"/>
        </w:rPr>
        <w:lastRenderedPageBreak/>
        <w:drawing>
          <wp:anchor distT="0" distB="0" distL="114300" distR="114300" simplePos="0" relativeHeight="251696128" behindDoc="0" locked="0" layoutInCell="1" allowOverlap="1" wp14:anchorId="2FC7EB84" wp14:editId="23A2F900">
            <wp:simplePos x="0" y="0"/>
            <wp:positionH relativeFrom="margin">
              <wp:align>right</wp:align>
            </wp:positionH>
            <wp:positionV relativeFrom="paragraph">
              <wp:posOffset>287411</wp:posOffset>
            </wp:positionV>
            <wp:extent cx="5943600" cy="2420620"/>
            <wp:effectExtent l="0" t="0" r="0" b="0"/>
            <wp:wrapSquare wrapText="bothSides"/>
            <wp:docPr id="1469122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285B547E" w:rsidR="00E74556" w:rsidRDefault="00E74556" w:rsidP="00E74556">
      <w:pPr>
        <w:pStyle w:val="a9"/>
        <w:rPr>
          <w:rtl/>
          <w:lang w:val="en-US"/>
        </w:rPr>
      </w:pPr>
      <w:r>
        <w:rPr>
          <w:rFonts w:hint="cs"/>
          <w:rtl/>
          <w:lang w:val="en-US"/>
        </w:rPr>
        <w:t>يتم تحديد نوع كل بوابة (</w:t>
      </w:r>
      <w:r>
        <w:rPr>
          <w:lang w:val="en-US"/>
        </w:rPr>
        <w:t>or, xor, and</w:t>
      </w:r>
      <w:r>
        <w:rPr>
          <w:rFonts w:hint="cs"/>
          <w:rtl/>
          <w:lang w:val="en-US"/>
        </w:rPr>
        <w:t xml:space="preserve">) مع شروط التدفق بين هذه البوابة والأنشطة المرتبطة بها عن طريق بناء </w:t>
      </w:r>
      <w:r w:rsidR="002678D9">
        <w:rPr>
          <w:rFonts w:hint="cs"/>
          <w:rtl/>
          <w:lang w:val="en-US"/>
        </w:rPr>
        <w:t>أمر</w:t>
      </w:r>
      <w:r>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أنواع البوابات.</w:t>
      </w:r>
    </w:p>
    <w:p w14:paraId="27294368" w14:textId="77777777" w:rsidR="00E74556" w:rsidRDefault="00E74556" w:rsidP="00E74556">
      <w:pPr>
        <w:pStyle w:val="a9"/>
        <w:rPr>
          <w:rtl/>
          <w:lang w:val="en-US"/>
        </w:rPr>
      </w:pPr>
      <w:r w:rsidRPr="0057144F">
        <w:rPr>
          <w:noProof/>
          <w:lang w:val="en-US"/>
        </w:rPr>
        <w:drawing>
          <wp:anchor distT="0" distB="0" distL="114300" distR="114300" simplePos="0" relativeHeight="251697152" behindDoc="0" locked="0" layoutInCell="1" allowOverlap="1" wp14:anchorId="3E374ADE" wp14:editId="6A4006A1">
            <wp:simplePos x="0" y="0"/>
            <wp:positionH relativeFrom="column">
              <wp:posOffset>0</wp:posOffset>
            </wp:positionH>
            <wp:positionV relativeFrom="paragraph">
              <wp:posOffset>360680</wp:posOffset>
            </wp:positionV>
            <wp:extent cx="5943600" cy="2420620"/>
            <wp:effectExtent l="0" t="0" r="0" b="0"/>
            <wp:wrapSquare wrapText="bothSides"/>
            <wp:docPr id="15260889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750BB828" w14:textId="77777777" w:rsidR="00E74556" w:rsidRPr="0057144F" w:rsidRDefault="00E74556" w:rsidP="00E74556">
      <w:pPr>
        <w:pStyle w:val="a9"/>
        <w:rPr>
          <w:lang w:val="en-US"/>
        </w:rPr>
      </w:pPr>
    </w:p>
    <w:p w14:paraId="5DA4CC64" w14:textId="77777777"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16420DE5" w14:textId="7940F3EF"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72815CE5" w14:textId="77777777" w:rsidR="00E74556" w:rsidRPr="005F78BF" w:rsidRDefault="00E74556" w:rsidP="00E74556">
      <w:pPr>
        <w:pStyle w:val="a9"/>
        <w:rPr>
          <w:lang w:val="en-US"/>
        </w:rPr>
      </w:pPr>
      <w:r w:rsidRPr="005F78BF">
        <w:rPr>
          <w:noProof/>
          <w:lang w:val="en-US"/>
        </w:rPr>
        <w:lastRenderedPageBreak/>
        <w:drawing>
          <wp:anchor distT="0" distB="0" distL="114300" distR="114300" simplePos="0" relativeHeight="251698176" behindDoc="0" locked="0" layoutInCell="1" allowOverlap="1" wp14:anchorId="354B427A" wp14:editId="2342230E">
            <wp:simplePos x="0" y="0"/>
            <wp:positionH relativeFrom="margin">
              <wp:align>right</wp:align>
            </wp:positionH>
            <wp:positionV relativeFrom="paragraph">
              <wp:posOffset>0</wp:posOffset>
            </wp:positionV>
            <wp:extent cx="5943600" cy="6525260"/>
            <wp:effectExtent l="0" t="0" r="0" b="8890"/>
            <wp:wrapSquare wrapText="bothSides"/>
            <wp:docPr id="13093228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anchor>
        </w:drawing>
      </w:r>
    </w:p>
    <w:p w14:paraId="67D5A33E" w14:textId="77777777" w:rsidR="00E74556"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r w:rsidRPr="00191468">
        <w:rPr>
          <w:lang w:val="en-US"/>
        </w:rPr>
        <w:t>api</w:t>
      </w:r>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4C6F0085" w14:textId="4493DD6B" w:rsidR="0013607A" w:rsidRDefault="0013607A" w:rsidP="00527A9E">
      <w:pPr>
        <w:pStyle w:val="a9"/>
        <w:rPr>
          <w:lang w:val="en-US"/>
        </w:rPr>
      </w:pPr>
    </w:p>
    <w:p w14:paraId="49487E69" w14:textId="0A13F701" w:rsidR="0013607A" w:rsidRDefault="0013607A" w:rsidP="00527A9E">
      <w:pPr>
        <w:pStyle w:val="a9"/>
        <w:rPr>
          <w:lang w:val="en-US"/>
        </w:rPr>
      </w:pPr>
    </w:p>
    <w:p w14:paraId="44785AA6" w14:textId="77777777" w:rsidR="0013607A" w:rsidRDefault="0013607A" w:rsidP="00527A9E">
      <w:pPr>
        <w:pStyle w:val="a9"/>
        <w:rPr>
          <w:lang w:val="en-US"/>
        </w:rPr>
      </w:pPr>
    </w:p>
    <w:p w14:paraId="548D1687" w14:textId="77777777" w:rsidR="0013607A" w:rsidRDefault="0013607A" w:rsidP="00527A9E">
      <w:pPr>
        <w:pStyle w:val="a9"/>
        <w:rPr>
          <w:lang w:val="en-US"/>
        </w:rPr>
      </w:pPr>
    </w:p>
    <w:p w14:paraId="54438461" w14:textId="77777777" w:rsidR="0013607A" w:rsidRDefault="0013607A" w:rsidP="00527A9E">
      <w:pPr>
        <w:pStyle w:val="a9"/>
        <w:rPr>
          <w:lang w:val="en-US"/>
        </w:rPr>
      </w:pPr>
    </w:p>
    <w:p w14:paraId="01007964" w14:textId="77777777" w:rsidR="0013607A" w:rsidRDefault="0013607A" w:rsidP="00527A9E">
      <w:pPr>
        <w:pStyle w:val="a9"/>
        <w:rPr>
          <w:lang w:val="en-US"/>
        </w:rPr>
      </w:pPr>
    </w:p>
    <w:p w14:paraId="7AD3F9E7" w14:textId="77777777" w:rsidR="0013607A" w:rsidRDefault="0013607A" w:rsidP="00527A9E">
      <w:pPr>
        <w:pStyle w:val="a9"/>
        <w:rPr>
          <w:lang w:val="en-US"/>
        </w:rPr>
      </w:pPr>
    </w:p>
    <w:p w14:paraId="532CA61B" w14:textId="77777777" w:rsidR="0013607A" w:rsidRDefault="0013607A" w:rsidP="00527A9E">
      <w:pPr>
        <w:pStyle w:val="a9"/>
        <w:rPr>
          <w:lang w:val="en-US"/>
        </w:rPr>
      </w:pPr>
    </w:p>
    <w:p w14:paraId="113F34D7" w14:textId="77777777" w:rsidR="0013607A" w:rsidRDefault="0013607A" w:rsidP="00527A9E">
      <w:pPr>
        <w:pStyle w:val="a9"/>
        <w:rPr>
          <w:lang w:val="en-US"/>
        </w:rPr>
      </w:pPr>
    </w:p>
    <w:p w14:paraId="435D21D2" w14:textId="43E8EE21" w:rsidR="00BA5475" w:rsidRDefault="00BA5475" w:rsidP="00527A9E">
      <w:pPr>
        <w:pStyle w:val="a9"/>
        <w:rPr>
          <w:lang w:val="en-US"/>
        </w:rPr>
      </w:pPr>
    </w:p>
    <w:p w14:paraId="54EA1E9B" w14:textId="77777777" w:rsidR="00BA5475" w:rsidRDefault="00BA5475" w:rsidP="00527A9E">
      <w:pPr>
        <w:pStyle w:val="a9"/>
        <w:rPr>
          <w:lang w:val="en-US"/>
        </w:rPr>
      </w:pPr>
    </w:p>
    <w:p w14:paraId="3828D4F6" w14:textId="77777777" w:rsidR="00BA5475" w:rsidRDefault="00BA5475" w:rsidP="00527A9E">
      <w:pPr>
        <w:pStyle w:val="a9"/>
        <w:rPr>
          <w:lang w:val="en-US"/>
        </w:rPr>
      </w:pPr>
    </w:p>
    <w:p w14:paraId="43570F27" w14:textId="77777777" w:rsidR="00BA5475" w:rsidRDefault="00BA5475" w:rsidP="00527A9E">
      <w:pPr>
        <w:pStyle w:val="a9"/>
        <w:rPr>
          <w:lang w:val="en-US"/>
        </w:rPr>
      </w:pPr>
    </w:p>
    <w:p w14:paraId="0F387DD0" w14:textId="77777777" w:rsidR="00BA5475" w:rsidRDefault="00BA5475" w:rsidP="00527A9E">
      <w:pPr>
        <w:pStyle w:val="a9"/>
        <w:rPr>
          <w:lang w:val="en-US"/>
        </w:rPr>
      </w:pPr>
    </w:p>
    <w:p w14:paraId="69EEDFF4" w14:textId="77777777" w:rsidR="00BA5475" w:rsidRDefault="00BA5475" w:rsidP="00527A9E">
      <w:pPr>
        <w:pStyle w:val="a9"/>
        <w:rPr>
          <w:lang w:val="en-US"/>
        </w:rPr>
      </w:pPr>
    </w:p>
    <w:p w14:paraId="3F5CDB8A" w14:textId="77777777" w:rsidR="00BA5475" w:rsidRDefault="00BA5475" w:rsidP="00527A9E">
      <w:pPr>
        <w:pStyle w:val="a9"/>
        <w:rPr>
          <w:lang w:val="en-US"/>
        </w:rPr>
      </w:pPr>
    </w:p>
    <w:p w14:paraId="20F037ED" w14:textId="77777777" w:rsidR="00BA5475" w:rsidRDefault="00BA5475" w:rsidP="00527A9E">
      <w:pPr>
        <w:pStyle w:val="a9"/>
        <w:rPr>
          <w:lang w:val="en-US"/>
        </w:rPr>
      </w:pPr>
    </w:p>
    <w:p w14:paraId="665C9127" w14:textId="77777777" w:rsidR="00BA5475" w:rsidRDefault="00BA5475" w:rsidP="00527A9E">
      <w:pPr>
        <w:pStyle w:val="a9"/>
        <w:rPr>
          <w:lang w:val="en-US"/>
        </w:rPr>
      </w:pPr>
    </w:p>
    <w:p w14:paraId="1F00FEBE" w14:textId="77777777" w:rsidR="00BA5475" w:rsidRDefault="00BA5475" w:rsidP="00527A9E">
      <w:pPr>
        <w:pStyle w:val="a9"/>
        <w:rPr>
          <w:lang w:val="en-US"/>
        </w:rPr>
      </w:pPr>
    </w:p>
    <w:p w14:paraId="2C0F9CFB" w14:textId="77777777" w:rsidR="00BA5475" w:rsidRDefault="00BA5475" w:rsidP="00527A9E">
      <w:pPr>
        <w:pStyle w:val="a9"/>
        <w:rPr>
          <w:lang w:val="en-US"/>
        </w:rPr>
      </w:pPr>
    </w:p>
    <w:p w14:paraId="7CA86CC7" w14:textId="77777777" w:rsidR="00BA5475" w:rsidRDefault="00BA5475" w:rsidP="00527A9E">
      <w:pPr>
        <w:pStyle w:val="a9"/>
        <w:rPr>
          <w:lang w:val="en-US"/>
        </w:rPr>
      </w:pPr>
    </w:p>
    <w:p w14:paraId="22655DC8" w14:textId="77777777" w:rsidR="00BA5475" w:rsidRDefault="00BA5475" w:rsidP="00527A9E">
      <w:pPr>
        <w:pStyle w:val="a9"/>
        <w:rPr>
          <w:lang w:val="en-US"/>
        </w:rPr>
      </w:pPr>
    </w:p>
    <w:p w14:paraId="0A1A025D" w14:textId="77777777" w:rsidR="00BA5475" w:rsidRDefault="00BA5475" w:rsidP="00527A9E">
      <w:pPr>
        <w:pStyle w:val="a9"/>
        <w:rPr>
          <w:lang w:val="en-US"/>
        </w:rPr>
      </w:pPr>
    </w:p>
    <w:p w14:paraId="06A812DA" w14:textId="77777777" w:rsidR="00BA5475" w:rsidRDefault="00BA5475" w:rsidP="00527A9E">
      <w:pPr>
        <w:pStyle w:val="a9"/>
        <w:rPr>
          <w:lang w:val="en-US"/>
        </w:rPr>
      </w:pPr>
    </w:p>
    <w:p w14:paraId="769BE036" w14:textId="77777777" w:rsidR="00BA5475" w:rsidRDefault="00BA5475" w:rsidP="00527A9E">
      <w:pPr>
        <w:pStyle w:val="a9"/>
        <w:rPr>
          <w:lang w:val="en-US"/>
        </w:rPr>
      </w:pPr>
    </w:p>
    <w:p w14:paraId="64E368FD" w14:textId="77777777" w:rsidR="00BA5475" w:rsidRDefault="00BA5475" w:rsidP="00527A9E">
      <w:pPr>
        <w:pStyle w:val="a9"/>
        <w:rPr>
          <w:lang w:val="en-US"/>
        </w:rPr>
      </w:pPr>
    </w:p>
    <w:p w14:paraId="3811F439" w14:textId="77777777" w:rsidR="00BA5475" w:rsidRDefault="00BA5475" w:rsidP="00527A9E">
      <w:pPr>
        <w:pStyle w:val="a9"/>
        <w:rPr>
          <w:lang w:val="en-US"/>
        </w:rPr>
      </w:pPr>
    </w:p>
    <w:p w14:paraId="72EA60CC" w14:textId="77777777" w:rsidR="00BA5475" w:rsidRDefault="00BA5475" w:rsidP="00527A9E">
      <w:pPr>
        <w:pStyle w:val="a9"/>
        <w:rPr>
          <w:lang w:val="en-US"/>
        </w:rPr>
      </w:pPr>
    </w:p>
    <w:p w14:paraId="538CC3AC" w14:textId="77777777" w:rsidR="00BA5475" w:rsidRDefault="00BA5475" w:rsidP="00527A9E">
      <w:pPr>
        <w:pStyle w:val="a9"/>
        <w:rPr>
          <w:lang w:val="en-US"/>
        </w:rPr>
      </w:pPr>
    </w:p>
    <w:p w14:paraId="377A1006" w14:textId="77777777" w:rsidR="00BA5475" w:rsidRDefault="00BA5475" w:rsidP="00527A9E">
      <w:pPr>
        <w:pStyle w:val="a9"/>
        <w:rPr>
          <w:lang w:val="en-US"/>
        </w:rPr>
      </w:pPr>
    </w:p>
    <w:p w14:paraId="05276E4C" w14:textId="60C57737" w:rsidR="00AC1568" w:rsidRDefault="00AC1568" w:rsidP="00527A9E">
      <w:pPr>
        <w:pStyle w:val="a9"/>
        <w:rPr>
          <w:rtl/>
        </w:rPr>
      </w:pPr>
    </w:p>
    <w:p w14:paraId="61E54603" w14:textId="77777777" w:rsidR="00A112A3" w:rsidRDefault="00A112A3" w:rsidP="00A112A3">
      <w:pPr>
        <w:pStyle w:val="a9"/>
        <w:rPr>
          <w:rtl/>
          <w:lang w:val="en-US"/>
        </w:rPr>
      </w:pPr>
    </w:p>
    <w:p w14:paraId="4463A99B" w14:textId="77777777" w:rsidR="00A112A3" w:rsidRDefault="00A112A3" w:rsidP="00A112A3">
      <w:pPr>
        <w:pStyle w:val="a9"/>
        <w:rPr>
          <w:rtl/>
          <w:lang w:val="en-US"/>
        </w:rPr>
      </w:pPr>
    </w:p>
    <w:p w14:paraId="307AC959" w14:textId="77777777" w:rsidR="00A112A3" w:rsidRDefault="00A112A3" w:rsidP="00A112A3">
      <w:pPr>
        <w:pStyle w:val="a9"/>
        <w:rPr>
          <w:rtl/>
          <w:lang w:val="en-US"/>
        </w:rPr>
      </w:pPr>
    </w:p>
    <w:p w14:paraId="012DF112" w14:textId="77777777" w:rsidR="00A112A3" w:rsidRDefault="00A112A3" w:rsidP="00A112A3">
      <w:pPr>
        <w:pStyle w:val="a9"/>
        <w:rPr>
          <w:rtl/>
          <w:lang w:val="en-US"/>
        </w:rPr>
      </w:pPr>
    </w:p>
    <w:p w14:paraId="5F2D791C" w14:textId="77777777" w:rsidR="00A112A3" w:rsidRDefault="00A112A3" w:rsidP="00A112A3">
      <w:pPr>
        <w:pStyle w:val="a9"/>
        <w:rPr>
          <w:rtl/>
          <w:lang w:val="en-US"/>
        </w:rPr>
      </w:pPr>
    </w:p>
    <w:p w14:paraId="0C90FBF2" w14:textId="77777777" w:rsidR="00A112A3" w:rsidRDefault="00A112A3" w:rsidP="00A112A3">
      <w:pPr>
        <w:pStyle w:val="a9"/>
        <w:rPr>
          <w:rtl/>
          <w:lang w:val="en-US"/>
        </w:rPr>
      </w:pPr>
    </w:p>
    <w:p w14:paraId="6D9991A7" w14:textId="77777777" w:rsidR="00A112A3" w:rsidRDefault="00A112A3" w:rsidP="00A112A3">
      <w:pPr>
        <w:pStyle w:val="a9"/>
        <w:rPr>
          <w:rtl/>
          <w:lang w:val="en-US"/>
        </w:rPr>
      </w:pPr>
    </w:p>
    <w:p w14:paraId="36072BDA" w14:textId="77777777" w:rsidR="00A112A3" w:rsidRDefault="00A112A3" w:rsidP="00A112A3">
      <w:pPr>
        <w:pStyle w:val="a9"/>
        <w:rPr>
          <w:rtl/>
          <w:lang w:val="en-US"/>
        </w:rPr>
      </w:pPr>
    </w:p>
    <w:p w14:paraId="04AA41FE" w14:textId="77777777" w:rsidR="00A112A3" w:rsidRDefault="00A112A3" w:rsidP="00A112A3">
      <w:pPr>
        <w:pStyle w:val="a9"/>
        <w:rPr>
          <w:rtl/>
          <w:lang w:val="en-US"/>
        </w:rPr>
      </w:pPr>
    </w:p>
    <w:p w14:paraId="60C910D3" w14:textId="77777777" w:rsidR="00A112A3" w:rsidRDefault="00A112A3" w:rsidP="00A112A3">
      <w:pPr>
        <w:pStyle w:val="a9"/>
        <w:rPr>
          <w:rtl/>
          <w:lang w:val="en-US"/>
        </w:rPr>
      </w:pPr>
    </w:p>
    <w:p w14:paraId="67FE8ADE" w14:textId="77777777" w:rsidR="0000662F" w:rsidRDefault="0000662F" w:rsidP="00A112A3">
      <w:pPr>
        <w:pStyle w:val="a9"/>
        <w:rPr>
          <w:rtl/>
          <w:lang w:val="en-US"/>
        </w:rPr>
      </w:pPr>
    </w:p>
    <w:p w14:paraId="5F1EA9E7" w14:textId="77777777" w:rsidR="0000662F" w:rsidRDefault="0000662F" w:rsidP="00A112A3">
      <w:pPr>
        <w:pStyle w:val="a9"/>
        <w:rPr>
          <w:rtl/>
          <w:lang w:val="en-US"/>
        </w:rPr>
      </w:pPr>
    </w:p>
    <w:p w14:paraId="74565D31" w14:textId="77777777" w:rsidR="0000662F" w:rsidRDefault="0000662F" w:rsidP="00A112A3">
      <w:pPr>
        <w:pStyle w:val="a9"/>
        <w:rPr>
          <w:rtl/>
          <w:lang w:val="en-US"/>
        </w:rPr>
      </w:pPr>
    </w:p>
    <w:p w14:paraId="720A8B5A" w14:textId="77777777" w:rsidR="0000662F" w:rsidRDefault="0000662F" w:rsidP="00A112A3">
      <w:pPr>
        <w:pStyle w:val="a9"/>
        <w:rPr>
          <w:rtl/>
          <w:lang w:val="en-US"/>
        </w:rPr>
      </w:pPr>
    </w:p>
    <w:p w14:paraId="6CA04EFC" w14:textId="77777777" w:rsidR="0094058F" w:rsidRDefault="0094058F" w:rsidP="0094058F">
      <w:pPr>
        <w:pStyle w:val="a9"/>
        <w:rPr>
          <w:rtl/>
          <w:lang w:val="en-US"/>
        </w:rPr>
      </w:pPr>
    </w:p>
    <w:p w14:paraId="5D031D6B" w14:textId="77777777" w:rsidR="0094058F" w:rsidRDefault="0094058F" w:rsidP="0094058F">
      <w:pPr>
        <w:pStyle w:val="a9"/>
        <w:rPr>
          <w:rtl/>
          <w:lang w:val="en-US"/>
        </w:rPr>
      </w:pPr>
    </w:p>
    <w:p w14:paraId="5B8C8615" w14:textId="77777777" w:rsidR="0094058F" w:rsidRDefault="0094058F" w:rsidP="0094058F">
      <w:pPr>
        <w:pStyle w:val="a9"/>
        <w:rPr>
          <w:rtl/>
          <w:lang w:val="en-US"/>
        </w:rPr>
      </w:pPr>
    </w:p>
    <w:p w14:paraId="3900C944" w14:textId="77777777" w:rsidR="0094058F" w:rsidRDefault="0094058F" w:rsidP="0094058F">
      <w:pPr>
        <w:pStyle w:val="a9"/>
        <w:rPr>
          <w:rtl/>
          <w:lang w:val="en-US"/>
        </w:rPr>
      </w:pPr>
    </w:p>
    <w:p w14:paraId="6E361648" w14:textId="77777777" w:rsidR="0094058F" w:rsidRDefault="0094058F" w:rsidP="0094058F">
      <w:pPr>
        <w:pStyle w:val="a9"/>
        <w:rPr>
          <w:rtl/>
          <w:lang w:val="en-US"/>
        </w:rPr>
      </w:pPr>
    </w:p>
    <w:p w14:paraId="2C01CD88" w14:textId="77777777" w:rsidR="0094058F" w:rsidRDefault="0094058F" w:rsidP="0094058F">
      <w:pPr>
        <w:pStyle w:val="a9"/>
        <w:rPr>
          <w:rtl/>
          <w:lang w:val="en-US"/>
        </w:rPr>
      </w:pPr>
    </w:p>
    <w:p w14:paraId="5C369A2B" w14:textId="77777777" w:rsidR="0094058F" w:rsidRDefault="0094058F" w:rsidP="0094058F">
      <w:pPr>
        <w:pStyle w:val="a9"/>
        <w:rPr>
          <w:rtl/>
          <w:lang w:val="en-US"/>
        </w:rPr>
      </w:pPr>
    </w:p>
    <w:p w14:paraId="35C55391" w14:textId="77777777" w:rsidR="0094058F" w:rsidRDefault="0094058F" w:rsidP="0094058F">
      <w:pPr>
        <w:pStyle w:val="a9"/>
        <w:rPr>
          <w:rtl/>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r w:rsidRPr="002A6313">
        <w:t>React</w:t>
      </w:r>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108B7105" w14:textId="4FDF6EB8" w:rsidR="005E2406" w:rsidRPr="002A6313" w:rsidRDefault="00C74B35" w:rsidP="00404F18">
      <w:pPr>
        <w:pStyle w:val="a9"/>
        <w:rPr>
          <w:b/>
          <w:bCs/>
          <w:sz w:val="38"/>
          <w:szCs w:val="44"/>
          <w:lang w:val="en-US"/>
        </w:rPr>
      </w:pPr>
      <w:r w:rsidRPr="000706F2">
        <w:rPr>
          <w:b/>
          <w:bCs/>
          <w:sz w:val="38"/>
          <w:szCs w:val="44"/>
        </w:rPr>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lastRenderedPageBreak/>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Pr="002A6313" w:rsidRDefault="00D23139"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55EAF798" w14:textId="77777777" w:rsidR="005B0E3D" w:rsidRDefault="005B0E3D" w:rsidP="002A6313">
      <w:pPr>
        <w:pStyle w:val="a9"/>
        <w:rPr>
          <w:lang w:val="en-US"/>
        </w:rPr>
      </w:pPr>
    </w:p>
    <w:p w14:paraId="78D73072" w14:textId="77777777" w:rsidR="005B0E3D" w:rsidRDefault="005B0E3D"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lastRenderedPageBreak/>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6E286FBE" w14:textId="4000A370" w:rsidR="00B11BFF" w:rsidRPr="001853B0" w:rsidRDefault="007F01E6" w:rsidP="001853B0">
      <w:pPr>
        <w:pStyle w:val="a9"/>
        <w:rPr>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70EE3FF8" w14:textId="77777777" w:rsidR="00882149" w:rsidRPr="002A6313" w:rsidRDefault="00882149" w:rsidP="002A6313">
      <w:pPr>
        <w:pStyle w:val="a9"/>
        <w:rPr>
          <w:rtl/>
        </w:rPr>
      </w:pPr>
    </w:p>
    <w:p w14:paraId="2B96C240" w14:textId="6D89E93E" w:rsidR="006A1105" w:rsidRPr="002A6313" w:rsidRDefault="006A1105" w:rsidP="00AA0723">
      <w:pPr>
        <w:pStyle w:val="a9"/>
        <w:rPr>
          <w:b/>
          <w:bCs/>
          <w:sz w:val="38"/>
          <w:szCs w:val="44"/>
          <w:lang w:val="en-US"/>
        </w:rPr>
      </w:pPr>
      <w:r w:rsidRPr="000706F2">
        <w:rPr>
          <w:b/>
          <w:bCs/>
          <w:sz w:val="38"/>
          <w:szCs w:val="44"/>
        </w:rPr>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Pr="00166C2B" w:rsidRDefault="00166C2B" w:rsidP="00166C2B">
      <w:pPr>
        <w:pStyle w:val="a9"/>
      </w:pPr>
    </w:p>
    <w:p w14:paraId="31EB7A01" w14:textId="77777777" w:rsidR="00166C2B" w:rsidRDefault="00166C2B" w:rsidP="00166C2B">
      <w:pPr>
        <w:pStyle w:val="a9"/>
      </w:pPr>
    </w:p>
    <w:p w14:paraId="50E4F849" w14:textId="77777777" w:rsidR="00CF18F0" w:rsidRDefault="00CF18F0" w:rsidP="00166C2B">
      <w:pPr>
        <w:pStyle w:val="a9"/>
      </w:pPr>
    </w:p>
    <w:p w14:paraId="10AB1FD5" w14:textId="77777777" w:rsidR="00CF18F0" w:rsidRDefault="00CF18F0" w:rsidP="00166C2B">
      <w:pPr>
        <w:pStyle w:val="a9"/>
        <w:rPr>
          <w:rtl/>
        </w:rPr>
      </w:pPr>
    </w:p>
    <w:p w14:paraId="55E3169F" w14:textId="340C319B" w:rsidR="00051EF9" w:rsidRPr="00051EF9" w:rsidRDefault="00474380" w:rsidP="00624446">
      <w:pPr>
        <w:pStyle w:val="1"/>
        <w:rPr>
          <w:lang w:val="en-US"/>
        </w:rPr>
      </w:pPr>
      <w:r>
        <w:lastRenderedPageBreak/>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77777777" w:rsidR="00051EF9" w:rsidRDefault="00051EF9" w:rsidP="00051EF9">
      <w:pPr>
        <w:pStyle w:val="a9"/>
      </w:pPr>
      <w:r w:rsidRPr="00051EF9">
        <w:rPr>
          <w:rtl/>
        </w:rPr>
        <w:t xml:space="preserve">تم استخدام قاعدة المعطيات </w:t>
      </w:r>
      <w:r w:rsidRPr="00051EF9">
        <w:rPr>
          <w:lang w:val="en-US"/>
        </w:rPr>
        <w:t>mongodb</w:t>
      </w:r>
      <w:r w:rsidRPr="00051EF9">
        <w:rPr>
          <w:rtl/>
        </w:rPr>
        <w:t xml:space="preserve"> التي تتبع منهجية </w:t>
      </w:r>
      <w:r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77777777" w:rsidR="00051EF9" w:rsidRDefault="00051EF9" w:rsidP="00051EF9">
      <w:pPr>
        <w:pStyle w:val="a9"/>
      </w:pPr>
      <w:r w:rsidRPr="00051EF9">
        <w:rPr>
          <w:rtl/>
        </w:rPr>
        <w:t xml:space="preserve">تم استخدام قاعدة المعطيات </w:t>
      </w:r>
      <w:r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lastRenderedPageBreak/>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2FAC5767" w14:textId="77777777" w:rsidR="00051EF9" w:rsidRPr="00051EF9" w:rsidRDefault="00051EF9" w:rsidP="00051EF9">
      <w:pPr>
        <w:pStyle w:val="a9"/>
        <w:rPr>
          <w:rtl/>
        </w:rPr>
      </w:pPr>
    </w:p>
    <w:p w14:paraId="01A1C6E4" w14:textId="276CF1AA" w:rsidR="00051EF9" w:rsidRPr="00051EF9" w:rsidRDefault="006F78D9" w:rsidP="00F45B34">
      <w:pPr>
        <w:pStyle w:val="1"/>
        <w:rPr>
          <w:rtl/>
        </w:rPr>
      </w:pPr>
      <w:r>
        <w:lastRenderedPageBreak/>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68"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8"/>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77777777" w:rsidR="00051EF9" w:rsidRDefault="00051EF9" w:rsidP="00166C2B">
      <w:pPr>
        <w:pStyle w:val="a9"/>
        <w:rPr>
          <w:rtl/>
          <w:lang w:val="en-US"/>
        </w:rPr>
      </w:pP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rPr>
          <w:rtl/>
        </w:rPr>
      </w:pPr>
    </w:p>
    <w:p w14:paraId="204D23FE" w14:textId="77777777" w:rsidR="00051EF9" w:rsidRDefault="00051EF9"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Fonts w:hint="cs"/>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lastRenderedPageBreak/>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1C2EBD51" w14:textId="77777777" w:rsidR="0000662F" w:rsidRDefault="0000662F" w:rsidP="0000662F">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8217B2E" w14:textId="77777777" w:rsidR="0000662F" w:rsidRDefault="0000662F" w:rsidP="0000662F">
      <w:pPr>
        <w:pStyle w:val="a9"/>
        <w:rPr>
          <w:rtl/>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5330C021" w14:textId="0011A325" w:rsidR="00D569D0" w:rsidRPr="003F7134" w:rsidRDefault="00242FFB" w:rsidP="00D569D0">
      <w:pPr>
        <w:pStyle w:val="a9"/>
        <w:rPr>
          <w:rFonts w:hint="cs"/>
          <w:rtl/>
          <w:lang w:val="en-US"/>
        </w:rPr>
      </w:pPr>
      <w:r>
        <w:rPr>
          <w:rFonts w:hint="cs"/>
          <w:rtl/>
        </w:rPr>
        <w:t xml:space="preserve">من أجل التأكد من قدرة خدمة التخزين على </w:t>
      </w:r>
      <w:r w:rsidR="00ED500C">
        <w:rPr>
          <w:rFonts w:hint="cs"/>
          <w:rtl/>
        </w:rPr>
        <w:t>الاستجابة</w:t>
      </w:r>
      <w:r>
        <w:rPr>
          <w:rFonts w:hint="cs"/>
          <w:rtl/>
        </w:rPr>
        <w:t xml:space="preserve"> </w:t>
      </w:r>
      <w:r w:rsidR="00766C20">
        <w:rPr>
          <w:rFonts w:hint="cs"/>
          <w:rtl/>
        </w:rPr>
        <w:t>ل</w:t>
      </w:r>
      <w:r w:rsidR="00494A57">
        <w:rPr>
          <w:rFonts w:hint="cs"/>
          <w:rtl/>
        </w:rPr>
        <w:t xml:space="preserve">عدد كبير من </w:t>
      </w:r>
      <w:r w:rsidR="00766C20">
        <w:rPr>
          <w:rFonts w:hint="cs"/>
          <w:rtl/>
        </w:rPr>
        <w:t>الطلبات</w:t>
      </w:r>
      <w:r w:rsidR="003367EE">
        <w:rPr>
          <w:rFonts w:hint="cs"/>
          <w:rtl/>
        </w:rPr>
        <w:t>، تم إنشاء اختبارات لأداء هذه الخدمة</w:t>
      </w:r>
      <w:r w:rsidR="003F7134">
        <w:rPr>
          <w:rFonts w:hint="cs"/>
          <w:rtl/>
        </w:rPr>
        <w:t xml:space="preserve">، هذه الاختبارات هي اختبار الضغط </w:t>
      </w:r>
      <w:r w:rsidR="003F7134">
        <w:rPr>
          <w:lang w:val="en-US"/>
        </w:rPr>
        <w:t>(Stress test)</w:t>
      </w:r>
      <w:r w:rsidR="00AF1DFC">
        <w:rPr>
          <w:rFonts w:hint="cs"/>
          <w:rtl/>
          <w:lang w:val="en-US"/>
        </w:rPr>
        <w:t xml:space="preserve"> </w:t>
      </w:r>
      <w:r w:rsidR="00204202">
        <w:rPr>
          <w:rFonts w:hint="cs"/>
          <w:rtl/>
          <w:lang w:val="en-US"/>
        </w:rPr>
        <w:t xml:space="preserve">الذي يقوم على </w:t>
      </w:r>
      <w:r w:rsidR="004B5C57">
        <w:rPr>
          <w:rFonts w:hint="cs"/>
          <w:rtl/>
          <w:lang w:val="en-US"/>
        </w:rPr>
        <w:t>وجود عدد كبير من الطلبات لمدة طويلة</w:t>
      </w:r>
      <w:r w:rsidR="00EE49C1">
        <w:rPr>
          <w:rFonts w:hint="cs"/>
          <w:rtl/>
          <w:lang w:val="en-US"/>
        </w:rPr>
        <w:t xml:space="preserve">، واختبار الارتفاع المفاجئ للطلبات </w:t>
      </w:r>
      <w:r w:rsidR="00EE49C1">
        <w:rPr>
          <w:lang w:val="en-US"/>
        </w:rPr>
        <w:t>(Spike Test)</w:t>
      </w:r>
      <w:r w:rsidR="001A40D0">
        <w:rPr>
          <w:rFonts w:hint="cs"/>
          <w:rtl/>
          <w:lang w:val="en-US"/>
        </w:rPr>
        <w:t xml:space="preserve"> </w:t>
      </w:r>
      <w:r w:rsidR="00417605">
        <w:rPr>
          <w:rFonts w:hint="cs"/>
          <w:rtl/>
          <w:lang w:val="en-US"/>
        </w:rPr>
        <w:t>الذي يقوم</w:t>
      </w:r>
    </w:p>
    <w:p w14:paraId="0276B74F" w14:textId="77777777" w:rsidR="003B55EF" w:rsidRDefault="003B55EF" w:rsidP="00D569D0">
      <w:pPr>
        <w:pStyle w:val="a9"/>
        <w:rPr>
          <w:rFonts w:hint="cs"/>
          <w:rtl/>
        </w:rPr>
      </w:pPr>
    </w:p>
    <w:p w14:paraId="2CB4BAA5" w14:textId="77777777" w:rsidR="0000662F" w:rsidRDefault="0000662F" w:rsidP="00A112A3">
      <w:pPr>
        <w:pStyle w:val="a9"/>
        <w:rPr>
          <w:rtl/>
          <w:lang w:val="en-US"/>
        </w:rPr>
      </w:pPr>
    </w:p>
    <w:p w14:paraId="585FA0E3" w14:textId="77777777" w:rsidR="0000662F" w:rsidRDefault="0000662F" w:rsidP="00A112A3">
      <w:pPr>
        <w:pStyle w:val="a9"/>
        <w:rPr>
          <w:rtl/>
          <w:lang w:val="en-US"/>
        </w:rPr>
      </w:pPr>
    </w:p>
    <w:p w14:paraId="4FC5BFC9" w14:textId="77777777" w:rsidR="0000662F" w:rsidRDefault="0000662F" w:rsidP="00A112A3">
      <w:pPr>
        <w:pStyle w:val="a9"/>
        <w:rPr>
          <w:rtl/>
          <w:lang w:val="en-US"/>
        </w:rPr>
      </w:pPr>
    </w:p>
    <w:p w14:paraId="7F35922E" w14:textId="77777777" w:rsidR="0000662F" w:rsidRDefault="0000662F" w:rsidP="00A112A3">
      <w:pPr>
        <w:pStyle w:val="a9"/>
        <w:rPr>
          <w:rtl/>
          <w:lang w:val="en-US"/>
        </w:rPr>
      </w:pPr>
    </w:p>
    <w:p w14:paraId="4199D311" w14:textId="77777777" w:rsidR="0000662F" w:rsidRDefault="0000662F" w:rsidP="00A112A3">
      <w:pPr>
        <w:pStyle w:val="a9"/>
        <w:rPr>
          <w:rtl/>
          <w:lang w:val="en-US"/>
        </w:rPr>
      </w:pP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7777777" w:rsidR="00A112A3" w:rsidRDefault="00A112A3"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1A8947D5" w14:textId="77777777" w:rsidR="00DF5957" w:rsidRDefault="00DF5957" w:rsidP="00DF5957">
      <w:pPr>
        <w:bidi w:val="0"/>
        <w:spacing w:after="200" w:line="276" w:lineRule="auto"/>
        <w:ind w:firstLine="720"/>
        <w:jc w:val="both"/>
        <w:rPr>
          <w:rtl/>
        </w:rPr>
      </w:pPr>
      <w:r>
        <w:rPr>
          <w:rtl/>
        </w:rPr>
        <w:br w:type="page"/>
      </w:r>
    </w:p>
    <w:p w14:paraId="1F956AC2" w14:textId="77777777" w:rsidR="00DF5957" w:rsidRDefault="00DF5957" w:rsidP="00DF5957">
      <w:pPr>
        <w:pStyle w:val="ad"/>
        <w:rPr>
          <w:rtl/>
        </w:rPr>
      </w:pPr>
      <w:r>
        <w:rPr>
          <w:rFonts w:hint="cs"/>
          <w:rtl/>
        </w:rPr>
        <w:lastRenderedPageBreak/>
        <w:t>الفصل الرابع</w:t>
      </w:r>
    </w:p>
    <w:p w14:paraId="422D46AE" w14:textId="77777777" w:rsidR="00DF5957" w:rsidRDefault="00DF5957" w:rsidP="00DF5957">
      <w:pPr>
        <w:pStyle w:val="ae"/>
        <w:rPr>
          <w:rtl/>
        </w:rPr>
      </w:pPr>
      <w:r>
        <w:rPr>
          <w:rFonts w:hint="cs"/>
          <w:rtl/>
        </w:rPr>
        <w:t>الدراسة التحليلية</w:t>
      </w:r>
    </w:p>
    <w:p w14:paraId="5DFD4F82" w14:textId="77777777" w:rsidR="00DF5957" w:rsidRDefault="00DF5957" w:rsidP="00DF5957">
      <w:pPr>
        <w:pStyle w:val="ac"/>
        <w:rPr>
          <w:rtl/>
        </w:rPr>
      </w:pPr>
      <w:r>
        <w:rPr>
          <w:rFonts w:hint="cs"/>
          <w:rtl/>
        </w:rPr>
        <w:t>يتحدث هذا الفصل عن بعض المشاكل المتكررة عند الطلاب في أسلوب صياغة الفكرة العلمية والكتابة باللغة العربية.</w:t>
      </w:r>
    </w:p>
    <w:p w14:paraId="59E0274F" w14:textId="77777777" w:rsidR="00DF5957" w:rsidRDefault="00DF5957" w:rsidP="00DF5957">
      <w:pPr>
        <w:pStyle w:val="1"/>
        <w:rPr>
          <w:rtl/>
          <w:lang w:val="en-US"/>
        </w:rPr>
      </w:pPr>
      <w:r>
        <w:t>-1.4</w:t>
      </w:r>
      <w:r w:rsidRPr="002E4020">
        <w:rPr>
          <w:rFonts w:hint="cs"/>
          <w:rtl/>
        </w:rPr>
        <w:t xml:space="preserve"> </w:t>
      </w:r>
      <w:r>
        <w:rPr>
          <w:rFonts w:hint="cs"/>
          <w:rtl/>
          <w:lang w:val="en-US"/>
        </w:rPr>
        <w:t>مقدمة</w:t>
      </w:r>
    </w:p>
    <w:p w14:paraId="0750EFEC" w14:textId="77777777" w:rsidR="00DF5957" w:rsidRDefault="00DF5957" w:rsidP="00DF5957">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710EBA1" w14:textId="77777777" w:rsidR="00DF5957" w:rsidRDefault="00DF5957" w:rsidP="00DF5957">
      <w:pPr>
        <w:pStyle w:val="a9"/>
        <w:rPr>
          <w:rtl/>
          <w:lang w:val="en-US"/>
        </w:rPr>
      </w:pPr>
    </w:p>
    <w:p w14:paraId="7EC53F56" w14:textId="77777777" w:rsidR="00A112A3" w:rsidRDefault="00A112A3" w:rsidP="00A112A3">
      <w:pPr>
        <w:pStyle w:val="a9"/>
        <w:rPr>
          <w:rtl/>
          <w:lang w:val="en-US"/>
        </w:rPr>
      </w:pPr>
    </w:p>
    <w:p w14:paraId="74AA1462" w14:textId="77777777" w:rsidR="00A112A3" w:rsidRDefault="00A112A3" w:rsidP="00A112A3">
      <w:pPr>
        <w:pStyle w:val="a9"/>
        <w:rPr>
          <w:rtl/>
          <w:lang w:val="en-US"/>
        </w:rPr>
      </w:pPr>
    </w:p>
    <w:p w14:paraId="23CA56E2" w14:textId="77777777" w:rsidR="00A112A3" w:rsidRDefault="00A112A3" w:rsidP="00A112A3">
      <w:pPr>
        <w:pStyle w:val="a9"/>
        <w:rPr>
          <w:rtl/>
          <w:lang w:val="en-US"/>
        </w:rPr>
      </w:pPr>
    </w:p>
    <w:p w14:paraId="0AE38773" w14:textId="77777777" w:rsidR="00A112A3" w:rsidRDefault="00A112A3" w:rsidP="00A112A3">
      <w:pPr>
        <w:pStyle w:val="a9"/>
        <w:rPr>
          <w:rtl/>
          <w:lang w:val="en-US"/>
        </w:rPr>
      </w:pP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69" w:name="_Toc290126572"/>
      <w:r>
        <w:rPr>
          <w:rFonts w:hint="cs"/>
          <w:rtl/>
        </w:rPr>
        <w:lastRenderedPageBreak/>
        <w:t>الخاتمة</w:t>
      </w:r>
      <w:bookmarkEnd w:id="69"/>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0" w:name="_Toc290126573"/>
      <w:r w:rsidRPr="001C4EA5">
        <w:rPr>
          <w:rFonts w:hint="cs"/>
          <w:rtl/>
        </w:rPr>
        <w:t>الملاحق</w:t>
      </w:r>
      <w:bookmarkEnd w:id="70"/>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1" w:name="_Toc290126574"/>
      <w:r w:rsidRPr="001C4EA5">
        <w:rPr>
          <w:rFonts w:hint="cs"/>
          <w:rtl/>
        </w:rPr>
        <w:t>تنسيق الملاحق</w:t>
      </w:r>
      <w:bookmarkEnd w:id="71"/>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[powers]=waterfill(levels,total_pwr)</w:t>
      </w:r>
    </w:p>
    <w:p w14:paraId="77A9447A" w14:textId="77777777" w:rsidR="005B5D8B" w:rsidRPr="007A0D12" w:rsidRDefault="005B5D8B" w:rsidP="007A0D12">
      <w:pPr>
        <w:pStyle w:val="af8"/>
        <w:rPr>
          <w:szCs w:val="24"/>
        </w:rPr>
      </w:pPr>
      <w:r w:rsidRPr="007A0D12">
        <w:t>% powers  = returned power levels row vector</w:t>
      </w:r>
    </w:p>
    <w:p w14:paraId="33B4FE8C" w14:textId="77777777" w:rsidR="005B5D8B" w:rsidRPr="007A0D12" w:rsidRDefault="005B5D8B" w:rsidP="007A0D12">
      <w:pPr>
        <w:pStyle w:val="af8"/>
        <w:rPr>
          <w:szCs w:val="24"/>
        </w:rPr>
      </w:pPr>
      <w:r w:rsidRPr="007A0D12">
        <w:t>% levels  = row vector of levels to fill</w:t>
      </w:r>
    </w:p>
    <w:p w14:paraId="41960F03" w14:textId="77777777" w:rsidR="005B5D8B" w:rsidRPr="007A0D12" w:rsidRDefault="005B5D8B" w:rsidP="007A0D12">
      <w:pPr>
        <w:pStyle w:val="af8"/>
        <w:rPr>
          <w:szCs w:val="24"/>
        </w:rPr>
      </w:pPr>
      <w:r w:rsidRPr="007A0D12">
        <w:t>% tot_pwr = total available power</w:t>
      </w:r>
    </w:p>
    <w:p w14:paraId="34CAAAE0" w14:textId="77777777" w:rsidR="005B5D8B" w:rsidRPr="007A0D12" w:rsidRDefault="005B5D8B" w:rsidP="007A0D12">
      <w:pPr>
        <w:pStyle w:val="af8"/>
        <w:rPr>
          <w:szCs w:val="24"/>
        </w:rPr>
      </w:pPr>
      <w:r w:rsidRPr="007A0D12">
        <w:t>[sorted, index]=sort(levels);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r w:rsidRPr="007A0D12">
        <w:t>available_pwr=total_pwr;</w:t>
      </w:r>
    </w:p>
    <w:p w14:paraId="7E7AE245" w14:textId="77777777" w:rsidR="00E04A0C" w:rsidRDefault="005B5D8B" w:rsidP="00E04A0C">
      <w:pPr>
        <w:pStyle w:val="af8"/>
        <w:rPr>
          <w:szCs w:val="24"/>
        </w:rPr>
      </w:pPr>
      <w:r w:rsidRPr="007A0D12">
        <w:t>powers=zeros(1,N);</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2" w:name="_Toc290126575"/>
      <w:r>
        <w:rPr>
          <w:rFonts w:hint="cs"/>
          <w:rtl/>
        </w:rPr>
        <w:t>المراجع وتنسيق قائمتها</w:t>
      </w:r>
      <w:bookmarkEnd w:id="72"/>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3" w:name="_Toc242697129"/>
      <w:bookmarkStart w:id="74" w:name="_Toc290126576"/>
      <w:r>
        <w:rPr>
          <w:rFonts w:hint="cs"/>
          <w:rtl/>
        </w:rPr>
        <w:lastRenderedPageBreak/>
        <w:t>المراجع</w:t>
      </w:r>
      <w:bookmarkEnd w:id="73"/>
      <w:bookmarkEnd w:id="74"/>
    </w:p>
    <w:p w14:paraId="173A2EE6" w14:textId="67BC344D" w:rsidR="006341AB" w:rsidRDefault="006341AB" w:rsidP="00FE4D87">
      <w:pPr>
        <w:pStyle w:val="af9"/>
        <w:bidi w:val="0"/>
        <w:rPr>
          <w:rtl/>
        </w:rPr>
      </w:pPr>
      <w:bookmarkStart w:id="75" w:name="_Toc242436705"/>
      <w:bookmarkStart w:id="76" w:name="_Toc242697130"/>
      <w:bookmarkStart w:id="77" w:name="_Toc242697959"/>
      <w:bookmarkStart w:id="78" w:name="_Toc290126577"/>
      <w:r w:rsidRPr="00C423FF">
        <w:t>[1]</w:t>
      </w:r>
      <w:r>
        <w:rPr>
          <w:rFonts w:hint="cs"/>
          <w:rtl/>
        </w:rPr>
        <w:t xml:space="preserve"> </w:t>
      </w:r>
      <w:bookmarkEnd w:id="75"/>
      <w:bookmarkEnd w:id="76"/>
      <w:bookmarkEnd w:id="77"/>
      <w:bookmarkEnd w:id="78"/>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79" w:name="_Toc242436706"/>
      <w:bookmarkStart w:id="80" w:name="_Toc242697131"/>
      <w:bookmarkStart w:id="81" w:name="_Toc242697960"/>
      <w:bookmarkStart w:id="82" w:name="_Toc290126578"/>
      <w:r>
        <w:rPr>
          <w:lang w:val="fr-FR"/>
        </w:rPr>
        <w:t>[2]</w:t>
      </w:r>
      <w:r w:rsidRPr="006F7FC2">
        <w:tab/>
      </w:r>
      <w:bookmarkEnd w:id="79"/>
      <w:bookmarkEnd w:id="80"/>
      <w:bookmarkEnd w:id="81"/>
      <w:bookmarkEnd w:id="82"/>
      <w:r w:rsidR="004459C6" w:rsidRPr="004459C6">
        <w:t>Vaswani, A. (2017). Attention is all you need. </w:t>
      </w:r>
      <w:r w:rsidR="004459C6" w:rsidRPr="004459C6">
        <w:rPr>
          <w:i/>
          <w:iCs/>
        </w:rPr>
        <w:t>arXiv preprint arXiv:1706.03762</w:t>
      </w:r>
      <w:r w:rsidR="004459C6" w:rsidRPr="004459C6">
        <w:t>.</w:t>
      </w:r>
    </w:p>
    <w:p w14:paraId="7D8D2934" w14:textId="0E7B2DA9" w:rsidR="006341AB" w:rsidRDefault="006341AB" w:rsidP="0091241E">
      <w:pPr>
        <w:pStyle w:val="af9"/>
        <w:bidi w:val="0"/>
        <w:rPr>
          <w:rtl/>
          <w:lang w:val="fr-FR"/>
        </w:rPr>
      </w:pPr>
      <w:bookmarkStart w:id="83" w:name="_Toc242436707"/>
      <w:bookmarkStart w:id="84" w:name="_Toc242697132"/>
      <w:bookmarkStart w:id="85" w:name="_Toc242697961"/>
      <w:bookmarkStart w:id="86" w:name="_Toc290126579"/>
      <w:r>
        <w:rPr>
          <w:lang w:val="fr-FR"/>
        </w:rPr>
        <w:t>[3]</w:t>
      </w:r>
      <w:r w:rsidRPr="00E55A9E">
        <w:tab/>
      </w:r>
      <w:bookmarkEnd w:id="83"/>
      <w:bookmarkEnd w:id="84"/>
      <w:bookmarkEnd w:id="85"/>
      <w:bookmarkEnd w:id="86"/>
      <w:r w:rsidR="0091241E" w:rsidRPr="0091241E">
        <w:t>Minaee, S., Mikolov, T., Nikzad, N., Chenaghlu, M., Socher, R., Amatriain, X., &amp; Gao, J. (2024). Large language models: A survey. </w:t>
      </w:r>
      <w:r w:rsidR="0091241E" w:rsidRPr="0091241E">
        <w:rPr>
          <w:i/>
          <w:iCs/>
        </w:rPr>
        <w:t>arXiv preprint arXiv:2402.06196</w:t>
      </w:r>
      <w:r w:rsidR="0091241E" w:rsidRPr="0091241E">
        <w:t>.</w:t>
      </w:r>
    </w:p>
    <w:p w14:paraId="2B72BC9C" w14:textId="5519D23B" w:rsidR="006341AB" w:rsidRDefault="006341AB" w:rsidP="00E6562E">
      <w:pPr>
        <w:pStyle w:val="af9"/>
        <w:bidi w:val="0"/>
        <w:rPr>
          <w:lang w:val="fr-FR"/>
        </w:rPr>
      </w:pPr>
      <w:bookmarkStart w:id="87" w:name="_Toc242436708"/>
      <w:bookmarkStart w:id="88" w:name="_Toc242697133"/>
      <w:bookmarkStart w:id="89" w:name="_Toc242697962"/>
      <w:bookmarkStart w:id="90" w:name="_Toc290126580"/>
      <w:r>
        <w:rPr>
          <w:lang w:val="fr-FR"/>
        </w:rPr>
        <w:t>[4]</w:t>
      </w:r>
      <w:r w:rsidRPr="00E55A9E">
        <w:tab/>
      </w:r>
      <w:bookmarkEnd w:id="87"/>
      <w:bookmarkEnd w:id="88"/>
      <w:bookmarkEnd w:id="89"/>
      <w:bookmarkEnd w:id="90"/>
      <w:r w:rsidR="00E6562E" w:rsidRPr="00E6562E">
        <w:t>Ekin, S. (2023). Prompt engineering for ChatGPT: a quick guide to techniques, tips, and best practices. </w:t>
      </w:r>
      <w:r w:rsidR="00E6562E" w:rsidRPr="00E6562E">
        <w:rPr>
          <w:i/>
          <w:iCs/>
        </w:rPr>
        <w:t>Authorea Preprints</w:t>
      </w:r>
      <w:r w:rsidR="00E6562E" w:rsidRPr="00E6562E">
        <w:t>.</w:t>
      </w:r>
    </w:p>
    <w:p w14:paraId="6BBA64F1" w14:textId="4702EADA" w:rsidR="006341AB" w:rsidRDefault="006341AB" w:rsidP="007F4FB1">
      <w:pPr>
        <w:pStyle w:val="af9"/>
        <w:bidi w:val="0"/>
      </w:pPr>
      <w:bookmarkStart w:id="91" w:name="_Toc242436709"/>
      <w:bookmarkStart w:id="92" w:name="_Toc242697134"/>
      <w:bookmarkStart w:id="93" w:name="_Toc242697963"/>
      <w:bookmarkStart w:id="94" w:name="_Toc290126581"/>
      <w:r w:rsidRPr="00C423FF">
        <w:t>[</w:t>
      </w:r>
      <w:r>
        <w:t>5</w:t>
      </w:r>
      <w:r w:rsidRPr="00C423FF">
        <w:t>]</w:t>
      </w:r>
      <w:r>
        <w:rPr>
          <w:rFonts w:hint="cs"/>
          <w:rtl/>
        </w:rPr>
        <w:t xml:space="preserve"> </w:t>
      </w:r>
      <w:bookmarkEnd w:id="91"/>
      <w:bookmarkEnd w:id="92"/>
      <w:bookmarkEnd w:id="93"/>
      <w:bookmarkEnd w:id="94"/>
      <w:r w:rsidR="007F4FB1" w:rsidRPr="007F4FB1">
        <w:t>Wang, Y., Yao, Q., Kwok, J. T., &amp; Ni, L. M. (2020). Generalizing from a few examples: A survey on few-shot learning. </w:t>
      </w:r>
      <w:r w:rsidR="007F4FB1" w:rsidRPr="007F4FB1">
        <w:rPr>
          <w:i/>
          <w:iCs/>
        </w:rPr>
        <w:t>ACM computing surveys (csur)</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5" w:name="_Toc242436710"/>
      <w:bookmarkStart w:id="96" w:name="_Toc242697135"/>
      <w:bookmarkStart w:id="97" w:name="_Toc242697964"/>
      <w:bookmarkStart w:id="98" w:name="_Toc290126582"/>
      <w:r w:rsidRPr="00C423FF">
        <w:t>[</w:t>
      </w:r>
      <w:r>
        <w:t>6</w:t>
      </w:r>
      <w:r w:rsidRPr="00C423FF">
        <w:t>]</w:t>
      </w:r>
      <w:r>
        <w:rPr>
          <w:rFonts w:hint="cs"/>
          <w:rtl/>
        </w:rPr>
        <w:t xml:space="preserve"> </w:t>
      </w:r>
      <w:bookmarkEnd w:id="95"/>
      <w:bookmarkEnd w:id="96"/>
      <w:bookmarkEnd w:id="97"/>
      <w:bookmarkEnd w:id="98"/>
      <w:r w:rsidR="00122431" w:rsidRPr="00122431">
        <w:t>Augusto, A., Conforti, R., Dumas, M., La Rosa, M., &amp; Polyvyanyy,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(pp. 233-256). Berkeley, CA: Apress.</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Bellan, P., van der Aa, H., Dragoni, M., Ghidini, C., &amp; Ponzetto,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r w:rsidR="00FC1885" w:rsidRPr="00FC1885">
        <w:t>Zirnstein,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r w:rsidR="00941808" w:rsidRPr="00941808">
        <w:t>Kourani, H., &amp; van Zelst,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38"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39"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99" w:name="_Toc242436711"/>
      <w:bookmarkStart w:id="100" w:name="_Toc242697136"/>
      <w:bookmarkStart w:id="101" w:name="_Toc242697965"/>
      <w:bookmarkStart w:id="102" w:name="_Toc290126583"/>
      <w:r>
        <w:rPr>
          <w:rFonts w:hint="cs"/>
          <w:rtl/>
        </w:rPr>
        <w:lastRenderedPageBreak/>
        <w:t>الخلاصة</w:t>
      </w:r>
      <w:bookmarkEnd w:id="99"/>
      <w:bookmarkEnd w:id="100"/>
      <w:bookmarkEnd w:id="101"/>
      <w:bookmarkEnd w:id="102"/>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3" w:name="_Toc242436712"/>
      <w:bookmarkStart w:id="104" w:name="_Toc242697137"/>
      <w:bookmarkStart w:id="105" w:name="_Toc242697966"/>
      <w:bookmarkStart w:id="106" w:name="_Toc290126584"/>
      <w:r>
        <w:t>Abstract</w:t>
      </w:r>
      <w:bookmarkEnd w:id="103"/>
      <w:bookmarkEnd w:id="104"/>
      <w:bookmarkEnd w:id="105"/>
      <w:bookmarkEnd w:id="106"/>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76E35E" w14:textId="77777777" w:rsidR="001C6ED2" w:rsidRDefault="001C6ED2" w:rsidP="006C5768">
      <w:r>
        <w:separator/>
      </w:r>
    </w:p>
  </w:endnote>
  <w:endnote w:type="continuationSeparator" w:id="0">
    <w:p w14:paraId="2FD7C469" w14:textId="77777777" w:rsidR="001C6ED2" w:rsidRDefault="001C6ED2"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B84E9" w14:textId="77777777" w:rsidR="001C6ED2" w:rsidRDefault="001C6ED2" w:rsidP="006C5768">
      <w:r>
        <w:separator/>
      </w:r>
    </w:p>
  </w:footnote>
  <w:footnote w:type="continuationSeparator" w:id="0">
    <w:p w14:paraId="1917CA9F" w14:textId="77777777" w:rsidR="001C6ED2" w:rsidRDefault="001C6ED2"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BEA7486"/>
    <w:multiLevelType w:val="multilevel"/>
    <w:tmpl w:val="8DE4CAEC"/>
    <w:numStyleLink w:val="a1"/>
  </w:abstractNum>
  <w:abstractNum w:abstractNumId="45"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49"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0"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5"/>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4"/>
  </w:num>
  <w:num w:numId="24" w16cid:durableId="544636020">
    <w:abstractNumId w:val="16"/>
  </w:num>
  <w:num w:numId="25" w16cid:durableId="2134668362">
    <w:abstractNumId w:val="24"/>
  </w:num>
  <w:num w:numId="26" w16cid:durableId="640767260">
    <w:abstractNumId w:val="50"/>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2"/>
  </w:num>
  <w:num w:numId="30" w16cid:durableId="364447660">
    <w:abstractNumId w:val="36"/>
  </w:num>
  <w:num w:numId="31" w16cid:durableId="788818479">
    <w:abstractNumId w:val="17"/>
  </w:num>
  <w:num w:numId="32" w16cid:durableId="982151847">
    <w:abstractNumId w:val="42"/>
  </w:num>
  <w:num w:numId="33" w16cid:durableId="1746032281">
    <w:abstractNumId w:val="48"/>
  </w:num>
  <w:num w:numId="34" w16cid:durableId="1734892385">
    <w:abstractNumId w:val="22"/>
  </w:num>
  <w:num w:numId="35" w16cid:durableId="1554586107">
    <w:abstractNumId w:val="40"/>
  </w:num>
  <w:num w:numId="36" w16cid:durableId="955257270">
    <w:abstractNumId w:val="47"/>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49"/>
  </w:num>
  <w:num w:numId="47" w16cid:durableId="305859132">
    <w:abstractNumId w:val="46"/>
  </w:num>
  <w:num w:numId="48" w16cid:durableId="510073430">
    <w:abstractNumId w:val="38"/>
  </w:num>
  <w:num w:numId="49" w16cid:durableId="767190324">
    <w:abstractNumId w:val="27"/>
  </w:num>
  <w:num w:numId="50" w16cid:durableId="658122904">
    <w:abstractNumId w:val="25"/>
  </w:num>
  <w:num w:numId="51" w16cid:durableId="1426075465">
    <w:abstractNumId w:val="51"/>
  </w:num>
  <w:num w:numId="52" w16cid:durableId="1422529075">
    <w:abstractNumId w:val="19"/>
  </w:num>
  <w:num w:numId="53" w16cid:durableId="403529942">
    <w:abstractNumId w:val="53"/>
  </w:num>
  <w:num w:numId="54" w16cid:durableId="5179500">
    <w:abstractNumId w:val="37"/>
  </w:num>
  <w:num w:numId="55" w16cid:durableId="849098296">
    <w:abstractNumId w:val="52"/>
  </w:num>
  <w:num w:numId="56" w16cid:durableId="1492788530">
    <w:abstractNumId w:val="45"/>
  </w:num>
  <w:num w:numId="57" w16cid:durableId="492647168">
    <w:abstractNumId w:val="29"/>
  </w:num>
  <w:num w:numId="58" w16cid:durableId="1857496127">
    <w:abstractNumId w:val="43"/>
  </w:num>
  <w:num w:numId="59" w16cid:durableId="468783693">
    <w:abstractNumId w:val="54"/>
  </w:num>
  <w:num w:numId="60" w16cid:durableId="276958429">
    <w:abstractNumId w:val="2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21B4"/>
    <w:rsid w:val="00004661"/>
    <w:rsid w:val="000048E0"/>
    <w:rsid w:val="0000662F"/>
    <w:rsid w:val="0000720A"/>
    <w:rsid w:val="00007748"/>
    <w:rsid w:val="0001450E"/>
    <w:rsid w:val="00014E5D"/>
    <w:rsid w:val="00015D3A"/>
    <w:rsid w:val="00015F92"/>
    <w:rsid w:val="000238DE"/>
    <w:rsid w:val="00024CCD"/>
    <w:rsid w:val="000326CB"/>
    <w:rsid w:val="000346D3"/>
    <w:rsid w:val="000370F6"/>
    <w:rsid w:val="000403D5"/>
    <w:rsid w:val="00040CD6"/>
    <w:rsid w:val="0004106A"/>
    <w:rsid w:val="0004245F"/>
    <w:rsid w:val="0004278A"/>
    <w:rsid w:val="00043434"/>
    <w:rsid w:val="00045EDD"/>
    <w:rsid w:val="00050051"/>
    <w:rsid w:val="00050803"/>
    <w:rsid w:val="00050957"/>
    <w:rsid w:val="00051EF9"/>
    <w:rsid w:val="00052B76"/>
    <w:rsid w:val="00054FBA"/>
    <w:rsid w:val="000561A9"/>
    <w:rsid w:val="000565BC"/>
    <w:rsid w:val="000571CE"/>
    <w:rsid w:val="00057F37"/>
    <w:rsid w:val="0006044F"/>
    <w:rsid w:val="00062C0B"/>
    <w:rsid w:val="00063383"/>
    <w:rsid w:val="0006584A"/>
    <w:rsid w:val="00067FA9"/>
    <w:rsid w:val="0007001E"/>
    <w:rsid w:val="000706F2"/>
    <w:rsid w:val="00071DC5"/>
    <w:rsid w:val="00075288"/>
    <w:rsid w:val="00075341"/>
    <w:rsid w:val="00076EF4"/>
    <w:rsid w:val="00077D40"/>
    <w:rsid w:val="0008049F"/>
    <w:rsid w:val="000804AE"/>
    <w:rsid w:val="00080906"/>
    <w:rsid w:val="000809E9"/>
    <w:rsid w:val="000815D6"/>
    <w:rsid w:val="00081F2C"/>
    <w:rsid w:val="00082C25"/>
    <w:rsid w:val="00086CF3"/>
    <w:rsid w:val="00087D45"/>
    <w:rsid w:val="00091140"/>
    <w:rsid w:val="00091169"/>
    <w:rsid w:val="00091206"/>
    <w:rsid w:val="00091FB6"/>
    <w:rsid w:val="00092A89"/>
    <w:rsid w:val="0009756C"/>
    <w:rsid w:val="0009774F"/>
    <w:rsid w:val="00097ABC"/>
    <w:rsid w:val="000B0E58"/>
    <w:rsid w:val="000B37A4"/>
    <w:rsid w:val="000B48EF"/>
    <w:rsid w:val="000B7F1E"/>
    <w:rsid w:val="000C0593"/>
    <w:rsid w:val="000C264F"/>
    <w:rsid w:val="000C67C1"/>
    <w:rsid w:val="000C7421"/>
    <w:rsid w:val="000D10E9"/>
    <w:rsid w:val="000D1F33"/>
    <w:rsid w:val="000D1F96"/>
    <w:rsid w:val="000D2796"/>
    <w:rsid w:val="000D3F68"/>
    <w:rsid w:val="000D5440"/>
    <w:rsid w:val="000D5DD1"/>
    <w:rsid w:val="000D6D69"/>
    <w:rsid w:val="000D7B80"/>
    <w:rsid w:val="000E2199"/>
    <w:rsid w:val="000E3A89"/>
    <w:rsid w:val="000E58DE"/>
    <w:rsid w:val="000E604A"/>
    <w:rsid w:val="000E7572"/>
    <w:rsid w:val="000E7F48"/>
    <w:rsid w:val="000F0ED0"/>
    <w:rsid w:val="000F167A"/>
    <w:rsid w:val="000F22D9"/>
    <w:rsid w:val="000F402A"/>
    <w:rsid w:val="00100593"/>
    <w:rsid w:val="00100A6F"/>
    <w:rsid w:val="00100AEB"/>
    <w:rsid w:val="00103023"/>
    <w:rsid w:val="00103340"/>
    <w:rsid w:val="00106759"/>
    <w:rsid w:val="001105B4"/>
    <w:rsid w:val="00110AC4"/>
    <w:rsid w:val="0011146F"/>
    <w:rsid w:val="001132F9"/>
    <w:rsid w:val="001137A3"/>
    <w:rsid w:val="00116D5B"/>
    <w:rsid w:val="00117086"/>
    <w:rsid w:val="00117136"/>
    <w:rsid w:val="00117C12"/>
    <w:rsid w:val="001220A9"/>
    <w:rsid w:val="00122169"/>
    <w:rsid w:val="00122431"/>
    <w:rsid w:val="001309DF"/>
    <w:rsid w:val="00130F5C"/>
    <w:rsid w:val="0013220C"/>
    <w:rsid w:val="001350B7"/>
    <w:rsid w:val="0013607A"/>
    <w:rsid w:val="00137430"/>
    <w:rsid w:val="00140013"/>
    <w:rsid w:val="001406FA"/>
    <w:rsid w:val="00142035"/>
    <w:rsid w:val="00142AFD"/>
    <w:rsid w:val="00143766"/>
    <w:rsid w:val="001437E9"/>
    <w:rsid w:val="00144370"/>
    <w:rsid w:val="00146BA4"/>
    <w:rsid w:val="0015223E"/>
    <w:rsid w:val="00152E46"/>
    <w:rsid w:val="00154DDD"/>
    <w:rsid w:val="00157304"/>
    <w:rsid w:val="0015754E"/>
    <w:rsid w:val="001627EC"/>
    <w:rsid w:val="00162E6E"/>
    <w:rsid w:val="001668E6"/>
    <w:rsid w:val="00166C2B"/>
    <w:rsid w:val="00167A2A"/>
    <w:rsid w:val="00167A38"/>
    <w:rsid w:val="00173F34"/>
    <w:rsid w:val="00174173"/>
    <w:rsid w:val="0017635A"/>
    <w:rsid w:val="00176E50"/>
    <w:rsid w:val="00177442"/>
    <w:rsid w:val="001853B0"/>
    <w:rsid w:val="00191468"/>
    <w:rsid w:val="00197A74"/>
    <w:rsid w:val="001A12B4"/>
    <w:rsid w:val="001A2DFC"/>
    <w:rsid w:val="001A3E1E"/>
    <w:rsid w:val="001A40D0"/>
    <w:rsid w:val="001A4965"/>
    <w:rsid w:val="001A669A"/>
    <w:rsid w:val="001A7302"/>
    <w:rsid w:val="001B4E30"/>
    <w:rsid w:val="001B6AF0"/>
    <w:rsid w:val="001B7B85"/>
    <w:rsid w:val="001C2BC2"/>
    <w:rsid w:val="001C2BF3"/>
    <w:rsid w:val="001C307D"/>
    <w:rsid w:val="001C4EA5"/>
    <w:rsid w:val="001C5170"/>
    <w:rsid w:val="001C6ED2"/>
    <w:rsid w:val="001D11D7"/>
    <w:rsid w:val="001D244A"/>
    <w:rsid w:val="001D28E0"/>
    <w:rsid w:val="001D2DAB"/>
    <w:rsid w:val="001D3341"/>
    <w:rsid w:val="001E0E23"/>
    <w:rsid w:val="001E11E1"/>
    <w:rsid w:val="001E1D59"/>
    <w:rsid w:val="001E227C"/>
    <w:rsid w:val="001E38D9"/>
    <w:rsid w:val="001E3B3A"/>
    <w:rsid w:val="001E3EAA"/>
    <w:rsid w:val="001E5CDF"/>
    <w:rsid w:val="001E767F"/>
    <w:rsid w:val="001E7D9F"/>
    <w:rsid w:val="001F08C2"/>
    <w:rsid w:val="001F1504"/>
    <w:rsid w:val="001F195D"/>
    <w:rsid w:val="001F2440"/>
    <w:rsid w:val="001F2D3A"/>
    <w:rsid w:val="001F5FB4"/>
    <w:rsid w:val="001F6042"/>
    <w:rsid w:val="001F70C0"/>
    <w:rsid w:val="001F713E"/>
    <w:rsid w:val="001F7C08"/>
    <w:rsid w:val="00200428"/>
    <w:rsid w:val="00201348"/>
    <w:rsid w:val="00201D55"/>
    <w:rsid w:val="002023CD"/>
    <w:rsid w:val="00204142"/>
    <w:rsid w:val="00204202"/>
    <w:rsid w:val="002048C5"/>
    <w:rsid w:val="0020497A"/>
    <w:rsid w:val="002060D4"/>
    <w:rsid w:val="0020711E"/>
    <w:rsid w:val="0021054B"/>
    <w:rsid w:val="00210A38"/>
    <w:rsid w:val="0021368D"/>
    <w:rsid w:val="00213A91"/>
    <w:rsid w:val="0021513C"/>
    <w:rsid w:val="002156CF"/>
    <w:rsid w:val="00215AEE"/>
    <w:rsid w:val="0022205A"/>
    <w:rsid w:val="00222374"/>
    <w:rsid w:val="00225EAE"/>
    <w:rsid w:val="002266C2"/>
    <w:rsid w:val="00226DC0"/>
    <w:rsid w:val="002309ED"/>
    <w:rsid w:val="00232510"/>
    <w:rsid w:val="0023371E"/>
    <w:rsid w:val="002340EF"/>
    <w:rsid w:val="00234EEB"/>
    <w:rsid w:val="00235D5C"/>
    <w:rsid w:val="00237EF4"/>
    <w:rsid w:val="00241BB5"/>
    <w:rsid w:val="00242FFB"/>
    <w:rsid w:val="00244256"/>
    <w:rsid w:val="002448D3"/>
    <w:rsid w:val="00247E4A"/>
    <w:rsid w:val="00247EF3"/>
    <w:rsid w:val="00251B08"/>
    <w:rsid w:val="00256A5C"/>
    <w:rsid w:val="00260863"/>
    <w:rsid w:val="00260A34"/>
    <w:rsid w:val="00260A73"/>
    <w:rsid w:val="00262905"/>
    <w:rsid w:val="00263748"/>
    <w:rsid w:val="00263EFD"/>
    <w:rsid w:val="00264587"/>
    <w:rsid w:val="00265E2A"/>
    <w:rsid w:val="002661A6"/>
    <w:rsid w:val="002678D9"/>
    <w:rsid w:val="002704D0"/>
    <w:rsid w:val="002713DC"/>
    <w:rsid w:val="00275F4F"/>
    <w:rsid w:val="00276C10"/>
    <w:rsid w:val="00281019"/>
    <w:rsid w:val="00282284"/>
    <w:rsid w:val="00282B05"/>
    <w:rsid w:val="002849D6"/>
    <w:rsid w:val="00287973"/>
    <w:rsid w:val="00290357"/>
    <w:rsid w:val="00292DBB"/>
    <w:rsid w:val="00293D84"/>
    <w:rsid w:val="0029501F"/>
    <w:rsid w:val="002956CE"/>
    <w:rsid w:val="00295B67"/>
    <w:rsid w:val="0029610D"/>
    <w:rsid w:val="002A10A9"/>
    <w:rsid w:val="002A19C3"/>
    <w:rsid w:val="002A6313"/>
    <w:rsid w:val="002A66D6"/>
    <w:rsid w:val="002A7735"/>
    <w:rsid w:val="002B0499"/>
    <w:rsid w:val="002B1019"/>
    <w:rsid w:val="002B2DB9"/>
    <w:rsid w:val="002B3164"/>
    <w:rsid w:val="002B3C1D"/>
    <w:rsid w:val="002B4150"/>
    <w:rsid w:val="002B56BF"/>
    <w:rsid w:val="002B56DA"/>
    <w:rsid w:val="002B7059"/>
    <w:rsid w:val="002B77E0"/>
    <w:rsid w:val="002C071A"/>
    <w:rsid w:val="002C0EA7"/>
    <w:rsid w:val="002C25EB"/>
    <w:rsid w:val="002C4834"/>
    <w:rsid w:val="002C5CAD"/>
    <w:rsid w:val="002C61F7"/>
    <w:rsid w:val="002D3289"/>
    <w:rsid w:val="002D3E04"/>
    <w:rsid w:val="002D4529"/>
    <w:rsid w:val="002D714F"/>
    <w:rsid w:val="002D7D9A"/>
    <w:rsid w:val="002E023B"/>
    <w:rsid w:val="002E12DF"/>
    <w:rsid w:val="002E17FC"/>
    <w:rsid w:val="002E4020"/>
    <w:rsid w:val="002E4AAD"/>
    <w:rsid w:val="002E5235"/>
    <w:rsid w:val="002E59E1"/>
    <w:rsid w:val="002F0BA5"/>
    <w:rsid w:val="002F1D12"/>
    <w:rsid w:val="002F22F4"/>
    <w:rsid w:val="002F3DF1"/>
    <w:rsid w:val="002F7CFA"/>
    <w:rsid w:val="00301715"/>
    <w:rsid w:val="00302678"/>
    <w:rsid w:val="0031058C"/>
    <w:rsid w:val="0031148E"/>
    <w:rsid w:val="00312A8D"/>
    <w:rsid w:val="00312D3E"/>
    <w:rsid w:val="00313C58"/>
    <w:rsid w:val="00313EB9"/>
    <w:rsid w:val="003159D0"/>
    <w:rsid w:val="00315B3B"/>
    <w:rsid w:val="003161D7"/>
    <w:rsid w:val="003163A6"/>
    <w:rsid w:val="00316C7F"/>
    <w:rsid w:val="003223EC"/>
    <w:rsid w:val="003239AF"/>
    <w:rsid w:val="00325D58"/>
    <w:rsid w:val="00327C56"/>
    <w:rsid w:val="003304B4"/>
    <w:rsid w:val="00330FC0"/>
    <w:rsid w:val="0033224A"/>
    <w:rsid w:val="00332393"/>
    <w:rsid w:val="00332F55"/>
    <w:rsid w:val="0033383D"/>
    <w:rsid w:val="00334068"/>
    <w:rsid w:val="00334833"/>
    <w:rsid w:val="00334EA2"/>
    <w:rsid w:val="003367EE"/>
    <w:rsid w:val="00336953"/>
    <w:rsid w:val="00337F36"/>
    <w:rsid w:val="00347017"/>
    <w:rsid w:val="0035034D"/>
    <w:rsid w:val="00352FDE"/>
    <w:rsid w:val="00353396"/>
    <w:rsid w:val="003558FD"/>
    <w:rsid w:val="00356103"/>
    <w:rsid w:val="00357A1A"/>
    <w:rsid w:val="003607B2"/>
    <w:rsid w:val="00360E0C"/>
    <w:rsid w:val="00363BCE"/>
    <w:rsid w:val="00363EF4"/>
    <w:rsid w:val="0036523E"/>
    <w:rsid w:val="00365287"/>
    <w:rsid w:val="00365728"/>
    <w:rsid w:val="0036610F"/>
    <w:rsid w:val="003668F1"/>
    <w:rsid w:val="00367272"/>
    <w:rsid w:val="00370802"/>
    <w:rsid w:val="00370803"/>
    <w:rsid w:val="00370F25"/>
    <w:rsid w:val="00372780"/>
    <w:rsid w:val="0037448A"/>
    <w:rsid w:val="00374BE8"/>
    <w:rsid w:val="00374C9D"/>
    <w:rsid w:val="00376DB0"/>
    <w:rsid w:val="00380ADE"/>
    <w:rsid w:val="00381C3B"/>
    <w:rsid w:val="003832A2"/>
    <w:rsid w:val="003832EC"/>
    <w:rsid w:val="00383878"/>
    <w:rsid w:val="00383AE6"/>
    <w:rsid w:val="003844B2"/>
    <w:rsid w:val="0038552A"/>
    <w:rsid w:val="00390328"/>
    <w:rsid w:val="00391FFC"/>
    <w:rsid w:val="0039275E"/>
    <w:rsid w:val="00392E39"/>
    <w:rsid w:val="00394625"/>
    <w:rsid w:val="00394AB2"/>
    <w:rsid w:val="00397AF1"/>
    <w:rsid w:val="003A289F"/>
    <w:rsid w:val="003A2A39"/>
    <w:rsid w:val="003A2F58"/>
    <w:rsid w:val="003A3C24"/>
    <w:rsid w:val="003A4F10"/>
    <w:rsid w:val="003B0CF8"/>
    <w:rsid w:val="003B2D9E"/>
    <w:rsid w:val="003B390D"/>
    <w:rsid w:val="003B520B"/>
    <w:rsid w:val="003B55EF"/>
    <w:rsid w:val="003B568F"/>
    <w:rsid w:val="003B5EA3"/>
    <w:rsid w:val="003B6B17"/>
    <w:rsid w:val="003B7D6B"/>
    <w:rsid w:val="003B7DD6"/>
    <w:rsid w:val="003C5CBD"/>
    <w:rsid w:val="003C6926"/>
    <w:rsid w:val="003D02CA"/>
    <w:rsid w:val="003D0694"/>
    <w:rsid w:val="003D06CC"/>
    <w:rsid w:val="003D130A"/>
    <w:rsid w:val="003D2F5E"/>
    <w:rsid w:val="003D4747"/>
    <w:rsid w:val="003D4B25"/>
    <w:rsid w:val="003E49F8"/>
    <w:rsid w:val="003E520E"/>
    <w:rsid w:val="003F0431"/>
    <w:rsid w:val="003F100A"/>
    <w:rsid w:val="003F3927"/>
    <w:rsid w:val="003F3A79"/>
    <w:rsid w:val="003F4E96"/>
    <w:rsid w:val="003F5EEC"/>
    <w:rsid w:val="003F7134"/>
    <w:rsid w:val="00400FA2"/>
    <w:rsid w:val="004030EE"/>
    <w:rsid w:val="0040340C"/>
    <w:rsid w:val="00404B24"/>
    <w:rsid w:val="00404F18"/>
    <w:rsid w:val="00406612"/>
    <w:rsid w:val="0040712B"/>
    <w:rsid w:val="00410BF2"/>
    <w:rsid w:val="00412005"/>
    <w:rsid w:val="004130CC"/>
    <w:rsid w:val="00415262"/>
    <w:rsid w:val="004163E5"/>
    <w:rsid w:val="00417605"/>
    <w:rsid w:val="00421820"/>
    <w:rsid w:val="00421D6E"/>
    <w:rsid w:val="00421FA9"/>
    <w:rsid w:val="00422D07"/>
    <w:rsid w:val="00424B8D"/>
    <w:rsid w:val="00431D06"/>
    <w:rsid w:val="00433EB4"/>
    <w:rsid w:val="00435D0B"/>
    <w:rsid w:val="00436F9C"/>
    <w:rsid w:val="0043706A"/>
    <w:rsid w:val="00437C02"/>
    <w:rsid w:val="004405E6"/>
    <w:rsid w:val="00440FBB"/>
    <w:rsid w:val="00442BD6"/>
    <w:rsid w:val="00445368"/>
    <w:rsid w:val="004459C6"/>
    <w:rsid w:val="00452AFD"/>
    <w:rsid w:val="0045438B"/>
    <w:rsid w:val="00456562"/>
    <w:rsid w:val="00457204"/>
    <w:rsid w:val="00463BCC"/>
    <w:rsid w:val="004649A8"/>
    <w:rsid w:val="00464AD1"/>
    <w:rsid w:val="004659A1"/>
    <w:rsid w:val="00467C02"/>
    <w:rsid w:val="0047004E"/>
    <w:rsid w:val="004733BD"/>
    <w:rsid w:val="00474380"/>
    <w:rsid w:val="0047614E"/>
    <w:rsid w:val="004808B8"/>
    <w:rsid w:val="004823BD"/>
    <w:rsid w:val="00483E3F"/>
    <w:rsid w:val="00486AF4"/>
    <w:rsid w:val="00487BC3"/>
    <w:rsid w:val="00490C18"/>
    <w:rsid w:val="004916C7"/>
    <w:rsid w:val="00493F02"/>
    <w:rsid w:val="004948DD"/>
    <w:rsid w:val="00494A57"/>
    <w:rsid w:val="0049579F"/>
    <w:rsid w:val="004960AD"/>
    <w:rsid w:val="00496B77"/>
    <w:rsid w:val="004A0695"/>
    <w:rsid w:val="004A1E4A"/>
    <w:rsid w:val="004A2048"/>
    <w:rsid w:val="004A6CC9"/>
    <w:rsid w:val="004B24E4"/>
    <w:rsid w:val="004B2D53"/>
    <w:rsid w:val="004B3C95"/>
    <w:rsid w:val="004B4377"/>
    <w:rsid w:val="004B5C57"/>
    <w:rsid w:val="004B6CBF"/>
    <w:rsid w:val="004C0175"/>
    <w:rsid w:val="004C4821"/>
    <w:rsid w:val="004C4913"/>
    <w:rsid w:val="004C4937"/>
    <w:rsid w:val="004C573E"/>
    <w:rsid w:val="004C6331"/>
    <w:rsid w:val="004C685D"/>
    <w:rsid w:val="004C7F26"/>
    <w:rsid w:val="004C7F4D"/>
    <w:rsid w:val="004D246D"/>
    <w:rsid w:val="004D24AF"/>
    <w:rsid w:val="004D2E3F"/>
    <w:rsid w:val="004D34C0"/>
    <w:rsid w:val="004D3F2B"/>
    <w:rsid w:val="004D46FD"/>
    <w:rsid w:val="004D574C"/>
    <w:rsid w:val="004D5D60"/>
    <w:rsid w:val="004D6085"/>
    <w:rsid w:val="004D7B63"/>
    <w:rsid w:val="004E5BD3"/>
    <w:rsid w:val="004E5F16"/>
    <w:rsid w:val="004E651A"/>
    <w:rsid w:val="004E725F"/>
    <w:rsid w:val="004E7A01"/>
    <w:rsid w:val="004F57DD"/>
    <w:rsid w:val="004F5FD4"/>
    <w:rsid w:val="0050045B"/>
    <w:rsid w:val="00503FFA"/>
    <w:rsid w:val="00504528"/>
    <w:rsid w:val="00504DBB"/>
    <w:rsid w:val="00504E9A"/>
    <w:rsid w:val="005058C2"/>
    <w:rsid w:val="00506C25"/>
    <w:rsid w:val="00507494"/>
    <w:rsid w:val="005104B2"/>
    <w:rsid w:val="00510E84"/>
    <w:rsid w:val="00511249"/>
    <w:rsid w:val="00512E23"/>
    <w:rsid w:val="005132DE"/>
    <w:rsid w:val="0051536C"/>
    <w:rsid w:val="005166F2"/>
    <w:rsid w:val="0051786F"/>
    <w:rsid w:val="00520B22"/>
    <w:rsid w:val="00520F62"/>
    <w:rsid w:val="00520FCC"/>
    <w:rsid w:val="00521A1A"/>
    <w:rsid w:val="00522111"/>
    <w:rsid w:val="00527A9E"/>
    <w:rsid w:val="00532ADD"/>
    <w:rsid w:val="00533121"/>
    <w:rsid w:val="00535783"/>
    <w:rsid w:val="00540751"/>
    <w:rsid w:val="00542436"/>
    <w:rsid w:val="00544181"/>
    <w:rsid w:val="00551B1B"/>
    <w:rsid w:val="00560143"/>
    <w:rsid w:val="00561031"/>
    <w:rsid w:val="00561A56"/>
    <w:rsid w:val="00562962"/>
    <w:rsid w:val="00562D62"/>
    <w:rsid w:val="005651B4"/>
    <w:rsid w:val="00570E5E"/>
    <w:rsid w:val="0057224A"/>
    <w:rsid w:val="00575519"/>
    <w:rsid w:val="00575AA7"/>
    <w:rsid w:val="00575EC3"/>
    <w:rsid w:val="00577DB6"/>
    <w:rsid w:val="005812E9"/>
    <w:rsid w:val="00583221"/>
    <w:rsid w:val="005846B1"/>
    <w:rsid w:val="00584708"/>
    <w:rsid w:val="005859D7"/>
    <w:rsid w:val="00587BD7"/>
    <w:rsid w:val="00587D79"/>
    <w:rsid w:val="00592A57"/>
    <w:rsid w:val="00593391"/>
    <w:rsid w:val="00595260"/>
    <w:rsid w:val="0059643A"/>
    <w:rsid w:val="005A056B"/>
    <w:rsid w:val="005A2B06"/>
    <w:rsid w:val="005A2EA2"/>
    <w:rsid w:val="005A3CB2"/>
    <w:rsid w:val="005A657A"/>
    <w:rsid w:val="005A6D16"/>
    <w:rsid w:val="005A7ADA"/>
    <w:rsid w:val="005A7D70"/>
    <w:rsid w:val="005B0E3D"/>
    <w:rsid w:val="005B3419"/>
    <w:rsid w:val="005B4799"/>
    <w:rsid w:val="005B484F"/>
    <w:rsid w:val="005B4F83"/>
    <w:rsid w:val="005B5205"/>
    <w:rsid w:val="005B587A"/>
    <w:rsid w:val="005B5D8B"/>
    <w:rsid w:val="005B769D"/>
    <w:rsid w:val="005C3C97"/>
    <w:rsid w:val="005C468D"/>
    <w:rsid w:val="005C5439"/>
    <w:rsid w:val="005D0C2D"/>
    <w:rsid w:val="005D18F5"/>
    <w:rsid w:val="005D1EEA"/>
    <w:rsid w:val="005D23A5"/>
    <w:rsid w:val="005D25C5"/>
    <w:rsid w:val="005D3338"/>
    <w:rsid w:val="005D4A5C"/>
    <w:rsid w:val="005D53B5"/>
    <w:rsid w:val="005E0443"/>
    <w:rsid w:val="005E0E2F"/>
    <w:rsid w:val="005E2406"/>
    <w:rsid w:val="005E27F0"/>
    <w:rsid w:val="005E33B1"/>
    <w:rsid w:val="005E453C"/>
    <w:rsid w:val="005E5375"/>
    <w:rsid w:val="005E673D"/>
    <w:rsid w:val="005F2665"/>
    <w:rsid w:val="005F2B9D"/>
    <w:rsid w:val="005F5D47"/>
    <w:rsid w:val="005F6B4F"/>
    <w:rsid w:val="005F6F8A"/>
    <w:rsid w:val="00600BA6"/>
    <w:rsid w:val="00602F07"/>
    <w:rsid w:val="00604B69"/>
    <w:rsid w:val="006063D6"/>
    <w:rsid w:val="006077DA"/>
    <w:rsid w:val="0061097E"/>
    <w:rsid w:val="00611FC8"/>
    <w:rsid w:val="0061208C"/>
    <w:rsid w:val="00612EA9"/>
    <w:rsid w:val="00613715"/>
    <w:rsid w:val="00614721"/>
    <w:rsid w:val="00614E7E"/>
    <w:rsid w:val="00615D25"/>
    <w:rsid w:val="00615D57"/>
    <w:rsid w:val="00616622"/>
    <w:rsid w:val="00616E07"/>
    <w:rsid w:val="0061761D"/>
    <w:rsid w:val="0061796A"/>
    <w:rsid w:val="00620582"/>
    <w:rsid w:val="006210F5"/>
    <w:rsid w:val="00621A27"/>
    <w:rsid w:val="006230CE"/>
    <w:rsid w:val="00624446"/>
    <w:rsid w:val="0062534A"/>
    <w:rsid w:val="006254EB"/>
    <w:rsid w:val="00626A5C"/>
    <w:rsid w:val="00626D0C"/>
    <w:rsid w:val="0062774E"/>
    <w:rsid w:val="00632825"/>
    <w:rsid w:val="00632BBF"/>
    <w:rsid w:val="00633C2E"/>
    <w:rsid w:val="006341AB"/>
    <w:rsid w:val="006367A4"/>
    <w:rsid w:val="00636D71"/>
    <w:rsid w:val="0064051A"/>
    <w:rsid w:val="00642AF8"/>
    <w:rsid w:val="00650026"/>
    <w:rsid w:val="006502FD"/>
    <w:rsid w:val="006508EA"/>
    <w:rsid w:val="006512F1"/>
    <w:rsid w:val="00652065"/>
    <w:rsid w:val="00655299"/>
    <w:rsid w:val="00655D90"/>
    <w:rsid w:val="0065687C"/>
    <w:rsid w:val="006578A0"/>
    <w:rsid w:val="00657EBD"/>
    <w:rsid w:val="006637CB"/>
    <w:rsid w:val="00663B6C"/>
    <w:rsid w:val="006641BE"/>
    <w:rsid w:val="00664A71"/>
    <w:rsid w:val="00667D37"/>
    <w:rsid w:val="0067050E"/>
    <w:rsid w:val="00672024"/>
    <w:rsid w:val="006729FC"/>
    <w:rsid w:val="00672C41"/>
    <w:rsid w:val="00672EF8"/>
    <w:rsid w:val="00674DC0"/>
    <w:rsid w:val="00680308"/>
    <w:rsid w:val="0068040F"/>
    <w:rsid w:val="00680972"/>
    <w:rsid w:val="00680CE5"/>
    <w:rsid w:val="00681E5F"/>
    <w:rsid w:val="00683E6C"/>
    <w:rsid w:val="00684323"/>
    <w:rsid w:val="0068468D"/>
    <w:rsid w:val="00684F84"/>
    <w:rsid w:val="00686F89"/>
    <w:rsid w:val="00687E5B"/>
    <w:rsid w:val="00692A7D"/>
    <w:rsid w:val="0069451D"/>
    <w:rsid w:val="00694824"/>
    <w:rsid w:val="00694BCC"/>
    <w:rsid w:val="006954B6"/>
    <w:rsid w:val="006A0154"/>
    <w:rsid w:val="006A1105"/>
    <w:rsid w:val="006A110F"/>
    <w:rsid w:val="006A2299"/>
    <w:rsid w:val="006A2992"/>
    <w:rsid w:val="006A307C"/>
    <w:rsid w:val="006A3B2B"/>
    <w:rsid w:val="006A3E39"/>
    <w:rsid w:val="006A7F72"/>
    <w:rsid w:val="006B05BD"/>
    <w:rsid w:val="006B29C9"/>
    <w:rsid w:val="006B2E7A"/>
    <w:rsid w:val="006B2E85"/>
    <w:rsid w:val="006B4C75"/>
    <w:rsid w:val="006B5161"/>
    <w:rsid w:val="006B68A1"/>
    <w:rsid w:val="006B6AC9"/>
    <w:rsid w:val="006B6D3A"/>
    <w:rsid w:val="006C18EA"/>
    <w:rsid w:val="006C3062"/>
    <w:rsid w:val="006C4A82"/>
    <w:rsid w:val="006C5104"/>
    <w:rsid w:val="006C5768"/>
    <w:rsid w:val="006C5D9C"/>
    <w:rsid w:val="006C7D20"/>
    <w:rsid w:val="006D0553"/>
    <w:rsid w:val="006D28D4"/>
    <w:rsid w:val="006D5DA4"/>
    <w:rsid w:val="006D7041"/>
    <w:rsid w:val="006E17B2"/>
    <w:rsid w:val="006E30FE"/>
    <w:rsid w:val="006E3C2F"/>
    <w:rsid w:val="006E4CFE"/>
    <w:rsid w:val="006E5981"/>
    <w:rsid w:val="006E6446"/>
    <w:rsid w:val="006F2926"/>
    <w:rsid w:val="006F399C"/>
    <w:rsid w:val="006F45AD"/>
    <w:rsid w:val="006F4FDD"/>
    <w:rsid w:val="006F5CF3"/>
    <w:rsid w:val="006F6AA9"/>
    <w:rsid w:val="006F713C"/>
    <w:rsid w:val="006F783D"/>
    <w:rsid w:val="006F78D9"/>
    <w:rsid w:val="006F7FC2"/>
    <w:rsid w:val="0070056B"/>
    <w:rsid w:val="007018F7"/>
    <w:rsid w:val="00702107"/>
    <w:rsid w:val="00707D88"/>
    <w:rsid w:val="0071157E"/>
    <w:rsid w:val="00713A27"/>
    <w:rsid w:val="00713AE1"/>
    <w:rsid w:val="007153F1"/>
    <w:rsid w:val="007154E8"/>
    <w:rsid w:val="00716576"/>
    <w:rsid w:val="007177ED"/>
    <w:rsid w:val="00717E20"/>
    <w:rsid w:val="007223DC"/>
    <w:rsid w:val="00723CCA"/>
    <w:rsid w:val="00724A2E"/>
    <w:rsid w:val="00725504"/>
    <w:rsid w:val="0072712D"/>
    <w:rsid w:val="00727EC5"/>
    <w:rsid w:val="00732DAB"/>
    <w:rsid w:val="0073424D"/>
    <w:rsid w:val="007342B6"/>
    <w:rsid w:val="00735178"/>
    <w:rsid w:val="00736C98"/>
    <w:rsid w:val="0074053F"/>
    <w:rsid w:val="00741E6B"/>
    <w:rsid w:val="0074345C"/>
    <w:rsid w:val="00744B20"/>
    <w:rsid w:val="00747045"/>
    <w:rsid w:val="00747501"/>
    <w:rsid w:val="00750595"/>
    <w:rsid w:val="007507EC"/>
    <w:rsid w:val="00750D63"/>
    <w:rsid w:val="00751052"/>
    <w:rsid w:val="0075378C"/>
    <w:rsid w:val="00753C17"/>
    <w:rsid w:val="00753CE8"/>
    <w:rsid w:val="00754C4E"/>
    <w:rsid w:val="00754CB9"/>
    <w:rsid w:val="00755689"/>
    <w:rsid w:val="007560F2"/>
    <w:rsid w:val="00756F0F"/>
    <w:rsid w:val="0075731D"/>
    <w:rsid w:val="00761AD9"/>
    <w:rsid w:val="00762197"/>
    <w:rsid w:val="00762C6D"/>
    <w:rsid w:val="00763563"/>
    <w:rsid w:val="0076418B"/>
    <w:rsid w:val="007646BB"/>
    <w:rsid w:val="007646F2"/>
    <w:rsid w:val="00766902"/>
    <w:rsid w:val="00766C20"/>
    <w:rsid w:val="00771A2C"/>
    <w:rsid w:val="00777BCC"/>
    <w:rsid w:val="00782465"/>
    <w:rsid w:val="0078555C"/>
    <w:rsid w:val="00785B2D"/>
    <w:rsid w:val="0078722D"/>
    <w:rsid w:val="007908FF"/>
    <w:rsid w:val="00790F81"/>
    <w:rsid w:val="0079185E"/>
    <w:rsid w:val="007918B5"/>
    <w:rsid w:val="00791B9E"/>
    <w:rsid w:val="00792B3E"/>
    <w:rsid w:val="00793045"/>
    <w:rsid w:val="0079432B"/>
    <w:rsid w:val="007945BF"/>
    <w:rsid w:val="007954A7"/>
    <w:rsid w:val="00795D9E"/>
    <w:rsid w:val="007961F2"/>
    <w:rsid w:val="007970BE"/>
    <w:rsid w:val="007A0722"/>
    <w:rsid w:val="007A0D12"/>
    <w:rsid w:val="007A4C53"/>
    <w:rsid w:val="007A50D7"/>
    <w:rsid w:val="007A759E"/>
    <w:rsid w:val="007B12C3"/>
    <w:rsid w:val="007B307E"/>
    <w:rsid w:val="007B49FB"/>
    <w:rsid w:val="007B6699"/>
    <w:rsid w:val="007B6B76"/>
    <w:rsid w:val="007B6EDF"/>
    <w:rsid w:val="007C03EF"/>
    <w:rsid w:val="007C1489"/>
    <w:rsid w:val="007C268E"/>
    <w:rsid w:val="007C4C18"/>
    <w:rsid w:val="007C4D88"/>
    <w:rsid w:val="007C66BA"/>
    <w:rsid w:val="007C791B"/>
    <w:rsid w:val="007C7FD2"/>
    <w:rsid w:val="007D181A"/>
    <w:rsid w:val="007D222C"/>
    <w:rsid w:val="007D4E10"/>
    <w:rsid w:val="007D6134"/>
    <w:rsid w:val="007D64E6"/>
    <w:rsid w:val="007D6B33"/>
    <w:rsid w:val="007E20B4"/>
    <w:rsid w:val="007E248F"/>
    <w:rsid w:val="007E739E"/>
    <w:rsid w:val="007F01E6"/>
    <w:rsid w:val="007F02F4"/>
    <w:rsid w:val="007F0F11"/>
    <w:rsid w:val="007F17BF"/>
    <w:rsid w:val="007F43EE"/>
    <w:rsid w:val="007F4FB1"/>
    <w:rsid w:val="007F5198"/>
    <w:rsid w:val="007F7E7C"/>
    <w:rsid w:val="0080085F"/>
    <w:rsid w:val="0080129A"/>
    <w:rsid w:val="008022B4"/>
    <w:rsid w:val="00802D0A"/>
    <w:rsid w:val="00807466"/>
    <w:rsid w:val="00807D82"/>
    <w:rsid w:val="00811233"/>
    <w:rsid w:val="0081492B"/>
    <w:rsid w:val="008156FE"/>
    <w:rsid w:val="00815748"/>
    <w:rsid w:val="00816103"/>
    <w:rsid w:val="00817266"/>
    <w:rsid w:val="0082020C"/>
    <w:rsid w:val="00820CF1"/>
    <w:rsid w:val="00821736"/>
    <w:rsid w:val="00821B25"/>
    <w:rsid w:val="00821E81"/>
    <w:rsid w:val="0082295E"/>
    <w:rsid w:val="00823663"/>
    <w:rsid w:val="00827C92"/>
    <w:rsid w:val="00831CDE"/>
    <w:rsid w:val="008337C9"/>
    <w:rsid w:val="00835EB6"/>
    <w:rsid w:val="00835F87"/>
    <w:rsid w:val="008360B7"/>
    <w:rsid w:val="00836465"/>
    <w:rsid w:val="00841C86"/>
    <w:rsid w:val="00842DCB"/>
    <w:rsid w:val="00843CBD"/>
    <w:rsid w:val="008458CE"/>
    <w:rsid w:val="00845C1B"/>
    <w:rsid w:val="00846510"/>
    <w:rsid w:val="00857FB7"/>
    <w:rsid w:val="00861DFF"/>
    <w:rsid w:val="0086392B"/>
    <w:rsid w:val="00871FAF"/>
    <w:rsid w:val="00872000"/>
    <w:rsid w:val="00872DE7"/>
    <w:rsid w:val="00872E2D"/>
    <w:rsid w:val="00872FB2"/>
    <w:rsid w:val="00875CB9"/>
    <w:rsid w:val="00875D3B"/>
    <w:rsid w:val="00875E19"/>
    <w:rsid w:val="00875E9B"/>
    <w:rsid w:val="00877D6D"/>
    <w:rsid w:val="008818C9"/>
    <w:rsid w:val="00881D90"/>
    <w:rsid w:val="00882149"/>
    <w:rsid w:val="00883C87"/>
    <w:rsid w:val="008844E2"/>
    <w:rsid w:val="00887086"/>
    <w:rsid w:val="00887CFA"/>
    <w:rsid w:val="00890F87"/>
    <w:rsid w:val="008918FD"/>
    <w:rsid w:val="008930B2"/>
    <w:rsid w:val="008950F6"/>
    <w:rsid w:val="00896969"/>
    <w:rsid w:val="008978D6"/>
    <w:rsid w:val="00897A2D"/>
    <w:rsid w:val="008A1078"/>
    <w:rsid w:val="008A4F27"/>
    <w:rsid w:val="008A4F4F"/>
    <w:rsid w:val="008A5AFD"/>
    <w:rsid w:val="008A64A9"/>
    <w:rsid w:val="008A6E04"/>
    <w:rsid w:val="008A7245"/>
    <w:rsid w:val="008B280C"/>
    <w:rsid w:val="008B4833"/>
    <w:rsid w:val="008B5ABF"/>
    <w:rsid w:val="008B6C34"/>
    <w:rsid w:val="008C010C"/>
    <w:rsid w:val="008C12AF"/>
    <w:rsid w:val="008C1D33"/>
    <w:rsid w:val="008C324D"/>
    <w:rsid w:val="008C4281"/>
    <w:rsid w:val="008C56A7"/>
    <w:rsid w:val="008C5E2C"/>
    <w:rsid w:val="008D1114"/>
    <w:rsid w:val="008D26F2"/>
    <w:rsid w:val="008D2F56"/>
    <w:rsid w:val="008D5496"/>
    <w:rsid w:val="008D6261"/>
    <w:rsid w:val="008D7BCF"/>
    <w:rsid w:val="008E0287"/>
    <w:rsid w:val="008E299D"/>
    <w:rsid w:val="008E48AD"/>
    <w:rsid w:val="008E48CE"/>
    <w:rsid w:val="008E6BBB"/>
    <w:rsid w:val="008E75A2"/>
    <w:rsid w:val="008F084F"/>
    <w:rsid w:val="008F1E2D"/>
    <w:rsid w:val="008F45D7"/>
    <w:rsid w:val="008F70B2"/>
    <w:rsid w:val="00900D8D"/>
    <w:rsid w:val="009024B5"/>
    <w:rsid w:val="00905835"/>
    <w:rsid w:val="009061B4"/>
    <w:rsid w:val="0090652F"/>
    <w:rsid w:val="00906B99"/>
    <w:rsid w:val="00907175"/>
    <w:rsid w:val="00907314"/>
    <w:rsid w:val="009077E2"/>
    <w:rsid w:val="0091064B"/>
    <w:rsid w:val="0091214D"/>
    <w:rsid w:val="00912261"/>
    <w:rsid w:val="0091241E"/>
    <w:rsid w:val="00914E79"/>
    <w:rsid w:val="009156F8"/>
    <w:rsid w:val="009169D4"/>
    <w:rsid w:val="009177E2"/>
    <w:rsid w:val="00921131"/>
    <w:rsid w:val="00921428"/>
    <w:rsid w:val="00923855"/>
    <w:rsid w:val="00923A4B"/>
    <w:rsid w:val="00924DD7"/>
    <w:rsid w:val="00925F0B"/>
    <w:rsid w:val="00926A0A"/>
    <w:rsid w:val="00927E2D"/>
    <w:rsid w:val="00930D0C"/>
    <w:rsid w:val="00931028"/>
    <w:rsid w:val="009310B6"/>
    <w:rsid w:val="00931473"/>
    <w:rsid w:val="0093149A"/>
    <w:rsid w:val="00933930"/>
    <w:rsid w:val="00933CB3"/>
    <w:rsid w:val="00936793"/>
    <w:rsid w:val="0094038D"/>
    <w:rsid w:val="0094058F"/>
    <w:rsid w:val="00940D6C"/>
    <w:rsid w:val="009417D4"/>
    <w:rsid w:val="00941808"/>
    <w:rsid w:val="009425BF"/>
    <w:rsid w:val="00943A56"/>
    <w:rsid w:val="00944C8D"/>
    <w:rsid w:val="00944E32"/>
    <w:rsid w:val="0094501D"/>
    <w:rsid w:val="00945199"/>
    <w:rsid w:val="009455FA"/>
    <w:rsid w:val="0095367A"/>
    <w:rsid w:val="00954BE5"/>
    <w:rsid w:val="0095648D"/>
    <w:rsid w:val="0096292B"/>
    <w:rsid w:val="00964090"/>
    <w:rsid w:val="009640BB"/>
    <w:rsid w:val="0096736C"/>
    <w:rsid w:val="00974EB4"/>
    <w:rsid w:val="00975417"/>
    <w:rsid w:val="0097632A"/>
    <w:rsid w:val="0097689B"/>
    <w:rsid w:val="00976CB1"/>
    <w:rsid w:val="00980FBE"/>
    <w:rsid w:val="00981F23"/>
    <w:rsid w:val="00987157"/>
    <w:rsid w:val="00990592"/>
    <w:rsid w:val="00990A57"/>
    <w:rsid w:val="00995059"/>
    <w:rsid w:val="00995304"/>
    <w:rsid w:val="0099695D"/>
    <w:rsid w:val="009A5B55"/>
    <w:rsid w:val="009A615E"/>
    <w:rsid w:val="009B0D8F"/>
    <w:rsid w:val="009B2487"/>
    <w:rsid w:val="009B428D"/>
    <w:rsid w:val="009B4499"/>
    <w:rsid w:val="009B4973"/>
    <w:rsid w:val="009B4DDB"/>
    <w:rsid w:val="009B57F7"/>
    <w:rsid w:val="009B5EAA"/>
    <w:rsid w:val="009C106C"/>
    <w:rsid w:val="009C199F"/>
    <w:rsid w:val="009C1EDE"/>
    <w:rsid w:val="009C26CC"/>
    <w:rsid w:val="009C2EA4"/>
    <w:rsid w:val="009C62F6"/>
    <w:rsid w:val="009C69B2"/>
    <w:rsid w:val="009D37A6"/>
    <w:rsid w:val="009D4255"/>
    <w:rsid w:val="009D52AD"/>
    <w:rsid w:val="009D55E5"/>
    <w:rsid w:val="009D6718"/>
    <w:rsid w:val="009D6CB1"/>
    <w:rsid w:val="009E0A0A"/>
    <w:rsid w:val="009E3996"/>
    <w:rsid w:val="009E5367"/>
    <w:rsid w:val="009E5B3C"/>
    <w:rsid w:val="009F0928"/>
    <w:rsid w:val="009F1326"/>
    <w:rsid w:val="009F24E0"/>
    <w:rsid w:val="009F2C6E"/>
    <w:rsid w:val="009F3C0D"/>
    <w:rsid w:val="009F4B6D"/>
    <w:rsid w:val="009F528E"/>
    <w:rsid w:val="009F5A80"/>
    <w:rsid w:val="009F7C7D"/>
    <w:rsid w:val="00A0097F"/>
    <w:rsid w:val="00A037CF"/>
    <w:rsid w:val="00A03D95"/>
    <w:rsid w:val="00A04D97"/>
    <w:rsid w:val="00A0504C"/>
    <w:rsid w:val="00A052CF"/>
    <w:rsid w:val="00A066D3"/>
    <w:rsid w:val="00A10B84"/>
    <w:rsid w:val="00A112A3"/>
    <w:rsid w:val="00A12D58"/>
    <w:rsid w:val="00A13803"/>
    <w:rsid w:val="00A1419B"/>
    <w:rsid w:val="00A14835"/>
    <w:rsid w:val="00A15042"/>
    <w:rsid w:val="00A16176"/>
    <w:rsid w:val="00A162A1"/>
    <w:rsid w:val="00A22025"/>
    <w:rsid w:val="00A242E6"/>
    <w:rsid w:val="00A252CF"/>
    <w:rsid w:val="00A26200"/>
    <w:rsid w:val="00A27456"/>
    <w:rsid w:val="00A3193B"/>
    <w:rsid w:val="00A32E45"/>
    <w:rsid w:val="00A33891"/>
    <w:rsid w:val="00A34AC0"/>
    <w:rsid w:val="00A36D03"/>
    <w:rsid w:val="00A40F6D"/>
    <w:rsid w:val="00A416E0"/>
    <w:rsid w:val="00A43C61"/>
    <w:rsid w:val="00A45527"/>
    <w:rsid w:val="00A50F7F"/>
    <w:rsid w:val="00A51811"/>
    <w:rsid w:val="00A52D9F"/>
    <w:rsid w:val="00A539A3"/>
    <w:rsid w:val="00A53C88"/>
    <w:rsid w:val="00A53CF8"/>
    <w:rsid w:val="00A55E61"/>
    <w:rsid w:val="00A57812"/>
    <w:rsid w:val="00A603E2"/>
    <w:rsid w:val="00A610A3"/>
    <w:rsid w:val="00A61690"/>
    <w:rsid w:val="00A642FE"/>
    <w:rsid w:val="00A64354"/>
    <w:rsid w:val="00A64530"/>
    <w:rsid w:val="00A65AF3"/>
    <w:rsid w:val="00A65B3D"/>
    <w:rsid w:val="00A67D09"/>
    <w:rsid w:val="00A7003A"/>
    <w:rsid w:val="00A701A1"/>
    <w:rsid w:val="00A71488"/>
    <w:rsid w:val="00A72AD7"/>
    <w:rsid w:val="00A7309F"/>
    <w:rsid w:val="00A73219"/>
    <w:rsid w:val="00A743DB"/>
    <w:rsid w:val="00A81D68"/>
    <w:rsid w:val="00A822FD"/>
    <w:rsid w:val="00A82922"/>
    <w:rsid w:val="00A8400D"/>
    <w:rsid w:val="00A878BF"/>
    <w:rsid w:val="00A87900"/>
    <w:rsid w:val="00A87E28"/>
    <w:rsid w:val="00A93799"/>
    <w:rsid w:val="00A94086"/>
    <w:rsid w:val="00A95837"/>
    <w:rsid w:val="00A95D14"/>
    <w:rsid w:val="00A969A7"/>
    <w:rsid w:val="00A96D56"/>
    <w:rsid w:val="00A9766A"/>
    <w:rsid w:val="00AA0723"/>
    <w:rsid w:val="00AA31EA"/>
    <w:rsid w:val="00AA6E41"/>
    <w:rsid w:val="00AA7916"/>
    <w:rsid w:val="00AB04CF"/>
    <w:rsid w:val="00AB0BE1"/>
    <w:rsid w:val="00AB1340"/>
    <w:rsid w:val="00AB3A2B"/>
    <w:rsid w:val="00AB3B22"/>
    <w:rsid w:val="00AB3D63"/>
    <w:rsid w:val="00AB3ED8"/>
    <w:rsid w:val="00AB407A"/>
    <w:rsid w:val="00AB4584"/>
    <w:rsid w:val="00AB4D75"/>
    <w:rsid w:val="00AB5999"/>
    <w:rsid w:val="00AB5DE4"/>
    <w:rsid w:val="00AB7299"/>
    <w:rsid w:val="00AC1568"/>
    <w:rsid w:val="00AC4612"/>
    <w:rsid w:val="00AC67FF"/>
    <w:rsid w:val="00AD0E10"/>
    <w:rsid w:val="00AD796F"/>
    <w:rsid w:val="00AD7ADF"/>
    <w:rsid w:val="00AE0A24"/>
    <w:rsid w:val="00AE725D"/>
    <w:rsid w:val="00AE7C2C"/>
    <w:rsid w:val="00AF065D"/>
    <w:rsid w:val="00AF1AAD"/>
    <w:rsid w:val="00AF1DFC"/>
    <w:rsid w:val="00AF34EC"/>
    <w:rsid w:val="00AF4363"/>
    <w:rsid w:val="00AF5653"/>
    <w:rsid w:val="00AF7D9B"/>
    <w:rsid w:val="00B00813"/>
    <w:rsid w:val="00B00A26"/>
    <w:rsid w:val="00B02BAC"/>
    <w:rsid w:val="00B03400"/>
    <w:rsid w:val="00B03EC3"/>
    <w:rsid w:val="00B046BB"/>
    <w:rsid w:val="00B04B32"/>
    <w:rsid w:val="00B107BB"/>
    <w:rsid w:val="00B10EBF"/>
    <w:rsid w:val="00B1107E"/>
    <w:rsid w:val="00B11BFF"/>
    <w:rsid w:val="00B12E7F"/>
    <w:rsid w:val="00B15B0D"/>
    <w:rsid w:val="00B160C8"/>
    <w:rsid w:val="00B1651F"/>
    <w:rsid w:val="00B166B7"/>
    <w:rsid w:val="00B167C2"/>
    <w:rsid w:val="00B2034C"/>
    <w:rsid w:val="00B20DD9"/>
    <w:rsid w:val="00B25920"/>
    <w:rsid w:val="00B27BE4"/>
    <w:rsid w:val="00B36B07"/>
    <w:rsid w:val="00B372DD"/>
    <w:rsid w:val="00B37789"/>
    <w:rsid w:val="00B43506"/>
    <w:rsid w:val="00B43E0B"/>
    <w:rsid w:val="00B44D57"/>
    <w:rsid w:val="00B44DF0"/>
    <w:rsid w:val="00B45D74"/>
    <w:rsid w:val="00B4720F"/>
    <w:rsid w:val="00B47F8D"/>
    <w:rsid w:val="00B500C7"/>
    <w:rsid w:val="00B5028C"/>
    <w:rsid w:val="00B51EE2"/>
    <w:rsid w:val="00B51FA2"/>
    <w:rsid w:val="00B5241B"/>
    <w:rsid w:val="00B52D99"/>
    <w:rsid w:val="00B55799"/>
    <w:rsid w:val="00B56559"/>
    <w:rsid w:val="00B6125F"/>
    <w:rsid w:val="00B622FA"/>
    <w:rsid w:val="00B62FBD"/>
    <w:rsid w:val="00B71557"/>
    <w:rsid w:val="00B7319E"/>
    <w:rsid w:val="00B731C9"/>
    <w:rsid w:val="00B75DBB"/>
    <w:rsid w:val="00B77EC9"/>
    <w:rsid w:val="00B8145C"/>
    <w:rsid w:val="00B83B1D"/>
    <w:rsid w:val="00B83E44"/>
    <w:rsid w:val="00B912B7"/>
    <w:rsid w:val="00B9169D"/>
    <w:rsid w:val="00B93E8D"/>
    <w:rsid w:val="00B945AA"/>
    <w:rsid w:val="00B97A7E"/>
    <w:rsid w:val="00BA0C00"/>
    <w:rsid w:val="00BA14A7"/>
    <w:rsid w:val="00BA16A3"/>
    <w:rsid w:val="00BA1834"/>
    <w:rsid w:val="00BA4BAE"/>
    <w:rsid w:val="00BA4D93"/>
    <w:rsid w:val="00BA5475"/>
    <w:rsid w:val="00BA73BE"/>
    <w:rsid w:val="00BA7C6A"/>
    <w:rsid w:val="00BB1B22"/>
    <w:rsid w:val="00BB1BC8"/>
    <w:rsid w:val="00BB218B"/>
    <w:rsid w:val="00BB3B52"/>
    <w:rsid w:val="00BB54E8"/>
    <w:rsid w:val="00BB5CD6"/>
    <w:rsid w:val="00BB7053"/>
    <w:rsid w:val="00BC0A14"/>
    <w:rsid w:val="00BC1203"/>
    <w:rsid w:val="00BC2F51"/>
    <w:rsid w:val="00BC3463"/>
    <w:rsid w:val="00BC5C66"/>
    <w:rsid w:val="00BC66E1"/>
    <w:rsid w:val="00BC74EE"/>
    <w:rsid w:val="00BD2A2D"/>
    <w:rsid w:val="00BD4989"/>
    <w:rsid w:val="00BD4AD0"/>
    <w:rsid w:val="00BD541A"/>
    <w:rsid w:val="00BD738F"/>
    <w:rsid w:val="00BE1855"/>
    <w:rsid w:val="00BE24D6"/>
    <w:rsid w:val="00BE3876"/>
    <w:rsid w:val="00BE704B"/>
    <w:rsid w:val="00BF19FB"/>
    <w:rsid w:val="00BF32F3"/>
    <w:rsid w:val="00BF6C35"/>
    <w:rsid w:val="00C01AEB"/>
    <w:rsid w:val="00C023A7"/>
    <w:rsid w:val="00C03270"/>
    <w:rsid w:val="00C06E3B"/>
    <w:rsid w:val="00C071AA"/>
    <w:rsid w:val="00C13B01"/>
    <w:rsid w:val="00C13EFD"/>
    <w:rsid w:val="00C140E1"/>
    <w:rsid w:val="00C1552E"/>
    <w:rsid w:val="00C164A6"/>
    <w:rsid w:val="00C16B5B"/>
    <w:rsid w:val="00C173CE"/>
    <w:rsid w:val="00C202AE"/>
    <w:rsid w:val="00C209AF"/>
    <w:rsid w:val="00C213A2"/>
    <w:rsid w:val="00C21E05"/>
    <w:rsid w:val="00C21F01"/>
    <w:rsid w:val="00C223F3"/>
    <w:rsid w:val="00C223F4"/>
    <w:rsid w:val="00C2307F"/>
    <w:rsid w:val="00C2453B"/>
    <w:rsid w:val="00C25AFD"/>
    <w:rsid w:val="00C26DE6"/>
    <w:rsid w:val="00C27C05"/>
    <w:rsid w:val="00C318DD"/>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F9D"/>
    <w:rsid w:val="00C51DC5"/>
    <w:rsid w:val="00C53E52"/>
    <w:rsid w:val="00C53F7D"/>
    <w:rsid w:val="00C5419D"/>
    <w:rsid w:val="00C54A2B"/>
    <w:rsid w:val="00C56C0F"/>
    <w:rsid w:val="00C60053"/>
    <w:rsid w:val="00C64223"/>
    <w:rsid w:val="00C64AA7"/>
    <w:rsid w:val="00C64C69"/>
    <w:rsid w:val="00C65484"/>
    <w:rsid w:val="00C74B35"/>
    <w:rsid w:val="00C764FC"/>
    <w:rsid w:val="00C810A4"/>
    <w:rsid w:val="00C83657"/>
    <w:rsid w:val="00C83DEF"/>
    <w:rsid w:val="00C84453"/>
    <w:rsid w:val="00C87ED8"/>
    <w:rsid w:val="00C93635"/>
    <w:rsid w:val="00C95761"/>
    <w:rsid w:val="00C97C3D"/>
    <w:rsid w:val="00CA02EF"/>
    <w:rsid w:val="00CA4FD4"/>
    <w:rsid w:val="00CA6B4C"/>
    <w:rsid w:val="00CA6BE9"/>
    <w:rsid w:val="00CB06FE"/>
    <w:rsid w:val="00CB0AF5"/>
    <w:rsid w:val="00CB4568"/>
    <w:rsid w:val="00CB54C2"/>
    <w:rsid w:val="00CC119D"/>
    <w:rsid w:val="00CC6D28"/>
    <w:rsid w:val="00CD2B56"/>
    <w:rsid w:val="00CD34B7"/>
    <w:rsid w:val="00CD5126"/>
    <w:rsid w:val="00CD5EB1"/>
    <w:rsid w:val="00CD6E6F"/>
    <w:rsid w:val="00CE4BB8"/>
    <w:rsid w:val="00CE60BF"/>
    <w:rsid w:val="00CF18F0"/>
    <w:rsid w:val="00CF1BC4"/>
    <w:rsid w:val="00CF29D2"/>
    <w:rsid w:val="00CF3208"/>
    <w:rsid w:val="00CF3EAE"/>
    <w:rsid w:val="00D00643"/>
    <w:rsid w:val="00D03B40"/>
    <w:rsid w:val="00D04723"/>
    <w:rsid w:val="00D05E9E"/>
    <w:rsid w:val="00D06120"/>
    <w:rsid w:val="00D07352"/>
    <w:rsid w:val="00D10F8D"/>
    <w:rsid w:val="00D119C6"/>
    <w:rsid w:val="00D12108"/>
    <w:rsid w:val="00D125BE"/>
    <w:rsid w:val="00D144B0"/>
    <w:rsid w:val="00D171EC"/>
    <w:rsid w:val="00D23139"/>
    <w:rsid w:val="00D2380A"/>
    <w:rsid w:val="00D2583B"/>
    <w:rsid w:val="00D25CCB"/>
    <w:rsid w:val="00D25FDB"/>
    <w:rsid w:val="00D278AE"/>
    <w:rsid w:val="00D27ED3"/>
    <w:rsid w:val="00D30A36"/>
    <w:rsid w:val="00D31984"/>
    <w:rsid w:val="00D31EF3"/>
    <w:rsid w:val="00D33C63"/>
    <w:rsid w:val="00D33D39"/>
    <w:rsid w:val="00D40B1B"/>
    <w:rsid w:val="00D4203E"/>
    <w:rsid w:val="00D42587"/>
    <w:rsid w:val="00D442DA"/>
    <w:rsid w:val="00D45D09"/>
    <w:rsid w:val="00D463F6"/>
    <w:rsid w:val="00D46688"/>
    <w:rsid w:val="00D46B01"/>
    <w:rsid w:val="00D4731B"/>
    <w:rsid w:val="00D52564"/>
    <w:rsid w:val="00D5437E"/>
    <w:rsid w:val="00D54510"/>
    <w:rsid w:val="00D54D94"/>
    <w:rsid w:val="00D54E8C"/>
    <w:rsid w:val="00D568BA"/>
    <w:rsid w:val="00D569D0"/>
    <w:rsid w:val="00D56E46"/>
    <w:rsid w:val="00D57523"/>
    <w:rsid w:val="00D57979"/>
    <w:rsid w:val="00D6217D"/>
    <w:rsid w:val="00D6254B"/>
    <w:rsid w:val="00D62C1E"/>
    <w:rsid w:val="00D63EB6"/>
    <w:rsid w:val="00D642C4"/>
    <w:rsid w:val="00D66300"/>
    <w:rsid w:val="00D67172"/>
    <w:rsid w:val="00D72FF9"/>
    <w:rsid w:val="00D73E16"/>
    <w:rsid w:val="00D74064"/>
    <w:rsid w:val="00D75BD0"/>
    <w:rsid w:val="00D77416"/>
    <w:rsid w:val="00D807A9"/>
    <w:rsid w:val="00D816EC"/>
    <w:rsid w:val="00D83739"/>
    <w:rsid w:val="00D84721"/>
    <w:rsid w:val="00D86583"/>
    <w:rsid w:val="00D87BA3"/>
    <w:rsid w:val="00DB0EEF"/>
    <w:rsid w:val="00DB49AE"/>
    <w:rsid w:val="00DB6E05"/>
    <w:rsid w:val="00DC2912"/>
    <w:rsid w:val="00DC6452"/>
    <w:rsid w:val="00DD0A3C"/>
    <w:rsid w:val="00DE0569"/>
    <w:rsid w:val="00DE20E3"/>
    <w:rsid w:val="00DE29C0"/>
    <w:rsid w:val="00DE2A5B"/>
    <w:rsid w:val="00DE2B2E"/>
    <w:rsid w:val="00DE55F6"/>
    <w:rsid w:val="00DE563D"/>
    <w:rsid w:val="00DE6FF2"/>
    <w:rsid w:val="00DE7270"/>
    <w:rsid w:val="00DF0263"/>
    <w:rsid w:val="00DF10EC"/>
    <w:rsid w:val="00DF1A0E"/>
    <w:rsid w:val="00DF3E92"/>
    <w:rsid w:val="00DF42A0"/>
    <w:rsid w:val="00DF5045"/>
    <w:rsid w:val="00DF5957"/>
    <w:rsid w:val="00E002C2"/>
    <w:rsid w:val="00E00C69"/>
    <w:rsid w:val="00E00DB9"/>
    <w:rsid w:val="00E00E9B"/>
    <w:rsid w:val="00E01150"/>
    <w:rsid w:val="00E04A0C"/>
    <w:rsid w:val="00E04A18"/>
    <w:rsid w:val="00E059B6"/>
    <w:rsid w:val="00E065C3"/>
    <w:rsid w:val="00E10C18"/>
    <w:rsid w:val="00E118AA"/>
    <w:rsid w:val="00E1296F"/>
    <w:rsid w:val="00E13E6F"/>
    <w:rsid w:val="00E15722"/>
    <w:rsid w:val="00E166A7"/>
    <w:rsid w:val="00E17003"/>
    <w:rsid w:val="00E20B3E"/>
    <w:rsid w:val="00E218C3"/>
    <w:rsid w:val="00E21AB4"/>
    <w:rsid w:val="00E22135"/>
    <w:rsid w:val="00E22C5F"/>
    <w:rsid w:val="00E25973"/>
    <w:rsid w:val="00E25C08"/>
    <w:rsid w:val="00E2787E"/>
    <w:rsid w:val="00E30C8F"/>
    <w:rsid w:val="00E35D94"/>
    <w:rsid w:val="00E3706F"/>
    <w:rsid w:val="00E50AE6"/>
    <w:rsid w:val="00E5135D"/>
    <w:rsid w:val="00E51E99"/>
    <w:rsid w:val="00E52921"/>
    <w:rsid w:val="00E553AB"/>
    <w:rsid w:val="00E55A9E"/>
    <w:rsid w:val="00E574EE"/>
    <w:rsid w:val="00E579B0"/>
    <w:rsid w:val="00E57C37"/>
    <w:rsid w:val="00E6303F"/>
    <w:rsid w:val="00E6562E"/>
    <w:rsid w:val="00E6580B"/>
    <w:rsid w:val="00E66023"/>
    <w:rsid w:val="00E67F01"/>
    <w:rsid w:val="00E74556"/>
    <w:rsid w:val="00E754DE"/>
    <w:rsid w:val="00E80401"/>
    <w:rsid w:val="00E84960"/>
    <w:rsid w:val="00E8505C"/>
    <w:rsid w:val="00E8530B"/>
    <w:rsid w:val="00E92D72"/>
    <w:rsid w:val="00E92F68"/>
    <w:rsid w:val="00E9392A"/>
    <w:rsid w:val="00E9411D"/>
    <w:rsid w:val="00E96707"/>
    <w:rsid w:val="00EA08D9"/>
    <w:rsid w:val="00EA1A33"/>
    <w:rsid w:val="00EA29A7"/>
    <w:rsid w:val="00EA5880"/>
    <w:rsid w:val="00EA6154"/>
    <w:rsid w:val="00EA63C2"/>
    <w:rsid w:val="00EA743F"/>
    <w:rsid w:val="00EB0190"/>
    <w:rsid w:val="00EB081D"/>
    <w:rsid w:val="00EB33FD"/>
    <w:rsid w:val="00EB4EC5"/>
    <w:rsid w:val="00EB5B68"/>
    <w:rsid w:val="00EB6021"/>
    <w:rsid w:val="00EB61BC"/>
    <w:rsid w:val="00EB65F2"/>
    <w:rsid w:val="00EB6874"/>
    <w:rsid w:val="00EB69D3"/>
    <w:rsid w:val="00EC0070"/>
    <w:rsid w:val="00EC0A67"/>
    <w:rsid w:val="00EC2A89"/>
    <w:rsid w:val="00EC2ACC"/>
    <w:rsid w:val="00EC7752"/>
    <w:rsid w:val="00ED2840"/>
    <w:rsid w:val="00ED2BB5"/>
    <w:rsid w:val="00ED3DB8"/>
    <w:rsid w:val="00ED500C"/>
    <w:rsid w:val="00ED5C87"/>
    <w:rsid w:val="00ED702F"/>
    <w:rsid w:val="00ED7591"/>
    <w:rsid w:val="00EE03D1"/>
    <w:rsid w:val="00EE1875"/>
    <w:rsid w:val="00EE49C1"/>
    <w:rsid w:val="00EE5584"/>
    <w:rsid w:val="00EE7F72"/>
    <w:rsid w:val="00EF02F7"/>
    <w:rsid w:val="00EF09AF"/>
    <w:rsid w:val="00EF1C82"/>
    <w:rsid w:val="00EF1DB3"/>
    <w:rsid w:val="00EF1DF7"/>
    <w:rsid w:val="00EF2FAF"/>
    <w:rsid w:val="00EF3C63"/>
    <w:rsid w:val="00EF3D19"/>
    <w:rsid w:val="00EF48A1"/>
    <w:rsid w:val="00EF5156"/>
    <w:rsid w:val="00F056BE"/>
    <w:rsid w:val="00F0571C"/>
    <w:rsid w:val="00F05D18"/>
    <w:rsid w:val="00F05EC0"/>
    <w:rsid w:val="00F06DA3"/>
    <w:rsid w:val="00F0702B"/>
    <w:rsid w:val="00F10A33"/>
    <w:rsid w:val="00F11613"/>
    <w:rsid w:val="00F12BAB"/>
    <w:rsid w:val="00F130E5"/>
    <w:rsid w:val="00F14B55"/>
    <w:rsid w:val="00F15380"/>
    <w:rsid w:val="00F164C6"/>
    <w:rsid w:val="00F1737D"/>
    <w:rsid w:val="00F26450"/>
    <w:rsid w:val="00F26A0D"/>
    <w:rsid w:val="00F26A92"/>
    <w:rsid w:val="00F314DC"/>
    <w:rsid w:val="00F3171F"/>
    <w:rsid w:val="00F317A5"/>
    <w:rsid w:val="00F32582"/>
    <w:rsid w:val="00F332D7"/>
    <w:rsid w:val="00F335C6"/>
    <w:rsid w:val="00F364EA"/>
    <w:rsid w:val="00F379E3"/>
    <w:rsid w:val="00F37CC1"/>
    <w:rsid w:val="00F37D14"/>
    <w:rsid w:val="00F40AC1"/>
    <w:rsid w:val="00F44C8E"/>
    <w:rsid w:val="00F45B0B"/>
    <w:rsid w:val="00F45B34"/>
    <w:rsid w:val="00F47A6A"/>
    <w:rsid w:val="00F47AFC"/>
    <w:rsid w:val="00F51DF1"/>
    <w:rsid w:val="00F52905"/>
    <w:rsid w:val="00F5304A"/>
    <w:rsid w:val="00F54BF9"/>
    <w:rsid w:val="00F5500A"/>
    <w:rsid w:val="00F569C4"/>
    <w:rsid w:val="00F628CD"/>
    <w:rsid w:val="00F637DE"/>
    <w:rsid w:val="00F63874"/>
    <w:rsid w:val="00F66E41"/>
    <w:rsid w:val="00F6794A"/>
    <w:rsid w:val="00F703F3"/>
    <w:rsid w:val="00F74726"/>
    <w:rsid w:val="00F74D39"/>
    <w:rsid w:val="00F754F4"/>
    <w:rsid w:val="00F764F8"/>
    <w:rsid w:val="00F76947"/>
    <w:rsid w:val="00F802A0"/>
    <w:rsid w:val="00F80309"/>
    <w:rsid w:val="00F822E9"/>
    <w:rsid w:val="00F85A8D"/>
    <w:rsid w:val="00F863CE"/>
    <w:rsid w:val="00F90749"/>
    <w:rsid w:val="00F92C18"/>
    <w:rsid w:val="00F92EC8"/>
    <w:rsid w:val="00F9355F"/>
    <w:rsid w:val="00F9471C"/>
    <w:rsid w:val="00F94FA7"/>
    <w:rsid w:val="00F9774C"/>
    <w:rsid w:val="00FA175F"/>
    <w:rsid w:val="00FA2800"/>
    <w:rsid w:val="00FA3A29"/>
    <w:rsid w:val="00FA423C"/>
    <w:rsid w:val="00FA530C"/>
    <w:rsid w:val="00FA560D"/>
    <w:rsid w:val="00FA5E02"/>
    <w:rsid w:val="00FA637A"/>
    <w:rsid w:val="00FA6957"/>
    <w:rsid w:val="00FA6D54"/>
    <w:rsid w:val="00FA7C1C"/>
    <w:rsid w:val="00FB0600"/>
    <w:rsid w:val="00FB1D8C"/>
    <w:rsid w:val="00FB202B"/>
    <w:rsid w:val="00FB23DE"/>
    <w:rsid w:val="00FB5677"/>
    <w:rsid w:val="00FB5B66"/>
    <w:rsid w:val="00FB6EB1"/>
    <w:rsid w:val="00FC0045"/>
    <w:rsid w:val="00FC1885"/>
    <w:rsid w:val="00FC1E65"/>
    <w:rsid w:val="00FC2E52"/>
    <w:rsid w:val="00FC4A37"/>
    <w:rsid w:val="00FC6F03"/>
    <w:rsid w:val="00FD022B"/>
    <w:rsid w:val="00FD2D84"/>
    <w:rsid w:val="00FD5689"/>
    <w:rsid w:val="00FD75E4"/>
    <w:rsid w:val="00FE181C"/>
    <w:rsid w:val="00FE4D87"/>
    <w:rsid w:val="00FE668A"/>
    <w:rsid w:val="00FE6AFE"/>
    <w:rsid w:val="00FE6D97"/>
    <w:rsid w:val="00FE7936"/>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4058F"/>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bpmn.io/about/" TargetMode="Externa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amunda.com/bpm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326</TotalTime>
  <Pages>82</Pages>
  <Words>8861</Words>
  <Characters>50509</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59252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994</cp:revision>
  <cp:lastPrinted>2011-04-09T13:51:00Z</cp:lastPrinted>
  <dcterms:created xsi:type="dcterms:W3CDTF">2024-08-22T18:53:00Z</dcterms:created>
  <dcterms:modified xsi:type="dcterms:W3CDTF">2024-08-23T08:24:00Z</dcterms:modified>
</cp:coreProperties>
</file>