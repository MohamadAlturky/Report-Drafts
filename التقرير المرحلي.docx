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353B6B56">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17A8791F">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Fonts w:hint="cs"/>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48834AF0"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B20DD9">
        <w:rPr>
          <w:rFonts w:hint="cs"/>
          <w:rtl/>
          <w:lang w:val="en-US"/>
        </w:rPr>
        <w:t>.</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068850EC"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يحتوي الرسم البياني الناتج دائمًا على جميع الأنشطة المشار إليها وتدفق التحكم الصحيح، ممثلة بالأنشطة 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FF7437">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4492CB34"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760C2EEA" w14:textId="77777777" w:rsidR="006F6AA9" w:rsidRDefault="006F6AA9" w:rsidP="00F314DC">
      <w:pPr>
        <w:pStyle w:val="a9"/>
        <w:rPr>
          <w:lang w:val="en-US"/>
        </w:rPr>
      </w:pPr>
    </w:p>
    <w:p w14:paraId="1B1BF106" w14:textId="77777777" w:rsidR="006F6AA9" w:rsidRDefault="006F6AA9" w:rsidP="00F314DC">
      <w:pPr>
        <w:pStyle w:val="a9"/>
        <w:rPr>
          <w:rtl/>
          <w:lang w:val="en-US"/>
        </w:rPr>
      </w:pPr>
    </w:p>
    <w:p w14:paraId="16AE14B6" w14:textId="77777777" w:rsidR="007C03EF" w:rsidRDefault="007C03EF" w:rsidP="00F314DC">
      <w:pPr>
        <w:pStyle w:val="a9"/>
        <w:rPr>
          <w:rtl/>
          <w:lang w:val="en-US"/>
        </w:rPr>
      </w:pPr>
    </w:p>
    <w:p w14:paraId="2F57C0A4" w14:textId="77777777" w:rsidR="007C03EF" w:rsidRDefault="007C03EF" w:rsidP="007C03EF">
      <w:pPr>
        <w:pStyle w:val="a9"/>
        <w:rPr>
          <w:rtl/>
          <w:lang w:val="en-US"/>
        </w:rPr>
      </w:pP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lastRenderedPageBreak/>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FCE843C" w:rsidR="00E218C3" w:rsidRPr="00E218C3" w:rsidRDefault="00E218C3" w:rsidP="00E218C3">
      <w:pPr>
        <w:pStyle w:val="a9"/>
        <w:rPr>
          <w:lang w:val="en-US"/>
        </w:rPr>
      </w:pPr>
    </w:p>
    <w:p w14:paraId="4CF0AB4D" w14:textId="77777777" w:rsidR="00A112A3" w:rsidRDefault="00A112A3" w:rsidP="00A112A3">
      <w:pPr>
        <w:pStyle w:val="a9"/>
        <w:rPr>
          <w:rtl/>
          <w:lang w:val="en-US"/>
        </w:rPr>
      </w:pPr>
    </w:p>
    <w:p w14:paraId="3F0BCA6E" w14:textId="77777777" w:rsidR="00A112A3" w:rsidRDefault="00A112A3" w:rsidP="00A112A3">
      <w:pPr>
        <w:pStyle w:val="a9"/>
        <w:rPr>
          <w:lang w:val="en-US"/>
        </w:rPr>
      </w:pPr>
    </w:p>
    <w:p w14:paraId="294C8A26" w14:textId="24ACE251" w:rsidR="00E218C3" w:rsidRDefault="00C2307F" w:rsidP="00A112A3">
      <w:pPr>
        <w:pStyle w:val="a9"/>
        <w:rPr>
          <w:lang w:val="en-US"/>
        </w:rPr>
      </w:pPr>
      <w:r w:rsidRPr="00E218C3">
        <w:rPr>
          <w:noProof/>
          <w:lang w:val="en-US"/>
        </w:rPr>
        <w:drawing>
          <wp:anchor distT="0" distB="0" distL="114300" distR="114300" simplePos="0" relativeHeight="251691008" behindDoc="0" locked="0" layoutInCell="1" allowOverlap="1" wp14:anchorId="57E0A7E9" wp14:editId="286C61C9">
            <wp:simplePos x="0" y="0"/>
            <wp:positionH relativeFrom="margin">
              <wp:align>center</wp:align>
            </wp:positionH>
            <wp:positionV relativeFrom="paragraph">
              <wp:posOffset>350520</wp:posOffset>
            </wp:positionV>
            <wp:extent cx="5585460" cy="5722620"/>
            <wp:effectExtent l="0" t="0" r="0" b="0"/>
            <wp:wrapSquare wrapText="bothSides"/>
            <wp:docPr id="19655362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Fonts w:hint="cs"/>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Fonts w:hint="cs"/>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Fonts w:hint="cs"/>
                <w:rtl/>
                <w:lang w:val="en-US"/>
              </w:rPr>
            </w:pPr>
            <w:r w:rsidRPr="00412939">
              <w:rPr>
                <w:b/>
                <w:bCs/>
                <w:rtl/>
                <w:lang w:bidi="ar-IQ"/>
              </w:rPr>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lastRenderedPageBreak/>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lastRenderedPageBreak/>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rFonts w:hint="cs"/>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يطلب النظام المعلومات التالية</w:t>
            </w:r>
            <w:r w:rsidR="004050DA">
              <w:rPr>
                <w:rFonts w:hint="cs"/>
                <w:b/>
                <w:bCs/>
                <w:rtl/>
                <w:lang w:bidi="ar-IQ"/>
              </w:rPr>
              <w:t>:</w:t>
            </w:r>
          </w:p>
          <w:p w14:paraId="7B05599B" w14:textId="70D3330B" w:rsidR="00506856" w:rsidRPr="00412939" w:rsidRDefault="00506856" w:rsidP="00C0103A">
            <w:pPr>
              <w:pStyle w:val="a9"/>
              <w:rPr>
                <w:rFonts w:hint="cs"/>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rFonts w:hint="cs"/>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lastRenderedPageBreak/>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5DF0B6A0" w:rsidR="00130AAE" w:rsidRDefault="00130AAE" w:rsidP="00130AAE">
      <w:pPr>
        <w:pStyle w:val="2"/>
        <w:rPr>
          <w:rtl/>
        </w:rPr>
      </w:pPr>
      <w:r>
        <w:t>-3.2.4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rFonts w:hint="cs"/>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rFonts w:hint="cs"/>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rFonts w:hint="cs"/>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5ABA1816" w:rsidR="00AD1BA4" w:rsidRDefault="00AD1BA4" w:rsidP="00AD1BA4">
      <w:pPr>
        <w:pStyle w:val="2"/>
        <w:rPr>
          <w:rtl/>
        </w:rPr>
      </w:pPr>
      <w:r>
        <w:t>-</w:t>
      </w:r>
      <w:r w:rsidR="008A2AF0">
        <w:t>4</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rFonts w:hint="cs"/>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rFonts w:hint="cs"/>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lastRenderedPageBreak/>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5EED7024" w:rsidR="005447B6" w:rsidRDefault="005447B6" w:rsidP="005447B6">
      <w:pPr>
        <w:pStyle w:val="2"/>
        <w:rPr>
          <w:rFonts w:hint="cs"/>
          <w:rtl/>
        </w:rPr>
      </w:pPr>
      <w:r>
        <w:t>-</w:t>
      </w:r>
      <w:r w:rsidR="00361BBE">
        <w:t>5</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57DFF7CF"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w:t>
            </w:r>
            <w:r w:rsidR="00A71683">
              <w:rPr>
                <w:rFonts w:hint="cs"/>
                <w:rtl/>
                <w:lang w:bidi="ar-IQ"/>
              </w:rPr>
              <w:t xml:space="preserve"> </w:t>
            </w:r>
            <w:r w:rsidR="0024574C">
              <w:rPr>
                <w:rFonts w:hint="cs"/>
                <w:rtl/>
                <w:lang w:bidi="ar-IQ"/>
              </w:rPr>
              <w:t xml:space="preserve">بالبدأ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rFonts w:hint="cs"/>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rFonts w:hint="cs"/>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0B04229E" w:rsidR="00EC20EA" w:rsidRDefault="00EC20EA" w:rsidP="00EC20EA">
      <w:pPr>
        <w:pStyle w:val="2"/>
        <w:rPr>
          <w:rFonts w:hint="cs"/>
          <w:rtl/>
        </w:rPr>
      </w:pPr>
      <w:r>
        <w:lastRenderedPageBreak/>
        <w:t>-5.2.4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rFonts w:hint="cs"/>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rFonts w:hint="cs"/>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lastRenderedPageBreak/>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rFonts w:hint="cs"/>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72815CE5" w14:textId="2852015B" w:rsidR="00E74556" w:rsidRPr="005F78BF" w:rsidRDefault="00E74556" w:rsidP="00E74556">
      <w:pPr>
        <w:pStyle w:val="a9"/>
        <w:rPr>
          <w:lang w:val="en-US"/>
        </w:rPr>
      </w:pPr>
    </w:p>
    <w:p w14:paraId="67D5A33E" w14:textId="77777777" w:rsidR="00E74556"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r w:rsidRPr="00191468">
        <w:rPr>
          <w:lang w:val="en-US"/>
        </w:rPr>
        <w:t>api</w:t>
      </w:r>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r w:rsidRPr="002A6313">
        <w:t>React</w:t>
      </w:r>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Pr="00166C2B" w:rsidRDefault="00166C2B" w:rsidP="00166C2B">
      <w:pPr>
        <w:pStyle w:val="a9"/>
      </w:pPr>
    </w:p>
    <w:p w14:paraId="31EB7A01" w14:textId="77777777" w:rsidR="00166C2B" w:rsidRDefault="00166C2B" w:rsidP="00166C2B">
      <w:pPr>
        <w:pStyle w:val="a9"/>
      </w:pPr>
    </w:p>
    <w:p w14:paraId="50E4F849" w14:textId="77777777" w:rsidR="00CF18F0" w:rsidRDefault="00CF18F0" w:rsidP="00166C2B">
      <w:pPr>
        <w:pStyle w:val="a9"/>
      </w:pPr>
    </w:p>
    <w:p w14:paraId="10AB1FD5" w14:textId="77777777" w:rsidR="00CF18F0" w:rsidRDefault="00CF18F0" w:rsidP="00166C2B">
      <w:pPr>
        <w:pStyle w:val="a9"/>
        <w:rPr>
          <w:rtl/>
        </w:rPr>
      </w:pPr>
    </w:p>
    <w:p w14:paraId="55E3169F" w14:textId="340C319B" w:rsidR="00051EF9" w:rsidRPr="00051EF9" w:rsidRDefault="00474380" w:rsidP="00624446">
      <w:pPr>
        <w:pStyle w:val="1"/>
        <w:rPr>
          <w:lang w:val="en-US"/>
        </w:rPr>
      </w:pPr>
      <w:r>
        <w:lastRenderedPageBreak/>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77777777" w:rsidR="00051EF9" w:rsidRDefault="00051EF9" w:rsidP="00051EF9">
      <w:pPr>
        <w:pStyle w:val="a9"/>
      </w:pPr>
      <w:r w:rsidRPr="00051EF9">
        <w:rPr>
          <w:rtl/>
        </w:rPr>
        <w:t xml:space="preserve">تم استخدام قاعدة المعطيات </w:t>
      </w:r>
      <w:r w:rsidRPr="00051EF9">
        <w:rPr>
          <w:lang w:val="en-US"/>
        </w:rPr>
        <w:t>mongodb</w:t>
      </w:r>
      <w:r w:rsidRPr="00051EF9">
        <w:rPr>
          <w:rtl/>
        </w:rPr>
        <w:t xml:space="preserve"> التي تتبع منهجية </w:t>
      </w:r>
      <w:r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77777777" w:rsidR="00051EF9" w:rsidRDefault="00051EF9" w:rsidP="00051EF9">
      <w:pPr>
        <w:pStyle w:val="a9"/>
      </w:pPr>
      <w:r w:rsidRPr="00051EF9">
        <w:rPr>
          <w:rtl/>
        </w:rPr>
        <w:t xml:space="preserve">تم استخدام قاعدة المعطيات </w:t>
      </w:r>
      <w:r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lastRenderedPageBreak/>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2FAC5767" w14:textId="77777777" w:rsidR="00051EF9" w:rsidRPr="00051EF9" w:rsidRDefault="00051EF9" w:rsidP="00051EF9">
      <w:pPr>
        <w:pStyle w:val="a9"/>
        <w:rPr>
          <w:rtl/>
        </w:rPr>
      </w:pPr>
    </w:p>
    <w:p w14:paraId="01A1C6E4" w14:textId="276CF1AA" w:rsidR="00051EF9" w:rsidRPr="00051EF9" w:rsidRDefault="006F78D9" w:rsidP="00F45B34">
      <w:pPr>
        <w:pStyle w:val="1"/>
        <w:rPr>
          <w:rtl/>
        </w:rPr>
      </w:pPr>
      <w:r>
        <w:lastRenderedPageBreak/>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77777777" w:rsidR="00051EF9" w:rsidRDefault="00051EF9" w:rsidP="00166C2B">
      <w:pPr>
        <w:pStyle w:val="a9"/>
        <w:rPr>
          <w:rtl/>
          <w:lang w:val="en-US"/>
        </w:rPr>
      </w:pP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rPr>
          <w:rtl/>
        </w:rPr>
      </w:pPr>
    </w:p>
    <w:p w14:paraId="204D23FE" w14:textId="77777777" w:rsidR="00051EF9" w:rsidRDefault="00051EF9"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lastRenderedPageBreak/>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1C2EBD51" w14:textId="77777777" w:rsidR="0000662F" w:rsidRDefault="0000662F" w:rsidP="0000662F">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8217B2E" w14:textId="77777777" w:rsidR="0000662F" w:rsidRDefault="0000662F" w:rsidP="0000662F">
      <w:pPr>
        <w:pStyle w:val="a9"/>
        <w:rPr>
          <w:rtl/>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5330C021" w14:textId="0011A325" w:rsidR="00D569D0" w:rsidRPr="003F7134" w:rsidRDefault="00242FFB" w:rsidP="00D569D0">
      <w:pPr>
        <w:pStyle w:val="a9"/>
        <w:rPr>
          <w:rtl/>
          <w:lang w:val="en-US"/>
        </w:rPr>
      </w:pPr>
      <w:r>
        <w:rPr>
          <w:rFonts w:hint="cs"/>
          <w:rtl/>
        </w:rPr>
        <w:t xml:space="preserve">من أجل التأكد من قدرة خدمة التخزين على </w:t>
      </w:r>
      <w:r w:rsidR="00ED500C">
        <w:rPr>
          <w:rFonts w:hint="cs"/>
          <w:rtl/>
        </w:rPr>
        <w:t>الاستجابة</w:t>
      </w:r>
      <w:r>
        <w:rPr>
          <w:rFonts w:hint="cs"/>
          <w:rtl/>
        </w:rPr>
        <w:t xml:space="preserve"> </w:t>
      </w:r>
      <w:r w:rsidR="00766C20">
        <w:rPr>
          <w:rFonts w:hint="cs"/>
          <w:rtl/>
        </w:rPr>
        <w:t>ل</w:t>
      </w:r>
      <w:r w:rsidR="00494A57">
        <w:rPr>
          <w:rFonts w:hint="cs"/>
          <w:rtl/>
        </w:rPr>
        <w:t xml:space="preserve">عدد كبير من </w:t>
      </w:r>
      <w:r w:rsidR="00766C20">
        <w:rPr>
          <w:rFonts w:hint="cs"/>
          <w:rtl/>
        </w:rPr>
        <w:t>الطلبات</w:t>
      </w:r>
      <w:r w:rsidR="003367EE">
        <w:rPr>
          <w:rFonts w:hint="cs"/>
          <w:rtl/>
        </w:rPr>
        <w:t>، تم إنشاء اختبارات لأداء هذه الخدمة</w:t>
      </w:r>
      <w:r w:rsidR="003F7134">
        <w:rPr>
          <w:rFonts w:hint="cs"/>
          <w:rtl/>
        </w:rPr>
        <w:t xml:space="preserve">، هذه الاختبارات هي اختبار الضغط </w:t>
      </w:r>
      <w:r w:rsidR="003F7134">
        <w:rPr>
          <w:lang w:val="en-US"/>
        </w:rPr>
        <w:t>(Stress test)</w:t>
      </w:r>
      <w:r w:rsidR="00AF1DFC">
        <w:rPr>
          <w:rFonts w:hint="cs"/>
          <w:rtl/>
          <w:lang w:val="en-US"/>
        </w:rPr>
        <w:t xml:space="preserve"> </w:t>
      </w:r>
      <w:r w:rsidR="00204202">
        <w:rPr>
          <w:rFonts w:hint="cs"/>
          <w:rtl/>
          <w:lang w:val="en-US"/>
        </w:rPr>
        <w:t xml:space="preserve">الذي يقوم على </w:t>
      </w:r>
      <w:r w:rsidR="004B5C57">
        <w:rPr>
          <w:rFonts w:hint="cs"/>
          <w:rtl/>
          <w:lang w:val="en-US"/>
        </w:rPr>
        <w:t>وجود عدد كبير من الطلبات لمدة طويلة</w:t>
      </w:r>
      <w:r w:rsidR="00EE49C1">
        <w:rPr>
          <w:rFonts w:hint="cs"/>
          <w:rtl/>
          <w:lang w:val="en-US"/>
        </w:rPr>
        <w:t xml:space="preserve">، واختبار الارتفاع المفاجئ للطلبات </w:t>
      </w:r>
      <w:r w:rsidR="00EE49C1">
        <w:rPr>
          <w:lang w:val="en-US"/>
        </w:rPr>
        <w:t>(Spike Test)</w:t>
      </w:r>
      <w:r w:rsidR="001A40D0">
        <w:rPr>
          <w:rFonts w:hint="cs"/>
          <w:rtl/>
          <w:lang w:val="en-US"/>
        </w:rPr>
        <w:t xml:space="preserve"> </w:t>
      </w:r>
      <w:r w:rsidR="00417605">
        <w:rPr>
          <w:rFonts w:hint="cs"/>
          <w:rtl/>
          <w:lang w:val="en-US"/>
        </w:rPr>
        <w:t>الذي يقوم</w:t>
      </w:r>
    </w:p>
    <w:p w14:paraId="0276B74F" w14:textId="77777777" w:rsidR="003B55EF" w:rsidRDefault="003B55EF" w:rsidP="00D569D0">
      <w:pPr>
        <w:pStyle w:val="a9"/>
        <w:rPr>
          <w:rtl/>
        </w:rPr>
      </w:pPr>
    </w:p>
    <w:p w14:paraId="2CB4BAA5" w14:textId="77777777" w:rsidR="0000662F" w:rsidRDefault="0000662F" w:rsidP="00A112A3">
      <w:pPr>
        <w:pStyle w:val="a9"/>
        <w:rPr>
          <w:rtl/>
          <w:lang w:val="en-US"/>
        </w:rPr>
      </w:pPr>
    </w:p>
    <w:p w14:paraId="585FA0E3" w14:textId="77777777" w:rsidR="0000662F" w:rsidRDefault="0000662F" w:rsidP="00A112A3">
      <w:pPr>
        <w:pStyle w:val="a9"/>
        <w:rPr>
          <w:rtl/>
          <w:lang w:val="en-US"/>
        </w:rPr>
      </w:pPr>
    </w:p>
    <w:p w14:paraId="4FC5BFC9" w14:textId="77777777" w:rsidR="0000662F" w:rsidRDefault="0000662F" w:rsidP="00A112A3">
      <w:pPr>
        <w:pStyle w:val="a9"/>
        <w:rPr>
          <w:rtl/>
          <w:lang w:val="en-US"/>
        </w:rPr>
      </w:pPr>
    </w:p>
    <w:p w14:paraId="7F35922E" w14:textId="77777777" w:rsidR="0000662F" w:rsidRDefault="0000662F" w:rsidP="00A112A3">
      <w:pPr>
        <w:pStyle w:val="a9"/>
        <w:rPr>
          <w:rtl/>
          <w:lang w:val="en-US"/>
        </w:rPr>
      </w:pPr>
    </w:p>
    <w:p w14:paraId="4199D311" w14:textId="77777777" w:rsidR="0000662F" w:rsidRDefault="0000662F" w:rsidP="00A112A3">
      <w:pPr>
        <w:pStyle w:val="a9"/>
        <w:rPr>
          <w:rtl/>
          <w:lang w:val="en-US"/>
        </w:rPr>
      </w:pP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7777777" w:rsidR="00A112A3" w:rsidRDefault="00A112A3"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1A8947D5" w14:textId="77777777" w:rsidR="00DF5957" w:rsidRDefault="00DF5957" w:rsidP="00DF5957">
      <w:pPr>
        <w:bidi w:val="0"/>
        <w:spacing w:after="200" w:line="276" w:lineRule="auto"/>
        <w:ind w:firstLine="720"/>
        <w:jc w:val="both"/>
        <w:rPr>
          <w:rtl/>
        </w:rPr>
      </w:pPr>
      <w:r>
        <w:rPr>
          <w:rtl/>
        </w:rPr>
        <w:br w:type="page"/>
      </w:r>
    </w:p>
    <w:p w14:paraId="1F956AC2" w14:textId="77777777" w:rsidR="00DF5957" w:rsidRDefault="00DF5957" w:rsidP="00DF5957">
      <w:pPr>
        <w:pStyle w:val="ad"/>
        <w:rPr>
          <w:rtl/>
        </w:rPr>
      </w:pPr>
      <w:r>
        <w:rPr>
          <w:rFonts w:hint="cs"/>
          <w:rtl/>
        </w:rPr>
        <w:lastRenderedPageBreak/>
        <w:t>الفصل الرابع</w:t>
      </w:r>
    </w:p>
    <w:p w14:paraId="422D46AE" w14:textId="77777777" w:rsidR="00DF5957" w:rsidRDefault="00DF5957" w:rsidP="00DF5957">
      <w:pPr>
        <w:pStyle w:val="ae"/>
        <w:rPr>
          <w:rtl/>
        </w:rPr>
      </w:pPr>
      <w:r>
        <w:rPr>
          <w:rFonts w:hint="cs"/>
          <w:rtl/>
        </w:rPr>
        <w:t>الدراسة التحليلية</w:t>
      </w:r>
    </w:p>
    <w:p w14:paraId="5DFD4F82" w14:textId="77777777" w:rsidR="00DF5957" w:rsidRDefault="00DF5957" w:rsidP="00DF5957">
      <w:pPr>
        <w:pStyle w:val="ac"/>
        <w:rPr>
          <w:rtl/>
        </w:rPr>
      </w:pPr>
      <w:r>
        <w:rPr>
          <w:rFonts w:hint="cs"/>
          <w:rtl/>
        </w:rPr>
        <w:t>يتحدث هذا الفصل عن بعض المشاكل المتكررة عند الطلاب في أسلوب صياغة الفكرة العلمية والكتابة باللغة العربية.</w:t>
      </w:r>
    </w:p>
    <w:p w14:paraId="59E0274F" w14:textId="77777777" w:rsidR="00DF5957" w:rsidRDefault="00DF5957" w:rsidP="00DF5957">
      <w:pPr>
        <w:pStyle w:val="1"/>
        <w:rPr>
          <w:rtl/>
          <w:lang w:val="en-US"/>
        </w:rPr>
      </w:pPr>
      <w:r>
        <w:t>-1.4</w:t>
      </w:r>
      <w:r w:rsidRPr="002E4020">
        <w:rPr>
          <w:rFonts w:hint="cs"/>
          <w:rtl/>
        </w:rPr>
        <w:t xml:space="preserve"> </w:t>
      </w:r>
      <w:r>
        <w:rPr>
          <w:rFonts w:hint="cs"/>
          <w:rtl/>
          <w:lang w:val="en-US"/>
        </w:rPr>
        <w:t>مقدمة</w:t>
      </w:r>
    </w:p>
    <w:p w14:paraId="0750EFEC" w14:textId="77777777" w:rsidR="00DF5957" w:rsidRDefault="00DF5957" w:rsidP="00DF5957">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710EBA1" w14:textId="77777777" w:rsidR="00DF5957" w:rsidRDefault="00DF5957" w:rsidP="00DF5957">
      <w:pPr>
        <w:pStyle w:val="a9"/>
        <w:rPr>
          <w:rtl/>
          <w:lang w:val="en-US"/>
        </w:rPr>
      </w:pPr>
    </w:p>
    <w:p w14:paraId="7EC53F56" w14:textId="77777777" w:rsidR="00A112A3" w:rsidRDefault="00A112A3" w:rsidP="00A112A3">
      <w:pPr>
        <w:pStyle w:val="a9"/>
        <w:rPr>
          <w:rtl/>
          <w:lang w:val="en-US"/>
        </w:rPr>
      </w:pPr>
    </w:p>
    <w:p w14:paraId="74AA1462" w14:textId="77777777" w:rsidR="00A112A3" w:rsidRDefault="00A112A3" w:rsidP="00A112A3">
      <w:pPr>
        <w:pStyle w:val="a9"/>
        <w:rPr>
          <w:rtl/>
          <w:lang w:val="en-US"/>
        </w:rPr>
      </w:pPr>
    </w:p>
    <w:p w14:paraId="23CA56E2" w14:textId="77777777" w:rsidR="00A112A3" w:rsidRDefault="00A112A3" w:rsidP="00A112A3">
      <w:pPr>
        <w:pStyle w:val="a9"/>
        <w:rPr>
          <w:rtl/>
          <w:lang w:val="en-US"/>
        </w:rPr>
      </w:pPr>
    </w:p>
    <w:p w14:paraId="0AE38773" w14:textId="77777777" w:rsidR="00A112A3" w:rsidRDefault="00A112A3" w:rsidP="00A112A3">
      <w:pPr>
        <w:pStyle w:val="a9"/>
        <w:rPr>
          <w:rtl/>
          <w:lang w:val="en-US"/>
        </w:rPr>
      </w:pP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[powers]=waterfill(levels,total_pwr)</w:t>
      </w:r>
    </w:p>
    <w:p w14:paraId="77A9447A" w14:textId="77777777" w:rsidR="005B5D8B" w:rsidRPr="007A0D12" w:rsidRDefault="005B5D8B" w:rsidP="007A0D12">
      <w:pPr>
        <w:pStyle w:val="af8"/>
        <w:rPr>
          <w:szCs w:val="24"/>
        </w:rPr>
      </w:pPr>
      <w:r w:rsidRPr="007A0D12">
        <w:t>% powers  = returned power levels row vector</w:t>
      </w:r>
    </w:p>
    <w:p w14:paraId="33B4FE8C" w14:textId="77777777" w:rsidR="005B5D8B" w:rsidRPr="007A0D12" w:rsidRDefault="005B5D8B" w:rsidP="007A0D12">
      <w:pPr>
        <w:pStyle w:val="af8"/>
        <w:rPr>
          <w:szCs w:val="24"/>
        </w:rPr>
      </w:pPr>
      <w:r w:rsidRPr="007A0D12">
        <w:t>% levels  = row vector of levels to fill</w:t>
      </w:r>
    </w:p>
    <w:p w14:paraId="41960F03" w14:textId="77777777" w:rsidR="005B5D8B" w:rsidRPr="007A0D12" w:rsidRDefault="005B5D8B" w:rsidP="007A0D12">
      <w:pPr>
        <w:pStyle w:val="af8"/>
        <w:rPr>
          <w:szCs w:val="24"/>
        </w:rPr>
      </w:pPr>
      <w:r w:rsidRPr="007A0D12">
        <w:t>% tot_pwr = total available power</w:t>
      </w:r>
    </w:p>
    <w:p w14:paraId="34CAAAE0" w14:textId="77777777" w:rsidR="005B5D8B" w:rsidRPr="007A0D12" w:rsidRDefault="005B5D8B" w:rsidP="007A0D12">
      <w:pPr>
        <w:pStyle w:val="af8"/>
        <w:rPr>
          <w:szCs w:val="24"/>
        </w:rPr>
      </w:pPr>
      <w:r w:rsidRPr="007A0D12">
        <w:t>[sorted, index]=sort(levels);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r w:rsidRPr="007A0D12">
        <w:t>available_pwr=total_pwr;</w:t>
      </w:r>
    </w:p>
    <w:p w14:paraId="7E7AE245" w14:textId="77777777" w:rsidR="00E04A0C" w:rsidRDefault="005B5D8B" w:rsidP="00E04A0C">
      <w:pPr>
        <w:pStyle w:val="af8"/>
        <w:rPr>
          <w:szCs w:val="24"/>
        </w:rPr>
      </w:pPr>
      <w:r w:rsidRPr="007A0D12">
        <w:t>powers=zeros(1,N);</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r w:rsidR="004459C6" w:rsidRPr="004459C6">
        <w:rPr>
          <w:i/>
          <w:iCs/>
        </w:rPr>
        <w:t>arXiv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r w:rsidR="0091241E" w:rsidRPr="0091241E">
        <w:t>Minaee, S., Mikolov, T., Nikzad, N., Chenaghlu, M., Socher, R., Amatriain, X., &amp; Gao, J. (2024). Large language models: A survey. </w:t>
      </w:r>
      <w:r w:rsidR="0091241E" w:rsidRPr="0091241E">
        <w:rPr>
          <w:i/>
          <w:iCs/>
        </w:rPr>
        <w:t>arXiv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r w:rsidR="00E6562E" w:rsidRPr="00E6562E">
        <w:rPr>
          <w:i/>
          <w:iCs/>
        </w:rPr>
        <w:t>Authorea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(csur)</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Augusto, A., Conforti, R., Dumas, M., La Rosa, M., &amp; Polyvyanyy,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(pp. 233-256). Berkeley, CA: Apress.</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Bellan, P., van der Aa, H., Dragoni, M., Ghidini, C., &amp; Ponzetto,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r w:rsidR="00FC1885" w:rsidRPr="00FC1885">
        <w:t>Zirnstein,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r w:rsidR="00941808" w:rsidRPr="00941808">
        <w:t>Kourani, H., &amp; van Zelst,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39"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40"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129009" w14:textId="77777777" w:rsidR="001B585E" w:rsidRDefault="001B585E" w:rsidP="006C5768">
      <w:r>
        <w:separator/>
      </w:r>
    </w:p>
  </w:endnote>
  <w:endnote w:type="continuationSeparator" w:id="0">
    <w:p w14:paraId="0EC647DA" w14:textId="77777777" w:rsidR="001B585E" w:rsidRDefault="001B585E"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4525CB" w14:textId="77777777" w:rsidR="001B585E" w:rsidRDefault="001B585E" w:rsidP="006C5768">
      <w:r>
        <w:separator/>
      </w:r>
    </w:p>
  </w:footnote>
  <w:footnote w:type="continuationSeparator" w:id="0">
    <w:p w14:paraId="048E8952" w14:textId="77777777" w:rsidR="001B585E" w:rsidRDefault="001B585E"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BEA7486"/>
    <w:multiLevelType w:val="multilevel"/>
    <w:tmpl w:val="8DE4CAEC"/>
    <w:numStyleLink w:val="a1"/>
  </w:abstractNum>
  <w:abstractNum w:abstractNumId="45"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49"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0"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5"/>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4"/>
  </w:num>
  <w:num w:numId="24" w16cid:durableId="544636020">
    <w:abstractNumId w:val="16"/>
  </w:num>
  <w:num w:numId="25" w16cid:durableId="2134668362">
    <w:abstractNumId w:val="24"/>
  </w:num>
  <w:num w:numId="26" w16cid:durableId="640767260">
    <w:abstractNumId w:val="50"/>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2"/>
  </w:num>
  <w:num w:numId="30" w16cid:durableId="364447660">
    <w:abstractNumId w:val="36"/>
  </w:num>
  <w:num w:numId="31" w16cid:durableId="788818479">
    <w:abstractNumId w:val="17"/>
  </w:num>
  <w:num w:numId="32" w16cid:durableId="982151847">
    <w:abstractNumId w:val="42"/>
  </w:num>
  <w:num w:numId="33" w16cid:durableId="1746032281">
    <w:abstractNumId w:val="48"/>
  </w:num>
  <w:num w:numId="34" w16cid:durableId="1734892385">
    <w:abstractNumId w:val="22"/>
  </w:num>
  <w:num w:numId="35" w16cid:durableId="1554586107">
    <w:abstractNumId w:val="40"/>
  </w:num>
  <w:num w:numId="36" w16cid:durableId="955257270">
    <w:abstractNumId w:val="47"/>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49"/>
  </w:num>
  <w:num w:numId="47" w16cid:durableId="305859132">
    <w:abstractNumId w:val="46"/>
  </w:num>
  <w:num w:numId="48" w16cid:durableId="510073430">
    <w:abstractNumId w:val="38"/>
  </w:num>
  <w:num w:numId="49" w16cid:durableId="767190324">
    <w:abstractNumId w:val="27"/>
  </w:num>
  <w:num w:numId="50" w16cid:durableId="658122904">
    <w:abstractNumId w:val="25"/>
  </w:num>
  <w:num w:numId="51" w16cid:durableId="1426075465">
    <w:abstractNumId w:val="51"/>
  </w:num>
  <w:num w:numId="52" w16cid:durableId="1422529075">
    <w:abstractNumId w:val="19"/>
  </w:num>
  <w:num w:numId="53" w16cid:durableId="403529942">
    <w:abstractNumId w:val="53"/>
  </w:num>
  <w:num w:numId="54" w16cid:durableId="5179500">
    <w:abstractNumId w:val="37"/>
  </w:num>
  <w:num w:numId="55" w16cid:durableId="849098296">
    <w:abstractNumId w:val="52"/>
  </w:num>
  <w:num w:numId="56" w16cid:durableId="1492788530">
    <w:abstractNumId w:val="45"/>
  </w:num>
  <w:num w:numId="57" w16cid:durableId="492647168">
    <w:abstractNumId w:val="29"/>
  </w:num>
  <w:num w:numId="58" w16cid:durableId="1857496127">
    <w:abstractNumId w:val="43"/>
  </w:num>
  <w:num w:numId="59" w16cid:durableId="468783693">
    <w:abstractNumId w:val="54"/>
  </w:num>
  <w:num w:numId="60" w16cid:durableId="276958429">
    <w:abstractNumId w:val="2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21B4"/>
    <w:rsid w:val="00004661"/>
    <w:rsid w:val="000048E0"/>
    <w:rsid w:val="0000662F"/>
    <w:rsid w:val="0000720A"/>
    <w:rsid w:val="00007748"/>
    <w:rsid w:val="00010E4C"/>
    <w:rsid w:val="0001450E"/>
    <w:rsid w:val="00014E5D"/>
    <w:rsid w:val="00015D3A"/>
    <w:rsid w:val="00015F92"/>
    <w:rsid w:val="000204C3"/>
    <w:rsid w:val="000238DE"/>
    <w:rsid w:val="00024CCD"/>
    <w:rsid w:val="00026B50"/>
    <w:rsid w:val="000326CB"/>
    <w:rsid w:val="000346D3"/>
    <w:rsid w:val="0003561F"/>
    <w:rsid w:val="000370F6"/>
    <w:rsid w:val="000403D5"/>
    <w:rsid w:val="00040CD6"/>
    <w:rsid w:val="0004106A"/>
    <w:rsid w:val="0004245F"/>
    <w:rsid w:val="0004278A"/>
    <w:rsid w:val="00043434"/>
    <w:rsid w:val="00045EDD"/>
    <w:rsid w:val="00047E56"/>
    <w:rsid w:val="00050051"/>
    <w:rsid w:val="00050803"/>
    <w:rsid w:val="00050957"/>
    <w:rsid w:val="00051EF9"/>
    <w:rsid w:val="00052B76"/>
    <w:rsid w:val="00054FBA"/>
    <w:rsid w:val="000561A9"/>
    <w:rsid w:val="000565BC"/>
    <w:rsid w:val="000571CE"/>
    <w:rsid w:val="00057F37"/>
    <w:rsid w:val="0006044F"/>
    <w:rsid w:val="00062C0B"/>
    <w:rsid w:val="00063383"/>
    <w:rsid w:val="000644CE"/>
    <w:rsid w:val="0006584A"/>
    <w:rsid w:val="00067FA9"/>
    <w:rsid w:val="0007001E"/>
    <w:rsid w:val="000706F2"/>
    <w:rsid w:val="00071DC5"/>
    <w:rsid w:val="0007265B"/>
    <w:rsid w:val="00073A77"/>
    <w:rsid w:val="00075288"/>
    <w:rsid w:val="00075341"/>
    <w:rsid w:val="00075478"/>
    <w:rsid w:val="00076EF4"/>
    <w:rsid w:val="00077D40"/>
    <w:rsid w:val="0008049F"/>
    <w:rsid w:val="000804AE"/>
    <w:rsid w:val="00080906"/>
    <w:rsid w:val="000809E9"/>
    <w:rsid w:val="000815D6"/>
    <w:rsid w:val="00081F2C"/>
    <w:rsid w:val="00082C25"/>
    <w:rsid w:val="00086CF3"/>
    <w:rsid w:val="00087D45"/>
    <w:rsid w:val="00091140"/>
    <w:rsid w:val="00091169"/>
    <w:rsid w:val="00091206"/>
    <w:rsid w:val="00091FB6"/>
    <w:rsid w:val="00092A89"/>
    <w:rsid w:val="0009756C"/>
    <w:rsid w:val="0009774F"/>
    <w:rsid w:val="00097ABC"/>
    <w:rsid w:val="000A1F73"/>
    <w:rsid w:val="000B0E58"/>
    <w:rsid w:val="000B37A4"/>
    <w:rsid w:val="000B48EF"/>
    <w:rsid w:val="000B7F1E"/>
    <w:rsid w:val="000C0593"/>
    <w:rsid w:val="000C22BF"/>
    <w:rsid w:val="000C264F"/>
    <w:rsid w:val="000C67C1"/>
    <w:rsid w:val="000C7421"/>
    <w:rsid w:val="000D00BF"/>
    <w:rsid w:val="000D0650"/>
    <w:rsid w:val="000D10E9"/>
    <w:rsid w:val="000D1F33"/>
    <w:rsid w:val="000D1F96"/>
    <w:rsid w:val="000D2796"/>
    <w:rsid w:val="000D3F68"/>
    <w:rsid w:val="000D5440"/>
    <w:rsid w:val="000D5990"/>
    <w:rsid w:val="000D5DD1"/>
    <w:rsid w:val="000D6D69"/>
    <w:rsid w:val="000D7B80"/>
    <w:rsid w:val="000E2199"/>
    <w:rsid w:val="000E3089"/>
    <w:rsid w:val="000E3A89"/>
    <w:rsid w:val="000E58DE"/>
    <w:rsid w:val="000E604A"/>
    <w:rsid w:val="000E7572"/>
    <w:rsid w:val="000E7F48"/>
    <w:rsid w:val="000F0ED0"/>
    <w:rsid w:val="000F167A"/>
    <w:rsid w:val="000F18DC"/>
    <w:rsid w:val="000F22D9"/>
    <w:rsid w:val="000F2878"/>
    <w:rsid w:val="000F402A"/>
    <w:rsid w:val="000F5B56"/>
    <w:rsid w:val="000F7563"/>
    <w:rsid w:val="00100593"/>
    <w:rsid w:val="00100A6F"/>
    <w:rsid w:val="00100AEB"/>
    <w:rsid w:val="00102BEE"/>
    <w:rsid w:val="00103023"/>
    <w:rsid w:val="00103340"/>
    <w:rsid w:val="00103F86"/>
    <w:rsid w:val="00106759"/>
    <w:rsid w:val="001105B4"/>
    <w:rsid w:val="00110AC4"/>
    <w:rsid w:val="0011146F"/>
    <w:rsid w:val="001132F9"/>
    <w:rsid w:val="001137A3"/>
    <w:rsid w:val="001163C3"/>
    <w:rsid w:val="00116D5B"/>
    <w:rsid w:val="00117086"/>
    <w:rsid w:val="00117136"/>
    <w:rsid w:val="00117C12"/>
    <w:rsid w:val="001220A9"/>
    <w:rsid w:val="00122169"/>
    <w:rsid w:val="00122431"/>
    <w:rsid w:val="001233A6"/>
    <w:rsid w:val="001309DF"/>
    <w:rsid w:val="00130AAE"/>
    <w:rsid w:val="00130F5C"/>
    <w:rsid w:val="0013205B"/>
    <w:rsid w:val="0013220C"/>
    <w:rsid w:val="0013441A"/>
    <w:rsid w:val="001350B7"/>
    <w:rsid w:val="0013607A"/>
    <w:rsid w:val="00137430"/>
    <w:rsid w:val="00140013"/>
    <w:rsid w:val="001406FA"/>
    <w:rsid w:val="00142035"/>
    <w:rsid w:val="00142AFD"/>
    <w:rsid w:val="00143766"/>
    <w:rsid w:val="001437E9"/>
    <w:rsid w:val="00144370"/>
    <w:rsid w:val="00146BA4"/>
    <w:rsid w:val="00152062"/>
    <w:rsid w:val="0015223E"/>
    <w:rsid w:val="0015255A"/>
    <w:rsid w:val="00152E46"/>
    <w:rsid w:val="00154DDD"/>
    <w:rsid w:val="00156E35"/>
    <w:rsid w:val="00157304"/>
    <w:rsid w:val="0015754E"/>
    <w:rsid w:val="001627EC"/>
    <w:rsid w:val="00162E6E"/>
    <w:rsid w:val="001668E6"/>
    <w:rsid w:val="00166C2B"/>
    <w:rsid w:val="00167A2A"/>
    <w:rsid w:val="00167A38"/>
    <w:rsid w:val="00172445"/>
    <w:rsid w:val="00173F34"/>
    <w:rsid w:val="00174173"/>
    <w:rsid w:val="0017635A"/>
    <w:rsid w:val="00176E50"/>
    <w:rsid w:val="00177442"/>
    <w:rsid w:val="00182166"/>
    <w:rsid w:val="001853B0"/>
    <w:rsid w:val="00190302"/>
    <w:rsid w:val="001903DA"/>
    <w:rsid w:val="00191468"/>
    <w:rsid w:val="0019288E"/>
    <w:rsid w:val="00197A74"/>
    <w:rsid w:val="001A12B4"/>
    <w:rsid w:val="001A2DFC"/>
    <w:rsid w:val="001A3E1E"/>
    <w:rsid w:val="001A40D0"/>
    <w:rsid w:val="001A4965"/>
    <w:rsid w:val="001A51A2"/>
    <w:rsid w:val="001A5F17"/>
    <w:rsid w:val="001A669A"/>
    <w:rsid w:val="001A7302"/>
    <w:rsid w:val="001B4E30"/>
    <w:rsid w:val="001B585E"/>
    <w:rsid w:val="001B6AF0"/>
    <w:rsid w:val="001B78BB"/>
    <w:rsid w:val="001B7B85"/>
    <w:rsid w:val="001C2BC2"/>
    <w:rsid w:val="001C2BF3"/>
    <w:rsid w:val="001C307D"/>
    <w:rsid w:val="001C4EA5"/>
    <w:rsid w:val="001C5170"/>
    <w:rsid w:val="001C6ED2"/>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1348"/>
    <w:rsid w:val="00201D55"/>
    <w:rsid w:val="002023CD"/>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205A"/>
    <w:rsid w:val="00222374"/>
    <w:rsid w:val="00225EAE"/>
    <w:rsid w:val="002266C2"/>
    <w:rsid w:val="00226DC0"/>
    <w:rsid w:val="002309ED"/>
    <w:rsid w:val="00232510"/>
    <w:rsid w:val="0023371E"/>
    <w:rsid w:val="002340EF"/>
    <w:rsid w:val="00234EEB"/>
    <w:rsid w:val="00235D5C"/>
    <w:rsid w:val="00237EF4"/>
    <w:rsid w:val="002417E2"/>
    <w:rsid w:val="00241BB5"/>
    <w:rsid w:val="00241E2B"/>
    <w:rsid w:val="00242FFB"/>
    <w:rsid w:val="00244256"/>
    <w:rsid w:val="002448D3"/>
    <w:rsid w:val="0024574C"/>
    <w:rsid w:val="00247E4A"/>
    <w:rsid w:val="00247EF3"/>
    <w:rsid w:val="00250D39"/>
    <w:rsid w:val="00251B08"/>
    <w:rsid w:val="00254EBA"/>
    <w:rsid w:val="00256A5C"/>
    <w:rsid w:val="00260863"/>
    <w:rsid w:val="00260A34"/>
    <w:rsid w:val="00260A73"/>
    <w:rsid w:val="00262905"/>
    <w:rsid w:val="00263748"/>
    <w:rsid w:val="00263EFD"/>
    <w:rsid w:val="00264587"/>
    <w:rsid w:val="00265678"/>
    <w:rsid w:val="00265E2A"/>
    <w:rsid w:val="002661A6"/>
    <w:rsid w:val="002678D9"/>
    <w:rsid w:val="002704D0"/>
    <w:rsid w:val="002713DC"/>
    <w:rsid w:val="00272578"/>
    <w:rsid w:val="00275DCA"/>
    <w:rsid w:val="00275F4F"/>
    <w:rsid w:val="00276C10"/>
    <w:rsid w:val="00281019"/>
    <w:rsid w:val="00282284"/>
    <w:rsid w:val="00282B05"/>
    <w:rsid w:val="002849D6"/>
    <w:rsid w:val="00287973"/>
    <w:rsid w:val="00290357"/>
    <w:rsid w:val="00292DBB"/>
    <w:rsid w:val="00293D84"/>
    <w:rsid w:val="00294CB5"/>
    <w:rsid w:val="0029501F"/>
    <w:rsid w:val="002956CE"/>
    <w:rsid w:val="00295B67"/>
    <w:rsid w:val="0029610D"/>
    <w:rsid w:val="00296496"/>
    <w:rsid w:val="002A0EB1"/>
    <w:rsid w:val="002A10A9"/>
    <w:rsid w:val="002A19C3"/>
    <w:rsid w:val="002A3243"/>
    <w:rsid w:val="002A6313"/>
    <w:rsid w:val="002A66D6"/>
    <w:rsid w:val="002A7735"/>
    <w:rsid w:val="002A7A7E"/>
    <w:rsid w:val="002B0499"/>
    <w:rsid w:val="002B1019"/>
    <w:rsid w:val="002B2DB9"/>
    <w:rsid w:val="002B3164"/>
    <w:rsid w:val="002B3C1D"/>
    <w:rsid w:val="002B4150"/>
    <w:rsid w:val="002B56BF"/>
    <w:rsid w:val="002B56DA"/>
    <w:rsid w:val="002B6735"/>
    <w:rsid w:val="002B7059"/>
    <w:rsid w:val="002B77E0"/>
    <w:rsid w:val="002C071A"/>
    <w:rsid w:val="002C0EA7"/>
    <w:rsid w:val="002C1B51"/>
    <w:rsid w:val="002C25EB"/>
    <w:rsid w:val="002C4834"/>
    <w:rsid w:val="002C5CAD"/>
    <w:rsid w:val="002C61F7"/>
    <w:rsid w:val="002D0157"/>
    <w:rsid w:val="002D2D3D"/>
    <w:rsid w:val="002D3289"/>
    <w:rsid w:val="002D3E04"/>
    <w:rsid w:val="002D4529"/>
    <w:rsid w:val="002D4955"/>
    <w:rsid w:val="002D714F"/>
    <w:rsid w:val="002D7D9A"/>
    <w:rsid w:val="002E023B"/>
    <w:rsid w:val="002E12DF"/>
    <w:rsid w:val="002E17FC"/>
    <w:rsid w:val="002E4020"/>
    <w:rsid w:val="002E4AAD"/>
    <w:rsid w:val="002E5235"/>
    <w:rsid w:val="002E59E1"/>
    <w:rsid w:val="002F0BA5"/>
    <w:rsid w:val="002F1D12"/>
    <w:rsid w:val="002F22F4"/>
    <w:rsid w:val="002F3DF1"/>
    <w:rsid w:val="002F7CFA"/>
    <w:rsid w:val="00301715"/>
    <w:rsid w:val="00302678"/>
    <w:rsid w:val="0030431E"/>
    <w:rsid w:val="0031058C"/>
    <w:rsid w:val="0031148E"/>
    <w:rsid w:val="003124E2"/>
    <w:rsid w:val="00312A8D"/>
    <w:rsid w:val="00312D3E"/>
    <w:rsid w:val="00313C58"/>
    <w:rsid w:val="00313EB9"/>
    <w:rsid w:val="003159D0"/>
    <w:rsid w:val="00315B3B"/>
    <w:rsid w:val="003161D7"/>
    <w:rsid w:val="003163A6"/>
    <w:rsid w:val="00316C7F"/>
    <w:rsid w:val="003223EC"/>
    <w:rsid w:val="003239AF"/>
    <w:rsid w:val="00325D58"/>
    <w:rsid w:val="00326C94"/>
    <w:rsid w:val="00327461"/>
    <w:rsid w:val="00327C56"/>
    <w:rsid w:val="003304B4"/>
    <w:rsid w:val="00330FC0"/>
    <w:rsid w:val="0033224A"/>
    <w:rsid w:val="00332393"/>
    <w:rsid w:val="00332F55"/>
    <w:rsid w:val="0033383D"/>
    <w:rsid w:val="00334068"/>
    <w:rsid w:val="00334833"/>
    <w:rsid w:val="00334EA2"/>
    <w:rsid w:val="003367EE"/>
    <w:rsid w:val="00336953"/>
    <w:rsid w:val="00337B61"/>
    <w:rsid w:val="00337F36"/>
    <w:rsid w:val="00341AD0"/>
    <w:rsid w:val="00347017"/>
    <w:rsid w:val="0035034D"/>
    <w:rsid w:val="00352FDE"/>
    <w:rsid w:val="0035321A"/>
    <w:rsid w:val="00353396"/>
    <w:rsid w:val="00353D17"/>
    <w:rsid w:val="003558FD"/>
    <w:rsid w:val="00356103"/>
    <w:rsid w:val="00357A1A"/>
    <w:rsid w:val="003607B2"/>
    <w:rsid w:val="00360E0C"/>
    <w:rsid w:val="00361BBE"/>
    <w:rsid w:val="003634F1"/>
    <w:rsid w:val="00363BCE"/>
    <w:rsid w:val="00363EF4"/>
    <w:rsid w:val="00364B9D"/>
    <w:rsid w:val="0036523E"/>
    <w:rsid w:val="00365287"/>
    <w:rsid w:val="00365728"/>
    <w:rsid w:val="0036610F"/>
    <w:rsid w:val="003668F1"/>
    <w:rsid w:val="00367272"/>
    <w:rsid w:val="003678B0"/>
    <w:rsid w:val="00370802"/>
    <w:rsid w:val="00370803"/>
    <w:rsid w:val="00370F25"/>
    <w:rsid w:val="00372780"/>
    <w:rsid w:val="0037448A"/>
    <w:rsid w:val="00374BE8"/>
    <w:rsid w:val="00374C9D"/>
    <w:rsid w:val="00376DB0"/>
    <w:rsid w:val="00380ADE"/>
    <w:rsid w:val="00381C3B"/>
    <w:rsid w:val="003832A2"/>
    <w:rsid w:val="003832EC"/>
    <w:rsid w:val="00383878"/>
    <w:rsid w:val="00383AE6"/>
    <w:rsid w:val="00383EF1"/>
    <w:rsid w:val="003844B2"/>
    <w:rsid w:val="0038552A"/>
    <w:rsid w:val="00387280"/>
    <w:rsid w:val="00387300"/>
    <w:rsid w:val="00390328"/>
    <w:rsid w:val="00391EB5"/>
    <w:rsid w:val="00391FFC"/>
    <w:rsid w:val="0039275E"/>
    <w:rsid w:val="00392E39"/>
    <w:rsid w:val="00394625"/>
    <w:rsid w:val="00394AB2"/>
    <w:rsid w:val="00397AF1"/>
    <w:rsid w:val="003A289F"/>
    <w:rsid w:val="003A2A39"/>
    <w:rsid w:val="003A2F58"/>
    <w:rsid w:val="003A3C24"/>
    <w:rsid w:val="003A4F10"/>
    <w:rsid w:val="003A4F65"/>
    <w:rsid w:val="003A739C"/>
    <w:rsid w:val="003B0CF8"/>
    <w:rsid w:val="003B160F"/>
    <w:rsid w:val="003B2D9E"/>
    <w:rsid w:val="003B390D"/>
    <w:rsid w:val="003B50FD"/>
    <w:rsid w:val="003B520B"/>
    <w:rsid w:val="003B55EF"/>
    <w:rsid w:val="003B568F"/>
    <w:rsid w:val="003B5EA3"/>
    <w:rsid w:val="003B6B17"/>
    <w:rsid w:val="003B6BC0"/>
    <w:rsid w:val="003B7D6B"/>
    <w:rsid w:val="003B7DD6"/>
    <w:rsid w:val="003C43EF"/>
    <w:rsid w:val="003C5CBD"/>
    <w:rsid w:val="003C6926"/>
    <w:rsid w:val="003D02CA"/>
    <w:rsid w:val="003D0694"/>
    <w:rsid w:val="003D06CC"/>
    <w:rsid w:val="003D130A"/>
    <w:rsid w:val="003D2F5E"/>
    <w:rsid w:val="003D37A7"/>
    <w:rsid w:val="003D4747"/>
    <w:rsid w:val="003D4B25"/>
    <w:rsid w:val="003D55F2"/>
    <w:rsid w:val="003D645B"/>
    <w:rsid w:val="003D7AFF"/>
    <w:rsid w:val="003E49F8"/>
    <w:rsid w:val="003E520E"/>
    <w:rsid w:val="003E6A08"/>
    <w:rsid w:val="003F0431"/>
    <w:rsid w:val="003F100A"/>
    <w:rsid w:val="003F3614"/>
    <w:rsid w:val="003F3927"/>
    <w:rsid w:val="003F3A79"/>
    <w:rsid w:val="003F4E96"/>
    <w:rsid w:val="003F5EEC"/>
    <w:rsid w:val="003F7134"/>
    <w:rsid w:val="0040034F"/>
    <w:rsid w:val="00400FA2"/>
    <w:rsid w:val="00402882"/>
    <w:rsid w:val="004030EE"/>
    <w:rsid w:val="0040340C"/>
    <w:rsid w:val="00403A93"/>
    <w:rsid w:val="00404B24"/>
    <w:rsid w:val="00404F18"/>
    <w:rsid w:val="004050DA"/>
    <w:rsid w:val="00406612"/>
    <w:rsid w:val="0040712B"/>
    <w:rsid w:val="00410BF2"/>
    <w:rsid w:val="00412005"/>
    <w:rsid w:val="00412939"/>
    <w:rsid w:val="004130CC"/>
    <w:rsid w:val="00415262"/>
    <w:rsid w:val="004163E5"/>
    <w:rsid w:val="00417605"/>
    <w:rsid w:val="00421820"/>
    <w:rsid w:val="00421D6E"/>
    <w:rsid w:val="00421FA9"/>
    <w:rsid w:val="00422D07"/>
    <w:rsid w:val="00424B8D"/>
    <w:rsid w:val="00430F8E"/>
    <w:rsid w:val="00431D06"/>
    <w:rsid w:val="00433EB4"/>
    <w:rsid w:val="00435D0B"/>
    <w:rsid w:val="00436F9C"/>
    <w:rsid w:val="0043706A"/>
    <w:rsid w:val="00437C02"/>
    <w:rsid w:val="004405E6"/>
    <w:rsid w:val="00440D97"/>
    <w:rsid w:val="00440FBB"/>
    <w:rsid w:val="00442BD6"/>
    <w:rsid w:val="00445368"/>
    <w:rsid w:val="004459C6"/>
    <w:rsid w:val="004513AC"/>
    <w:rsid w:val="00452AFD"/>
    <w:rsid w:val="0045438B"/>
    <w:rsid w:val="00455DDD"/>
    <w:rsid w:val="00456562"/>
    <w:rsid w:val="00457204"/>
    <w:rsid w:val="0046003F"/>
    <w:rsid w:val="00463BCC"/>
    <w:rsid w:val="004649A8"/>
    <w:rsid w:val="00464AD1"/>
    <w:rsid w:val="004659A1"/>
    <w:rsid w:val="00467C02"/>
    <w:rsid w:val="0047004E"/>
    <w:rsid w:val="00471254"/>
    <w:rsid w:val="004733BD"/>
    <w:rsid w:val="00474380"/>
    <w:rsid w:val="00475836"/>
    <w:rsid w:val="0047614E"/>
    <w:rsid w:val="00476C1C"/>
    <w:rsid w:val="004808B8"/>
    <w:rsid w:val="004823BD"/>
    <w:rsid w:val="00483E3F"/>
    <w:rsid w:val="00486AF4"/>
    <w:rsid w:val="00487BC3"/>
    <w:rsid w:val="00490C18"/>
    <w:rsid w:val="004916C7"/>
    <w:rsid w:val="00493F02"/>
    <w:rsid w:val="004948DD"/>
    <w:rsid w:val="00494A57"/>
    <w:rsid w:val="00495392"/>
    <w:rsid w:val="0049579F"/>
    <w:rsid w:val="004960AD"/>
    <w:rsid w:val="00496B77"/>
    <w:rsid w:val="004A0695"/>
    <w:rsid w:val="004A0BED"/>
    <w:rsid w:val="004A1E4A"/>
    <w:rsid w:val="004A2048"/>
    <w:rsid w:val="004A6CC9"/>
    <w:rsid w:val="004A6DEA"/>
    <w:rsid w:val="004B02DD"/>
    <w:rsid w:val="004B1B7A"/>
    <w:rsid w:val="004B24E4"/>
    <w:rsid w:val="004B2D53"/>
    <w:rsid w:val="004B3C95"/>
    <w:rsid w:val="004B4377"/>
    <w:rsid w:val="004B5C57"/>
    <w:rsid w:val="004B6C22"/>
    <w:rsid w:val="004B6CBF"/>
    <w:rsid w:val="004C0175"/>
    <w:rsid w:val="004C0FDB"/>
    <w:rsid w:val="004C4821"/>
    <w:rsid w:val="004C4913"/>
    <w:rsid w:val="004C4937"/>
    <w:rsid w:val="004C573E"/>
    <w:rsid w:val="004C58E1"/>
    <w:rsid w:val="004C6134"/>
    <w:rsid w:val="004C6331"/>
    <w:rsid w:val="004C685D"/>
    <w:rsid w:val="004C7F26"/>
    <w:rsid w:val="004C7F4D"/>
    <w:rsid w:val="004D246D"/>
    <w:rsid w:val="004D24AF"/>
    <w:rsid w:val="004D2E3F"/>
    <w:rsid w:val="004D34C0"/>
    <w:rsid w:val="004D3F2B"/>
    <w:rsid w:val="004D46FD"/>
    <w:rsid w:val="004D574C"/>
    <w:rsid w:val="004D5D60"/>
    <w:rsid w:val="004D6085"/>
    <w:rsid w:val="004D6E5E"/>
    <w:rsid w:val="004D7B63"/>
    <w:rsid w:val="004E0D6E"/>
    <w:rsid w:val="004E2EB9"/>
    <w:rsid w:val="004E4363"/>
    <w:rsid w:val="004E5BD3"/>
    <w:rsid w:val="004E5F16"/>
    <w:rsid w:val="004E651A"/>
    <w:rsid w:val="004E7114"/>
    <w:rsid w:val="004E725F"/>
    <w:rsid w:val="004E7A01"/>
    <w:rsid w:val="004F2A00"/>
    <w:rsid w:val="004F57DD"/>
    <w:rsid w:val="004F5FD4"/>
    <w:rsid w:val="0050045B"/>
    <w:rsid w:val="00503FFA"/>
    <w:rsid w:val="00504528"/>
    <w:rsid w:val="00504DBB"/>
    <w:rsid w:val="00504E9A"/>
    <w:rsid w:val="005058C2"/>
    <w:rsid w:val="00506856"/>
    <w:rsid w:val="00506C25"/>
    <w:rsid w:val="00506CC4"/>
    <w:rsid w:val="00506E44"/>
    <w:rsid w:val="00507494"/>
    <w:rsid w:val="00507997"/>
    <w:rsid w:val="005104B2"/>
    <w:rsid w:val="00510E84"/>
    <w:rsid w:val="00511249"/>
    <w:rsid w:val="00512E23"/>
    <w:rsid w:val="005132DE"/>
    <w:rsid w:val="0051536C"/>
    <w:rsid w:val="005166F2"/>
    <w:rsid w:val="0051786F"/>
    <w:rsid w:val="00520B22"/>
    <w:rsid w:val="00520F62"/>
    <w:rsid w:val="00520FCC"/>
    <w:rsid w:val="00521A1A"/>
    <w:rsid w:val="00522111"/>
    <w:rsid w:val="0052468D"/>
    <w:rsid w:val="00527A9E"/>
    <w:rsid w:val="00532ADD"/>
    <w:rsid w:val="00533121"/>
    <w:rsid w:val="00535783"/>
    <w:rsid w:val="00540751"/>
    <w:rsid w:val="00542436"/>
    <w:rsid w:val="00544181"/>
    <w:rsid w:val="005446D2"/>
    <w:rsid w:val="005447B6"/>
    <w:rsid w:val="00551B1B"/>
    <w:rsid w:val="00560143"/>
    <w:rsid w:val="00561031"/>
    <w:rsid w:val="00561A56"/>
    <w:rsid w:val="00562962"/>
    <w:rsid w:val="00562D62"/>
    <w:rsid w:val="005651B4"/>
    <w:rsid w:val="00566927"/>
    <w:rsid w:val="00570E5E"/>
    <w:rsid w:val="0057224A"/>
    <w:rsid w:val="00573772"/>
    <w:rsid w:val="00575519"/>
    <w:rsid w:val="00575AA7"/>
    <w:rsid w:val="00575D30"/>
    <w:rsid w:val="00575EC3"/>
    <w:rsid w:val="00577DB6"/>
    <w:rsid w:val="0058107B"/>
    <w:rsid w:val="005812E9"/>
    <w:rsid w:val="00583221"/>
    <w:rsid w:val="005846B1"/>
    <w:rsid w:val="00584708"/>
    <w:rsid w:val="005859D7"/>
    <w:rsid w:val="00587BD7"/>
    <w:rsid w:val="00587D79"/>
    <w:rsid w:val="00592A57"/>
    <w:rsid w:val="00593391"/>
    <w:rsid w:val="00595260"/>
    <w:rsid w:val="0059643A"/>
    <w:rsid w:val="005A056B"/>
    <w:rsid w:val="005A2B06"/>
    <w:rsid w:val="005A2EA2"/>
    <w:rsid w:val="005A3CB2"/>
    <w:rsid w:val="005A657A"/>
    <w:rsid w:val="005A6D16"/>
    <w:rsid w:val="005A7ADA"/>
    <w:rsid w:val="005A7D70"/>
    <w:rsid w:val="005B0E3D"/>
    <w:rsid w:val="005B213A"/>
    <w:rsid w:val="005B3419"/>
    <w:rsid w:val="005B4799"/>
    <w:rsid w:val="005B484F"/>
    <w:rsid w:val="005B4F83"/>
    <w:rsid w:val="005B5205"/>
    <w:rsid w:val="005B587A"/>
    <w:rsid w:val="005B5D8B"/>
    <w:rsid w:val="005B769D"/>
    <w:rsid w:val="005C0C52"/>
    <w:rsid w:val="005C3C97"/>
    <w:rsid w:val="005C468D"/>
    <w:rsid w:val="005C5439"/>
    <w:rsid w:val="005D018C"/>
    <w:rsid w:val="005D0C2D"/>
    <w:rsid w:val="005D18F5"/>
    <w:rsid w:val="005D1EEA"/>
    <w:rsid w:val="005D23A5"/>
    <w:rsid w:val="005D25C5"/>
    <w:rsid w:val="005D318F"/>
    <w:rsid w:val="005D3338"/>
    <w:rsid w:val="005D4A5C"/>
    <w:rsid w:val="005D53B5"/>
    <w:rsid w:val="005E0443"/>
    <w:rsid w:val="005E0E2F"/>
    <w:rsid w:val="005E2406"/>
    <w:rsid w:val="005E27F0"/>
    <w:rsid w:val="005E2D7D"/>
    <w:rsid w:val="005E33B1"/>
    <w:rsid w:val="005E453C"/>
    <w:rsid w:val="005E5375"/>
    <w:rsid w:val="005E673D"/>
    <w:rsid w:val="005E7B44"/>
    <w:rsid w:val="005F2016"/>
    <w:rsid w:val="005F2665"/>
    <w:rsid w:val="005F2B9D"/>
    <w:rsid w:val="005F403A"/>
    <w:rsid w:val="005F5D47"/>
    <w:rsid w:val="005F6B4F"/>
    <w:rsid w:val="005F6F8A"/>
    <w:rsid w:val="00600BA6"/>
    <w:rsid w:val="00602F07"/>
    <w:rsid w:val="00604B69"/>
    <w:rsid w:val="006063D6"/>
    <w:rsid w:val="006077DA"/>
    <w:rsid w:val="0061097E"/>
    <w:rsid w:val="00611FC8"/>
    <w:rsid w:val="0061208C"/>
    <w:rsid w:val="00612858"/>
    <w:rsid w:val="00612EA9"/>
    <w:rsid w:val="00613666"/>
    <w:rsid w:val="00613715"/>
    <w:rsid w:val="00614721"/>
    <w:rsid w:val="00614E7E"/>
    <w:rsid w:val="00615D25"/>
    <w:rsid w:val="00615D57"/>
    <w:rsid w:val="00616622"/>
    <w:rsid w:val="00616816"/>
    <w:rsid w:val="00616E07"/>
    <w:rsid w:val="0061761D"/>
    <w:rsid w:val="0061796A"/>
    <w:rsid w:val="00620582"/>
    <w:rsid w:val="006210F5"/>
    <w:rsid w:val="00621A27"/>
    <w:rsid w:val="006230CE"/>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4051A"/>
    <w:rsid w:val="00642AF8"/>
    <w:rsid w:val="00642C75"/>
    <w:rsid w:val="00643916"/>
    <w:rsid w:val="00650026"/>
    <w:rsid w:val="006502FD"/>
    <w:rsid w:val="006508EA"/>
    <w:rsid w:val="006512F1"/>
    <w:rsid w:val="00652065"/>
    <w:rsid w:val="00655299"/>
    <w:rsid w:val="00655A8D"/>
    <w:rsid w:val="00655BE7"/>
    <w:rsid w:val="00655D90"/>
    <w:rsid w:val="0065687C"/>
    <w:rsid w:val="006578A0"/>
    <w:rsid w:val="00657EBD"/>
    <w:rsid w:val="006637CB"/>
    <w:rsid w:val="00663B6C"/>
    <w:rsid w:val="00663C30"/>
    <w:rsid w:val="006641BE"/>
    <w:rsid w:val="00664A71"/>
    <w:rsid w:val="006662D6"/>
    <w:rsid w:val="00667D37"/>
    <w:rsid w:val="0067050E"/>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3E6C"/>
    <w:rsid w:val="00684323"/>
    <w:rsid w:val="0068468D"/>
    <w:rsid w:val="00684F84"/>
    <w:rsid w:val="0068642D"/>
    <w:rsid w:val="00686F89"/>
    <w:rsid w:val="00687E5B"/>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7F72"/>
    <w:rsid w:val="006B05BD"/>
    <w:rsid w:val="006B18C4"/>
    <w:rsid w:val="006B29C9"/>
    <w:rsid w:val="006B2E7A"/>
    <w:rsid w:val="006B2E85"/>
    <w:rsid w:val="006B4C75"/>
    <w:rsid w:val="006B5161"/>
    <w:rsid w:val="006B68A1"/>
    <w:rsid w:val="006B6AC9"/>
    <w:rsid w:val="006B6D3A"/>
    <w:rsid w:val="006C18B1"/>
    <w:rsid w:val="006C18EA"/>
    <w:rsid w:val="006C3062"/>
    <w:rsid w:val="006C4A82"/>
    <w:rsid w:val="006C5104"/>
    <w:rsid w:val="006C5768"/>
    <w:rsid w:val="006C5D9C"/>
    <w:rsid w:val="006C6C11"/>
    <w:rsid w:val="006C7656"/>
    <w:rsid w:val="006C7D20"/>
    <w:rsid w:val="006D0553"/>
    <w:rsid w:val="006D28D4"/>
    <w:rsid w:val="006D54C4"/>
    <w:rsid w:val="006D5DA4"/>
    <w:rsid w:val="006D7041"/>
    <w:rsid w:val="006E17B2"/>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29E"/>
    <w:rsid w:val="00707D88"/>
    <w:rsid w:val="0071157E"/>
    <w:rsid w:val="00713A27"/>
    <w:rsid w:val="00713AE1"/>
    <w:rsid w:val="007151D2"/>
    <w:rsid w:val="007153F1"/>
    <w:rsid w:val="007154E8"/>
    <w:rsid w:val="00716576"/>
    <w:rsid w:val="007177ED"/>
    <w:rsid w:val="00717E20"/>
    <w:rsid w:val="0072134A"/>
    <w:rsid w:val="007223DC"/>
    <w:rsid w:val="00723CCA"/>
    <w:rsid w:val="00724A2E"/>
    <w:rsid w:val="00725504"/>
    <w:rsid w:val="00725D98"/>
    <w:rsid w:val="0072712D"/>
    <w:rsid w:val="00727CC1"/>
    <w:rsid w:val="00727EC5"/>
    <w:rsid w:val="00732DAB"/>
    <w:rsid w:val="00733EC5"/>
    <w:rsid w:val="0073424D"/>
    <w:rsid w:val="007342B6"/>
    <w:rsid w:val="00735178"/>
    <w:rsid w:val="00736C98"/>
    <w:rsid w:val="00737FA7"/>
    <w:rsid w:val="0074053F"/>
    <w:rsid w:val="00741BEE"/>
    <w:rsid w:val="00741E6B"/>
    <w:rsid w:val="0074345C"/>
    <w:rsid w:val="00744B20"/>
    <w:rsid w:val="00747045"/>
    <w:rsid w:val="00747501"/>
    <w:rsid w:val="00750595"/>
    <w:rsid w:val="007507EC"/>
    <w:rsid w:val="00750D63"/>
    <w:rsid w:val="00751052"/>
    <w:rsid w:val="0075378C"/>
    <w:rsid w:val="00753C17"/>
    <w:rsid w:val="00753CE8"/>
    <w:rsid w:val="00754696"/>
    <w:rsid w:val="00754C4E"/>
    <w:rsid w:val="00754CB9"/>
    <w:rsid w:val="00755689"/>
    <w:rsid w:val="007560F2"/>
    <w:rsid w:val="00756F0F"/>
    <w:rsid w:val="0075731D"/>
    <w:rsid w:val="00761AD9"/>
    <w:rsid w:val="00762197"/>
    <w:rsid w:val="00762C6D"/>
    <w:rsid w:val="00763563"/>
    <w:rsid w:val="0076418B"/>
    <w:rsid w:val="007646BB"/>
    <w:rsid w:val="007646F2"/>
    <w:rsid w:val="00766902"/>
    <w:rsid w:val="00766B87"/>
    <w:rsid w:val="00766C20"/>
    <w:rsid w:val="0077009F"/>
    <w:rsid w:val="00771A2C"/>
    <w:rsid w:val="00777BCC"/>
    <w:rsid w:val="00782465"/>
    <w:rsid w:val="0078474D"/>
    <w:rsid w:val="00784C0E"/>
    <w:rsid w:val="0078555C"/>
    <w:rsid w:val="00785B2D"/>
    <w:rsid w:val="0078722D"/>
    <w:rsid w:val="007908FF"/>
    <w:rsid w:val="00790F81"/>
    <w:rsid w:val="0079185E"/>
    <w:rsid w:val="007918B5"/>
    <w:rsid w:val="00791B9E"/>
    <w:rsid w:val="00792B3E"/>
    <w:rsid w:val="00793045"/>
    <w:rsid w:val="0079432B"/>
    <w:rsid w:val="007945BF"/>
    <w:rsid w:val="007954A7"/>
    <w:rsid w:val="00795D9E"/>
    <w:rsid w:val="007961F2"/>
    <w:rsid w:val="007970BE"/>
    <w:rsid w:val="007A0722"/>
    <w:rsid w:val="007A0D12"/>
    <w:rsid w:val="007A4C53"/>
    <w:rsid w:val="007A50D7"/>
    <w:rsid w:val="007A5A6B"/>
    <w:rsid w:val="007A759E"/>
    <w:rsid w:val="007B12C3"/>
    <w:rsid w:val="007B307E"/>
    <w:rsid w:val="007B49FB"/>
    <w:rsid w:val="007B5633"/>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181A"/>
    <w:rsid w:val="007D222C"/>
    <w:rsid w:val="007D4E10"/>
    <w:rsid w:val="007D6134"/>
    <w:rsid w:val="007D6144"/>
    <w:rsid w:val="007D64E6"/>
    <w:rsid w:val="007D6B33"/>
    <w:rsid w:val="007D7675"/>
    <w:rsid w:val="007E20B4"/>
    <w:rsid w:val="007E248F"/>
    <w:rsid w:val="007E40E8"/>
    <w:rsid w:val="007E4A2A"/>
    <w:rsid w:val="007E5568"/>
    <w:rsid w:val="007E6C02"/>
    <w:rsid w:val="007E739E"/>
    <w:rsid w:val="007F01E6"/>
    <w:rsid w:val="007F02F4"/>
    <w:rsid w:val="007F0F11"/>
    <w:rsid w:val="007F17BF"/>
    <w:rsid w:val="007F2226"/>
    <w:rsid w:val="007F43B2"/>
    <w:rsid w:val="007F43EE"/>
    <w:rsid w:val="007F4FB1"/>
    <w:rsid w:val="007F5198"/>
    <w:rsid w:val="007F7E7C"/>
    <w:rsid w:val="0080085F"/>
    <w:rsid w:val="0080129A"/>
    <w:rsid w:val="008022B4"/>
    <w:rsid w:val="00802D0A"/>
    <w:rsid w:val="00806328"/>
    <w:rsid w:val="00807466"/>
    <w:rsid w:val="00807D82"/>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95E"/>
    <w:rsid w:val="00823663"/>
    <w:rsid w:val="00825079"/>
    <w:rsid w:val="00827C92"/>
    <w:rsid w:val="00831CDE"/>
    <w:rsid w:val="00831CFD"/>
    <w:rsid w:val="008337C9"/>
    <w:rsid w:val="00835EB6"/>
    <w:rsid w:val="00835F87"/>
    <w:rsid w:val="008360B7"/>
    <w:rsid w:val="00836465"/>
    <w:rsid w:val="00836867"/>
    <w:rsid w:val="00841C86"/>
    <w:rsid w:val="008420A4"/>
    <w:rsid w:val="00842DCB"/>
    <w:rsid w:val="00843CBD"/>
    <w:rsid w:val="008458CE"/>
    <w:rsid w:val="00845C1B"/>
    <w:rsid w:val="00846510"/>
    <w:rsid w:val="0085586E"/>
    <w:rsid w:val="00857FB7"/>
    <w:rsid w:val="00861DFF"/>
    <w:rsid w:val="008629F1"/>
    <w:rsid w:val="00862F46"/>
    <w:rsid w:val="0086392B"/>
    <w:rsid w:val="008644C3"/>
    <w:rsid w:val="008679CC"/>
    <w:rsid w:val="00871FAF"/>
    <w:rsid w:val="00872000"/>
    <w:rsid w:val="00872DE7"/>
    <w:rsid w:val="00872E2D"/>
    <w:rsid w:val="00872FB2"/>
    <w:rsid w:val="00875CB9"/>
    <w:rsid w:val="00875D23"/>
    <w:rsid w:val="00875D3B"/>
    <w:rsid w:val="00875E19"/>
    <w:rsid w:val="00875E9B"/>
    <w:rsid w:val="00877D6D"/>
    <w:rsid w:val="008818C9"/>
    <w:rsid w:val="00881D90"/>
    <w:rsid w:val="00882149"/>
    <w:rsid w:val="00883C87"/>
    <w:rsid w:val="008844E2"/>
    <w:rsid w:val="00887086"/>
    <w:rsid w:val="00887CFA"/>
    <w:rsid w:val="00890F87"/>
    <w:rsid w:val="008918FD"/>
    <w:rsid w:val="008930B2"/>
    <w:rsid w:val="00894554"/>
    <w:rsid w:val="008950F6"/>
    <w:rsid w:val="00896969"/>
    <w:rsid w:val="008978D6"/>
    <w:rsid w:val="00897A2D"/>
    <w:rsid w:val="008A01AF"/>
    <w:rsid w:val="008A1059"/>
    <w:rsid w:val="008A1078"/>
    <w:rsid w:val="008A2AF0"/>
    <w:rsid w:val="008A4F27"/>
    <w:rsid w:val="008A4F4F"/>
    <w:rsid w:val="008A5AFD"/>
    <w:rsid w:val="008A64A9"/>
    <w:rsid w:val="008A6E04"/>
    <w:rsid w:val="008A7245"/>
    <w:rsid w:val="008B02BC"/>
    <w:rsid w:val="008B280C"/>
    <w:rsid w:val="008B4833"/>
    <w:rsid w:val="008B5ABF"/>
    <w:rsid w:val="008B6C34"/>
    <w:rsid w:val="008C010C"/>
    <w:rsid w:val="008C12AF"/>
    <w:rsid w:val="008C1D33"/>
    <w:rsid w:val="008C324D"/>
    <w:rsid w:val="008C39EB"/>
    <w:rsid w:val="008C4281"/>
    <w:rsid w:val="008C56A7"/>
    <w:rsid w:val="008C5E2C"/>
    <w:rsid w:val="008C70B2"/>
    <w:rsid w:val="008D1114"/>
    <w:rsid w:val="008D26F2"/>
    <w:rsid w:val="008D2F56"/>
    <w:rsid w:val="008D5496"/>
    <w:rsid w:val="008D6261"/>
    <w:rsid w:val="008D7BCF"/>
    <w:rsid w:val="008E0287"/>
    <w:rsid w:val="008E03F1"/>
    <w:rsid w:val="008E2515"/>
    <w:rsid w:val="008E299D"/>
    <w:rsid w:val="008E48AD"/>
    <w:rsid w:val="008E48CE"/>
    <w:rsid w:val="008E6BBB"/>
    <w:rsid w:val="008E75A2"/>
    <w:rsid w:val="008E7CF6"/>
    <w:rsid w:val="008F084F"/>
    <w:rsid w:val="008F1E2D"/>
    <w:rsid w:val="008F45D7"/>
    <w:rsid w:val="008F70B2"/>
    <w:rsid w:val="00900D8D"/>
    <w:rsid w:val="009024B5"/>
    <w:rsid w:val="00902BB0"/>
    <w:rsid w:val="00905835"/>
    <w:rsid w:val="009061B4"/>
    <w:rsid w:val="0090652F"/>
    <w:rsid w:val="00906B99"/>
    <w:rsid w:val="00907175"/>
    <w:rsid w:val="00907314"/>
    <w:rsid w:val="009077E2"/>
    <w:rsid w:val="0091064B"/>
    <w:rsid w:val="0091184D"/>
    <w:rsid w:val="0091214D"/>
    <w:rsid w:val="00912261"/>
    <w:rsid w:val="0091241E"/>
    <w:rsid w:val="00912933"/>
    <w:rsid w:val="00914E79"/>
    <w:rsid w:val="009156F8"/>
    <w:rsid w:val="009169D4"/>
    <w:rsid w:val="009177E2"/>
    <w:rsid w:val="00921131"/>
    <w:rsid w:val="00921428"/>
    <w:rsid w:val="00923855"/>
    <w:rsid w:val="00923A4B"/>
    <w:rsid w:val="00924DD7"/>
    <w:rsid w:val="00925F0B"/>
    <w:rsid w:val="00926A0A"/>
    <w:rsid w:val="00927E2D"/>
    <w:rsid w:val="00930D0C"/>
    <w:rsid w:val="00931028"/>
    <w:rsid w:val="009310B6"/>
    <w:rsid w:val="009311AE"/>
    <w:rsid w:val="00931473"/>
    <w:rsid w:val="0093149A"/>
    <w:rsid w:val="0093194F"/>
    <w:rsid w:val="00933930"/>
    <w:rsid w:val="00933CB3"/>
    <w:rsid w:val="00936793"/>
    <w:rsid w:val="0094038D"/>
    <w:rsid w:val="0094058F"/>
    <w:rsid w:val="00940D6C"/>
    <w:rsid w:val="009417D4"/>
    <w:rsid w:val="00941808"/>
    <w:rsid w:val="009425BF"/>
    <w:rsid w:val="00943A56"/>
    <w:rsid w:val="00943E43"/>
    <w:rsid w:val="00944C8D"/>
    <w:rsid w:val="00944E32"/>
    <w:rsid w:val="0094501D"/>
    <w:rsid w:val="00945199"/>
    <w:rsid w:val="009455FA"/>
    <w:rsid w:val="009460EF"/>
    <w:rsid w:val="0095129E"/>
    <w:rsid w:val="0095367A"/>
    <w:rsid w:val="0095440A"/>
    <w:rsid w:val="009544DE"/>
    <w:rsid w:val="00954BE5"/>
    <w:rsid w:val="0095648D"/>
    <w:rsid w:val="009572FD"/>
    <w:rsid w:val="0096292B"/>
    <w:rsid w:val="00964090"/>
    <w:rsid w:val="009640BB"/>
    <w:rsid w:val="0096736C"/>
    <w:rsid w:val="00974EB4"/>
    <w:rsid w:val="00975417"/>
    <w:rsid w:val="0097632A"/>
    <w:rsid w:val="0097689B"/>
    <w:rsid w:val="00976CB1"/>
    <w:rsid w:val="00980FBE"/>
    <w:rsid w:val="00981721"/>
    <w:rsid w:val="00981F23"/>
    <w:rsid w:val="00984438"/>
    <w:rsid w:val="009854B3"/>
    <w:rsid w:val="00987157"/>
    <w:rsid w:val="00990592"/>
    <w:rsid w:val="00990A57"/>
    <w:rsid w:val="00991D27"/>
    <w:rsid w:val="00995059"/>
    <w:rsid w:val="00995304"/>
    <w:rsid w:val="0099695D"/>
    <w:rsid w:val="009A2317"/>
    <w:rsid w:val="009A3272"/>
    <w:rsid w:val="009A3F16"/>
    <w:rsid w:val="009A507C"/>
    <w:rsid w:val="009A5B55"/>
    <w:rsid w:val="009A615E"/>
    <w:rsid w:val="009B0D8F"/>
    <w:rsid w:val="009B2487"/>
    <w:rsid w:val="009B428D"/>
    <w:rsid w:val="009B4499"/>
    <w:rsid w:val="009B4973"/>
    <w:rsid w:val="009B4DDB"/>
    <w:rsid w:val="009B57F7"/>
    <w:rsid w:val="009B5EAA"/>
    <w:rsid w:val="009C106C"/>
    <w:rsid w:val="009C12EF"/>
    <w:rsid w:val="009C199F"/>
    <w:rsid w:val="009C1EDE"/>
    <w:rsid w:val="009C26CC"/>
    <w:rsid w:val="009C2EA4"/>
    <w:rsid w:val="009C54E9"/>
    <w:rsid w:val="009C62F6"/>
    <w:rsid w:val="009C69B2"/>
    <w:rsid w:val="009D37A6"/>
    <w:rsid w:val="009D37DE"/>
    <w:rsid w:val="009D4255"/>
    <w:rsid w:val="009D52AD"/>
    <w:rsid w:val="009D55E5"/>
    <w:rsid w:val="009D6718"/>
    <w:rsid w:val="009D6CB1"/>
    <w:rsid w:val="009E0A0A"/>
    <w:rsid w:val="009E3996"/>
    <w:rsid w:val="009E5367"/>
    <w:rsid w:val="009E5B3C"/>
    <w:rsid w:val="009E78B8"/>
    <w:rsid w:val="009F0928"/>
    <w:rsid w:val="009F1326"/>
    <w:rsid w:val="009F24E0"/>
    <w:rsid w:val="009F2C6E"/>
    <w:rsid w:val="009F3C0D"/>
    <w:rsid w:val="009F4B6D"/>
    <w:rsid w:val="009F528E"/>
    <w:rsid w:val="009F5592"/>
    <w:rsid w:val="009F5A80"/>
    <w:rsid w:val="009F7C7D"/>
    <w:rsid w:val="00A0097F"/>
    <w:rsid w:val="00A037CF"/>
    <w:rsid w:val="00A03D95"/>
    <w:rsid w:val="00A04D39"/>
    <w:rsid w:val="00A04D97"/>
    <w:rsid w:val="00A0504C"/>
    <w:rsid w:val="00A052CF"/>
    <w:rsid w:val="00A066D3"/>
    <w:rsid w:val="00A10B84"/>
    <w:rsid w:val="00A112A3"/>
    <w:rsid w:val="00A11970"/>
    <w:rsid w:val="00A12D58"/>
    <w:rsid w:val="00A13803"/>
    <w:rsid w:val="00A1419B"/>
    <w:rsid w:val="00A14490"/>
    <w:rsid w:val="00A14835"/>
    <w:rsid w:val="00A15042"/>
    <w:rsid w:val="00A16176"/>
    <w:rsid w:val="00A162A1"/>
    <w:rsid w:val="00A22025"/>
    <w:rsid w:val="00A242E6"/>
    <w:rsid w:val="00A252CF"/>
    <w:rsid w:val="00A26200"/>
    <w:rsid w:val="00A27456"/>
    <w:rsid w:val="00A312FB"/>
    <w:rsid w:val="00A3193B"/>
    <w:rsid w:val="00A32E45"/>
    <w:rsid w:val="00A33891"/>
    <w:rsid w:val="00A34AC0"/>
    <w:rsid w:val="00A36D03"/>
    <w:rsid w:val="00A40F6D"/>
    <w:rsid w:val="00A416E0"/>
    <w:rsid w:val="00A42014"/>
    <w:rsid w:val="00A4279D"/>
    <w:rsid w:val="00A43C61"/>
    <w:rsid w:val="00A45527"/>
    <w:rsid w:val="00A50F7F"/>
    <w:rsid w:val="00A51811"/>
    <w:rsid w:val="00A52D9F"/>
    <w:rsid w:val="00A539A3"/>
    <w:rsid w:val="00A53C88"/>
    <w:rsid w:val="00A53CF8"/>
    <w:rsid w:val="00A540C0"/>
    <w:rsid w:val="00A55E61"/>
    <w:rsid w:val="00A5682E"/>
    <w:rsid w:val="00A57812"/>
    <w:rsid w:val="00A603E2"/>
    <w:rsid w:val="00A610A3"/>
    <w:rsid w:val="00A61690"/>
    <w:rsid w:val="00A63F69"/>
    <w:rsid w:val="00A642FE"/>
    <w:rsid w:val="00A64354"/>
    <w:rsid w:val="00A64530"/>
    <w:rsid w:val="00A65AF3"/>
    <w:rsid w:val="00A65B3D"/>
    <w:rsid w:val="00A67D09"/>
    <w:rsid w:val="00A7003A"/>
    <w:rsid w:val="00A701A1"/>
    <w:rsid w:val="00A71488"/>
    <w:rsid w:val="00A71683"/>
    <w:rsid w:val="00A71C83"/>
    <w:rsid w:val="00A72AD7"/>
    <w:rsid w:val="00A7309F"/>
    <w:rsid w:val="00A73219"/>
    <w:rsid w:val="00A743DB"/>
    <w:rsid w:val="00A74543"/>
    <w:rsid w:val="00A81D68"/>
    <w:rsid w:val="00A822FD"/>
    <w:rsid w:val="00A82922"/>
    <w:rsid w:val="00A8400D"/>
    <w:rsid w:val="00A84A8C"/>
    <w:rsid w:val="00A878BF"/>
    <w:rsid w:val="00A87900"/>
    <w:rsid w:val="00A87E28"/>
    <w:rsid w:val="00A93799"/>
    <w:rsid w:val="00A937AF"/>
    <w:rsid w:val="00A938C4"/>
    <w:rsid w:val="00A94086"/>
    <w:rsid w:val="00A95837"/>
    <w:rsid w:val="00A95D14"/>
    <w:rsid w:val="00A969A7"/>
    <w:rsid w:val="00A96D56"/>
    <w:rsid w:val="00A9766A"/>
    <w:rsid w:val="00AA0723"/>
    <w:rsid w:val="00AA31EA"/>
    <w:rsid w:val="00AA632C"/>
    <w:rsid w:val="00AA6E41"/>
    <w:rsid w:val="00AA7916"/>
    <w:rsid w:val="00AB04CF"/>
    <w:rsid w:val="00AB0BE1"/>
    <w:rsid w:val="00AB1340"/>
    <w:rsid w:val="00AB3A2B"/>
    <w:rsid w:val="00AB3B22"/>
    <w:rsid w:val="00AB3D63"/>
    <w:rsid w:val="00AB3ED8"/>
    <w:rsid w:val="00AB407A"/>
    <w:rsid w:val="00AB4584"/>
    <w:rsid w:val="00AB4D75"/>
    <w:rsid w:val="00AB5999"/>
    <w:rsid w:val="00AB5DE4"/>
    <w:rsid w:val="00AB7299"/>
    <w:rsid w:val="00AC1568"/>
    <w:rsid w:val="00AC443B"/>
    <w:rsid w:val="00AC4612"/>
    <w:rsid w:val="00AC67FF"/>
    <w:rsid w:val="00AD0E10"/>
    <w:rsid w:val="00AD1BA4"/>
    <w:rsid w:val="00AD23B2"/>
    <w:rsid w:val="00AD3131"/>
    <w:rsid w:val="00AD796F"/>
    <w:rsid w:val="00AD7ADF"/>
    <w:rsid w:val="00AE0A24"/>
    <w:rsid w:val="00AE459A"/>
    <w:rsid w:val="00AE57A6"/>
    <w:rsid w:val="00AE6019"/>
    <w:rsid w:val="00AE725D"/>
    <w:rsid w:val="00AE7C2C"/>
    <w:rsid w:val="00AF065D"/>
    <w:rsid w:val="00AF1AAD"/>
    <w:rsid w:val="00AF1DFC"/>
    <w:rsid w:val="00AF2347"/>
    <w:rsid w:val="00AF34EC"/>
    <w:rsid w:val="00AF4363"/>
    <w:rsid w:val="00AF5653"/>
    <w:rsid w:val="00AF7D9B"/>
    <w:rsid w:val="00B00813"/>
    <w:rsid w:val="00B00A26"/>
    <w:rsid w:val="00B02BAC"/>
    <w:rsid w:val="00B03400"/>
    <w:rsid w:val="00B038BF"/>
    <w:rsid w:val="00B03EC3"/>
    <w:rsid w:val="00B046BB"/>
    <w:rsid w:val="00B04B32"/>
    <w:rsid w:val="00B107BB"/>
    <w:rsid w:val="00B10EBF"/>
    <w:rsid w:val="00B1107E"/>
    <w:rsid w:val="00B11BFF"/>
    <w:rsid w:val="00B12E7F"/>
    <w:rsid w:val="00B156EB"/>
    <w:rsid w:val="00B15B0D"/>
    <w:rsid w:val="00B160C8"/>
    <w:rsid w:val="00B1651F"/>
    <w:rsid w:val="00B166B7"/>
    <w:rsid w:val="00B167C2"/>
    <w:rsid w:val="00B2034C"/>
    <w:rsid w:val="00B20DD9"/>
    <w:rsid w:val="00B23074"/>
    <w:rsid w:val="00B25920"/>
    <w:rsid w:val="00B27BE4"/>
    <w:rsid w:val="00B3320C"/>
    <w:rsid w:val="00B35E7B"/>
    <w:rsid w:val="00B36B07"/>
    <w:rsid w:val="00B372DD"/>
    <w:rsid w:val="00B37789"/>
    <w:rsid w:val="00B42121"/>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5799"/>
    <w:rsid w:val="00B56559"/>
    <w:rsid w:val="00B6125F"/>
    <w:rsid w:val="00B62196"/>
    <w:rsid w:val="00B622FA"/>
    <w:rsid w:val="00B62FBD"/>
    <w:rsid w:val="00B711ED"/>
    <w:rsid w:val="00B71557"/>
    <w:rsid w:val="00B7319E"/>
    <w:rsid w:val="00B731C9"/>
    <w:rsid w:val="00B75DBB"/>
    <w:rsid w:val="00B77EC9"/>
    <w:rsid w:val="00B8145C"/>
    <w:rsid w:val="00B83B1D"/>
    <w:rsid w:val="00B83E44"/>
    <w:rsid w:val="00B853AF"/>
    <w:rsid w:val="00B912B7"/>
    <w:rsid w:val="00B9169D"/>
    <w:rsid w:val="00B93E8D"/>
    <w:rsid w:val="00B945AA"/>
    <w:rsid w:val="00B9490F"/>
    <w:rsid w:val="00B97A7E"/>
    <w:rsid w:val="00BA0C00"/>
    <w:rsid w:val="00BA14A7"/>
    <w:rsid w:val="00BA16A3"/>
    <w:rsid w:val="00BA1834"/>
    <w:rsid w:val="00BA195B"/>
    <w:rsid w:val="00BA4BAE"/>
    <w:rsid w:val="00BA4D93"/>
    <w:rsid w:val="00BA5247"/>
    <w:rsid w:val="00BA5475"/>
    <w:rsid w:val="00BA73BE"/>
    <w:rsid w:val="00BA7C6A"/>
    <w:rsid w:val="00BB1B22"/>
    <w:rsid w:val="00BB1BC8"/>
    <w:rsid w:val="00BB20C1"/>
    <w:rsid w:val="00BB218B"/>
    <w:rsid w:val="00BB3B52"/>
    <w:rsid w:val="00BB530E"/>
    <w:rsid w:val="00BB54E8"/>
    <w:rsid w:val="00BB5CD6"/>
    <w:rsid w:val="00BB7053"/>
    <w:rsid w:val="00BC0A14"/>
    <w:rsid w:val="00BC1203"/>
    <w:rsid w:val="00BC2F51"/>
    <w:rsid w:val="00BC3463"/>
    <w:rsid w:val="00BC5C66"/>
    <w:rsid w:val="00BC66E1"/>
    <w:rsid w:val="00BC74EE"/>
    <w:rsid w:val="00BD2A2D"/>
    <w:rsid w:val="00BD2B20"/>
    <w:rsid w:val="00BD4989"/>
    <w:rsid w:val="00BD4AD0"/>
    <w:rsid w:val="00BD541A"/>
    <w:rsid w:val="00BD738F"/>
    <w:rsid w:val="00BE1855"/>
    <w:rsid w:val="00BE24D6"/>
    <w:rsid w:val="00BE2A07"/>
    <w:rsid w:val="00BE3876"/>
    <w:rsid w:val="00BE38B8"/>
    <w:rsid w:val="00BE704B"/>
    <w:rsid w:val="00BF19FB"/>
    <w:rsid w:val="00BF32F3"/>
    <w:rsid w:val="00BF6C35"/>
    <w:rsid w:val="00C0103A"/>
    <w:rsid w:val="00C01AEB"/>
    <w:rsid w:val="00C023A7"/>
    <w:rsid w:val="00C03270"/>
    <w:rsid w:val="00C06E3B"/>
    <w:rsid w:val="00C071AA"/>
    <w:rsid w:val="00C077A6"/>
    <w:rsid w:val="00C121AC"/>
    <w:rsid w:val="00C13B01"/>
    <w:rsid w:val="00C13EFD"/>
    <w:rsid w:val="00C140E1"/>
    <w:rsid w:val="00C1552E"/>
    <w:rsid w:val="00C164A6"/>
    <w:rsid w:val="00C16B5B"/>
    <w:rsid w:val="00C173CE"/>
    <w:rsid w:val="00C202AE"/>
    <w:rsid w:val="00C209AF"/>
    <w:rsid w:val="00C213A2"/>
    <w:rsid w:val="00C21E05"/>
    <w:rsid w:val="00C21F01"/>
    <w:rsid w:val="00C223F3"/>
    <w:rsid w:val="00C223F4"/>
    <w:rsid w:val="00C2307F"/>
    <w:rsid w:val="00C2453B"/>
    <w:rsid w:val="00C25AFD"/>
    <w:rsid w:val="00C26DE6"/>
    <w:rsid w:val="00C274A5"/>
    <w:rsid w:val="00C27C05"/>
    <w:rsid w:val="00C318DD"/>
    <w:rsid w:val="00C322D3"/>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6C0F"/>
    <w:rsid w:val="00C57DBE"/>
    <w:rsid w:val="00C60053"/>
    <w:rsid w:val="00C615E2"/>
    <w:rsid w:val="00C64223"/>
    <w:rsid w:val="00C64A89"/>
    <w:rsid w:val="00C64AA7"/>
    <w:rsid w:val="00C64C69"/>
    <w:rsid w:val="00C65484"/>
    <w:rsid w:val="00C669A2"/>
    <w:rsid w:val="00C74B35"/>
    <w:rsid w:val="00C75F48"/>
    <w:rsid w:val="00C764FC"/>
    <w:rsid w:val="00C810A4"/>
    <w:rsid w:val="00C83657"/>
    <w:rsid w:val="00C83DEF"/>
    <w:rsid w:val="00C84453"/>
    <w:rsid w:val="00C87ED8"/>
    <w:rsid w:val="00C904DE"/>
    <w:rsid w:val="00C90C7D"/>
    <w:rsid w:val="00C9133A"/>
    <w:rsid w:val="00C93635"/>
    <w:rsid w:val="00C95761"/>
    <w:rsid w:val="00C97C3D"/>
    <w:rsid w:val="00CA02EF"/>
    <w:rsid w:val="00CA3428"/>
    <w:rsid w:val="00CA4FD4"/>
    <w:rsid w:val="00CA6B4C"/>
    <w:rsid w:val="00CA6BE9"/>
    <w:rsid w:val="00CA7531"/>
    <w:rsid w:val="00CB06FE"/>
    <w:rsid w:val="00CB0AF5"/>
    <w:rsid w:val="00CB4568"/>
    <w:rsid w:val="00CB54C2"/>
    <w:rsid w:val="00CC0CAD"/>
    <w:rsid w:val="00CC119D"/>
    <w:rsid w:val="00CC2E2D"/>
    <w:rsid w:val="00CC6D28"/>
    <w:rsid w:val="00CC7E4F"/>
    <w:rsid w:val="00CD18B5"/>
    <w:rsid w:val="00CD2B56"/>
    <w:rsid w:val="00CD34B7"/>
    <w:rsid w:val="00CD41BD"/>
    <w:rsid w:val="00CD5126"/>
    <w:rsid w:val="00CD5EB1"/>
    <w:rsid w:val="00CD6E6F"/>
    <w:rsid w:val="00CE0DC1"/>
    <w:rsid w:val="00CE4BB8"/>
    <w:rsid w:val="00CE60BF"/>
    <w:rsid w:val="00CE6E91"/>
    <w:rsid w:val="00CF18F0"/>
    <w:rsid w:val="00CF1BC4"/>
    <w:rsid w:val="00CF29D2"/>
    <w:rsid w:val="00CF3208"/>
    <w:rsid w:val="00CF3EAE"/>
    <w:rsid w:val="00CF60B4"/>
    <w:rsid w:val="00D00643"/>
    <w:rsid w:val="00D00CC5"/>
    <w:rsid w:val="00D03B40"/>
    <w:rsid w:val="00D04723"/>
    <w:rsid w:val="00D05E9E"/>
    <w:rsid w:val="00D06120"/>
    <w:rsid w:val="00D07352"/>
    <w:rsid w:val="00D10F8D"/>
    <w:rsid w:val="00D119C6"/>
    <w:rsid w:val="00D12108"/>
    <w:rsid w:val="00D125BE"/>
    <w:rsid w:val="00D144B0"/>
    <w:rsid w:val="00D171EC"/>
    <w:rsid w:val="00D2058E"/>
    <w:rsid w:val="00D206F3"/>
    <w:rsid w:val="00D2167D"/>
    <w:rsid w:val="00D23139"/>
    <w:rsid w:val="00D2380A"/>
    <w:rsid w:val="00D2583B"/>
    <w:rsid w:val="00D25CCB"/>
    <w:rsid w:val="00D25FDB"/>
    <w:rsid w:val="00D278AE"/>
    <w:rsid w:val="00D27ED3"/>
    <w:rsid w:val="00D30A36"/>
    <w:rsid w:val="00D31984"/>
    <w:rsid w:val="00D31EF3"/>
    <w:rsid w:val="00D33C63"/>
    <w:rsid w:val="00D33D39"/>
    <w:rsid w:val="00D34D85"/>
    <w:rsid w:val="00D40B1B"/>
    <w:rsid w:val="00D4203E"/>
    <w:rsid w:val="00D42587"/>
    <w:rsid w:val="00D442DA"/>
    <w:rsid w:val="00D45D09"/>
    <w:rsid w:val="00D463F6"/>
    <w:rsid w:val="00D46688"/>
    <w:rsid w:val="00D46B01"/>
    <w:rsid w:val="00D4731B"/>
    <w:rsid w:val="00D52564"/>
    <w:rsid w:val="00D5437E"/>
    <w:rsid w:val="00D54510"/>
    <w:rsid w:val="00D54D94"/>
    <w:rsid w:val="00D54E8C"/>
    <w:rsid w:val="00D568BA"/>
    <w:rsid w:val="00D569D0"/>
    <w:rsid w:val="00D56E46"/>
    <w:rsid w:val="00D57523"/>
    <w:rsid w:val="00D57979"/>
    <w:rsid w:val="00D6217D"/>
    <w:rsid w:val="00D6254B"/>
    <w:rsid w:val="00D6278D"/>
    <w:rsid w:val="00D62C1E"/>
    <w:rsid w:val="00D6350D"/>
    <w:rsid w:val="00D63EB6"/>
    <w:rsid w:val="00D642C4"/>
    <w:rsid w:val="00D66300"/>
    <w:rsid w:val="00D6695C"/>
    <w:rsid w:val="00D67172"/>
    <w:rsid w:val="00D72FF9"/>
    <w:rsid w:val="00D73E16"/>
    <w:rsid w:val="00D74064"/>
    <w:rsid w:val="00D74840"/>
    <w:rsid w:val="00D75BD0"/>
    <w:rsid w:val="00D772FA"/>
    <w:rsid w:val="00D77416"/>
    <w:rsid w:val="00D807A9"/>
    <w:rsid w:val="00D816EC"/>
    <w:rsid w:val="00D81F3C"/>
    <w:rsid w:val="00D83739"/>
    <w:rsid w:val="00D84721"/>
    <w:rsid w:val="00D86583"/>
    <w:rsid w:val="00D87BA3"/>
    <w:rsid w:val="00D93A36"/>
    <w:rsid w:val="00DB085C"/>
    <w:rsid w:val="00DB0EEF"/>
    <w:rsid w:val="00DB3EA2"/>
    <w:rsid w:val="00DB49AE"/>
    <w:rsid w:val="00DB6852"/>
    <w:rsid w:val="00DB6E05"/>
    <w:rsid w:val="00DC2912"/>
    <w:rsid w:val="00DC6452"/>
    <w:rsid w:val="00DD0A3C"/>
    <w:rsid w:val="00DD71AD"/>
    <w:rsid w:val="00DD7A59"/>
    <w:rsid w:val="00DD7DEF"/>
    <w:rsid w:val="00DE003D"/>
    <w:rsid w:val="00DE0569"/>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5C3"/>
    <w:rsid w:val="00E10C18"/>
    <w:rsid w:val="00E118AA"/>
    <w:rsid w:val="00E12284"/>
    <w:rsid w:val="00E1296F"/>
    <w:rsid w:val="00E13E6F"/>
    <w:rsid w:val="00E1525A"/>
    <w:rsid w:val="00E15722"/>
    <w:rsid w:val="00E15F65"/>
    <w:rsid w:val="00E166A7"/>
    <w:rsid w:val="00E17003"/>
    <w:rsid w:val="00E20B3E"/>
    <w:rsid w:val="00E218C3"/>
    <w:rsid w:val="00E21AB4"/>
    <w:rsid w:val="00E22135"/>
    <w:rsid w:val="00E22C5F"/>
    <w:rsid w:val="00E23D50"/>
    <w:rsid w:val="00E25973"/>
    <w:rsid w:val="00E25C08"/>
    <w:rsid w:val="00E274AF"/>
    <w:rsid w:val="00E2787E"/>
    <w:rsid w:val="00E30C8F"/>
    <w:rsid w:val="00E35D94"/>
    <w:rsid w:val="00E3706F"/>
    <w:rsid w:val="00E50AE6"/>
    <w:rsid w:val="00E5135D"/>
    <w:rsid w:val="00E51E99"/>
    <w:rsid w:val="00E52921"/>
    <w:rsid w:val="00E553AB"/>
    <w:rsid w:val="00E55A9E"/>
    <w:rsid w:val="00E574EE"/>
    <w:rsid w:val="00E579B0"/>
    <w:rsid w:val="00E57C37"/>
    <w:rsid w:val="00E60F84"/>
    <w:rsid w:val="00E62694"/>
    <w:rsid w:val="00E6303F"/>
    <w:rsid w:val="00E6562E"/>
    <w:rsid w:val="00E6580B"/>
    <w:rsid w:val="00E66023"/>
    <w:rsid w:val="00E66A34"/>
    <w:rsid w:val="00E67F01"/>
    <w:rsid w:val="00E73E32"/>
    <w:rsid w:val="00E74556"/>
    <w:rsid w:val="00E754DE"/>
    <w:rsid w:val="00E80401"/>
    <w:rsid w:val="00E84960"/>
    <w:rsid w:val="00E8505C"/>
    <w:rsid w:val="00E8530B"/>
    <w:rsid w:val="00E85D3D"/>
    <w:rsid w:val="00E86E53"/>
    <w:rsid w:val="00E916D5"/>
    <w:rsid w:val="00E92D72"/>
    <w:rsid w:val="00E92F68"/>
    <w:rsid w:val="00E9392A"/>
    <w:rsid w:val="00E9411D"/>
    <w:rsid w:val="00E95069"/>
    <w:rsid w:val="00E95B9D"/>
    <w:rsid w:val="00E96707"/>
    <w:rsid w:val="00EA08D9"/>
    <w:rsid w:val="00EA13BD"/>
    <w:rsid w:val="00EA1A33"/>
    <w:rsid w:val="00EA29A7"/>
    <w:rsid w:val="00EA5880"/>
    <w:rsid w:val="00EA6154"/>
    <w:rsid w:val="00EA63C2"/>
    <w:rsid w:val="00EA743F"/>
    <w:rsid w:val="00EB0190"/>
    <w:rsid w:val="00EB081D"/>
    <w:rsid w:val="00EB112C"/>
    <w:rsid w:val="00EB336D"/>
    <w:rsid w:val="00EB33FD"/>
    <w:rsid w:val="00EB4EC5"/>
    <w:rsid w:val="00EB5B68"/>
    <w:rsid w:val="00EB6021"/>
    <w:rsid w:val="00EB61BC"/>
    <w:rsid w:val="00EB65F2"/>
    <w:rsid w:val="00EB6874"/>
    <w:rsid w:val="00EB69D3"/>
    <w:rsid w:val="00EB7924"/>
    <w:rsid w:val="00EC0070"/>
    <w:rsid w:val="00EC0A67"/>
    <w:rsid w:val="00EC20EA"/>
    <w:rsid w:val="00EC2A89"/>
    <w:rsid w:val="00EC2ACC"/>
    <w:rsid w:val="00EC7752"/>
    <w:rsid w:val="00ED2840"/>
    <w:rsid w:val="00ED2BB5"/>
    <w:rsid w:val="00ED3DB8"/>
    <w:rsid w:val="00ED500C"/>
    <w:rsid w:val="00ED5C87"/>
    <w:rsid w:val="00ED702F"/>
    <w:rsid w:val="00ED7591"/>
    <w:rsid w:val="00EE03D1"/>
    <w:rsid w:val="00EE1875"/>
    <w:rsid w:val="00EE49C1"/>
    <w:rsid w:val="00EE5584"/>
    <w:rsid w:val="00EE7F72"/>
    <w:rsid w:val="00EF02F7"/>
    <w:rsid w:val="00EF09AF"/>
    <w:rsid w:val="00EF1C82"/>
    <w:rsid w:val="00EF1DB3"/>
    <w:rsid w:val="00EF1DF7"/>
    <w:rsid w:val="00EF2FAF"/>
    <w:rsid w:val="00EF3C63"/>
    <w:rsid w:val="00EF3D19"/>
    <w:rsid w:val="00EF48A1"/>
    <w:rsid w:val="00EF4E5B"/>
    <w:rsid w:val="00EF5156"/>
    <w:rsid w:val="00F0353E"/>
    <w:rsid w:val="00F044B7"/>
    <w:rsid w:val="00F056BE"/>
    <w:rsid w:val="00F0571C"/>
    <w:rsid w:val="00F05D18"/>
    <w:rsid w:val="00F05EC0"/>
    <w:rsid w:val="00F06414"/>
    <w:rsid w:val="00F06DA3"/>
    <w:rsid w:val="00F0702B"/>
    <w:rsid w:val="00F10A33"/>
    <w:rsid w:val="00F11613"/>
    <w:rsid w:val="00F12BAB"/>
    <w:rsid w:val="00F130E5"/>
    <w:rsid w:val="00F14B55"/>
    <w:rsid w:val="00F15380"/>
    <w:rsid w:val="00F164C6"/>
    <w:rsid w:val="00F1737D"/>
    <w:rsid w:val="00F22E69"/>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4C8E"/>
    <w:rsid w:val="00F45B0B"/>
    <w:rsid w:val="00F45B34"/>
    <w:rsid w:val="00F47A6A"/>
    <w:rsid w:val="00F47AFC"/>
    <w:rsid w:val="00F51DF1"/>
    <w:rsid w:val="00F52905"/>
    <w:rsid w:val="00F5304A"/>
    <w:rsid w:val="00F54BF9"/>
    <w:rsid w:val="00F5500A"/>
    <w:rsid w:val="00F569C4"/>
    <w:rsid w:val="00F610CD"/>
    <w:rsid w:val="00F628CD"/>
    <w:rsid w:val="00F637DE"/>
    <w:rsid w:val="00F63874"/>
    <w:rsid w:val="00F66E41"/>
    <w:rsid w:val="00F6794A"/>
    <w:rsid w:val="00F703F3"/>
    <w:rsid w:val="00F73699"/>
    <w:rsid w:val="00F74726"/>
    <w:rsid w:val="00F74BEA"/>
    <w:rsid w:val="00F74D39"/>
    <w:rsid w:val="00F754F4"/>
    <w:rsid w:val="00F764F8"/>
    <w:rsid w:val="00F76947"/>
    <w:rsid w:val="00F802A0"/>
    <w:rsid w:val="00F80309"/>
    <w:rsid w:val="00F80C76"/>
    <w:rsid w:val="00F822E9"/>
    <w:rsid w:val="00F83F92"/>
    <w:rsid w:val="00F85A8D"/>
    <w:rsid w:val="00F863CE"/>
    <w:rsid w:val="00F86BB4"/>
    <w:rsid w:val="00F90749"/>
    <w:rsid w:val="00F92C18"/>
    <w:rsid w:val="00F92DA9"/>
    <w:rsid w:val="00F92EC8"/>
    <w:rsid w:val="00F9355F"/>
    <w:rsid w:val="00F9471C"/>
    <w:rsid w:val="00F94FA7"/>
    <w:rsid w:val="00F9774C"/>
    <w:rsid w:val="00FA02A3"/>
    <w:rsid w:val="00FA175F"/>
    <w:rsid w:val="00FA2800"/>
    <w:rsid w:val="00FA3A29"/>
    <w:rsid w:val="00FA3CCB"/>
    <w:rsid w:val="00FA423C"/>
    <w:rsid w:val="00FA530C"/>
    <w:rsid w:val="00FA560D"/>
    <w:rsid w:val="00FA5E02"/>
    <w:rsid w:val="00FA637A"/>
    <w:rsid w:val="00FA6957"/>
    <w:rsid w:val="00FA6D54"/>
    <w:rsid w:val="00FA7084"/>
    <w:rsid w:val="00FA72A6"/>
    <w:rsid w:val="00FA7C1C"/>
    <w:rsid w:val="00FB0600"/>
    <w:rsid w:val="00FB10AF"/>
    <w:rsid w:val="00FB1D8C"/>
    <w:rsid w:val="00FB202B"/>
    <w:rsid w:val="00FB23DE"/>
    <w:rsid w:val="00FB5677"/>
    <w:rsid w:val="00FB5B66"/>
    <w:rsid w:val="00FB6EB1"/>
    <w:rsid w:val="00FB7751"/>
    <w:rsid w:val="00FC0045"/>
    <w:rsid w:val="00FC0FF2"/>
    <w:rsid w:val="00FC1885"/>
    <w:rsid w:val="00FC1E65"/>
    <w:rsid w:val="00FC28FB"/>
    <w:rsid w:val="00FC2E52"/>
    <w:rsid w:val="00FC4A37"/>
    <w:rsid w:val="00FC6F03"/>
    <w:rsid w:val="00FD022B"/>
    <w:rsid w:val="00FD12FD"/>
    <w:rsid w:val="00FD157E"/>
    <w:rsid w:val="00FD2D84"/>
    <w:rsid w:val="00FD5689"/>
    <w:rsid w:val="00FD75E4"/>
    <w:rsid w:val="00FE181C"/>
    <w:rsid w:val="00FE4D87"/>
    <w:rsid w:val="00FE668A"/>
    <w:rsid w:val="00FE6AFE"/>
    <w:rsid w:val="00FE6D97"/>
    <w:rsid w:val="00FE7936"/>
    <w:rsid w:val="00FF1DAA"/>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447B6"/>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amunda.com/bpm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bpmn.io/abou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452</TotalTime>
  <Pages>93</Pages>
  <Words>9963</Words>
  <Characters>56792</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66622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1374</cp:revision>
  <cp:lastPrinted>2011-04-09T13:51:00Z</cp:lastPrinted>
  <dcterms:created xsi:type="dcterms:W3CDTF">2024-08-22T18:53:00Z</dcterms:created>
  <dcterms:modified xsi:type="dcterms:W3CDTF">2024-08-23T15:04:00Z</dcterms:modified>
</cp:coreProperties>
</file>