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6A633564">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63165261">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6077B7">
      <w:pPr>
        <w:pStyle w:val="a9"/>
        <w:rPr>
          <w:b/>
          <w:bCs/>
          <w:sz w:val="38"/>
          <w:szCs w:val="44"/>
          <w:rtl/>
          <w:lang w:val="en-US"/>
        </w:rPr>
      </w:pPr>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BD7E0B">
      <w:pPr>
        <w:pStyle w:val="a9"/>
        <w:rPr>
          <w:b/>
          <w:bCs/>
          <w:sz w:val="38"/>
          <w:szCs w:val="44"/>
          <w:rtl/>
          <w:lang w:val="en-US"/>
        </w:rPr>
      </w:pPr>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r>
        <w:rPr>
          <w:b/>
          <w:bCs/>
          <w:sz w:val="38"/>
          <w:szCs w:val="44"/>
          <w:lang w:val="en-US"/>
        </w:rPr>
        <w:t>D</w:t>
      </w:r>
      <w:r w:rsidRPr="00BD7E0B">
        <w:rPr>
          <w:b/>
          <w:bCs/>
          <w:sz w:val="38"/>
          <w:szCs w:val="44"/>
          <w:lang w:val="en-US"/>
        </w:rPr>
        <w:t>ocusaurus</w:t>
      </w:r>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3A7DBD5E" w14:textId="77777777" w:rsidR="001E244E" w:rsidRDefault="001E244E" w:rsidP="00E209E8">
      <w:pPr>
        <w:pStyle w:val="a9"/>
        <w:rPr>
          <w:b/>
          <w:bCs/>
          <w:rtl/>
          <w:lang w:val="en-US"/>
        </w:rPr>
      </w:pPr>
    </w:p>
    <w:p w14:paraId="34D254F3" w14:textId="77777777" w:rsidR="001E244E" w:rsidRDefault="001E244E" w:rsidP="00E209E8">
      <w:pPr>
        <w:pStyle w:val="a9"/>
        <w:rPr>
          <w:b/>
          <w:bCs/>
          <w:rtl/>
          <w:lang w:val="en-US"/>
        </w:rPr>
      </w:pPr>
    </w:p>
    <w:p w14:paraId="37820C3B" w14:textId="77777777" w:rsidR="001E244E" w:rsidRDefault="001E244E" w:rsidP="00E209E8">
      <w:pPr>
        <w:pStyle w:val="a9"/>
        <w:rPr>
          <w:b/>
          <w:bCs/>
          <w:rtl/>
          <w:lang w:val="en-US"/>
        </w:rPr>
      </w:pPr>
    </w:p>
    <w:p w14:paraId="1F3590B6" w14:textId="7F0A22E4" w:rsidR="00E209E8" w:rsidRDefault="00E209E8" w:rsidP="00E209E8">
      <w:pPr>
        <w:pStyle w:val="a9"/>
        <w:rPr>
          <w:b/>
          <w:bCs/>
        </w:rPr>
      </w:pPr>
      <w:r w:rsidRPr="003A289F">
        <w:rPr>
          <w:b/>
          <w:bCs/>
          <w:lang w:val="en-US"/>
        </w:rPr>
        <w:lastRenderedPageBreak/>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59CB96F1" w14:textId="77777777" w:rsidR="00B816FD" w:rsidRDefault="00B816FD" w:rsidP="00B816FD">
      <w:pPr>
        <w:pStyle w:val="a9"/>
        <w:rPr>
          <w:rtl/>
          <w:lang w:val="en-US"/>
        </w:rPr>
      </w:pPr>
      <w:r>
        <w:rPr>
          <w:rFonts w:hint="cs"/>
          <w:rtl/>
        </w:rPr>
        <w:t xml:space="preserve">تم مراعاة وضع القيم الثابتة عادةً التي توضع ضمن الكود البرمجي كنوع المشروع </w:t>
      </w:r>
      <w:r w:rsidRPr="009774B4">
        <w:t>(public, private)</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r w:rsidRPr="009774B4">
        <w:t>ContributionType</w:t>
      </w:r>
    </w:p>
    <w:p w14:paraId="7C7C0896" w14:textId="77777777" w:rsidR="00B816FD" w:rsidRPr="006D5753" w:rsidRDefault="00B816FD" w:rsidP="00B816FD">
      <w:pPr>
        <w:pStyle w:val="a9"/>
        <w:numPr>
          <w:ilvl w:val="0"/>
          <w:numId w:val="63"/>
        </w:numPr>
        <w:rPr>
          <w:lang w:val="en-US"/>
        </w:rPr>
      </w:pPr>
      <w:r w:rsidRPr="009774B4">
        <w:t>ActivityType</w:t>
      </w:r>
    </w:p>
    <w:p w14:paraId="3D6265FE" w14:textId="77777777" w:rsidR="00B816FD" w:rsidRDefault="00B816FD" w:rsidP="00B816FD">
      <w:pPr>
        <w:pStyle w:val="a9"/>
        <w:numPr>
          <w:ilvl w:val="0"/>
          <w:numId w:val="63"/>
        </w:numPr>
        <w:rPr>
          <w:lang w:val="en-US"/>
        </w:rPr>
      </w:pPr>
      <w:r w:rsidRPr="006D5753">
        <w:rPr>
          <w:lang w:val="en-US"/>
        </w:rPr>
        <w:lastRenderedPageBreak/>
        <w:t>ActivityResourceType</w:t>
      </w:r>
    </w:p>
    <w:p w14:paraId="02EF92B9" w14:textId="77777777" w:rsidR="00B816FD" w:rsidRDefault="00B816FD" w:rsidP="00B816FD">
      <w:pPr>
        <w:pStyle w:val="a9"/>
        <w:numPr>
          <w:ilvl w:val="0"/>
          <w:numId w:val="63"/>
        </w:numPr>
        <w:rPr>
          <w:lang w:val="en-US"/>
        </w:rPr>
      </w:pPr>
      <w:r w:rsidRPr="006D5753">
        <w:rPr>
          <w:lang w:val="en-US"/>
        </w:rPr>
        <w:t>InvitationStatus</w:t>
      </w:r>
    </w:p>
    <w:p w14:paraId="3BDC87B1" w14:textId="77777777" w:rsidR="00B816FD" w:rsidRDefault="00B816FD" w:rsidP="00B816FD">
      <w:pPr>
        <w:pStyle w:val="a9"/>
        <w:numPr>
          <w:ilvl w:val="0"/>
          <w:numId w:val="63"/>
        </w:numPr>
        <w:rPr>
          <w:lang w:val="en-US"/>
        </w:rPr>
      </w:pPr>
      <w:r w:rsidRPr="006D5753">
        <w:rPr>
          <w:lang w:val="en-US"/>
        </w:rPr>
        <w:t>ProjectType</w:t>
      </w:r>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r>
        <w:rPr>
          <w:lang w:val="en-US"/>
        </w:rPr>
        <w:t>ActivitiesPresedent</w:t>
      </w:r>
      <w:r>
        <w:rPr>
          <w:rFonts w:hint="cs"/>
          <w:rtl/>
          <w:lang w:val="en-US"/>
        </w:rPr>
        <w:t>.</w:t>
      </w: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Pr="00885CBA" w:rsidRDefault="00B13BB1" w:rsidP="00051EF9">
      <w:pPr>
        <w:pStyle w:val="a9"/>
        <w:rPr>
          <w:lang w:val="en-US"/>
        </w:rPr>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lastRenderedPageBreak/>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r w:rsidR="000F7DD1" w:rsidRPr="000F7DD1">
        <w:rPr>
          <w:b/>
          <w:bCs/>
          <w:lang w:val="en-US"/>
        </w:rPr>
        <w:t>Docusaurus</w:t>
      </w:r>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718EE1EB"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117DE8F6" w:rsidR="00051EF9" w:rsidRDefault="000213E4" w:rsidP="00166C2B">
      <w:pPr>
        <w:pStyle w:val="a9"/>
        <w:rPr>
          <w:rtl/>
        </w:rPr>
      </w:pPr>
      <w:r>
        <w:rPr>
          <w:noProof/>
        </w:rPr>
        <w:drawing>
          <wp:anchor distT="0" distB="0" distL="114300" distR="114300" simplePos="0" relativeHeight="251732992" behindDoc="0" locked="0" layoutInCell="1" allowOverlap="1" wp14:anchorId="01DF3C3B" wp14:editId="2A6B8ECF">
            <wp:simplePos x="0" y="0"/>
            <wp:positionH relativeFrom="margin">
              <wp:align>right</wp:align>
            </wp:positionH>
            <wp:positionV relativeFrom="paragraph">
              <wp:posOffset>316230</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0"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4D23FE" w14:textId="2A4EC1BF" w:rsidR="00051EF9" w:rsidRPr="000213E4" w:rsidRDefault="000213E4" w:rsidP="00166C2B">
      <w:pPr>
        <w:pStyle w:val="a9"/>
        <w:rPr>
          <w:noProof/>
          <w:rtl/>
          <w:lang w:val="en-US"/>
        </w:rPr>
      </w:pPr>
      <w:r>
        <w:rPr>
          <w:rFonts w:hint="cs"/>
          <w:noProof/>
          <w:rtl/>
        </w:rPr>
        <w:t xml:space="preserve">يظهر الشكل أعلاه خطوط الأنابيب </w:t>
      </w:r>
      <w:r>
        <w:rPr>
          <w:noProof/>
        </w:rPr>
        <w:t>(Pipelines)</w:t>
      </w:r>
      <w:r>
        <w:rPr>
          <w:rFonts w:hint="cs"/>
          <w:noProof/>
          <w:rtl/>
        </w:rPr>
        <w:t xml:space="preserve"> المنجزة باستخدام </w:t>
      </w:r>
      <w:r>
        <w:rPr>
          <w:noProof/>
          <w:lang w:val="en-US"/>
        </w:rPr>
        <w:t>Jenkins</w:t>
      </w:r>
      <w:r>
        <w:rPr>
          <w:rFonts w:hint="cs"/>
          <w:noProof/>
          <w:rtl/>
          <w:lang w:val="en-US"/>
        </w:rPr>
        <w:t xml:space="preserve"> التي تفعل مباشرة عند تعديل الفرع </w:t>
      </w:r>
      <w:r>
        <w:rPr>
          <w:noProof/>
          <w:lang w:val="en-US"/>
        </w:rPr>
        <w:t>main</w:t>
      </w:r>
      <w:r>
        <w:rPr>
          <w:rFonts w:hint="cs"/>
          <w:noProof/>
          <w:rtl/>
          <w:lang w:val="en-US"/>
        </w:rPr>
        <w:t xml:space="preserve"> ضمن المستودع الخاص بالخدمة، كما يمكن تشغيلها يدوياً من الواجهة.</w:t>
      </w:r>
    </w:p>
    <w:p w14:paraId="7EAB2946" w14:textId="0386205B" w:rsidR="0005023B" w:rsidRDefault="0005023B" w:rsidP="00166C2B">
      <w:pPr>
        <w:pStyle w:val="a9"/>
        <w:rPr>
          <w:noProof/>
          <w:rtl/>
        </w:rPr>
      </w:pPr>
      <w:r>
        <w:rPr>
          <w:noProof/>
        </w:rPr>
        <w:lastRenderedPageBreak/>
        <w:drawing>
          <wp:anchor distT="0" distB="0" distL="114300" distR="114300" simplePos="0" relativeHeight="251734016" behindDoc="0" locked="0" layoutInCell="1" allowOverlap="1" wp14:anchorId="2CF4AA74" wp14:editId="0EAF3D16">
            <wp:simplePos x="0" y="0"/>
            <wp:positionH relativeFrom="margin">
              <wp:align>right</wp:align>
            </wp:positionH>
            <wp:positionV relativeFrom="paragraph">
              <wp:posOffset>0</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1"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p>
    <w:p w14:paraId="2FCD43EB" w14:textId="65ACA6D1" w:rsidR="000213E4" w:rsidRDefault="0005023B" w:rsidP="00166C2B">
      <w:pPr>
        <w:pStyle w:val="a9"/>
        <w:rPr>
          <w:noProof/>
          <w:rtl/>
          <w:lang w:val="en-US"/>
        </w:rPr>
      </w:pPr>
      <w:r>
        <w:rPr>
          <w:rFonts w:hint="cs"/>
          <w:noProof/>
          <w:rtl/>
        </w:rPr>
        <w:t xml:space="preserve">يظهر الشكل أعلاه 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600A1F18"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ضمن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1F78BDD4" w14:textId="77777777" w:rsidR="000213E4" w:rsidRDefault="000213E4" w:rsidP="00166C2B">
      <w:pPr>
        <w:pStyle w:val="a9"/>
        <w:rPr>
          <w:noProof/>
          <w:rtl/>
        </w:rPr>
      </w:pPr>
    </w:p>
    <w:p w14:paraId="751B5A83" w14:textId="77777777" w:rsidR="000213E4" w:rsidRDefault="000213E4" w:rsidP="00166C2B">
      <w:pPr>
        <w:pStyle w:val="a9"/>
        <w:rPr>
          <w:noProof/>
          <w:rtl/>
        </w:rPr>
      </w:pPr>
    </w:p>
    <w:p w14:paraId="18F6D790" w14:textId="77777777" w:rsidR="000213E4" w:rsidRDefault="000213E4" w:rsidP="00166C2B">
      <w:pPr>
        <w:pStyle w:val="a9"/>
        <w:rPr>
          <w:noProof/>
          <w:rtl/>
        </w:rPr>
      </w:pPr>
    </w:p>
    <w:p w14:paraId="4F2834BB" w14:textId="77777777" w:rsidR="000213E4" w:rsidRDefault="000213E4" w:rsidP="00166C2B">
      <w:pPr>
        <w:pStyle w:val="a9"/>
        <w:rPr>
          <w:noProof/>
          <w:rtl/>
        </w:rPr>
      </w:pPr>
    </w:p>
    <w:p w14:paraId="2DBB95F4" w14:textId="77777777" w:rsidR="000213E4" w:rsidRDefault="000213E4" w:rsidP="00166C2B">
      <w:pPr>
        <w:pStyle w:val="a9"/>
        <w:rPr>
          <w:noProof/>
          <w:rtl/>
        </w:rPr>
      </w:pPr>
    </w:p>
    <w:p w14:paraId="5F62FE85" w14:textId="77777777" w:rsidR="000213E4" w:rsidRDefault="000213E4" w:rsidP="00166C2B">
      <w:pPr>
        <w:pStyle w:val="a9"/>
        <w:rPr>
          <w:noProof/>
          <w:rtl/>
        </w:rPr>
      </w:pPr>
    </w:p>
    <w:p w14:paraId="54F58C23" w14:textId="77777777" w:rsidR="000213E4" w:rsidRDefault="000213E4" w:rsidP="00166C2B">
      <w:pPr>
        <w:pStyle w:val="a9"/>
        <w:rPr>
          <w:noProof/>
          <w:rtl/>
        </w:rPr>
      </w:pPr>
    </w:p>
    <w:p w14:paraId="10074D4C" w14:textId="19911794" w:rsidR="000213E4" w:rsidRDefault="000213E4" w:rsidP="00166C2B">
      <w:pPr>
        <w:pStyle w:val="a9"/>
        <w:rPr>
          <w:noProof/>
          <w:rtl/>
        </w:rPr>
      </w:pPr>
    </w:p>
    <w:p w14:paraId="749AD8F8" w14:textId="1DE36FA5" w:rsidR="000213E4" w:rsidRDefault="000213E4" w:rsidP="00166C2B">
      <w:pPr>
        <w:pStyle w:val="a9"/>
        <w:rPr>
          <w:noProof/>
          <w:rtl/>
        </w:rPr>
      </w:pPr>
    </w:p>
    <w:p w14:paraId="7473F379" w14:textId="5B22CDA5" w:rsidR="000213E4" w:rsidRDefault="000213E4" w:rsidP="00166C2B">
      <w:pPr>
        <w:pStyle w:val="a9"/>
        <w:rPr>
          <w:noProof/>
          <w:rtl/>
        </w:rPr>
      </w:pPr>
    </w:p>
    <w:p w14:paraId="6935AEC8" w14:textId="4DFBBE30" w:rsidR="000213E4" w:rsidRDefault="000213E4" w:rsidP="00166C2B">
      <w:pPr>
        <w:pStyle w:val="a9"/>
        <w:rPr>
          <w:noProof/>
          <w:rtl/>
        </w:rPr>
      </w:pPr>
    </w:p>
    <w:p w14:paraId="63DA5D48" w14:textId="77777777" w:rsidR="000213E4" w:rsidRDefault="000213E4" w:rsidP="00166C2B">
      <w:pPr>
        <w:pStyle w:val="a9"/>
        <w:rPr>
          <w:noProof/>
          <w:rtl/>
        </w:rPr>
      </w:pPr>
    </w:p>
    <w:p w14:paraId="7667952D" w14:textId="77777777" w:rsidR="000213E4" w:rsidRDefault="000213E4" w:rsidP="00166C2B">
      <w:pPr>
        <w:pStyle w:val="a9"/>
        <w:rPr>
          <w:noProof/>
          <w:rtl/>
        </w:rPr>
      </w:pPr>
    </w:p>
    <w:p w14:paraId="77813C73" w14:textId="77777777" w:rsidR="000213E4" w:rsidRDefault="000213E4" w:rsidP="00166C2B">
      <w:pPr>
        <w:pStyle w:val="a9"/>
        <w:rPr>
          <w:noProof/>
          <w:rtl/>
        </w:rPr>
      </w:pPr>
    </w:p>
    <w:p w14:paraId="752F68DB" w14:textId="77777777" w:rsidR="000213E4" w:rsidRDefault="000213E4" w:rsidP="00166C2B">
      <w:pPr>
        <w:pStyle w:val="a9"/>
        <w:rPr>
          <w:noProof/>
          <w:rtl/>
        </w:rPr>
      </w:pPr>
    </w:p>
    <w:p w14:paraId="61C7404E" w14:textId="77777777" w:rsidR="000213E4" w:rsidRDefault="000213E4" w:rsidP="00166C2B">
      <w:pPr>
        <w:pStyle w:val="a9"/>
        <w:rPr>
          <w:noProof/>
          <w:rtl/>
        </w:rPr>
      </w:pPr>
    </w:p>
    <w:p w14:paraId="3C46D72D" w14:textId="77777777" w:rsidR="000213E4" w:rsidRDefault="000213E4" w:rsidP="00166C2B">
      <w:pPr>
        <w:pStyle w:val="a9"/>
        <w:rPr>
          <w:noProof/>
          <w:rtl/>
        </w:rPr>
      </w:pPr>
    </w:p>
    <w:p w14:paraId="63BFE2BC" w14:textId="77777777" w:rsidR="000213E4" w:rsidRDefault="000213E4" w:rsidP="00166C2B">
      <w:pPr>
        <w:pStyle w:val="a9"/>
        <w:rPr>
          <w:noProof/>
          <w:rtl/>
        </w:rPr>
      </w:pPr>
    </w:p>
    <w:p w14:paraId="2E591719" w14:textId="77777777" w:rsidR="000213E4" w:rsidRDefault="000213E4" w:rsidP="00166C2B">
      <w:pPr>
        <w:pStyle w:val="a9"/>
        <w:rPr>
          <w:noProof/>
          <w:rtl/>
        </w:rPr>
      </w:pPr>
    </w:p>
    <w:p w14:paraId="3642FE1C" w14:textId="77777777" w:rsidR="000213E4" w:rsidRDefault="000213E4"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72318363"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p>
    <w:p w14:paraId="239F9799" w14:textId="099BA00C" w:rsidR="000106EC" w:rsidRPr="00776059" w:rsidRDefault="000106EC" w:rsidP="00776059">
      <w:pPr>
        <w:pStyle w:val="a9"/>
        <w:rPr>
          <w:b/>
          <w:bCs/>
          <w:rtl/>
        </w:rPr>
      </w:pPr>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p>
    <w:p w14:paraId="48217B2E" w14:textId="29F535E9"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عدد المكونات التي تم اكتشافها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p>
    <w:p w14:paraId="006EE6BD" w14:textId="515ECC6A" w:rsidR="00FA0A46" w:rsidRDefault="00FA0A46" w:rsidP="0000662F">
      <w:pPr>
        <w:pStyle w:val="a9"/>
        <w:rPr>
          <w:rtl/>
          <w:lang w:val="en-US"/>
        </w:rPr>
      </w:pP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81361">
      <w:pPr>
        <w:pStyle w:val="a9"/>
        <w:rPr>
          <w:b/>
          <w:bCs/>
          <w:rtl/>
        </w:rPr>
      </w:pPr>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p>
    <w:p w14:paraId="5E878DDD" w14:textId="7C152286"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p>
    <w:p w14:paraId="2AE9A7F7" w14:textId="3D5D0366" w:rsidR="000769BA" w:rsidRDefault="007369DF" w:rsidP="0000662F">
      <w:pPr>
        <w:pStyle w:val="a9"/>
        <w:rPr>
          <w:rtl/>
          <w:lang w:val="en-US"/>
        </w:rPr>
      </w:pPr>
      <w:r>
        <w:rPr>
          <w:noProof/>
        </w:rPr>
        <w:drawing>
          <wp:anchor distT="0" distB="0" distL="114300" distR="114300" simplePos="0" relativeHeight="251736064" behindDoc="0" locked="0" layoutInCell="1" allowOverlap="1" wp14:anchorId="34583EFD" wp14:editId="5EC18786">
            <wp:simplePos x="0" y="0"/>
            <wp:positionH relativeFrom="margin">
              <wp:posOffset>0</wp:posOffset>
            </wp:positionH>
            <wp:positionV relativeFrom="paragraph">
              <wp:posOffset>494030</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2"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625E0278" w14:textId="357D565F" w:rsidR="007369DF" w:rsidRPr="00FA56C1" w:rsidRDefault="00F922AD" w:rsidP="00FA56C1">
      <w:pPr>
        <w:pStyle w:val="a9"/>
        <w:rPr>
          <w:b/>
          <w:bCs/>
          <w:rtl/>
        </w:rPr>
      </w:pPr>
      <w:r w:rsidRPr="003A289F">
        <w:rPr>
          <w:b/>
          <w:bCs/>
          <w:lang w:val="en-US"/>
        </w:rPr>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p>
    <w:p w14:paraId="2CFE670E" w14:textId="77777777" w:rsidR="007369DF" w:rsidRDefault="007369DF" w:rsidP="0000662F">
      <w:pPr>
        <w:pStyle w:val="a9"/>
        <w:rPr>
          <w:rtl/>
          <w:lang w:val="en-US"/>
        </w:rPr>
      </w:pPr>
    </w:p>
    <w:p w14:paraId="42019030" w14:textId="77777777" w:rsidR="00F55301" w:rsidRDefault="00F55301" w:rsidP="0000662F">
      <w:pPr>
        <w:pStyle w:val="a9"/>
        <w:rPr>
          <w:rtl/>
          <w:lang w:val="en-US"/>
        </w:rPr>
      </w:pPr>
    </w:p>
    <w:p w14:paraId="567A19BB" w14:textId="77777777" w:rsidR="00F55301" w:rsidRDefault="00F55301" w:rsidP="0000662F">
      <w:pPr>
        <w:pStyle w:val="a9"/>
        <w:rPr>
          <w:rtl/>
          <w:lang w:val="en-US"/>
        </w:rPr>
      </w:pPr>
    </w:p>
    <w:p w14:paraId="3BDA7CD1" w14:textId="77777777" w:rsidR="00F55301" w:rsidRDefault="00F55301" w:rsidP="0000662F">
      <w:pPr>
        <w:pStyle w:val="a9"/>
        <w:rPr>
          <w:rtl/>
          <w:lang w:val="en-US"/>
        </w:rPr>
      </w:pPr>
    </w:p>
    <w:p w14:paraId="58C34AF8" w14:textId="77777777" w:rsidR="00F55301" w:rsidRDefault="00F55301" w:rsidP="0000662F">
      <w:pPr>
        <w:pStyle w:val="a9"/>
        <w:rPr>
          <w:rtl/>
          <w:lang w:val="en-US"/>
        </w:rPr>
      </w:pPr>
    </w:p>
    <w:p w14:paraId="3C7E59F4" w14:textId="75879645" w:rsidR="00F55301" w:rsidRDefault="00F55301" w:rsidP="0000662F">
      <w:pPr>
        <w:pStyle w:val="a9"/>
        <w:rPr>
          <w:rtl/>
          <w:lang w:val="en-US"/>
        </w:rPr>
      </w:pPr>
    </w:p>
    <w:p w14:paraId="7F13CAB9" w14:textId="050B4BDE" w:rsidR="00F55301" w:rsidRDefault="00376A31" w:rsidP="00951973">
      <w:pPr>
        <w:pStyle w:val="a9"/>
        <w:rPr>
          <w:rtl/>
          <w:lang w:val="en-US"/>
        </w:rPr>
      </w:pPr>
      <w:r>
        <w:rPr>
          <w:rFonts w:hint="cs"/>
          <w:rtl/>
          <w:lang w:val="en-US"/>
        </w:rPr>
        <w:lastRenderedPageBreak/>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r w:rsidRPr="005A5D55">
        <w:rPr>
          <w:rtl/>
          <w:lang w:val="en-US"/>
        </w:rPr>
        <w:t>)</w:t>
      </w:r>
      <w:r>
        <w:rPr>
          <w:rFonts w:hint="cs"/>
          <w:rtl/>
          <w:lang w:val="en-US"/>
        </w:rPr>
        <w:t>.</w:t>
      </w:r>
    </w:p>
    <w:p w14:paraId="233222DA" w14:textId="1C075AC3" w:rsidR="007369DF" w:rsidRDefault="00437226" w:rsidP="0000662F">
      <w:pPr>
        <w:pStyle w:val="a9"/>
        <w:rPr>
          <w:rtl/>
          <w:lang w:val="en-US"/>
        </w:rPr>
      </w:pPr>
      <w:r>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3">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0D56295F" w14:textId="2D18D72B" w:rsidR="00951973" w:rsidRDefault="00A01074" w:rsidP="0000662F">
      <w:pPr>
        <w:pStyle w:val="a9"/>
        <w:rPr>
          <w:lang w:val="en-US"/>
        </w:rPr>
      </w:pPr>
      <w:r>
        <w:rPr>
          <w:rFonts w:hint="cs"/>
          <w:rtl/>
          <w:lang w:val="en-US"/>
        </w:rPr>
        <w:t xml:space="preserve">بعد 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77777777" w:rsidR="000769BA" w:rsidRDefault="000769BA" w:rsidP="0000662F">
      <w:pPr>
        <w:pStyle w:val="a9"/>
        <w:rPr>
          <w:rtl/>
          <w:lang w:val="en-US"/>
        </w:rPr>
      </w:pPr>
    </w:p>
    <w:p w14:paraId="21E4F90F" w14:textId="0216FE92" w:rsidR="000769BA" w:rsidRDefault="00C57760" w:rsidP="0000662F">
      <w:pPr>
        <w:pStyle w:val="a9"/>
        <w:rPr>
          <w:rFonts w:hint="cs"/>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398CC1EC" w14:textId="77777777" w:rsidR="000769BA" w:rsidRDefault="000769BA" w:rsidP="0000662F">
      <w:pPr>
        <w:pStyle w:val="a9"/>
        <w:rPr>
          <w:rtl/>
          <w:lang w:val="en-US"/>
        </w:rPr>
      </w:pPr>
    </w:p>
    <w:p w14:paraId="3A8CB733" w14:textId="77777777" w:rsidR="000769BA" w:rsidRDefault="000769BA" w:rsidP="0000662F">
      <w:pPr>
        <w:pStyle w:val="a9"/>
        <w:rPr>
          <w:rtl/>
          <w:lang w:val="en-US"/>
        </w:rPr>
      </w:pP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lastRenderedPageBreak/>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D9E2148" w14:textId="77777777" w:rsidR="00203B5B" w:rsidRDefault="00203B5B" w:rsidP="00203B5B">
      <w:pPr>
        <w:pStyle w:val="a9"/>
        <w:rPr>
          <w:rtl/>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66FA498" w14:textId="77777777" w:rsidR="00203B5B" w:rsidRDefault="00203B5B" w:rsidP="00203B5B">
      <w:pPr>
        <w:pStyle w:val="a9"/>
        <w:rPr>
          <w:lang w:val="en-US"/>
        </w:rPr>
      </w:pPr>
    </w:p>
    <w:p w14:paraId="240A221A" w14:textId="77777777" w:rsidR="00203B5B" w:rsidRDefault="00203B5B" w:rsidP="00203B5B">
      <w:pPr>
        <w:pStyle w:val="a9"/>
        <w:rPr>
          <w:lang w:val="en-US"/>
        </w:rPr>
      </w:pPr>
    </w:p>
    <w:p w14:paraId="33CB12D7" w14:textId="77777777" w:rsidR="00203B5B" w:rsidRPr="00051EF9" w:rsidRDefault="00203B5B" w:rsidP="00203B5B">
      <w:pPr>
        <w:pStyle w:val="a9"/>
        <w:rPr>
          <w:b/>
          <w:bCs/>
          <w:rtl/>
          <w:lang w:val="en-US"/>
        </w:rPr>
      </w:pPr>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p>
    <w:p w14:paraId="109EA251" w14:textId="77777777" w:rsidR="00203B5B" w:rsidRDefault="00203B5B" w:rsidP="00203B5B">
      <w:pPr>
        <w:pStyle w:val="a9"/>
        <w:rPr>
          <w:rtl/>
          <w:lang w:val="en-US"/>
        </w:rPr>
      </w:pPr>
      <w:r>
        <w:rPr>
          <w:noProof/>
        </w:rPr>
        <w:drawing>
          <wp:anchor distT="0" distB="0" distL="114300" distR="114300" simplePos="0" relativeHeight="251722752" behindDoc="0" locked="0" layoutInCell="1" allowOverlap="1" wp14:anchorId="6108C9D5" wp14:editId="2933E0A0">
            <wp:simplePos x="0" y="0"/>
            <wp:positionH relativeFrom="margin">
              <wp:align>center</wp:align>
            </wp:positionH>
            <wp:positionV relativeFrom="paragraph">
              <wp:posOffset>516255</wp:posOffset>
            </wp:positionV>
            <wp:extent cx="5433848" cy="89535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4">
                      <a:extLst>
                        <a:ext uri="{28A0092B-C50C-407E-A947-70E740481C1C}">
                          <a14:useLocalDpi xmlns:a14="http://schemas.microsoft.com/office/drawing/2010/main" val="0"/>
                        </a:ext>
                      </a:extLst>
                    </a:blip>
                    <a:srcRect l="30983" t="52992" r="31410" b="35992"/>
                    <a:stretch/>
                  </pic:blipFill>
                  <pic:spPr bwMode="auto">
                    <a:xfrm>
                      <a:off x="0" y="0"/>
                      <a:ext cx="5433848" cy="895350"/>
                    </a:xfrm>
                    <a:prstGeom prst="rect">
                      <a:avLst/>
                    </a:prstGeom>
                    <a:ln>
                      <a:noFill/>
                    </a:ln>
                    <a:extLst>
                      <a:ext uri="{53640926-AAD7-44D8-BBD7-CCE9431645EC}">
                        <a14:shadowObscured xmlns:a14="http://schemas.microsoft.com/office/drawing/2010/main"/>
                      </a:ext>
                    </a:extLst>
                  </pic:spPr>
                </pic:pic>
              </a:graphicData>
            </a:graphic>
          </wp:anchor>
        </w:drawing>
      </w: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Pr>
          <w:rFonts w:hint="cs"/>
          <w:rtl/>
          <w:lang w:val="en-US"/>
        </w:rPr>
        <w:t xml:space="preserve">، باستخدام </w:t>
      </w:r>
      <w:r>
        <w:rPr>
          <w:lang w:val="en-US"/>
        </w:rPr>
        <w:t>go routines</w:t>
      </w:r>
      <w:r>
        <w:rPr>
          <w:rFonts w:hint="cs"/>
          <w:rtl/>
          <w:lang w:val="en-US"/>
        </w:rPr>
        <w:t>.</w:t>
      </w:r>
    </w:p>
    <w:p w14:paraId="30C5B998" w14:textId="77777777" w:rsidR="00203B5B" w:rsidRDefault="00203B5B" w:rsidP="00203B5B">
      <w:pPr>
        <w:pStyle w:val="a9"/>
        <w:rPr>
          <w:lang w:val="en-US"/>
        </w:rPr>
      </w:pPr>
    </w:p>
    <w:p w14:paraId="2C6DD097" w14:textId="77777777" w:rsidR="00203B5B" w:rsidRDefault="00203B5B" w:rsidP="00203B5B">
      <w:pPr>
        <w:pStyle w:val="a9"/>
        <w:rPr>
          <w:b/>
          <w:bCs/>
          <w:rtl/>
          <w:lang w:val="en-US"/>
        </w:rPr>
      </w:pPr>
    </w:p>
    <w:p w14:paraId="0BE7F891" w14:textId="77777777" w:rsidR="00203B5B" w:rsidRDefault="00203B5B" w:rsidP="00203B5B">
      <w:pPr>
        <w:pStyle w:val="a9"/>
        <w:rPr>
          <w:b/>
          <w:bCs/>
          <w:rtl/>
          <w:lang w:val="en-US"/>
        </w:rPr>
      </w:pPr>
      <w:r w:rsidRPr="003A289F">
        <w:rPr>
          <w:b/>
          <w:bCs/>
          <w:lang w:val="en-US"/>
        </w:rPr>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p>
    <w:p w14:paraId="5D377FA2" w14:textId="77777777" w:rsidR="00203B5B" w:rsidRPr="00435B35" w:rsidRDefault="00203B5B" w:rsidP="00203B5B">
      <w:pPr>
        <w:pStyle w:val="a9"/>
        <w:rPr>
          <w:b/>
          <w:bCs/>
          <w:lang w:val="en-US"/>
        </w:rPr>
      </w:pPr>
    </w:p>
    <w:p w14:paraId="35284318" w14:textId="77777777" w:rsidR="00203B5B" w:rsidRDefault="00203B5B" w:rsidP="00203B5B">
      <w:pPr>
        <w:pStyle w:val="a9"/>
        <w:rPr>
          <w:lang w:val="en-US"/>
        </w:rPr>
      </w:pPr>
      <w:r>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5">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lastRenderedPageBreak/>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77777777" w:rsidR="00203B5B" w:rsidRDefault="00203B5B" w:rsidP="00203B5B">
      <w:pPr>
        <w:pStyle w:val="a9"/>
        <w:rPr>
          <w:noProof/>
          <w:rtl/>
        </w:rPr>
      </w:pPr>
      <w:r>
        <w:rPr>
          <w:noProof/>
        </w:rPr>
        <w:drawing>
          <wp:anchor distT="0" distB="0" distL="114300" distR="114300" simplePos="0" relativeHeight="251724800" behindDoc="0" locked="0" layoutInCell="1" allowOverlap="1" wp14:anchorId="40759B52" wp14:editId="05748B72">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6"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Pr="001575E8"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772A4542" w14:textId="77777777" w:rsidR="00203B5B" w:rsidRPr="00435B35" w:rsidRDefault="00203B5B" w:rsidP="00203B5B">
      <w:pPr>
        <w:pStyle w:val="a9"/>
        <w:rPr>
          <w:b/>
          <w:bCs/>
          <w:lang w:val="en-US"/>
        </w:rPr>
      </w:pPr>
      <w:r w:rsidRPr="003A289F">
        <w:rPr>
          <w:b/>
          <w:bCs/>
          <w:lang w:val="en-US"/>
        </w:rPr>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p>
    <w:p w14:paraId="2BAFF70E" w14:textId="77777777" w:rsidR="00203B5B" w:rsidRDefault="00203B5B" w:rsidP="00203B5B">
      <w:pPr>
        <w:pStyle w:val="a9"/>
        <w:rPr>
          <w:noProof/>
          <w:rtl/>
        </w:rPr>
      </w:pPr>
    </w:p>
    <w:p w14:paraId="18A59427" w14:textId="77777777" w:rsidR="00203B5B" w:rsidRDefault="00203B5B" w:rsidP="00203B5B">
      <w:pPr>
        <w:pStyle w:val="a9"/>
        <w:rPr>
          <w:noProof/>
          <w:rtl/>
        </w:rPr>
      </w:pPr>
      <w:r>
        <w:rPr>
          <w:noProof/>
        </w:rPr>
        <w:lastRenderedPageBreak/>
        <w:drawing>
          <wp:anchor distT="0" distB="0" distL="114300" distR="114300" simplePos="0" relativeHeight="251725824" behindDoc="0" locked="0" layoutInCell="1" allowOverlap="1" wp14:anchorId="444F6FE0" wp14:editId="3683B5F9">
            <wp:simplePos x="0" y="0"/>
            <wp:positionH relativeFrom="margin">
              <wp:align>center</wp:align>
            </wp:positionH>
            <wp:positionV relativeFrom="paragraph">
              <wp:posOffset>3175</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7">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031D07AE"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lang w:val="en-US"/>
        </w:rPr>
      </w:pPr>
    </w:p>
    <w:p w14:paraId="4FF5FCE0" w14:textId="77777777" w:rsidR="00203B5B" w:rsidRDefault="00203B5B" w:rsidP="00203B5B">
      <w:pPr>
        <w:pStyle w:val="a9"/>
        <w:rPr>
          <w:lang w:val="en-US"/>
        </w:rPr>
      </w:pPr>
      <w:r>
        <w:rPr>
          <w:noProof/>
        </w:rPr>
        <w:drawing>
          <wp:anchor distT="0" distB="0" distL="114300" distR="114300" simplePos="0" relativeHeight="251726848" behindDoc="0" locked="0" layoutInCell="1" allowOverlap="1" wp14:anchorId="75E8E3E0" wp14:editId="027B0117">
            <wp:simplePos x="0" y="0"/>
            <wp:positionH relativeFrom="margin">
              <wp:align>center</wp:align>
            </wp:positionH>
            <wp:positionV relativeFrom="paragraph">
              <wp:posOffset>271236</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8">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lastRenderedPageBreak/>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lang w:val="en-US"/>
        </w:rPr>
      </w:pPr>
    </w:p>
    <w:p w14:paraId="137BA3A3" w14:textId="77777777" w:rsidR="00203B5B" w:rsidRPr="00435B35" w:rsidRDefault="00203B5B" w:rsidP="00203B5B">
      <w:pPr>
        <w:pStyle w:val="a9"/>
        <w:rPr>
          <w:b/>
          <w:bCs/>
          <w:lang w:val="en-US"/>
        </w:rPr>
      </w:pPr>
      <w:r w:rsidRPr="003A289F">
        <w:rPr>
          <w:b/>
          <w:bCs/>
          <w:lang w:val="en-US"/>
        </w:rPr>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p>
    <w:p w14:paraId="0941719F" w14:textId="77777777" w:rsidR="00203B5B" w:rsidRDefault="00203B5B" w:rsidP="00203B5B">
      <w:pPr>
        <w:pStyle w:val="a9"/>
        <w:rPr>
          <w:lang w:val="en-US"/>
        </w:rPr>
      </w:pPr>
      <w:r>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49">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77777777" w:rsidR="00203B5B" w:rsidRDefault="00203B5B" w:rsidP="00203B5B">
      <w:pPr>
        <w:pStyle w:val="a9"/>
        <w:rPr>
          <w:rtl/>
          <w:lang w:val="en-US"/>
        </w:rPr>
      </w:pPr>
      <w:r>
        <w:rPr>
          <w:noProof/>
        </w:rPr>
        <w:lastRenderedPageBreak/>
        <w:drawing>
          <wp:anchor distT="0" distB="0" distL="114300" distR="114300" simplePos="0" relativeHeight="251728896" behindDoc="0" locked="0" layoutInCell="1" allowOverlap="1" wp14:anchorId="27BB331C" wp14:editId="708A51E4">
            <wp:simplePos x="0" y="0"/>
            <wp:positionH relativeFrom="margin">
              <wp:posOffset>0</wp:posOffset>
            </wp:positionH>
            <wp:positionV relativeFrom="paragraph">
              <wp:posOffset>361950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0"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C7642" w14:textId="77777777" w:rsidR="00203B5B" w:rsidRDefault="00203B5B" w:rsidP="00203B5B">
      <w:pPr>
        <w:pStyle w:val="a9"/>
        <w:rPr>
          <w:rtl/>
          <w:lang w:val="en-US"/>
        </w:rPr>
      </w:pPr>
    </w:p>
    <w:p w14:paraId="2BB19FF0" w14:textId="77777777"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من الطلبات التي لم يتم تخديمها فقط</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58518B7C" w14:textId="77777777" w:rsidR="00203B5B" w:rsidRPr="00435B35" w:rsidRDefault="00203B5B" w:rsidP="00203B5B">
      <w:pPr>
        <w:pStyle w:val="a9"/>
        <w:rPr>
          <w:b/>
          <w:bCs/>
          <w:lang w:val="en-US"/>
        </w:rPr>
      </w:pPr>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7EC7077E" w14:textId="77777777" w:rsidR="00203B5B" w:rsidRDefault="00203B5B" w:rsidP="00A32597">
      <w:pPr>
        <w:pStyle w:val="a9"/>
        <w:rPr>
          <w:rtl/>
          <w:lang w:val="en-US"/>
        </w:rPr>
      </w:pPr>
    </w:p>
    <w:p w14:paraId="65F5750C"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4A4EE3CD" w14:textId="59E1BC8A" w:rsidR="00DA6179" w:rsidRDefault="002E4B27" w:rsidP="00DA6179">
      <w:pPr>
        <w:pStyle w:val="a9"/>
        <w:rPr>
          <w:rtl/>
          <w:lang w:val="en-US"/>
        </w:rPr>
      </w:pPr>
      <w:r>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DF8A9B8" w:rsidR="0000662F" w:rsidRDefault="002E4B27" w:rsidP="00A112A3">
      <w:pPr>
        <w:pStyle w:val="a9"/>
        <w:rPr>
          <w:rtl/>
          <w:lang w:val="en-US"/>
        </w:rPr>
      </w:pPr>
      <w:r>
        <w:rPr>
          <w:rFonts w:hint="cs"/>
          <w:rtl/>
          <w:lang w:val="en-US"/>
        </w:rPr>
        <w:t xml:space="preserve">يوضح الشكل أعلاه نجاح اختبارات </w:t>
      </w:r>
      <w:r w:rsidR="00396DFA">
        <w:rPr>
          <w:rFonts w:hint="cs"/>
          <w:rtl/>
          <w:lang w:val="en-US"/>
        </w:rPr>
        <w:t xml:space="preserve">الوحدة والتكامل </w:t>
      </w:r>
      <w:r>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99A61A6" w:rsidR="00A112A3" w:rsidRDefault="0094034C" w:rsidP="00A112A3">
      <w:pPr>
        <w:pStyle w:val="a9"/>
        <w:rPr>
          <w:lang w:val="en-US"/>
        </w:rPr>
      </w:pPr>
      <w:r>
        <w:rPr>
          <w:noProof/>
        </w:rPr>
        <w:drawing>
          <wp:anchor distT="0" distB="0" distL="114300" distR="114300" simplePos="0" relativeHeight="251730944" behindDoc="0" locked="0" layoutInCell="1" allowOverlap="1" wp14:anchorId="32A125FA" wp14:editId="23D09901">
            <wp:simplePos x="0" y="0"/>
            <wp:positionH relativeFrom="column">
              <wp:posOffset>290888</wp:posOffset>
            </wp:positionH>
            <wp:positionV relativeFrom="paragraph">
              <wp:posOffset>110721</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2"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6A062" w14:textId="65EAD880"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3"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54"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F6FA6" w14:textId="77777777" w:rsidR="00FF478D" w:rsidRDefault="00FF478D" w:rsidP="006C5768">
      <w:r>
        <w:separator/>
      </w:r>
    </w:p>
  </w:endnote>
  <w:endnote w:type="continuationSeparator" w:id="0">
    <w:p w14:paraId="18F61209" w14:textId="77777777" w:rsidR="00FF478D" w:rsidRDefault="00FF478D"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741235" w14:textId="77777777" w:rsidR="00FF478D" w:rsidRDefault="00FF478D" w:rsidP="006C5768">
      <w:r>
        <w:separator/>
      </w:r>
    </w:p>
  </w:footnote>
  <w:footnote w:type="continuationSeparator" w:id="0">
    <w:p w14:paraId="7AFB9919" w14:textId="77777777" w:rsidR="00FF478D" w:rsidRDefault="00FF478D"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5BEA7486"/>
    <w:multiLevelType w:val="multilevel"/>
    <w:tmpl w:val="8DE4CAEC"/>
    <w:numStyleLink w:val="a1"/>
  </w:abstractNum>
  <w:abstractNum w:abstractNumId="48"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2"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3"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8"/>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7"/>
  </w:num>
  <w:num w:numId="24" w16cid:durableId="544636020">
    <w:abstractNumId w:val="16"/>
  </w:num>
  <w:num w:numId="25" w16cid:durableId="2134668362">
    <w:abstractNumId w:val="24"/>
  </w:num>
  <w:num w:numId="26" w16cid:durableId="640767260">
    <w:abstractNumId w:val="53"/>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4"/>
  </w:num>
  <w:num w:numId="30" w16cid:durableId="364447660">
    <w:abstractNumId w:val="36"/>
  </w:num>
  <w:num w:numId="31" w16cid:durableId="788818479">
    <w:abstractNumId w:val="17"/>
  </w:num>
  <w:num w:numId="32" w16cid:durableId="982151847">
    <w:abstractNumId w:val="44"/>
  </w:num>
  <w:num w:numId="33" w16cid:durableId="1746032281">
    <w:abstractNumId w:val="51"/>
  </w:num>
  <w:num w:numId="34" w16cid:durableId="1734892385">
    <w:abstractNumId w:val="22"/>
  </w:num>
  <w:num w:numId="35" w16cid:durableId="1554586107">
    <w:abstractNumId w:val="40"/>
  </w:num>
  <w:num w:numId="36" w16cid:durableId="955257270">
    <w:abstractNumId w:val="50"/>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2"/>
  </w:num>
  <w:num w:numId="47" w16cid:durableId="305859132">
    <w:abstractNumId w:val="49"/>
  </w:num>
  <w:num w:numId="48" w16cid:durableId="510073430">
    <w:abstractNumId w:val="38"/>
  </w:num>
  <w:num w:numId="49" w16cid:durableId="767190324">
    <w:abstractNumId w:val="27"/>
  </w:num>
  <w:num w:numId="50" w16cid:durableId="658122904">
    <w:abstractNumId w:val="25"/>
  </w:num>
  <w:num w:numId="51" w16cid:durableId="1426075465">
    <w:abstractNumId w:val="54"/>
  </w:num>
  <w:num w:numId="52" w16cid:durableId="1422529075">
    <w:abstractNumId w:val="19"/>
  </w:num>
  <w:num w:numId="53" w16cid:durableId="403529942">
    <w:abstractNumId w:val="56"/>
  </w:num>
  <w:num w:numId="54" w16cid:durableId="5179500">
    <w:abstractNumId w:val="37"/>
  </w:num>
  <w:num w:numId="55" w16cid:durableId="849098296">
    <w:abstractNumId w:val="55"/>
  </w:num>
  <w:num w:numId="56" w16cid:durableId="1492788530">
    <w:abstractNumId w:val="48"/>
  </w:num>
  <w:num w:numId="57" w16cid:durableId="492647168">
    <w:abstractNumId w:val="29"/>
  </w:num>
  <w:num w:numId="58" w16cid:durableId="1857496127">
    <w:abstractNumId w:val="46"/>
  </w:num>
  <w:num w:numId="59" w16cid:durableId="468783693">
    <w:abstractNumId w:val="57"/>
  </w:num>
  <w:num w:numId="60" w16cid:durableId="276958429">
    <w:abstractNumId w:val="26"/>
  </w:num>
  <w:num w:numId="61" w16cid:durableId="729885430">
    <w:abstractNumId w:val="42"/>
  </w:num>
  <w:num w:numId="62" w16cid:durableId="703945595">
    <w:abstractNumId w:val="45"/>
  </w:num>
  <w:num w:numId="63" w16cid:durableId="1057900153">
    <w:abstractNumId w:val="4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4661"/>
    <w:rsid w:val="000048E0"/>
    <w:rsid w:val="00006321"/>
    <w:rsid w:val="0000662F"/>
    <w:rsid w:val="0000720A"/>
    <w:rsid w:val="00007748"/>
    <w:rsid w:val="000078A3"/>
    <w:rsid w:val="00007DA1"/>
    <w:rsid w:val="0001043F"/>
    <w:rsid w:val="000106EC"/>
    <w:rsid w:val="00010E4C"/>
    <w:rsid w:val="00012491"/>
    <w:rsid w:val="00012E91"/>
    <w:rsid w:val="0001450E"/>
    <w:rsid w:val="00014E5D"/>
    <w:rsid w:val="00015D3A"/>
    <w:rsid w:val="00015F92"/>
    <w:rsid w:val="00017B97"/>
    <w:rsid w:val="000204C3"/>
    <w:rsid w:val="000213E4"/>
    <w:rsid w:val="000238DE"/>
    <w:rsid w:val="00024CCD"/>
    <w:rsid w:val="00026B50"/>
    <w:rsid w:val="0003150D"/>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C02"/>
    <w:rsid w:val="00045EDD"/>
    <w:rsid w:val="00047E56"/>
    <w:rsid w:val="00050051"/>
    <w:rsid w:val="0005023B"/>
    <w:rsid w:val="00050803"/>
    <w:rsid w:val="00050957"/>
    <w:rsid w:val="00051EF9"/>
    <w:rsid w:val="00052B76"/>
    <w:rsid w:val="00054FBA"/>
    <w:rsid w:val="000561A9"/>
    <w:rsid w:val="000565BC"/>
    <w:rsid w:val="000571CE"/>
    <w:rsid w:val="0005744B"/>
    <w:rsid w:val="00057659"/>
    <w:rsid w:val="00057F37"/>
    <w:rsid w:val="000600E1"/>
    <w:rsid w:val="0006044F"/>
    <w:rsid w:val="00062C0B"/>
    <w:rsid w:val="00063383"/>
    <w:rsid w:val="000644CE"/>
    <w:rsid w:val="0006584A"/>
    <w:rsid w:val="00066ED1"/>
    <w:rsid w:val="00067FA9"/>
    <w:rsid w:val="0007001E"/>
    <w:rsid w:val="000706F2"/>
    <w:rsid w:val="000710D9"/>
    <w:rsid w:val="00071DC5"/>
    <w:rsid w:val="000724E9"/>
    <w:rsid w:val="0007265B"/>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756C"/>
    <w:rsid w:val="0009774F"/>
    <w:rsid w:val="00097ABC"/>
    <w:rsid w:val="000A023C"/>
    <w:rsid w:val="000A1F73"/>
    <w:rsid w:val="000A4218"/>
    <w:rsid w:val="000A6824"/>
    <w:rsid w:val="000A71BD"/>
    <w:rsid w:val="000B0E58"/>
    <w:rsid w:val="000B272E"/>
    <w:rsid w:val="000B37A4"/>
    <w:rsid w:val="000B48B8"/>
    <w:rsid w:val="000B48EF"/>
    <w:rsid w:val="000B7F1E"/>
    <w:rsid w:val="000C0593"/>
    <w:rsid w:val="000C130F"/>
    <w:rsid w:val="000C22BF"/>
    <w:rsid w:val="000C264F"/>
    <w:rsid w:val="000C3C32"/>
    <w:rsid w:val="000C42F4"/>
    <w:rsid w:val="000C67C1"/>
    <w:rsid w:val="000C7421"/>
    <w:rsid w:val="000C774B"/>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B56"/>
    <w:rsid w:val="000F7563"/>
    <w:rsid w:val="000F7DD1"/>
    <w:rsid w:val="001004F4"/>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0288"/>
    <w:rsid w:val="001220A9"/>
    <w:rsid w:val="00122169"/>
    <w:rsid w:val="00122431"/>
    <w:rsid w:val="001233A6"/>
    <w:rsid w:val="00123674"/>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211"/>
    <w:rsid w:val="001406FA"/>
    <w:rsid w:val="00142035"/>
    <w:rsid w:val="00142AFD"/>
    <w:rsid w:val="00143766"/>
    <w:rsid w:val="001437E9"/>
    <w:rsid w:val="00144370"/>
    <w:rsid w:val="00144BD6"/>
    <w:rsid w:val="00145A90"/>
    <w:rsid w:val="00146BA4"/>
    <w:rsid w:val="0015101D"/>
    <w:rsid w:val="00152062"/>
    <w:rsid w:val="0015223E"/>
    <w:rsid w:val="0015255A"/>
    <w:rsid w:val="00152E46"/>
    <w:rsid w:val="001534AD"/>
    <w:rsid w:val="00154DDD"/>
    <w:rsid w:val="001556CE"/>
    <w:rsid w:val="0015659F"/>
    <w:rsid w:val="00156E35"/>
    <w:rsid w:val="00157304"/>
    <w:rsid w:val="0015754E"/>
    <w:rsid w:val="001579A9"/>
    <w:rsid w:val="001627EC"/>
    <w:rsid w:val="00162E6E"/>
    <w:rsid w:val="001632D9"/>
    <w:rsid w:val="00163542"/>
    <w:rsid w:val="001668E6"/>
    <w:rsid w:val="00166C2B"/>
    <w:rsid w:val="00166C90"/>
    <w:rsid w:val="001671E0"/>
    <w:rsid w:val="00167A2A"/>
    <w:rsid w:val="00167A38"/>
    <w:rsid w:val="0017148E"/>
    <w:rsid w:val="00171BA6"/>
    <w:rsid w:val="00172445"/>
    <w:rsid w:val="00173F34"/>
    <w:rsid w:val="00174173"/>
    <w:rsid w:val="0017635A"/>
    <w:rsid w:val="001768DF"/>
    <w:rsid w:val="00176E50"/>
    <w:rsid w:val="00177442"/>
    <w:rsid w:val="0017793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27"/>
    <w:rsid w:val="001A51A2"/>
    <w:rsid w:val="001A5F17"/>
    <w:rsid w:val="001A669A"/>
    <w:rsid w:val="001A68F5"/>
    <w:rsid w:val="001A7302"/>
    <w:rsid w:val="001A7660"/>
    <w:rsid w:val="001B1476"/>
    <w:rsid w:val="001B176B"/>
    <w:rsid w:val="001B4E30"/>
    <w:rsid w:val="001B585E"/>
    <w:rsid w:val="001B6AF0"/>
    <w:rsid w:val="001B78BB"/>
    <w:rsid w:val="001B7B85"/>
    <w:rsid w:val="001C1C46"/>
    <w:rsid w:val="001C2BC2"/>
    <w:rsid w:val="001C2BF3"/>
    <w:rsid w:val="001C307D"/>
    <w:rsid w:val="001C4EA5"/>
    <w:rsid w:val="001C5170"/>
    <w:rsid w:val="001C6ED2"/>
    <w:rsid w:val="001D051A"/>
    <w:rsid w:val="001D11D7"/>
    <w:rsid w:val="001D1744"/>
    <w:rsid w:val="001D1F81"/>
    <w:rsid w:val="001D244A"/>
    <w:rsid w:val="001D28E0"/>
    <w:rsid w:val="001D2DAB"/>
    <w:rsid w:val="001D3341"/>
    <w:rsid w:val="001D3545"/>
    <w:rsid w:val="001D75CB"/>
    <w:rsid w:val="001D7EC5"/>
    <w:rsid w:val="001E0E23"/>
    <w:rsid w:val="001E11E1"/>
    <w:rsid w:val="001E1CFE"/>
    <w:rsid w:val="001E1D59"/>
    <w:rsid w:val="001E227C"/>
    <w:rsid w:val="001E244E"/>
    <w:rsid w:val="001E3184"/>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0F11"/>
    <w:rsid w:val="00201348"/>
    <w:rsid w:val="00201688"/>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2DC"/>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043"/>
    <w:rsid w:val="00294CB5"/>
    <w:rsid w:val="0029501F"/>
    <w:rsid w:val="002956CE"/>
    <w:rsid w:val="00295AB1"/>
    <w:rsid w:val="00295B67"/>
    <w:rsid w:val="0029610D"/>
    <w:rsid w:val="00296496"/>
    <w:rsid w:val="00296B60"/>
    <w:rsid w:val="002A0EB1"/>
    <w:rsid w:val="002A10A9"/>
    <w:rsid w:val="002A19C3"/>
    <w:rsid w:val="002A2271"/>
    <w:rsid w:val="002A3243"/>
    <w:rsid w:val="002A4524"/>
    <w:rsid w:val="002A4B43"/>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D30"/>
    <w:rsid w:val="00313EB9"/>
    <w:rsid w:val="003159D0"/>
    <w:rsid w:val="00315B3B"/>
    <w:rsid w:val="003161D7"/>
    <w:rsid w:val="003163A6"/>
    <w:rsid w:val="00316C7F"/>
    <w:rsid w:val="0032074E"/>
    <w:rsid w:val="0032172C"/>
    <w:rsid w:val="003223EC"/>
    <w:rsid w:val="003239AF"/>
    <w:rsid w:val="00325D58"/>
    <w:rsid w:val="00325DB4"/>
    <w:rsid w:val="00326C94"/>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BFE"/>
    <w:rsid w:val="00337F36"/>
    <w:rsid w:val="00341AD0"/>
    <w:rsid w:val="00341DD7"/>
    <w:rsid w:val="003430AE"/>
    <w:rsid w:val="00347017"/>
    <w:rsid w:val="0035034D"/>
    <w:rsid w:val="00350E1C"/>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998"/>
    <w:rsid w:val="00366B65"/>
    <w:rsid w:val="00367272"/>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52A"/>
    <w:rsid w:val="00385D37"/>
    <w:rsid w:val="00386C1F"/>
    <w:rsid w:val="00387126"/>
    <w:rsid w:val="00387280"/>
    <w:rsid w:val="00387300"/>
    <w:rsid w:val="00390328"/>
    <w:rsid w:val="00391EB5"/>
    <w:rsid w:val="00391FFC"/>
    <w:rsid w:val="0039275E"/>
    <w:rsid w:val="00392E39"/>
    <w:rsid w:val="00394625"/>
    <w:rsid w:val="00394863"/>
    <w:rsid w:val="00394AB2"/>
    <w:rsid w:val="00395E47"/>
    <w:rsid w:val="00396489"/>
    <w:rsid w:val="003968DA"/>
    <w:rsid w:val="00396DFA"/>
    <w:rsid w:val="00397AF1"/>
    <w:rsid w:val="003A289F"/>
    <w:rsid w:val="003A2A39"/>
    <w:rsid w:val="003A2F58"/>
    <w:rsid w:val="003A3C24"/>
    <w:rsid w:val="003A44A2"/>
    <w:rsid w:val="003A4F10"/>
    <w:rsid w:val="003A4F65"/>
    <w:rsid w:val="003A6247"/>
    <w:rsid w:val="003A6C8E"/>
    <w:rsid w:val="003A739C"/>
    <w:rsid w:val="003B0CF8"/>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3254"/>
    <w:rsid w:val="003C4363"/>
    <w:rsid w:val="003C43EF"/>
    <w:rsid w:val="003C4B81"/>
    <w:rsid w:val="003C5CBD"/>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0133"/>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085"/>
    <w:rsid w:val="0040712B"/>
    <w:rsid w:val="00410BF2"/>
    <w:rsid w:val="00412005"/>
    <w:rsid w:val="00412939"/>
    <w:rsid w:val="004130CC"/>
    <w:rsid w:val="004143EA"/>
    <w:rsid w:val="00415262"/>
    <w:rsid w:val="00416236"/>
    <w:rsid w:val="004163E5"/>
    <w:rsid w:val="00417605"/>
    <w:rsid w:val="00417E27"/>
    <w:rsid w:val="00420F3A"/>
    <w:rsid w:val="00421820"/>
    <w:rsid w:val="00421D6E"/>
    <w:rsid w:val="00421FA9"/>
    <w:rsid w:val="00422D07"/>
    <w:rsid w:val="0042493F"/>
    <w:rsid w:val="00424B8D"/>
    <w:rsid w:val="00430F8E"/>
    <w:rsid w:val="00431D06"/>
    <w:rsid w:val="00433EB4"/>
    <w:rsid w:val="00435D0B"/>
    <w:rsid w:val="00436F9C"/>
    <w:rsid w:val="0043706A"/>
    <w:rsid w:val="00437226"/>
    <w:rsid w:val="00437C02"/>
    <w:rsid w:val="004405E6"/>
    <w:rsid w:val="00440D97"/>
    <w:rsid w:val="00440FBB"/>
    <w:rsid w:val="00442BD6"/>
    <w:rsid w:val="00443279"/>
    <w:rsid w:val="00444022"/>
    <w:rsid w:val="00445368"/>
    <w:rsid w:val="004459C6"/>
    <w:rsid w:val="004513AC"/>
    <w:rsid w:val="00452877"/>
    <w:rsid w:val="00452AFD"/>
    <w:rsid w:val="0045438B"/>
    <w:rsid w:val="00455DDD"/>
    <w:rsid w:val="00456562"/>
    <w:rsid w:val="00457204"/>
    <w:rsid w:val="004576DD"/>
    <w:rsid w:val="0046003F"/>
    <w:rsid w:val="00461EC9"/>
    <w:rsid w:val="00463B91"/>
    <w:rsid w:val="00463BCC"/>
    <w:rsid w:val="004649A8"/>
    <w:rsid w:val="00464AD1"/>
    <w:rsid w:val="00464D21"/>
    <w:rsid w:val="00465598"/>
    <w:rsid w:val="004659A1"/>
    <w:rsid w:val="004671AB"/>
    <w:rsid w:val="00467C02"/>
    <w:rsid w:val="0047004E"/>
    <w:rsid w:val="00471254"/>
    <w:rsid w:val="004733BD"/>
    <w:rsid w:val="00474380"/>
    <w:rsid w:val="00475836"/>
    <w:rsid w:val="0047614E"/>
    <w:rsid w:val="00476AA6"/>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4AAE"/>
    <w:rsid w:val="004A6CC9"/>
    <w:rsid w:val="004A6DEA"/>
    <w:rsid w:val="004B02DD"/>
    <w:rsid w:val="004B0D72"/>
    <w:rsid w:val="004B1B7A"/>
    <w:rsid w:val="004B24E4"/>
    <w:rsid w:val="004B2D53"/>
    <w:rsid w:val="004B3C95"/>
    <w:rsid w:val="004B4377"/>
    <w:rsid w:val="004B4F9B"/>
    <w:rsid w:val="004B5C57"/>
    <w:rsid w:val="004B6C22"/>
    <w:rsid w:val="004B6CBF"/>
    <w:rsid w:val="004C0175"/>
    <w:rsid w:val="004C0FDB"/>
    <w:rsid w:val="004C1EBB"/>
    <w:rsid w:val="004C3E6E"/>
    <w:rsid w:val="004C4821"/>
    <w:rsid w:val="004C4913"/>
    <w:rsid w:val="004C4937"/>
    <w:rsid w:val="004C573E"/>
    <w:rsid w:val="004C58E1"/>
    <w:rsid w:val="004C6134"/>
    <w:rsid w:val="004C6331"/>
    <w:rsid w:val="004C685D"/>
    <w:rsid w:val="004C7F26"/>
    <w:rsid w:val="004C7F4D"/>
    <w:rsid w:val="004D142F"/>
    <w:rsid w:val="004D246D"/>
    <w:rsid w:val="004D24AF"/>
    <w:rsid w:val="004D2E3F"/>
    <w:rsid w:val="004D34C0"/>
    <w:rsid w:val="004D3F2B"/>
    <w:rsid w:val="004D46FD"/>
    <w:rsid w:val="004D574C"/>
    <w:rsid w:val="004D5D60"/>
    <w:rsid w:val="004D6085"/>
    <w:rsid w:val="004D6E5E"/>
    <w:rsid w:val="004D7B63"/>
    <w:rsid w:val="004E0136"/>
    <w:rsid w:val="004E0D6E"/>
    <w:rsid w:val="004E2EB9"/>
    <w:rsid w:val="004E4363"/>
    <w:rsid w:val="004E597E"/>
    <w:rsid w:val="004E5BD3"/>
    <w:rsid w:val="004E5F16"/>
    <w:rsid w:val="004E651A"/>
    <w:rsid w:val="004E6977"/>
    <w:rsid w:val="004E7114"/>
    <w:rsid w:val="004E725F"/>
    <w:rsid w:val="004E7A01"/>
    <w:rsid w:val="004F1531"/>
    <w:rsid w:val="004F2A00"/>
    <w:rsid w:val="004F3854"/>
    <w:rsid w:val="004F4212"/>
    <w:rsid w:val="004F57DD"/>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626A"/>
    <w:rsid w:val="00527A9E"/>
    <w:rsid w:val="00530D0A"/>
    <w:rsid w:val="00532ADD"/>
    <w:rsid w:val="00533121"/>
    <w:rsid w:val="00535783"/>
    <w:rsid w:val="00536B5A"/>
    <w:rsid w:val="00540751"/>
    <w:rsid w:val="00542436"/>
    <w:rsid w:val="005429CA"/>
    <w:rsid w:val="00544181"/>
    <w:rsid w:val="005446D2"/>
    <w:rsid w:val="005447B6"/>
    <w:rsid w:val="00544DF2"/>
    <w:rsid w:val="00545B4C"/>
    <w:rsid w:val="005463C0"/>
    <w:rsid w:val="00546B88"/>
    <w:rsid w:val="00551B1B"/>
    <w:rsid w:val="0055419F"/>
    <w:rsid w:val="00555566"/>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5321"/>
    <w:rsid w:val="00575519"/>
    <w:rsid w:val="00575AA7"/>
    <w:rsid w:val="00575D30"/>
    <w:rsid w:val="00575EC3"/>
    <w:rsid w:val="00576EED"/>
    <w:rsid w:val="00577924"/>
    <w:rsid w:val="00577DB6"/>
    <w:rsid w:val="0058107B"/>
    <w:rsid w:val="005812E9"/>
    <w:rsid w:val="005826FA"/>
    <w:rsid w:val="00582AF0"/>
    <w:rsid w:val="00583221"/>
    <w:rsid w:val="005846B1"/>
    <w:rsid w:val="00584708"/>
    <w:rsid w:val="005859D7"/>
    <w:rsid w:val="00587BD7"/>
    <w:rsid w:val="00587D79"/>
    <w:rsid w:val="00590C84"/>
    <w:rsid w:val="005911F7"/>
    <w:rsid w:val="00592A57"/>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2016"/>
    <w:rsid w:val="005F2665"/>
    <w:rsid w:val="005F2B9D"/>
    <w:rsid w:val="005F403A"/>
    <w:rsid w:val="005F4EAA"/>
    <w:rsid w:val="005F5D47"/>
    <w:rsid w:val="005F6B4F"/>
    <w:rsid w:val="005F6F8A"/>
    <w:rsid w:val="006005B1"/>
    <w:rsid w:val="00600BA6"/>
    <w:rsid w:val="00602F07"/>
    <w:rsid w:val="00604B69"/>
    <w:rsid w:val="006063D6"/>
    <w:rsid w:val="006077B7"/>
    <w:rsid w:val="006077DA"/>
    <w:rsid w:val="0061082D"/>
    <w:rsid w:val="0061097E"/>
    <w:rsid w:val="00611FC8"/>
    <w:rsid w:val="0061208C"/>
    <w:rsid w:val="00612858"/>
    <w:rsid w:val="00612EA9"/>
    <w:rsid w:val="00613666"/>
    <w:rsid w:val="00613715"/>
    <w:rsid w:val="00614619"/>
    <w:rsid w:val="00614721"/>
    <w:rsid w:val="00614E7E"/>
    <w:rsid w:val="006157F1"/>
    <w:rsid w:val="00615D25"/>
    <w:rsid w:val="00615D57"/>
    <w:rsid w:val="00616622"/>
    <w:rsid w:val="006166E3"/>
    <w:rsid w:val="00616816"/>
    <w:rsid w:val="00616E07"/>
    <w:rsid w:val="0061761D"/>
    <w:rsid w:val="00617748"/>
    <w:rsid w:val="0061796A"/>
    <w:rsid w:val="00617AFA"/>
    <w:rsid w:val="00620582"/>
    <w:rsid w:val="00620FB7"/>
    <w:rsid w:val="006210F5"/>
    <w:rsid w:val="00621A27"/>
    <w:rsid w:val="006221D8"/>
    <w:rsid w:val="006230CE"/>
    <w:rsid w:val="00624246"/>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24F0"/>
    <w:rsid w:val="00655299"/>
    <w:rsid w:val="00655A8D"/>
    <w:rsid w:val="00655BE7"/>
    <w:rsid w:val="00655D90"/>
    <w:rsid w:val="0065687C"/>
    <w:rsid w:val="006578A0"/>
    <w:rsid w:val="00657EBD"/>
    <w:rsid w:val="00663382"/>
    <w:rsid w:val="006637CB"/>
    <w:rsid w:val="00663B6C"/>
    <w:rsid w:val="00663C30"/>
    <w:rsid w:val="00663D13"/>
    <w:rsid w:val="006641BE"/>
    <w:rsid w:val="00664A71"/>
    <w:rsid w:val="006662D6"/>
    <w:rsid w:val="0066631D"/>
    <w:rsid w:val="00666BB5"/>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B70B5"/>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11E7"/>
    <w:rsid w:val="006D28D4"/>
    <w:rsid w:val="006D37C6"/>
    <w:rsid w:val="006D54C4"/>
    <w:rsid w:val="006D5DA4"/>
    <w:rsid w:val="006D7041"/>
    <w:rsid w:val="006E17B2"/>
    <w:rsid w:val="006E19AB"/>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6D4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345C"/>
    <w:rsid w:val="00744B20"/>
    <w:rsid w:val="00745254"/>
    <w:rsid w:val="00747045"/>
    <w:rsid w:val="00747501"/>
    <w:rsid w:val="00750595"/>
    <w:rsid w:val="007507EC"/>
    <w:rsid w:val="00750B3E"/>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9DA"/>
    <w:rsid w:val="00775C1D"/>
    <w:rsid w:val="00776059"/>
    <w:rsid w:val="00777BCC"/>
    <w:rsid w:val="007812DA"/>
    <w:rsid w:val="00782465"/>
    <w:rsid w:val="007827E4"/>
    <w:rsid w:val="00783266"/>
    <w:rsid w:val="0078474D"/>
    <w:rsid w:val="00784B44"/>
    <w:rsid w:val="00784C0E"/>
    <w:rsid w:val="00785082"/>
    <w:rsid w:val="0078555C"/>
    <w:rsid w:val="00785926"/>
    <w:rsid w:val="00785B2D"/>
    <w:rsid w:val="0078722D"/>
    <w:rsid w:val="00787F5E"/>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97FA4"/>
    <w:rsid w:val="007A0722"/>
    <w:rsid w:val="007A0D12"/>
    <w:rsid w:val="007A184F"/>
    <w:rsid w:val="007A1F7A"/>
    <w:rsid w:val="007A4C53"/>
    <w:rsid w:val="007A50D7"/>
    <w:rsid w:val="007A5A6B"/>
    <w:rsid w:val="007A6780"/>
    <w:rsid w:val="007A759E"/>
    <w:rsid w:val="007B12C3"/>
    <w:rsid w:val="007B307E"/>
    <w:rsid w:val="007B320E"/>
    <w:rsid w:val="007B49FB"/>
    <w:rsid w:val="007B5633"/>
    <w:rsid w:val="007B6699"/>
    <w:rsid w:val="007B6B76"/>
    <w:rsid w:val="007B6EDF"/>
    <w:rsid w:val="007B7864"/>
    <w:rsid w:val="007B7888"/>
    <w:rsid w:val="007B7DC6"/>
    <w:rsid w:val="007C03EF"/>
    <w:rsid w:val="007C1489"/>
    <w:rsid w:val="007C1A92"/>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280"/>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D12"/>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1C1C"/>
    <w:rsid w:val="00852E25"/>
    <w:rsid w:val="00853048"/>
    <w:rsid w:val="0085586E"/>
    <w:rsid w:val="008566AC"/>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8BA"/>
    <w:rsid w:val="00875CB9"/>
    <w:rsid w:val="00875D23"/>
    <w:rsid w:val="00875D3B"/>
    <w:rsid w:val="00875E19"/>
    <w:rsid w:val="00875E9B"/>
    <w:rsid w:val="00877D6D"/>
    <w:rsid w:val="008818C9"/>
    <w:rsid w:val="00881D90"/>
    <w:rsid w:val="00882149"/>
    <w:rsid w:val="00883C87"/>
    <w:rsid w:val="00883E8B"/>
    <w:rsid w:val="008844E2"/>
    <w:rsid w:val="00885CBA"/>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1FC"/>
    <w:rsid w:val="008E6BBB"/>
    <w:rsid w:val="008E75A2"/>
    <w:rsid w:val="008E7CF6"/>
    <w:rsid w:val="008F084F"/>
    <w:rsid w:val="008F1E2D"/>
    <w:rsid w:val="008F45D7"/>
    <w:rsid w:val="008F70B2"/>
    <w:rsid w:val="00900D8D"/>
    <w:rsid w:val="00901891"/>
    <w:rsid w:val="009024B5"/>
    <w:rsid w:val="00902BB0"/>
    <w:rsid w:val="00902DEC"/>
    <w:rsid w:val="009032D9"/>
    <w:rsid w:val="00905835"/>
    <w:rsid w:val="009061B4"/>
    <w:rsid w:val="0090652F"/>
    <w:rsid w:val="00906B99"/>
    <w:rsid w:val="00907175"/>
    <w:rsid w:val="00907314"/>
    <w:rsid w:val="009077C5"/>
    <w:rsid w:val="009077E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1131"/>
    <w:rsid w:val="00921428"/>
    <w:rsid w:val="00921F4E"/>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81E"/>
    <w:rsid w:val="00936793"/>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1C6"/>
    <w:rsid w:val="009854B3"/>
    <w:rsid w:val="00987157"/>
    <w:rsid w:val="00990592"/>
    <w:rsid w:val="00990A57"/>
    <w:rsid w:val="00990BE6"/>
    <w:rsid w:val="00990DE5"/>
    <w:rsid w:val="00991D27"/>
    <w:rsid w:val="00995059"/>
    <w:rsid w:val="00995304"/>
    <w:rsid w:val="0099692A"/>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59D"/>
    <w:rsid w:val="009F0928"/>
    <w:rsid w:val="009F102F"/>
    <w:rsid w:val="009F1326"/>
    <w:rsid w:val="009F24E0"/>
    <w:rsid w:val="009F2C6E"/>
    <w:rsid w:val="009F3C0D"/>
    <w:rsid w:val="009F4B6D"/>
    <w:rsid w:val="009F528E"/>
    <w:rsid w:val="009F5592"/>
    <w:rsid w:val="009F5A80"/>
    <w:rsid w:val="009F793E"/>
    <w:rsid w:val="009F7C7D"/>
    <w:rsid w:val="00A0097F"/>
    <w:rsid w:val="00A01074"/>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274D7"/>
    <w:rsid w:val="00A312FB"/>
    <w:rsid w:val="00A3193B"/>
    <w:rsid w:val="00A32597"/>
    <w:rsid w:val="00A32E45"/>
    <w:rsid w:val="00A33891"/>
    <w:rsid w:val="00A34AC0"/>
    <w:rsid w:val="00A36D03"/>
    <w:rsid w:val="00A40F6D"/>
    <w:rsid w:val="00A416E0"/>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513"/>
    <w:rsid w:val="00A777D4"/>
    <w:rsid w:val="00A81D68"/>
    <w:rsid w:val="00A822FD"/>
    <w:rsid w:val="00A82922"/>
    <w:rsid w:val="00A83A27"/>
    <w:rsid w:val="00A8400D"/>
    <w:rsid w:val="00A84A8C"/>
    <w:rsid w:val="00A85214"/>
    <w:rsid w:val="00A853BC"/>
    <w:rsid w:val="00A878BF"/>
    <w:rsid w:val="00A87900"/>
    <w:rsid w:val="00A87E28"/>
    <w:rsid w:val="00A905B8"/>
    <w:rsid w:val="00A90A97"/>
    <w:rsid w:val="00A93799"/>
    <w:rsid w:val="00A937AF"/>
    <w:rsid w:val="00A938C4"/>
    <w:rsid w:val="00A93F3D"/>
    <w:rsid w:val="00A94086"/>
    <w:rsid w:val="00A95837"/>
    <w:rsid w:val="00A95D14"/>
    <w:rsid w:val="00A969A7"/>
    <w:rsid w:val="00A96D56"/>
    <w:rsid w:val="00A9766A"/>
    <w:rsid w:val="00AA0723"/>
    <w:rsid w:val="00AA231C"/>
    <w:rsid w:val="00AA26CD"/>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365"/>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3D36"/>
    <w:rsid w:val="00B54C8E"/>
    <w:rsid w:val="00B55799"/>
    <w:rsid w:val="00B56559"/>
    <w:rsid w:val="00B6106D"/>
    <w:rsid w:val="00B6125F"/>
    <w:rsid w:val="00B62196"/>
    <w:rsid w:val="00B622FA"/>
    <w:rsid w:val="00B62FBD"/>
    <w:rsid w:val="00B711ED"/>
    <w:rsid w:val="00B71557"/>
    <w:rsid w:val="00B7319E"/>
    <w:rsid w:val="00B731C9"/>
    <w:rsid w:val="00B73438"/>
    <w:rsid w:val="00B75DBB"/>
    <w:rsid w:val="00B77EC9"/>
    <w:rsid w:val="00B8145C"/>
    <w:rsid w:val="00B816FD"/>
    <w:rsid w:val="00B8172E"/>
    <w:rsid w:val="00B83B1D"/>
    <w:rsid w:val="00B83E44"/>
    <w:rsid w:val="00B853AF"/>
    <w:rsid w:val="00B912B7"/>
    <w:rsid w:val="00B9169D"/>
    <w:rsid w:val="00B925E1"/>
    <w:rsid w:val="00B92701"/>
    <w:rsid w:val="00B93E8D"/>
    <w:rsid w:val="00B945AA"/>
    <w:rsid w:val="00B9490F"/>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1C3A"/>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5CD6"/>
    <w:rsid w:val="00BD738F"/>
    <w:rsid w:val="00BD7E0B"/>
    <w:rsid w:val="00BE1319"/>
    <w:rsid w:val="00BE1855"/>
    <w:rsid w:val="00BE24D6"/>
    <w:rsid w:val="00BE2A07"/>
    <w:rsid w:val="00BE3876"/>
    <w:rsid w:val="00BE38B8"/>
    <w:rsid w:val="00BE6061"/>
    <w:rsid w:val="00BE704B"/>
    <w:rsid w:val="00BF0C8E"/>
    <w:rsid w:val="00BF13EF"/>
    <w:rsid w:val="00BF19FB"/>
    <w:rsid w:val="00BF2340"/>
    <w:rsid w:val="00BF2C23"/>
    <w:rsid w:val="00BF32F3"/>
    <w:rsid w:val="00BF4584"/>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657"/>
    <w:rsid w:val="00C83DEF"/>
    <w:rsid w:val="00C84453"/>
    <w:rsid w:val="00C84857"/>
    <w:rsid w:val="00C85C9B"/>
    <w:rsid w:val="00C8669B"/>
    <w:rsid w:val="00C87ED8"/>
    <w:rsid w:val="00C904DE"/>
    <w:rsid w:val="00C90C7D"/>
    <w:rsid w:val="00C9133A"/>
    <w:rsid w:val="00C92D93"/>
    <w:rsid w:val="00C92F03"/>
    <w:rsid w:val="00C93635"/>
    <w:rsid w:val="00C94625"/>
    <w:rsid w:val="00C9561E"/>
    <w:rsid w:val="00C95761"/>
    <w:rsid w:val="00C9689F"/>
    <w:rsid w:val="00C97C3D"/>
    <w:rsid w:val="00CA02EF"/>
    <w:rsid w:val="00CA2E11"/>
    <w:rsid w:val="00CA3428"/>
    <w:rsid w:val="00CA4FD4"/>
    <w:rsid w:val="00CA6B4C"/>
    <w:rsid w:val="00CA6BE9"/>
    <w:rsid w:val="00CA7531"/>
    <w:rsid w:val="00CA7EF3"/>
    <w:rsid w:val="00CB06FE"/>
    <w:rsid w:val="00CB0AF5"/>
    <w:rsid w:val="00CB4568"/>
    <w:rsid w:val="00CB5319"/>
    <w:rsid w:val="00CB54C2"/>
    <w:rsid w:val="00CC0CAD"/>
    <w:rsid w:val="00CC119D"/>
    <w:rsid w:val="00CC2E2D"/>
    <w:rsid w:val="00CC3811"/>
    <w:rsid w:val="00CC52F7"/>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7080"/>
    <w:rsid w:val="00D07352"/>
    <w:rsid w:val="00D10635"/>
    <w:rsid w:val="00D10F8D"/>
    <w:rsid w:val="00D119C6"/>
    <w:rsid w:val="00D12108"/>
    <w:rsid w:val="00D125BE"/>
    <w:rsid w:val="00D12F37"/>
    <w:rsid w:val="00D144B0"/>
    <w:rsid w:val="00D171EC"/>
    <w:rsid w:val="00D1729F"/>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15CC"/>
    <w:rsid w:val="00D4203E"/>
    <w:rsid w:val="00D42587"/>
    <w:rsid w:val="00D436DE"/>
    <w:rsid w:val="00D442DA"/>
    <w:rsid w:val="00D448F9"/>
    <w:rsid w:val="00D45D09"/>
    <w:rsid w:val="00D45EB1"/>
    <w:rsid w:val="00D463F6"/>
    <w:rsid w:val="00D46688"/>
    <w:rsid w:val="00D46B01"/>
    <w:rsid w:val="00D4731B"/>
    <w:rsid w:val="00D50EEA"/>
    <w:rsid w:val="00D52278"/>
    <w:rsid w:val="00D52564"/>
    <w:rsid w:val="00D5437E"/>
    <w:rsid w:val="00D54510"/>
    <w:rsid w:val="00D5488C"/>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658"/>
    <w:rsid w:val="00D73E16"/>
    <w:rsid w:val="00D74064"/>
    <w:rsid w:val="00D74840"/>
    <w:rsid w:val="00D75BD0"/>
    <w:rsid w:val="00D772FA"/>
    <w:rsid w:val="00D77416"/>
    <w:rsid w:val="00D779A1"/>
    <w:rsid w:val="00D807A9"/>
    <w:rsid w:val="00D816EC"/>
    <w:rsid w:val="00D81F3C"/>
    <w:rsid w:val="00D82E31"/>
    <w:rsid w:val="00D83739"/>
    <w:rsid w:val="00D84721"/>
    <w:rsid w:val="00D8644A"/>
    <w:rsid w:val="00D86583"/>
    <w:rsid w:val="00D87BA3"/>
    <w:rsid w:val="00D90A21"/>
    <w:rsid w:val="00D9273C"/>
    <w:rsid w:val="00D93A36"/>
    <w:rsid w:val="00D962C7"/>
    <w:rsid w:val="00D972E7"/>
    <w:rsid w:val="00DA2A70"/>
    <w:rsid w:val="00DA557E"/>
    <w:rsid w:val="00DA6179"/>
    <w:rsid w:val="00DA6D21"/>
    <w:rsid w:val="00DA7127"/>
    <w:rsid w:val="00DB085C"/>
    <w:rsid w:val="00DB0EEF"/>
    <w:rsid w:val="00DB3EA2"/>
    <w:rsid w:val="00DB49AE"/>
    <w:rsid w:val="00DB6852"/>
    <w:rsid w:val="00DB6E05"/>
    <w:rsid w:val="00DC2912"/>
    <w:rsid w:val="00DC59A1"/>
    <w:rsid w:val="00DC6452"/>
    <w:rsid w:val="00DC7691"/>
    <w:rsid w:val="00DC7B0D"/>
    <w:rsid w:val="00DD0947"/>
    <w:rsid w:val="00DD0A3C"/>
    <w:rsid w:val="00DD0F9D"/>
    <w:rsid w:val="00DD3393"/>
    <w:rsid w:val="00DD4798"/>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3EAB"/>
    <w:rsid w:val="00E14C75"/>
    <w:rsid w:val="00E1525A"/>
    <w:rsid w:val="00E15722"/>
    <w:rsid w:val="00E15F65"/>
    <w:rsid w:val="00E166A7"/>
    <w:rsid w:val="00E16B14"/>
    <w:rsid w:val="00E17003"/>
    <w:rsid w:val="00E209E8"/>
    <w:rsid w:val="00E20B3E"/>
    <w:rsid w:val="00E218C3"/>
    <w:rsid w:val="00E21AB4"/>
    <w:rsid w:val="00E22135"/>
    <w:rsid w:val="00E22C5F"/>
    <w:rsid w:val="00E23D50"/>
    <w:rsid w:val="00E242F1"/>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4F51"/>
    <w:rsid w:val="00E6562E"/>
    <w:rsid w:val="00E6580B"/>
    <w:rsid w:val="00E65AF4"/>
    <w:rsid w:val="00E66023"/>
    <w:rsid w:val="00E66A34"/>
    <w:rsid w:val="00E66B03"/>
    <w:rsid w:val="00E67F01"/>
    <w:rsid w:val="00E70A9C"/>
    <w:rsid w:val="00E724A5"/>
    <w:rsid w:val="00E73E32"/>
    <w:rsid w:val="00E74556"/>
    <w:rsid w:val="00E74AED"/>
    <w:rsid w:val="00E754DE"/>
    <w:rsid w:val="00E76C06"/>
    <w:rsid w:val="00E80401"/>
    <w:rsid w:val="00E84960"/>
    <w:rsid w:val="00E8505C"/>
    <w:rsid w:val="00E8530B"/>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859"/>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C82"/>
    <w:rsid w:val="00EF1DB3"/>
    <w:rsid w:val="00EF1DF7"/>
    <w:rsid w:val="00EF2FAF"/>
    <w:rsid w:val="00EF3C63"/>
    <w:rsid w:val="00EF3D19"/>
    <w:rsid w:val="00EF48A1"/>
    <w:rsid w:val="00EF4E5B"/>
    <w:rsid w:val="00EF5156"/>
    <w:rsid w:val="00EF631C"/>
    <w:rsid w:val="00F00BCF"/>
    <w:rsid w:val="00F0353E"/>
    <w:rsid w:val="00F044B7"/>
    <w:rsid w:val="00F056BE"/>
    <w:rsid w:val="00F0571C"/>
    <w:rsid w:val="00F05D18"/>
    <w:rsid w:val="00F05EC0"/>
    <w:rsid w:val="00F06414"/>
    <w:rsid w:val="00F06DA3"/>
    <w:rsid w:val="00F0702B"/>
    <w:rsid w:val="00F07856"/>
    <w:rsid w:val="00F10A33"/>
    <w:rsid w:val="00F11613"/>
    <w:rsid w:val="00F12740"/>
    <w:rsid w:val="00F12BAB"/>
    <w:rsid w:val="00F130E5"/>
    <w:rsid w:val="00F14B55"/>
    <w:rsid w:val="00F15380"/>
    <w:rsid w:val="00F15BE9"/>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2BE6"/>
    <w:rsid w:val="00F5304A"/>
    <w:rsid w:val="00F542D7"/>
    <w:rsid w:val="00F54BF9"/>
    <w:rsid w:val="00F5500A"/>
    <w:rsid w:val="00F55301"/>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7B"/>
    <w:rsid w:val="00F83F7F"/>
    <w:rsid w:val="00F83F92"/>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A46"/>
    <w:rsid w:val="00FA175F"/>
    <w:rsid w:val="00FA2800"/>
    <w:rsid w:val="00FA2A14"/>
    <w:rsid w:val="00FA3A29"/>
    <w:rsid w:val="00FA3CCB"/>
    <w:rsid w:val="00FA423C"/>
    <w:rsid w:val="00FA530C"/>
    <w:rsid w:val="00FA560D"/>
    <w:rsid w:val="00FA56C1"/>
    <w:rsid w:val="00FA5E02"/>
    <w:rsid w:val="00FA637A"/>
    <w:rsid w:val="00FA6957"/>
    <w:rsid w:val="00FA6D54"/>
    <w:rsid w:val="00FA7084"/>
    <w:rsid w:val="00FA72A6"/>
    <w:rsid w:val="00FA748C"/>
    <w:rsid w:val="00FA7C1C"/>
    <w:rsid w:val="00FB0600"/>
    <w:rsid w:val="00FB10AF"/>
    <w:rsid w:val="00FB1D8C"/>
    <w:rsid w:val="00FB202B"/>
    <w:rsid w:val="00FB23DE"/>
    <w:rsid w:val="00FB2B03"/>
    <w:rsid w:val="00FB3CB8"/>
    <w:rsid w:val="00FB3F2C"/>
    <w:rsid w:val="00FB5677"/>
    <w:rsid w:val="00FB5B66"/>
    <w:rsid w:val="00FB6158"/>
    <w:rsid w:val="00FB6C2A"/>
    <w:rsid w:val="00FB6EB1"/>
    <w:rsid w:val="00FB7751"/>
    <w:rsid w:val="00FC0045"/>
    <w:rsid w:val="00FC0FF2"/>
    <w:rsid w:val="00FC1737"/>
    <w:rsid w:val="00FC1885"/>
    <w:rsid w:val="00FC1E65"/>
    <w:rsid w:val="00FC28FB"/>
    <w:rsid w:val="00FC2E52"/>
    <w:rsid w:val="00FC4A37"/>
    <w:rsid w:val="00FC6F03"/>
    <w:rsid w:val="00FC7955"/>
    <w:rsid w:val="00FD022B"/>
    <w:rsid w:val="00FD12FD"/>
    <w:rsid w:val="00FD1307"/>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amunda.com/bpmn/"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bpmn.io/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823</TotalTime>
  <Pages>106</Pages>
  <Words>11469</Words>
  <Characters>65378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2007</cp:revision>
  <cp:lastPrinted>2011-04-09T13:51:00Z</cp:lastPrinted>
  <dcterms:created xsi:type="dcterms:W3CDTF">2024-08-22T18:53:00Z</dcterms:created>
  <dcterms:modified xsi:type="dcterms:W3CDTF">2024-08-26T07:03:00Z</dcterms:modified>
</cp:coreProperties>
</file>