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5FB02309">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3F529F25">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rsidP="00F47A6A">
      <w:pPr>
        <w:pStyle w:val="a9"/>
        <w:numPr>
          <w:ilvl w:val="0"/>
          <w:numId w:val="45"/>
        </w:num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24C989B5" w:rsidR="00AD23B2" w:rsidRDefault="00DD7A59" w:rsidP="00AD23B2">
      <w:pPr>
        <w:pStyle w:val="a9"/>
        <w:rPr>
          <w:rtl/>
          <w:lang w:val="en-US"/>
        </w:rPr>
      </w:pPr>
      <w:r>
        <w:rPr>
          <w:noProof/>
        </w:rPr>
        <w:drawing>
          <wp:anchor distT="0" distB="0" distL="114300" distR="114300" simplePos="0" relativeHeight="251716608" behindDoc="0" locked="0" layoutInCell="1" allowOverlap="1" wp14:anchorId="152A6C63" wp14:editId="62E383EB">
            <wp:simplePos x="0" y="0"/>
            <wp:positionH relativeFrom="margin">
              <wp:align>right</wp:align>
            </wp:positionH>
            <wp:positionV relativeFrom="paragraph">
              <wp:posOffset>425450</wp:posOffset>
            </wp:positionV>
            <wp:extent cx="5943600" cy="3408045"/>
            <wp:effectExtent l="0" t="0" r="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14028" w14:textId="77777777" w:rsidR="00AD23B2" w:rsidRDefault="00AD23B2" w:rsidP="00AD23B2">
      <w:pPr>
        <w:pStyle w:val="a9"/>
        <w:rPr>
          <w:rtl/>
          <w:lang w:val="en-US"/>
        </w:rPr>
      </w:pPr>
    </w:p>
    <w:p w14:paraId="14D54F58" w14:textId="77777777" w:rsidR="00AD23B2" w:rsidRDefault="00AD23B2" w:rsidP="00AD23B2">
      <w:pPr>
        <w:pStyle w:val="a9"/>
        <w:rPr>
          <w:rtl/>
          <w:lang w:val="en-US"/>
        </w:rPr>
      </w:pPr>
    </w:p>
    <w:p w14:paraId="541F31D6" w14:textId="77777777" w:rsidR="00AD23B2" w:rsidRPr="00F47A6A" w:rsidRDefault="00AD23B2" w:rsidP="00AD23B2">
      <w:pPr>
        <w:pStyle w:val="a9"/>
        <w:rPr>
          <w:rtl/>
        </w:rPr>
      </w:pP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lastRenderedPageBreak/>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 xml:space="preserve">على تدفقات ليس لها نهاية. </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76FEC001"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76FEE813"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3027B4A0" w14:textId="77777777" w:rsidR="00CA7EF3" w:rsidRDefault="00CA7EF3" w:rsidP="00F314DC">
      <w:pPr>
        <w:pStyle w:val="a9"/>
        <w:rPr>
          <w:rtl/>
          <w:lang w:val="en-US"/>
        </w:rPr>
      </w:pPr>
    </w:p>
    <w:p w14:paraId="394F358D" w14:textId="4AE1B462"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123957">
        <w:rPr>
          <w:rFonts w:hint="cs"/>
          <w:rtl/>
          <w:lang w:val="en-US"/>
        </w:rPr>
        <w:t xml:space="preserve"> </w:t>
      </w:r>
      <w:r w:rsidR="008E453F">
        <w:rPr>
          <w:rFonts w:hint="cs"/>
          <w:rtl/>
          <w:lang w:val="en-US"/>
        </w:rPr>
        <w:t>، و ب</w:t>
      </w:r>
      <w:r w:rsidR="00387126">
        <w:rPr>
          <w:rFonts w:hint="cs"/>
          <w:rtl/>
          <w:lang w:val="en-US"/>
        </w:rPr>
        <w:t xml:space="preserve">المقارنة </w:t>
      </w:r>
      <w:r w:rsidR="00123957">
        <w:rPr>
          <w:rFonts w:hint="cs"/>
          <w:rtl/>
          <w:lang w:val="en-US"/>
        </w:rPr>
        <w:t>بين المخططات المولدة</w:t>
      </w:r>
      <w:r w:rsidR="008E453F">
        <w:rPr>
          <w:rFonts w:hint="cs"/>
          <w:rtl/>
          <w:lang w:val="en-US"/>
        </w:rPr>
        <w:t xml:space="preserve"> </w:t>
      </w:r>
      <w:r w:rsidR="00873F8F">
        <w:rPr>
          <w:rFonts w:hint="cs"/>
          <w:rtl/>
          <w:lang w:val="en-US"/>
        </w:rPr>
        <w:t>باستخدام المنهجيتين</w:t>
      </w:r>
      <w:r w:rsidR="00ED0F2C">
        <w:rPr>
          <w:rFonts w:hint="cs"/>
          <w:rtl/>
          <w:lang w:val="en-US"/>
        </w:rPr>
        <w:t xml:space="preserve"> 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(Limitations)</w:t>
      </w:r>
      <w:r>
        <w:rPr>
          <w:rFonts w:hint="cs"/>
          <w:rtl/>
          <w:lang w:val="en-US"/>
        </w:rPr>
        <w:t xml:space="preserve"> وهي:</w:t>
      </w:r>
    </w:p>
    <w:p w14:paraId="68685667" w14:textId="7FF9699A" w:rsidR="002C4DD6" w:rsidRDefault="002C4DD6" w:rsidP="0061082D">
      <w:pPr>
        <w:pStyle w:val="a9"/>
        <w:numPr>
          <w:ilvl w:val="0"/>
          <w:numId w:val="6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rsidP="00A11799">
      <w:pPr>
        <w:pStyle w:val="a9"/>
        <w:numPr>
          <w:ilvl w:val="0"/>
          <w:numId w:val="62"/>
        </w:numPr>
        <w:rPr>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1675081B" w:rsidR="00280810" w:rsidRPr="002C4DD6" w:rsidRDefault="00E66B03" w:rsidP="0083483A">
      <w:pPr>
        <w:pStyle w:val="a9"/>
        <w:numPr>
          <w:ilvl w:val="0"/>
          <w:numId w:val="62"/>
        </w:numPr>
        <w:rPr>
          <w:lang w:val="en-US"/>
        </w:rPr>
      </w:pPr>
      <w:r>
        <w:rPr>
          <w:rFonts w:hint="cs"/>
          <w:rtl/>
          <w:lang w:val="en-US"/>
        </w:rPr>
        <w:t xml:space="preserve">إن توليد نموذج وسيط </w:t>
      </w:r>
      <w:r>
        <w:rPr>
          <w:lang w:val="en-US"/>
        </w:rPr>
        <w:t>POWL</w:t>
      </w:r>
      <w:r>
        <w:rPr>
          <w:rFonts w:hint="cs"/>
          <w:rtl/>
          <w:lang w:val="en-US"/>
        </w:rPr>
        <w:t xml:space="preserve"> يقدم العديد من المزايا، </w:t>
      </w:r>
      <w:r w:rsidR="0083483A" w:rsidRPr="0083483A">
        <w:rPr>
          <w:rtl/>
          <w:lang w:val="en-US"/>
        </w:rPr>
        <w:t>أحد الاتجاهات المحتملة ه</w:t>
      </w:r>
      <w:r w:rsidR="00617AFA">
        <w:rPr>
          <w:rFonts w:hint="cs"/>
          <w:rtl/>
          <w:lang w:val="en-US"/>
        </w:rPr>
        <w:t>ي</w:t>
      </w:r>
      <w:r w:rsidR="0083483A" w:rsidRPr="0083483A">
        <w:rPr>
          <w:rtl/>
          <w:lang w:val="en-US"/>
        </w:rPr>
        <w:t xml:space="preserve"> اك</w:t>
      </w:r>
      <w:r w:rsidR="00617AFA">
        <w:rPr>
          <w:rFonts w:hint="cs"/>
          <w:rtl/>
          <w:lang w:val="en-US"/>
        </w:rPr>
        <w:t>ت</w:t>
      </w:r>
      <w:r w:rsidR="0083483A" w:rsidRPr="0083483A">
        <w:rPr>
          <w:rtl/>
          <w:lang w:val="en-US"/>
        </w:rPr>
        <w:t>شاف التوليد المباشر لنماذج</w:t>
      </w:r>
      <w:r w:rsidR="0083483A" w:rsidRPr="0083483A">
        <w:rPr>
          <w:lang w:val="en-US"/>
        </w:rPr>
        <w:t xml:space="preserve"> </w:t>
      </w:r>
      <w:r w:rsidR="00DA2A70">
        <w:rPr>
          <w:lang w:val="en-US"/>
        </w:rPr>
        <w:t>BPMN</w:t>
      </w:r>
      <w:r w:rsidR="00DA2A70">
        <w:rPr>
          <w:rFonts w:hint="cs"/>
          <w:rtl/>
          <w:lang w:val="en-US"/>
        </w:rPr>
        <w:t xml:space="preserve"> </w:t>
      </w:r>
      <w:r w:rsidR="00DA2A70">
        <w:rPr>
          <w:lang w:val="en-US"/>
        </w:rPr>
        <w:t xml:space="preserve"> </w:t>
      </w:r>
      <w:r w:rsidR="0083483A" w:rsidRPr="0083483A">
        <w:rPr>
          <w:rtl/>
          <w:lang w:val="en-US"/>
        </w:rPr>
        <w:t xml:space="preserve">دون تمثيل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lastRenderedPageBreak/>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يطلب النظام المعلومات التالية</w:t>
            </w:r>
            <w:r w:rsidR="004050DA">
              <w:rPr>
                <w:rFonts w:hint="cs"/>
                <w:b/>
                <w:bCs/>
                <w:rtl/>
                <w:lang w:bidi="ar-IQ"/>
              </w:rPr>
              <w:t>:</w:t>
            </w:r>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lastRenderedPageBreak/>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lastRenderedPageBreak/>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lastRenderedPageBreak/>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lastRenderedPageBreak/>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232C57C5" w14:textId="77777777" w:rsidR="00506856" w:rsidRDefault="00506856" w:rsidP="00677DFB">
      <w:pPr>
        <w:pStyle w:val="a9"/>
        <w:rPr>
          <w:rtl/>
          <w:lang w:val="en-US"/>
        </w:rPr>
      </w:pPr>
    </w:p>
    <w:p w14:paraId="03DD5988" w14:textId="77777777" w:rsidR="00506856" w:rsidRDefault="00506856" w:rsidP="00677DFB">
      <w:pPr>
        <w:pStyle w:val="a9"/>
        <w:rPr>
          <w:rtl/>
          <w:lang w:val="en-US"/>
        </w:rPr>
      </w:pPr>
    </w:p>
    <w:p w14:paraId="378E6D16" w14:textId="77777777" w:rsidR="00506856" w:rsidRDefault="00506856" w:rsidP="00677DFB">
      <w:pPr>
        <w:pStyle w:val="a9"/>
        <w:rPr>
          <w:rtl/>
          <w:lang w:val="en-US"/>
        </w:rPr>
      </w:pPr>
    </w:p>
    <w:p w14:paraId="6EE2F6E4" w14:textId="77777777" w:rsidR="00506856" w:rsidRDefault="00506856" w:rsidP="00677DFB">
      <w:pPr>
        <w:pStyle w:val="a9"/>
        <w:rPr>
          <w:rtl/>
          <w:lang w:val="en-US"/>
        </w:rPr>
      </w:pPr>
    </w:p>
    <w:p w14:paraId="24C2D0E6" w14:textId="77777777" w:rsidR="00506856" w:rsidRDefault="00506856" w:rsidP="00677DFB">
      <w:pPr>
        <w:pStyle w:val="a9"/>
        <w:rPr>
          <w:rtl/>
          <w:lang w:val="en-US"/>
        </w:rPr>
      </w:pPr>
    </w:p>
    <w:p w14:paraId="5D29074A" w14:textId="77777777" w:rsidR="00506856" w:rsidRDefault="00506856" w:rsidP="00677DFB">
      <w:pPr>
        <w:pStyle w:val="a9"/>
        <w:rPr>
          <w:rtl/>
          <w:lang w:val="en-US"/>
        </w:rPr>
      </w:pPr>
    </w:p>
    <w:p w14:paraId="2D5CE605" w14:textId="77777777" w:rsidR="00506856" w:rsidRDefault="00506856" w:rsidP="00677DFB">
      <w:pPr>
        <w:pStyle w:val="a9"/>
        <w:rPr>
          <w:rtl/>
          <w:lang w:val="en-US"/>
        </w:rPr>
      </w:pPr>
    </w:p>
    <w:p w14:paraId="4109CF86" w14:textId="77777777" w:rsidR="00506856" w:rsidRDefault="00506856" w:rsidP="00677DFB">
      <w:pPr>
        <w:pStyle w:val="a9"/>
        <w:rPr>
          <w:rtl/>
          <w:lang w:val="en-US"/>
        </w:rPr>
      </w:pPr>
    </w:p>
    <w:p w14:paraId="17EC28C2" w14:textId="77777777" w:rsidR="00506856" w:rsidRDefault="00506856" w:rsidP="00677DFB">
      <w:pPr>
        <w:pStyle w:val="a9"/>
        <w:rPr>
          <w:rtl/>
          <w:lang w:val="en-US"/>
        </w:rPr>
      </w:pPr>
    </w:p>
    <w:p w14:paraId="2AF348BF" w14:textId="77777777" w:rsidR="00506856" w:rsidRDefault="00506856" w:rsidP="00677DFB">
      <w:pPr>
        <w:pStyle w:val="a9"/>
        <w:rPr>
          <w:rtl/>
          <w:lang w:val="en-US"/>
        </w:rPr>
      </w:pPr>
    </w:p>
    <w:p w14:paraId="2E33E0A6" w14:textId="77777777" w:rsidR="00506856" w:rsidRDefault="00506856" w:rsidP="00677DFB">
      <w:pPr>
        <w:pStyle w:val="a9"/>
        <w:rPr>
          <w:rtl/>
          <w:lang w:val="en-US"/>
        </w:rPr>
      </w:pPr>
    </w:p>
    <w:p w14:paraId="42FF8050" w14:textId="77777777" w:rsidR="00506856" w:rsidRDefault="00506856" w:rsidP="00677DFB">
      <w:pPr>
        <w:pStyle w:val="a9"/>
        <w:rPr>
          <w:rtl/>
          <w:lang w:val="en-US"/>
        </w:rPr>
      </w:pPr>
    </w:p>
    <w:p w14:paraId="60A9FB5A" w14:textId="77777777" w:rsidR="00506856" w:rsidRDefault="00506856" w:rsidP="00677DFB">
      <w:pPr>
        <w:pStyle w:val="a9"/>
        <w:rPr>
          <w:rtl/>
          <w:lang w:val="en-US"/>
        </w:rPr>
      </w:pPr>
    </w:p>
    <w:p w14:paraId="0A1292B5" w14:textId="77777777" w:rsidR="00506856" w:rsidRDefault="00506856" w:rsidP="00677DFB">
      <w:pPr>
        <w:pStyle w:val="a9"/>
        <w:rPr>
          <w:rtl/>
          <w:lang w:val="en-US"/>
        </w:rPr>
      </w:pPr>
    </w:p>
    <w:p w14:paraId="6C77C689" w14:textId="77777777" w:rsidR="00506856" w:rsidRDefault="00506856" w:rsidP="00677DFB">
      <w:pPr>
        <w:pStyle w:val="a9"/>
        <w:rPr>
          <w:rtl/>
          <w:lang w:val="en-US"/>
        </w:rPr>
      </w:pPr>
    </w:p>
    <w:p w14:paraId="416925CA" w14:textId="77777777" w:rsidR="00506856" w:rsidRDefault="00506856" w:rsidP="00677DFB">
      <w:pPr>
        <w:pStyle w:val="a9"/>
        <w:rPr>
          <w:rtl/>
          <w:lang w:val="en-US"/>
        </w:rPr>
      </w:pPr>
    </w:p>
    <w:p w14:paraId="790D374C" w14:textId="77777777" w:rsidR="00506856" w:rsidRDefault="00506856" w:rsidP="00677DFB">
      <w:pPr>
        <w:pStyle w:val="a9"/>
        <w:rPr>
          <w:rtl/>
          <w:lang w:val="en-US"/>
        </w:rPr>
      </w:pPr>
    </w:p>
    <w:p w14:paraId="64B885B5" w14:textId="77777777" w:rsidR="00506856" w:rsidRDefault="00506856" w:rsidP="00677DFB">
      <w:pPr>
        <w:pStyle w:val="a9"/>
        <w:rPr>
          <w:rtl/>
          <w:lang w:val="en-US"/>
        </w:rPr>
      </w:pPr>
    </w:p>
    <w:p w14:paraId="75F7A99D" w14:textId="77777777" w:rsidR="00506856" w:rsidRDefault="00506856" w:rsidP="00677DFB">
      <w:pPr>
        <w:pStyle w:val="a9"/>
        <w:rPr>
          <w:rtl/>
          <w:lang w:val="en-US"/>
        </w:rPr>
      </w:pPr>
    </w:p>
    <w:p w14:paraId="71F6CDF8" w14:textId="77777777" w:rsidR="00506856" w:rsidRDefault="00506856" w:rsidP="00677DFB">
      <w:pPr>
        <w:pStyle w:val="a9"/>
        <w:rPr>
          <w:lang w:val="en-US"/>
        </w:rPr>
      </w:pPr>
    </w:p>
    <w:p w14:paraId="4144A72D" w14:textId="77777777" w:rsidR="00A112A3" w:rsidRPr="00677DFB" w:rsidRDefault="00A112A3" w:rsidP="00A112A3">
      <w:pPr>
        <w:pStyle w:val="a9"/>
        <w:rPr>
          <w:rtl/>
          <w:lang w:val="en-US"/>
        </w:rPr>
      </w:pPr>
    </w:p>
    <w:p w14:paraId="5F3F6DC4" w14:textId="77777777" w:rsidR="00A112A3" w:rsidRDefault="00A112A3" w:rsidP="00A112A3">
      <w:pPr>
        <w:pStyle w:val="a9"/>
        <w:rPr>
          <w:rtl/>
          <w:lang w:val="en-US"/>
        </w:rPr>
      </w:pPr>
    </w:p>
    <w:p w14:paraId="72ADDF24" w14:textId="77777777" w:rsidR="00506856" w:rsidRDefault="00506856" w:rsidP="00A112A3">
      <w:pPr>
        <w:pStyle w:val="a9"/>
        <w:rPr>
          <w:rtl/>
          <w:lang w:val="en-US"/>
        </w:rPr>
      </w:pPr>
    </w:p>
    <w:p w14:paraId="72E8DAFA" w14:textId="77777777" w:rsidR="00506856" w:rsidRDefault="00506856" w:rsidP="00A112A3">
      <w:pPr>
        <w:pStyle w:val="a9"/>
        <w:rPr>
          <w:rtl/>
          <w:lang w:val="en-US"/>
        </w:rPr>
      </w:pPr>
    </w:p>
    <w:p w14:paraId="3D5170DD" w14:textId="77777777" w:rsidR="00506856" w:rsidRDefault="00506856" w:rsidP="00A112A3">
      <w:pPr>
        <w:pStyle w:val="a9"/>
        <w:rPr>
          <w:rtl/>
          <w:lang w:val="en-US"/>
        </w:rPr>
      </w:pPr>
    </w:p>
    <w:p w14:paraId="1EEB6B31" w14:textId="77777777" w:rsidR="00506856" w:rsidRDefault="00506856" w:rsidP="00A112A3">
      <w:pPr>
        <w:pStyle w:val="a9"/>
        <w:rPr>
          <w:rtl/>
          <w:lang w:val="en-US"/>
        </w:rPr>
      </w:pPr>
    </w:p>
    <w:p w14:paraId="578398AF" w14:textId="77777777" w:rsidR="00506856" w:rsidRDefault="00506856" w:rsidP="00A112A3">
      <w:pPr>
        <w:pStyle w:val="a9"/>
        <w:rPr>
          <w:rtl/>
          <w:lang w:val="en-US"/>
        </w:rPr>
      </w:pPr>
    </w:p>
    <w:p w14:paraId="0D17D740" w14:textId="77777777" w:rsidR="00506856" w:rsidRDefault="00506856" w:rsidP="00A112A3">
      <w:pPr>
        <w:pStyle w:val="a9"/>
        <w:rPr>
          <w:rtl/>
          <w:lang w:val="en-US"/>
        </w:rPr>
      </w:pPr>
    </w:p>
    <w:p w14:paraId="0A79F037" w14:textId="77777777" w:rsidR="00506856" w:rsidRDefault="00506856" w:rsidP="00A112A3">
      <w:pPr>
        <w:pStyle w:val="a9"/>
        <w:rPr>
          <w:rtl/>
          <w:lang w:val="en-US"/>
        </w:rPr>
      </w:pPr>
    </w:p>
    <w:p w14:paraId="5B11B255" w14:textId="77777777" w:rsidR="00506856" w:rsidRDefault="00506856" w:rsidP="00A112A3">
      <w:pPr>
        <w:pStyle w:val="a9"/>
        <w:rPr>
          <w:lang w:val="en-US"/>
        </w:rPr>
      </w:pPr>
    </w:p>
    <w:p w14:paraId="01E8587C" w14:textId="77777777" w:rsidR="00506856" w:rsidRDefault="00506856" w:rsidP="00A112A3">
      <w:pPr>
        <w:pStyle w:val="a9"/>
        <w:rPr>
          <w:lang w:val="en-US"/>
        </w:rPr>
      </w:pPr>
    </w:p>
    <w:p w14:paraId="4831C1C5" w14:textId="77777777" w:rsidR="00506856" w:rsidRDefault="00506856" w:rsidP="00A112A3">
      <w:pPr>
        <w:pStyle w:val="a9"/>
        <w:rPr>
          <w:lang w:val="en-US"/>
        </w:rPr>
      </w:pPr>
    </w:p>
    <w:p w14:paraId="2F3C3B87" w14:textId="77777777" w:rsidR="00506856" w:rsidRDefault="00506856"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1C4C1005" w14:textId="737D51D0" w:rsidR="00387300" w:rsidRPr="00387300" w:rsidRDefault="00387300" w:rsidP="00387300">
      <w:pPr>
        <w:pStyle w:val="a9"/>
        <w:rPr>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67D5A33E" w14:textId="77777777" w:rsidR="00E74556" w:rsidRPr="00AF0B9C"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r w:rsidRPr="00191468">
        <w:rPr>
          <w:lang w:val="en-US"/>
        </w:rPr>
        <w:t>api</w:t>
      </w:r>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r w:rsidRPr="002A6313">
        <w:t>React</w:t>
      </w:r>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2A6423CC" w14:textId="0D5A7E0C" w:rsidR="006077B7" w:rsidRPr="00725504" w:rsidRDefault="006077B7" w:rsidP="006077B7">
      <w:pPr>
        <w:pStyle w:val="a9"/>
        <w:rPr>
          <w:b/>
          <w:bCs/>
          <w:sz w:val="38"/>
          <w:szCs w:val="44"/>
          <w:rtl/>
          <w:lang w:val="en-US"/>
        </w:rPr>
      </w:pPr>
      <w:r w:rsidRPr="000706F2">
        <w:rPr>
          <w:b/>
          <w:bCs/>
          <w:sz w:val="38"/>
          <w:szCs w:val="44"/>
        </w:rPr>
        <w:t>-</w:t>
      </w:r>
      <w:r>
        <w:rPr>
          <w:b/>
          <w:bCs/>
          <w:sz w:val="38"/>
          <w:szCs w:val="44"/>
        </w:rPr>
        <w:t>15</w:t>
      </w:r>
      <w:r w:rsidRPr="000706F2">
        <w:rPr>
          <w:b/>
          <w:bCs/>
          <w:sz w:val="38"/>
          <w:szCs w:val="44"/>
        </w:rPr>
        <w:t>.</w:t>
      </w:r>
      <w:r>
        <w:rPr>
          <w:b/>
          <w:bCs/>
          <w:sz w:val="38"/>
          <w:szCs w:val="44"/>
        </w:rPr>
        <w:t>7</w:t>
      </w:r>
      <w:r w:rsidRPr="000706F2">
        <w:rPr>
          <w:b/>
          <w:bCs/>
          <w:sz w:val="38"/>
          <w:szCs w:val="44"/>
          <w:rtl/>
        </w:rPr>
        <w:t xml:space="preserve"> </w:t>
      </w:r>
      <w:r w:rsidR="00787F5E">
        <w:rPr>
          <w:b/>
          <w:bCs/>
          <w:sz w:val="38"/>
          <w:szCs w:val="44"/>
          <w:lang w:val="en-US"/>
        </w:rPr>
        <w:t>YARP</w:t>
      </w:r>
    </w:p>
    <w:p w14:paraId="5EBE10F7" w14:textId="67F5AC83" w:rsidR="006077B7" w:rsidRPr="00731F82" w:rsidRDefault="006077B7" w:rsidP="001632D9">
      <w:pPr>
        <w:pStyle w:val="a9"/>
        <w:rPr>
          <w:rtl/>
          <w:lang w:val="en-US"/>
        </w:rPr>
      </w:pPr>
      <w:r w:rsidRPr="00896969">
        <w:rPr>
          <w:rtl/>
        </w:rPr>
        <w:t xml:space="preserve">هي </w:t>
      </w:r>
      <w:r w:rsidR="00366998">
        <w:rPr>
          <w:rFonts w:hint="cs"/>
          <w:rtl/>
        </w:rPr>
        <w:t xml:space="preserve">مكتبة </w:t>
      </w:r>
      <w:r w:rsidR="00731F82">
        <w:rPr>
          <w:rFonts w:hint="cs"/>
          <w:rtl/>
        </w:rPr>
        <w:t xml:space="preserve">عالية الأداء </w:t>
      </w:r>
      <w:r w:rsidR="00366998">
        <w:rPr>
          <w:rFonts w:hint="cs"/>
          <w:rtl/>
        </w:rPr>
        <w:t xml:space="preserve">تم تطويرها </w:t>
      </w:r>
      <w:r w:rsidR="00731F82">
        <w:rPr>
          <w:rFonts w:hint="cs"/>
          <w:rtl/>
        </w:rPr>
        <w:t xml:space="preserve">من قبل شركة </w:t>
      </w:r>
      <w:r w:rsidR="00731F82">
        <w:rPr>
          <w:lang w:val="en-US"/>
        </w:rPr>
        <w:t>Microsoft</w:t>
      </w:r>
      <w:r w:rsidR="00731F82">
        <w:rPr>
          <w:rFonts w:hint="cs"/>
          <w:rtl/>
          <w:lang w:val="en-US"/>
        </w:rPr>
        <w:t xml:space="preserve"> </w:t>
      </w:r>
      <w:r w:rsidR="003C4363">
        <w:rPr>
          <w:rFonts w:hint="cs"/>
          <w:rtl/>
          <w:lang w:val="en-US"/>
        </w:rPr>
        <w:t xml:space="preserve">ضمن إطار العمل </w:t>
      </w:r>
      <w:r w:rsidR="003C4363">
        <w:rPr>
          <w:lang w:val="en-US"/>
        </w:rPr>
        <w:t>asp.net</w:t>
      </w:r>
      <w:r w:rsidR="003C4363">
        <w:rPr>
          <w:rFonts w:hint="cs"/>
          <w:rtl/>
          <w:lang w:val="en-US"/>
        </w:rPr>
        <w:t xml:space="preserve">، </w:t>
      </w:r>
      <w:r w:rsidR="00313D30">
        <w:rPr>
          <w:rFonts w:hint="cs"/>
          <w:rtl/>
          <w:lang w:val="en-US"/>
        </w:rPr>
        <w:t xml:space="preserve">تم تصميمها </w:t>
      </w:r>
      <w:r w:rsidR="008A4437">
        <w:rPr>
          <w:rFonts w:hint="cs"/>
          <w:rtl/>
          <w:lang w:val="en-US"/>
        </w:rPr>
        <w:t xml:space="preserve">لتسهيل إنشاء خوادم بوابات </w:t>
      </w:r>
      <w:r w:rsidR="00407085">
        <w:rPr>
          <w:lang w:val="en-US"/>
        </w:rPr>
        <w:t>(Gateways)</w:t>
      </w:r>
      <w:r w:rsidR="00C9689F">
        <w:rPr>
          <w:rFonts w:hint="cs"/>
          <w:rtl/>
          <w:lang w:val="en-US"/>
        </w:rPr>
        <w:t xml:space="preserve">، </w:t>
      </w:r>
      <w:r w:rsidR="00A77513">
        <w:rPr>
          <w:rFonts w:hint="cs"/>
          <w:rtl/>
          <w:lang w:val="en-US"/>
        </w:rPr>
        <w:t xml:space="preserve">تعمل على مستوى الطبقة السابعة من نموذج </w:t>
      </w:r>
      <w:r w:rsidR="00A77513">
        <w:rPr>
          <w:lang w:val="en-US"/>
        </w:rPr>
        <w:t>OSI</w:t>
      </w:r>
      <w:r w:rsidR="00A77513">
        <w:rPr>
          <w:rFonts w:hint="cs"/>
          <w:rtl/>
          <w:lang w:val="en-US"/>
        </w:rPr>
        <w:t xml:space="preserve"> (طبقة </w:t>
      </w:r>
      <w:r w:rsidR="00A77513">
        <w:rPr>
          <w:lang w:val="en-US"/>
        </w:rPr>
        <w:t>http</w:t>
      </w:r>
      <w:r w:rsidR="00A77513">
        <w:rPr>
          <w:rFonts w:hint="cs"/>
          <w:rtl/>
          <w:lang w:val="en-US"/>
        </w:rPr>
        <w:t xml:space="preserve"> </w:t>
      </w:r>
      <w:r w:rsidR="00A77513">
        <w:rPr>
          <w:lang w:val="en-US"/>
        </w:rPr>
        <w:t>(</w:t>
      </w:r>
      <w:r w:rsidR="00B15063">
        <w:rPr>
          <w:rFonts w:hint="cs"/>
          <w:rtl/>
          <w:lang w:val="en-US"/>
        </w:rPr>
        <w:t xml:space="preserve"> </w:t>
      </w:r>
      <w:r w:rsidR="00012491" w:rsidRPr="00012491">
        <w:rPr>
          <w:rtl/>
          <w:lang w:val="en-US"/>
        </w:rPr>
        <w:t xml:space="preserve">مما يسمح له بالتعامل مع الطلبات الواردة وتوجيهها إلى الخدمات </w:t>
      </w:r>
      <w:r w:rsidR="005D795C">
        <w:rPr>
          <w:rFonts w:hint="cs"/>
          <w:rtl/>
          <w:lang w:val="en-US"/>
        </w:rPr>
        <w:t>المناسبة</w:t>
      </w:r>
      <w:r w:rsidR="00620FB7">
        <w:rPr>
          <w:rFonts w:hint="cs"/>
          <w:rtl/>
          <w:lang w:val="en-US"/>
        </w:rPr>
        <w:t>.</w:t>
      </w:r>
      <w:r w:rsidR="000A71BD">
        <w:rPr>
          <w:rFonts w:hint="cs"/>
          <w:rtl/>
          <w:lang w:val="en-US"/>
        </w:rPr>
        <w:t xml:space="preserve"> </w:t>
      </w:r>
      <w:r w:rsidR="001632D9" w:rsidRPr="001632D9">
        <w:rPr>
          <w:rtl/>
          <w:lang w:val="en-US"/>
        </w:rPr>
        <w:t xml:space="preserve">على عكس </w:t>
      </w:r>
      <w:r w:rsidR="001C1C46">
        <w:rPr>
          <w:rFonts w:hint="cs"/>
          <w:rtl/>
          <w:lang w:val="en-US"/>
        </w:rPr>
        <w:t>خوادم البوابات</w:t>
      </w:r>
      <w:r w:rsidR="001632D9" w:rsidRPr="001632D9">
        <w:rPr>
          <w:rtl/>
          <w:lang w:val="en-US"/>
        </w:rPr>
        <w:t xml:space="preserve"> التي قد تعمل </w:t>
      </w:r>
      <w:r w:rsidR="00B10371">
        <w:rPr>
          <w:rFonts w:hint="cs"/>
          <w:rtl/>
          <w:lang w:val="en-US"/>
        </w:rPr>
        <w:t>على</w:t>
      </w:r>
      <w:r w:rsidR="001632D9" w:rsidRPr="001632D9">
        <w:rPr>
          <w:rtl/>
          <w:lang w:val="en-US"/>
        </w:rPr>
        <w:t xml:space="preserve"> طبقات أدنى، يوفر</w:t>
      </w:r>
      <w:r w:rsidR="001632D9" w:rsidRPr="001632D9">
        <w:rPr>
          <w:lang w:val="en-US"/>
        </w:rPr>
        <w:t xml:space="preserve"> YARP </w:t>
      </w:r>
      <w:r w:rsidR="001632D9" w:rsidRPr="001632D9">
        <w:rPr>
          <w:rtl/>
          <w:lang w:val="en-US"/>
        </w:rPr>
        <w:t>نهجًا أكثر مرونة من خلال تمكين المطورين من إعادة تعيين عناوين</w:t>
      </w:r>
      <w:r w:rsidR="001632D9" w:rsidRPr="001632D9">
        <w:rPr>
          <w:lang w:val="en-US"/>
        </w:rPr>
        <w:t xml:space="preserve"> </w:t>
      </w:r>
      <w:r w:rsidR="007759DA">
        <w:rPr>
          <w:rFonts w:hint="cs"/>
          <w:rtl/>
          <w:lang w:val="en-US"/>
        </w:rPr>
        <w:t xml:space="preserve">الخدمات </w:t>
      </w:r>
      <w:r w:rsidR="001632D9" w:rsidRPr="001632D9">
        <w:rPr>
          <w:rtl/>
          <w:lang w:val="en-US"/>
        </w:rPr>
        <w:t>وإدارة الاتصالات</w:t>
      </w:r>
      <w:r w:rsidR="002E3649">
        <w:rPr>
          <w:rFonts w:hint="cs"/>
          <w:rtl/>
          <w:lang w:val="en-US"/>
        </w:rPr>
        <w:t xml:space="preserve"> فيما بينها</w:t>
      </w:r>
      <w:r w:rsidR="001632D9" w:rsidRPr="001632D9">
        <w:rPr>
          <w:rtl/>
          <w:lang w:val="en-US"/>
        </w:rPr>
        <w:t xml:space="preserve"> بشكل مستق</w:t>
      </w:r>
      <w:r w:rsidR="00536B5A">
        <w:rPr>
          <w:rFonts w:hint="cs"/>
          <w:rtl/>
          <w:lang w:val="en-US"/>
        </w:rPr>
        <w:t>ل</w:t>
      </w:r>
      <w:r w:rsidR="00177932">
        <w:rPr>
          <w:rFonts w:hint="cs"/>
          <w:rtl/>
          <w:lang w:val="en-US"/>
        </w:rPr>
        <w:t xml:space="preserve"> عن الطبقات الأدنى</w:t>
      </w:r>
      <w:r w:rsidR="00536B5A">
        <w:rPr>
          <w:rFonts w:hint="cs"/>
          <w:rtl/>
          <w:lang w:val="en-US"/>
        </w:rPr>
        <w:t>.</w:t>
      </w:r>
      <w:r w:rsidR="00166C90">
        <w:rPr>
          <w:rFonts w:hint="cs"/>
          <w:rtl/>
          <w:lang w:val="en-US"/>
        </w:rPr>
        <w:t xml:space="preserve"> ه</w:t>
      </w:r>
      <w:r w:rsidR="001632D9" w:rsidRPr="001632D9">
        <w:rPr>
          <w:rtl/>
          <w:lang w:val="en-US"/>
        </w:rPr>
        <w:t xml:space="preserve">ذه القدرة مفيدة بشكل خاص في السيناريوهات مثل موازنة التحميل </w:t>
      </w:r>
      <w:r w:rsidR="002C16F0">
        <w:rPr>
          <w:lang w:val="en-US"/>
        </w:rPr>
        <w:t>(Load Balancing)</w:t>
      </w:r>
      <w:r w:rsidR="002C16F0">
        <w:rPr>
          <w:rFonts w:hint="cs"/>
          <w:rtl/>
          <w:lang w:val="en-US"/>
        </w:rPr>
        <w:t xml:space="preserve"> </w:t>
      </w:r>
      <w:r w:rsidR="001632D9" w:rsidRPr="001632D9">
        <w:rPr>
          <w:rtl/>
          <w:lang w:val="en-US"/>
        </w:rPr>
        <w:t xml:space="preserve">وتنسيق </w:t>
      </w:r>
      <w:r w:rsidR="00A85214">
        <w:rPr>
          <w:rFonts w:hint="cs"/>
          <w:rtl/>
          <w:lang w:val="en-US"/>
        </w:rPr>
        <w:t>التواصل</w:t>
      </w:r>
      <w:r w:rsidR="001632D9" w:rsidRPr="001632D9">
        <w:rPr>
          <w:rtl/>
          <w:lang w:val="en-US"/>
        </w:rPr>
        <w:t xml:space="preserve"> في </w:t>
      </w:r>
      <w:r w:rsidR="00B43365">
        <w:rPr>
          <w:rFonts w:hint="cs"/>
          <w:rtl/>
          <w:lang w:val="en-US"/>
        </w:rPr>
        <w:t>بيئة</w:t>
      </w:r>
      <w:r w:rsidR="001632D9" w:rsidRPr="001632D9">
        <w:rPr>
          <w:rtl/>
          <w:lang w:val="en-US"/>
        </w:rPr>
        <w:t xml:space="preserve"> </w:t>
      </w:r>
      <w:r w:rsidR="00FD1307">
        <w:rPr>
          <w:rFonts w:hint="cs"/>
          <w:rtl/>
          <w:lang w:val="en-US"/>
        </w:rPr>
        <w:t xml:space="preserve">تعتمد على </w:t>
      </w:r>
      <w:r w:rsidR="001632D9" w:rsidRPr="001632D9">
        <w:rPr>
          <w:rtl/>
          <w:lang w:val="en-US"/>
        </w:rPr>
        <w:t>الخدمات المصغرة</w:t>
      </w:r>
      <w:r w:rsidR="008758BA">
        <w:rPr>
          <w:rFonts w:hint="cs"/>
          <w:rtl/>
          <w:lang w:val="en-US"/>
        </w:rPr>
        <w:t>.</w:t>
      </w:r>
    </w:p>
    <w:p w14:paraId="7D03EE5E" w14:textId="77777777" w:rsidR="00663D13" w:rsidRPr="00896969" w:rsidRDefault="00663D13" w:rsidP="00BD7E0B">
      <w:pPr>
        <w:pStyle w:val="a9"/>
        <w:rPr>
          <w:rtl/>
        </w:rPr>
      </w:pPr>
    </w:p>
    <w:p w14:paraId="52F87A53" w14:textId="1432376E" w:rsidR="00BD7E0B" w:rsidRPr="00725504" w:rsidRDefault="00BD7E0B" w:rsidP="00BD7E0B">
      <w:pPr>
        <w:pStyle w:val="a9"/>
        <w:rPr>
          <w:b/>
          <w:bCs/>
          <w:sz w:val="38"/>
          <w:szCs w:val="44"/>
          <w:rtl/>
          <w:lang w:val="en-US"/>
        </w:rPr>
      </w:pPr>
      <w:r w:rsidRPr="000706F2">
        <w:rPr>
          <w:b/>
          <w:bCs/>
          <w:sz w:val="38"/>
          <w:szCs w:val="44"/>
        </w:rPr>
        <w:lastRenderedPageBreak/>
        <w:t>-</w:t>
      </w:r>
      <w:r>
        <w:rPr>
          <w:b/>
          <w:bCs/>
          <w:sz w:val="38"/>
          <w:szCs w:val="44"/>
        </w:rPr>
        <w:t>1</w:t>
      </w:r>
      <w:r w:rsidR="003B196C">
        <w:rPr>
          <w:b/>
          <w:bCs/>
          <w:sz w:val="38"/>
          <w:szCs w:val="44"/>
        </w:rPr>
        <w:t>6</w:t>
      </w:r>
      <w:r w:rsidRPr="000706F2">
        <w:rPr>
          <w:b/>
          <w:bCs/>
          <w:sz w:val="38"/>
          <w:szCs w:val="44"/>
        </w:rPr>
        <w:t>.</w:t>
      </w:r>
      <w:r>
        <w:rPr>
          <w:b/>
          <w:bCs/>
          <w:sz w:val="38"/>
          <w:szCs w:val="44"/>
        </w:rPr>
        <w:t>7</w:t>
      </w:r>
      <w:r w:rsidRPr="000706F2">
        <w:rPr>
          <w:b/>
          <w:bCs/>
          <w:sz w:val="38"/>
          <w:szCs w:val="44"/>
          <w:rtl/>
        </w:rPr>
        <w:t xml:space="preserve"> </w:t>
      </w:r>
      <w:r>
        <w:rPr>
          <w:b/>
          <w:bCs/>
          <w:sz w:val="38"/>
          <w:szCs w:val="44"/>
          <w:lang w:val="en-US"/>
        </w:rPr>
        <w:t>D</w:t>
      </w:r>
      <w:r w:rsidRPr="00BD7E0B">
        <w:rPr>
          <w:b/>
          <w:bCs/>
          <w:sz w:val="38"/>
          <w:szCs w:val="44"/>
          <w:lang w:val="en-US"/>
        </w:rPr>
        <w:t>ocusaurus</w:t>
      </w:r>
    </w:p>
    <w:p w14:paraId="68142FC8" w14:textId="356D1168" w:rsidR="0000662F" w:rsidRDefault="00BD7E0B" w:rsidP="00325DB4">
      <w:pPr>
        <w:pStyle w:val="a9"/>
        <w:rPr>
          <w:lang w:val="en-US"/>
        </w:rPr>
      </w:pPr>
      <w:r w:rsidRPr="00896969">
        <w:rPr>
          <w:rtl/>
        </w:rPr>
        <w:t>هي أداة</w:t>
      </w:r>
      <w:r w:rsidR="00F975A5">
        <w:rPr>
          <w:rFonts w:hint="cs"/>
          <w:rtl/>
        </w:rPr>
        <w:t xml:space="preserve"> مفتوحة المصدر </w:t>
      </w:r>
      <w:r w:rsidR="00F905A4">
        <w:rPr>
          <w:rFonts w:hint="cs"/>
          <w:rtl/>
        </w:rPr>
        <w:t xml:space="preserve">تم تطويرها من قبل شركة </w:t>
      </w:r>
      <w:r w:rsidR="00F905A4">
        <w:rPr>
          <w:lang w:val="en-US"/>
        </w:rPr>
        <w:t>Meta</w:t>
      </w:r>
      <w:r w:rsidR="00F905A4">
        <w:rPr>
          <w:rFonts w:hint="cs"/>
          <w:rtl/>
          <w:lang w:val="en-US"/>
        </w:rPr>
        <w:t xml:space="preserve"> </w:t>
      </w:r>
      <w:r w:rsidR="00F905A4">
        <w:rPr>
          <w:rFonts w:hint="cs"/>
          <w:rtl/>
        </w:rPr>
        <w:t>تقوم</w:t>
      </w:r>
      <w:r w:rsidR="00F975A5">
        <w:rPr>
          <w:rFonts w:hint="cs"/>
          <w:rtl/>
        </w:rPr>
        <w:t xml:space="preserve"> </w:t>
      </w:r>
      <w:r w:rsidR="00F905A4">
        <w:rPr>
          <w:rFonts w:hint="cs"/>
          <w:rtl/>
        </w:rPr>
        <w:t>ب</w:t>
      </w:r>
      <w:r w:rsidR="00F975A5">
        <w:rPr>
          <w:rFonts w:hint="cs"/>
          <w:rtl/>
        </w:rPr>
        <w:t xml:space="preserve">توليد مواقع ثابتة </w:t>
      </w:r>
      <w:r w:rsidR="008566AC">
        <w:rPr>
          <w:rFonts w:hint="cs"/>
          <w:rtl/>
        </w:rPr>
        <w:t xml:space="preserve">انطلاقاً من </w:t>
      </w:r>
      <w:r w:rsidR="00396489">
        <w:rPr>
          <w:rFonts w:hint="cs"/>
          <w:rtl/>
        </w:rPr>
        <w:t>ملفات</w:t>
      </w:r>
      <w:r w:rsidR="00FC1737">
        <w:rPr>
          <w:rFonts w:hint="cs"/>
          <w:rtl/>
        </w:rPr>
        <w:t xml:space="preserve"> توثيق </w:t>
      </w:r>
      <w:r w:rsidR="00AF7E9B">
        <w:rPr>
          <w:rFonts w:hint="cs"/>
          <w:rtl/>
        </w:rPr>
        <w:t>بصيغة</w:t>
      </w:r>
      <w:r w:rsidR="00396489">
        <w:rPr>
          <w:rFonts w:hint="cs"/>
          <w:rtl/>
        </w:rPr>
        <w:t xml:space="preserve"> </w:t>
      </w:r>
      <w:r w:rsidR="0099692A">
        <w:rPr>
          <w:lang w:val="en-US"/>
        </w:rPr>
        <w:t>markdown</w:t>
      </w:r>
      <w:r w:rsidR="00325DB4">
        <w:rPr>
          <w:rFonts w:hint="cs"/>
          <w:rtl/>
          <w:lang w:val="en-US"/>
        </w:rPr>
        <w:t xml:space="preserve">، </w:t>
      </w:r>
      <w:r w:rsidR="00785082">
        <w:rPr>
          <w:rFonts w:hint="cs"/>
          <w:rtl/>
          <w:lang w:val="en-US"/>
        </w:rPr>
        <w:t xml:space="preserve">هذه التقنية مبنية باستخدام المكتبة </w:t>
      </w:r>
      <w:r w:rsidR="00785082">
        <w:rPr>
          <w:lang w:val="en-US"/>
        </w:rPr>
        <w:t>React</w:t>
      </w:r>
      <w:r w:rsidR="00785082">
        <w:rPr>
          <w:rFonts w:hint="cs"/>
          <w:rtl/>
          <w:lang w:val="en-US"/>
        </w:rPr>
        <w:t xml:space="preserve"> حيث </w:t>
      </w:r>
      <w:r w:rsidR="00D73658">
        <w:rPr>
          <w:rFonts w:hint="cs"/>
          <w:rtl/>
          <w:lang w:val="en-US"/>
        </w:rPr>
        <w:t>تُستخدم</w:t>
      </w:r>
      <w:r w:rsidR="00785082">
        <w:rPr>
          <w:rFonts w:hint="cs"/>
          <w:rtl/>
          <w:lang w:val="en-US"/>
        </w:rPr>
        <w:t xml:space="preserve"> </w:t>
      </w:r>
      <w:r w:rsidR="003A6247">
        <w:rPr>
          <w:rFonts w:hint="cs"/>
          <w:rtl/>
          <w:lang w:val="en-US"/>
        </w:rPr>
        <w:t xml:space="preserve">بشكل أساسي </w:t>
      </w:r>
      <w:r w:rsidR="001534AD">
        <w:rPr>
          <w:rFonts w:hint="cs"/>
          <w:rtl/>
          <w:lang w:val="en-US"/>
        </w:rPr>
        <w:t xml:space="preserve">من أجل إنشاء مواقع </w:t>
      </w:r>
      <w:r w:rsidR="00637B79">
        <w:rPr>
          <w:rFonts w:hint="cs"/>
          <w:rtl/>
          <w:lang w:val="en-US"/>
        </w:rPr>
        <w:t xml:space="preserve">وثائق </w:t>
      </w:r>
      <w:r w:rsidR="00637B79">
        <w:rPr>
          <w:lang w:val="en-US"/>
        </w:rPr>
        <w:t>(documentations)</w:t>
      </w:r>
      <w:r w:rsidR="00637B79">
        <w:rPr>
          <w:rFonts w:hint="cs"/>
          <w:rtl/>
          <w:lang w:val="en-US"/>
        </w:rPr>
        <w:t xml:space="preserve"> </w:t>
      </w:r>
      <w:r w:rsidR="00BF4584">
        <w:rPr>
          <w:rFonts w:hint="cs"/>
          <w:rtl/>
          <w:lang w:val="en-US"/>
        </w:rPr>
        <w:t>لإطارات العمل والمكاتب البرمجية</w:t>
      </w:r>
      <w:r w:rsidR="004E0136">
        <w:rPr>
          <w:rFonts w:hint="cs"/>
          <w:rtl/>
          <w:lang w:val="en-US"/>
        </w:rPr>
        <w:t xml:space="preserve"> و</w:t>
      </w:r>
      <w:r w:rsidR="00833D12">
        <w:rPr>
          <w:rFonts w:hint="cs"/>
          <w:rtl/>
          <w:lang w:val="en-US"/>
        </w:rPr>
        <w:t>الأدوات التي تحتاج لدليل مستخدم</w:t>
      </w:r>
      <w:r w:rsidR="00C34124">
        <w:rPr>
          <w:rFonts w:hint="cs"/>
          <w:rtl/>
          <w:lang w:val="en-US"/>
        </w:rPr>
        <w:t>، حيث يمكن رفع الموقع المتولد مجاناً باستخدام موقع</w:t>
      </w:r>
      <w:r w:rsidR="00341DD7">
        <w:rPr>
          <w:rFonts w:hint="cs"/>
          <w:rtl/>
          <w:lang w:val="en-US"/>
        </w:rPr>
        <w:t xml:space="preserve"> </w:t>
      </w:r>
      <w:r w:rsidR="00341DD7">
        <w:rPr>
          <w:lang w:val="en-US"/>
        </w:rPr>
        <w:t>GitHub</w:t>
      </w:r>
      <w:r w:rsidR="00C92D93">
        <w:rPr>
          <w:rFonts w:hint="cs"/>
          <w:rtl/>
          <w:lang w:val="en-US"/>
        </w:rPr>
        <w:t>.</w:t>
      </w: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r>
        <w:t>Mapping</w:t>
      </w:r>
      <w:r>
        <w:rPr>
          <w:rtl/>
        </w:rPr>
        <w:t>:</w:t>
      </w:r>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698CC563" w14:textId="5890BA7C" w:rsidR="0009411C" w:rsidRPr="00AD72AC" w:rsidRDefault="00AF0D89" w:rsidP="00D972E7">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p>
    <w:p w14:paraId="310AB45C" w14:textId="77777777" w:rsidR="008243B3" w:rsidRDefault="008243B3" w:rsidP="00D972E7">
      <w:pPr>
        <w:pStyle w:val="a9"/>
        <w:rPr>
          <w:rtl/>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5E01EEEF" w14:textId="018D2D94" w:rsidR="009A2C5D" w:rsidRDefault="00D07080" w:rsidP="00D972E7">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6BC1EE44" w14:textId="77777777" w:rsidR="00040F4B" w:rsidRPr="00EC3B04" w:rsidRDefault="00040F4B" w:rsidP="00D972E7">
      <w:pPr>
        <w:pStyle w:val="a9"/>
        <w:rPr>
          <w:rtl/>
        </w:rPr>
      </w:pP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624446">
      <w:pPr>
        <w:pStyle w:val="1"/>
        <w:rPr>
          <w:lang w:val="en-US"/>
        </w:rPr>
      </w:pPr>
      <w:r>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lastRenderedPageBreak/>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6B388CB7" w14:textId="77777777" w:rsidR="00F86C9C" w:rsidRDefault="00F86C9C" w:rsidP="00E209E8">
      <w:pPr>
        <w:pStyle w:val="a9"/>
        <w:rPr>
          <w:b/>
          <w:bCs/>
          <w:lang w:val="en-US"/>
        </w:rPr>
      </w:pPr>
    </w:p>
    <w:p w14:paraId="16D638BE" w14:textId="77777777" w:rsidR="00C85C9B" w:rsidRDefault="00C85C9B" w:rsidP="00E209E8">
      <w:pPr>
        <w:pStyle w:val="a9"/>
        <w:rPr>
          <w:b/>
          <w:bCs/>
          <w:lang w:val="en-US"/>
        </w:rPr>
      </w:pPr>
    </w:p>
    <w:p w14:paraId="76854D5F" w14:textId="77777777" w:rsidR="00C85C9B" w:rsidRDefault="00C85C9B" w:rsidP="00E209E8">
      <w:pPr>
        <w:pStyle w:val="a9"/>
        <w:rPr>
          <w:b/>
          <w:bCs/>
          <w:lang w:val="en-US"/>
        </w:rPr>
      </w:pPr>
    </w:p>
    <w:p w14:paraId="6918CF01" w14:textId="77777777" w:rsidR="00C85C9B" w:rsidRDefault="00C85C9B" w:rsidP="00E209E8">
      <w:pPr>
        <w:pStyle w:val="a9"/>
        <w:rPr>
          <w:b/>
          <w:bCs/>
          <w:lang w:val="en-US"/>
        </w:rPr>
      </w:pPr>
    </w:p>
    <w:p w14:paraId="24B35133" w14:textId="77777777" w:rsidR="00C85C9B" w:rsidRDefault="00C85C9B" w:rsidP="00E209E8">
      <w:pPr>
        <w:pStyle w:val="a9"/>
        <w:rPr>
          <w:b/>
          <w:bCs/>
          <w:rtl/>
          <w:lang w:val="en-US"/>
        </w:rPr>
      </w:pPr>
    </w:p>
    <w:p w14:paraId="3A7DBD5E" w14:textId="77777777" w:rsidR="001E244E" w:rsidRDefault="001E244E" w:rsidP="00E209E8">
      <w:pPr>
        <w:pStyle w:val="a9"/>
        <w:rPr>
          <w:b/>
          <w:bCs/>
          <w:rtl/>
          <w:lang w:val="en-US"/>
        </w:rPr>
      </w:pPr>
    </w:p>
    <w:p w14:paraId="34D254F3" w14:textId="77777777" w:rsidR="001E244E" w:rsidRDefault="001E244E" w:rsidP="00E209E8">
      <w:pPr>
        <w:pStyle w:val="a9"/>
        <w:rPr>
          <w:b/>
          <w:bCs/>
          <w:rtl/>
          <w:lang w:val="en-US"/>
        </w:rPr>
      </w:pPr>
    </w:p>
    <w:p w14:paraId="37820C3B" w14:textId="77777777" w:rsidR="001E244E" w:rsidRDefault="001E244E" w:rsidP="00E209E8">
      <w:pPr>
        <w:pStyle w:val="a9"/>
        <w:rPr>
          <w:b/>
          <w:bCs/>
          <w:rtl/>
          <w:lang w:val="en-US"/>
        </w:rPr>
      </w:pPr>
    </w:p>
    <w:p w14:paraId="1F3590B6" w14:textId="7F0A22E4" w:rsidR="00E209E8" w:rsidRDefault="00E209E8" w:rsidP="00E209E8">
      <w:pPr>
        <w:pStyle w:val="a9"/>
        <w:rPr>
          <w:b/>
          <w:bCs/>
        </w:rPr>
      </w:pPr>
      <w:r w:rsidRPr="003A289F">
        <w:rPr>
          <w:b/>
          <w:bCs/>
          <w:lang w:val="en-US"/>
        </w:rPr>
        <w:lastRenderedPageBreak/>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8">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59CB96F1" w14:textId="77777777" w:rsidR="00B816FD" w:rsidRDefault="00B816FD" w:rsidP="00B816FD">
      <w:pPr>
        <w:pStyle w:val="a9"/>
        <w:rPr>
          <w:rtl/>
          <w:lang w:val="en-US"/>
        </w:rPr>
      </w:pPr>
      <w:r>
        <w:rPr>
          <w:rFonts w:hint="cs"/>
          <w:rtl/>
        </w:rPr>
        <w:t xml:space="preserve">تم مراعاة وضع القيم الثابتة عادةً التي توضع ضمن الكود البرمجي كنوع المشروع </w:t>
      </w:r>
      <w:r w:rsidRPr="009774B4">
        <w:t>(public, private)</w:t>
      </w:r>
      <w:r>
        <w:rPr>
          <w:rFonts w:hint="cs"/>
          <w:rtl/>
          <w:lang w:val="en-US"/>
        </w:rPr>
        <w:t xml:space="preserve"> ضمن جداول، هذه الجداول هي:</w:t>
      </w:r>
    </w:p>
    <w:p w14:paraId="726A8BA4" w14:textId="77777777" w:rsidR="00B816FD" w:rsidRPr="006D5753" w:rsidRDefault="00B816FD" w:rsidP="00B816FD">
      <w:pPr>
        <w:pStyle w:val="a9"/>
        <w:numPr>
          <w:ilvl w:val="0"/>
          <w:numId w:val="63"/>
        </w:numPr>
        <w:rPr>
          <w:lang w:val="en-US"/>
        </w:rPr>
      </w:pPr>
      <w:r w:rsidRPr="009774B4">
        <w:t>ContributionType</w:t>
      </w:r>
    </w:p>
    <w:p w14:paraId="7C7C0896" w14:textId="77777777" w:rsidR="00B816FD" w:rsidRPr="006D5753" w:rsidRDefault="00B816FD" w:rsidP="00B816FD">
      <w:pPr>
        <w:pStyle w:val="a9"/>
        <w:numPr>
          <w:ilvl w:val="0"/>
          <w:numId w:val="63"/>
        </w:numPr>
        <w:rPr>
          <w:lang w:val="en-US"/>
        </w:rPr>
      </w:pPr>
      <w:r w:rsidRPr="009774B4">
        <w:t>ActivityType</w:t>
      </w:r>
    </w:p>
    <w:p w14:paraId="3D6265FE" w14:textId="77777777" w:rsidR="00B816FD" w:rsidRDefault="00B816FD" w:rsidP="00B816FD">
      <w:pPr>
        <w:pStyle w:val="a9"/>
        <w:numPr>
          <w:ilvl w:val="0"/>
          <w:numId w:val="63"/>
        </w:numPr>
        <w:rPr>
          <w:lang w:val="en-US"/>
        </w:rPr>
      </w:pPr>
      <w:r w:rsidRPr="006D5753">
        <w:rPr>
          <w:lang w:val="en-US"/>
        </w:rPr>
        <w:lastRenderedPageBreak/>
        <w:t>ActivityResourceType</w:t>
      </w:r>
    </w:p>
    <w:p w14:paraId="02EF92B9" w14:textId="77777777" w:rsidR="00B816FD" w:rsidRDefault="00B816FD" w:rsidP="00B816FD">
      <w:pPr>
        <w:pStyle w:val="a9"/>
        <w:numPr>
          <w:ilvl w:val="0"/>
          <w:numId w:val="63"/>
        </w:numPr>
        <w:rPr>
          <w:lang w:val="en-US"/>
        </w:rPr>
      </w:pPr>
      <w:r w:rsidRPr="006D5753">
        <w:rPr>
          <w:lang w:val="en-US"/>
        </w:rPr>
        <w:t>InvitationStatus</w:t>
      </w:r>
    </w:p>
    <w:p w14:paraId="3BDC87B1" w14:textId="77777777" w:rsidR="00B816FD" w:rsidRDefault="00B816FD" w:rsidP="00B816FD">
      <w:pPr>
        <w:pStyle w:val="a9"/>
        <w:numPr>
          <w:ilvl w:val="0"/>
          <w:numId w:val="63"/>
        </w:numPr>
        <w:rPr>
          <w:lang w:val="en-US"/>
        </w:rPr>
      </w:pPr>
      <w:r w:rsidRPr="006D5753">
        <w:rPr>
          <w:lang w:val="en-US"/>
        </w:rPr>
        <w:t>ProjectType</w:t>
      </w:r>
    </w:p>
    <w:p w14:paraId="1D515869" w14:textId="164E6BE5" w:rsidR="00C85C9B" w:rsidRDefault="00B816FD" w:rsidP="00B816FD">
      <w:pPr>
        <w:pStyle w:val="a9"/>
      </w:pPr>
      <w:r>
        <w:rPr>
          <w:rFonts w:hint="cs"/>
          <w:rtl/>
          <w:lang w:val="en-US"/>
        </w:rPr>
        <w:t xml:space="preserve">كل مشروع يحتوي على عدد من الأنشطة وعدد من المشاركين، وكل نشاط له نشاط سابق واحد أو أكثر يتم نمذجة هذه العلاقة ضمن الجدول </w:t>
      </w:r>
      <w:r>
        <w:rPr>
          <w:lang w:val="en-US"/>
        </w:rPr>
        <w:t>ActivitiesPresedent</w:t>
      </w:r>
      <w:r>
        <w:rPr>
          <w:rFonts w:hint="cs"/>
          <w:rtl/>
          <w:lang w:val="en-US"/>
        </w:rPr>
        <w:t>.</w:t>
      </w:r>
    </w:p>
    <w:p w14:paraId="6B38A8DC" w14:textId="2EEA1487" w:rsidR="00C85C9B" w:rsidRDefault="00C85C9B" w:rsidP="00051EF9">
      <w:pPr>
        <w:pStyle w:val="a9"/>
      </w:pPr>
    </w:p>
    <w:p w14:paraId="2B9DE705" w14:textId="7E7ECA12" w:rsidR="00B13BB1" w:rsidRDefault="00B13BB1" w:rsidP="00051EF9">
      <w:pPr>
        <w:pStyle w:val="a9"/>
      </w:pPr>
    </w:p>
    <w:p w14:paraId="1F2114E7" w14:textId="77777777" w:rsidR="00B13BB1" w:rsidRDefault="00B13BB1" w:rsidP="00051EF9">
      <w:pPr>
        <w:pStyle w:val="a9"/>
      </w:pPr>
    </w:p>
    <w:p w14:paraId="4EBDBF6F" w14:textId="77777777" w:rsidR="00B13BB1" w:rsidRPr="00C92F03" w:rsidRDefault="00B13BB1" w:rsidP="00051EF9">
      <w:pPr>
        <w:pStyle w:val="a9"/>
        <w:rPr>
          <w:rtl/>
          <w:lang w:val="en-US"/>
        </w:rPr>
      </w:pPr>
    </w:p>
    <w:p w14:paraId="404BB320" w14:textId="77777777" w:rsidR="00B13BB1" w:rsidRDefault="00B13BB1" w:rsidP="00051EF9">
      <w:pPr>
        <w:pStyle w:val="a9"/>
      </w:pPr>
    </w:p>
    <w:p w14:paraId="7CA46B7E" w14:textId="77777777" w:rsidR="00B13BB1" w:rsidRDefault="00B13BB1" w:rsidP="00051EF9">
      <w:pPr>
        <w:pStyle w:val="a9"/>
      </w:pPr>
    </w:p>
    <w:p w14:paraId="43A646C6" w14:textId="77777777" w:rsidR="00B13BB1" w:rsidRDefault="00B13BB1" w:rsidP="00051EF9">
      <w:pPr>
        <w:pStyle w:val="a9"/>
      </w:pPr>
    </w:p>
    <w:p w14:paraId="64C62505" w14:textId="77777777" w:rsidR="00B13BB1" w:rsidRDefault="00B13BB1" w:rsidP="00051EF9">
      <w:pPr>
        <w:pStyle w:val="a9"/>
      </w:pPr>
    </w:p>
    <w:p w14:paraId="77ECFDFC" w14:textId="77777777" w:rsidR="00B13BB1" w:rsidRPr="00885CBA" w:rsidRDefault="00B13BB1" w:rsidP="00051EF9">
      <w:pPr>
        <w:pStyle w:val="a9"/>
        <w:rPr>
          <w:lang w:val="en-US"/>
        </w:rPr>
      </w:pPr>
    </w:p>
    <w:p w14:paraId="66DE454A" w14:textId="77777777" w:rsidR="00B13BB1" w:rsidRDefault="00B13BB1" w:rsidP="00051EF9">
      <w:pPr>
        <w:pStyle w:val="a9"/>
      </w:pPr>
    </w:p>
    <w:p w14:paraId="5954835A" w14:textId="77777777" w:rsidR="00B13BB1" w:rsidRDefault="00B13BB1" w:rsidP="00051EF9">
      <w:pPr>
        <w:pStyle w:val="a9"/>
      </w:pPr>
    </w:p>
    <w:p w14:paraId="22DBA32F" w14:textId="77777777" w:rsidR="00B13BB1" w:rsidRDefault="00B13BB1" w:rsidP="00051EF9">
      <w:pPr>
        <w:pStyle w:val="a9"/>
      </w:pPr>
    </w:p>
    <w:p w14:paraId="0417DF35" w14:textId="77777777" w:rsidR="00B13BB1" w:rsidRDefault="00B13BB1" w:rsidP="00051EF9">
      <w:pPr>
        <w:pStyle w:val="a9"/>
      </w:pPr>
    </w:p>
    <w:p w14:paraId="383C4FCC" w14:textId="77777777" w:rsidR="00B13BB1" w:rsidRDefault="00B13BB1" w:rsidP="00051EF9">
      <w:pPr>
        <w:pStyle w:val="a9"/>
      </w:pPr>
    </w:p>
    <w:p w14:paraId="0A35A593" w14:textId="77777777" w:rsidR="00B13BB1" w:rsidRDefault="00B13BB1" w:rsidP="00051EF9">
      <w:pPr>
        <w:pStyle w:val="a9"/>
      </w:pPr>
    </w:p>
    <w:p w14:paraId="240557D4" w14:textId="77777777" w:rsidR="00C85C9B" w:rsidRDefault="00C85C9B" w:rsidP="00051EF9">
      <w:pPr>
        <w:pStyle w:val="a9"/>
      </w:pPr>
    </w:p>
    <w:p w14:paraId="3AB0EA56" w14:textId="77777777" w:rsidR="00C85C9B" w:rsidRDefault="00C85C9B" w:rsidP="00051EF9">
      <w:pPr>
        <w:pStyle w:val="a9"/>
      </w:pPr>
    </w:p>
    <w:p w14:paraId="0D4F583C" w14:textId="77777777" w:rsidR="00C85C9B" w:rsidRDefault="00C85C9B" w:rsidP="00051EF9">
      <w:pPr>
        <w:pStyle w:val="a9"/>
      </w:pPr>
    </w:p>
    <w:p w14:paraId="5B0F6241" w14:textId="77777777" w:rsidR="00C85C9B" w:rsidRDefault="00C85C9B" w:rsidP="00051EF9">
      <w:pPr>
        <w:pStyle w:val="a9"/>
      </w:pPr>
    </w:p>
    <w:p w14:paraId="461C75F3" w14:textId="77777777" w:rsidR="00C85C9B" w:rsidRPr="00051EF9" w:rsidRDefault="00C85C9B" w:rsidP="00051EF9">
      <w:pPr>
        <w:pStyle w:val="a9"/>
        <w:rPr>
          <w:rtl/>
        </w:rPr>
      </w:pPr>
    </w:p>
    <w:p w14:paraId="01A1C6E4" w14:textId="276CF1AA" w:rsidR="00051EF9" w:rsidRPr="00051EF9" w:rsidRDefault="006F78D9" w:rsidP="00F45B34">
      <w:pPr>
        <w:pStyle w:val="1"/>
        <w:rPr>
          <w:rtl/>
        </w:rPr>
      </w:pPr>
      <w:r>
        <w:lastRenderedPageBreak/>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rPr>
          <w:rtl/>
        </w:rPr>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2E28C68A" w14:textId="77777777" w:rsidR="00CA2E11" w:rsidRDefault="00CA2E11" w:rsidP="00051EF9">
      <w:pPr>
        <w:pStyle w:val="a9"/>
      </w:pPr>
    </w:p>
    <w:p w14:paraId="5EE1598E" w14:textId="54EA3807" w:rsidR="00051EF9" w:rsidRPr="00051EF9" w:rsidRDefault="00DE7270" w:rsidP="004C4821">
      <w:pPr>
        <w:pStyle w:val="1"/>
        <w:rPr>
          <w:rtl/>
        </w:rPr>
      </w:pPr>
      <w:bookmarkStart w:id="69"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0082CC75" w:rsidR="00051EF9" w:rsidRDefault="006C32D0" w:rsidP="00166C2B">
      <w:pPr>
        <w:pStyle w:val="a9"/>
        <w:rPr>
          <w:rtl/>
          <w:lang w:val="en-US"/>
        </w:rPr>
      </w:pPr>
      <w:r>
        <w:rPr>
          <w:rFonts w:hint="cs"/>
          <w:rtl/>
          <w:lang w:val="en-US"/>
        </w:rPr>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16954F24" w14:textId="4DC5A451" w:rsidR="002B7059" w:rsidRDefault="001004F4" w:rsidP="005D2F27">
      <w:pPr>
        <w:pStyle w:val="a9"/>
        <w:rPr>
          <w:rtl/>
          <w:lang w:val="en-US"/>
        </w:rPr>
      </w:pPr>
      <w:r>
        <w:rPr>
          <w:rFonts w:hint="cs"/>
          <w:rtl/>
          <w:lang w:val="en-US"/>
        </w:rPr>
        <w:t xml:space="preserve">تم دعم خدمة واجهة المستخدم </w:t>
      </w:r>
      <w:r w:rsidR="000F7DD1">
        <w:rPr>
          <w:rFonts w:hint="cs"/>
          <w:rtl/>
          <w:lang w:val="en-US"/>
        </w:rPr>
        <w:t xml:space="preserve">بموقع مبني باستخدام تقنية </w:t>
      </w:r>
      <w:r w:rsidR="000F7DD1" w:rsidRPr="000F7DD1">
        <w:rPr>
          <w:b/>
          <w:bCs/>
          <w:lang w:val="en-US"/>
        </w:rPr>
        <w:t>Docusaurus</w:t>
      </w:r>
      <w:r w:rsidR="007812DA">
        <w:rPr>
          <w:rFonts w:hint="cs"/>
          <w:b/>
          <w:bCs/>
          <w:rtl/>
          <w:lang w:val="en-US"/>
        </w:rPr>
        <w:t xml:space="preserve"> </w:t>
      </w:r>
      <w:r w:rsidR="005D2F27">
        <w:rPr>
          <w:rFonts w:hint="cs"/>
          <w:rtl/>
          <w:lang w:val="en-US"/>
        </w:rPr>
        <w:t xml:space="preserve">يحتوي على </w:t>
      </w:r>
      <w:r w:rsidR="00145A90">
        <w:rPr>
          <w:rFonts w:hint="cs"/>
          <w:rtl/>
          <w:lang w:val="en-US"/>
        </w:rPr>
        <w:t xml:space="preserve">توثيق </w:t>
      </w:r>
      <w:r w:rsidR="00A07AD0">
        <w:rPr>
          <w:rFonts w:hint="cs"/>
          <w:rtl/>
          <w:lang w:val="en-US"/>
        </w:rPr>
        <w:t xml:space="preserve">لآلية بناء </w:t>
      </w:r>
      <w:r w:rsidR="005747A1">
        <w:rPr>
          <w:rFonts w:hint="cs"/>
          <w:rtl/>
          <w:lang w:val="en-US"/>
        </w:rPr>
        <w:t xml:space="preserve">النظام، </w:t>
      </w:r>
      <w:r w:rsidR="00DA7127">
        <w:rPr>
          <w:rFonts w:hint="cs"/>
          <w:rtl/>
          <w:lang w:val="en-US"/>
        </w:rPr>
        <w:t>ودليل للمستخدم للتعامل معه</w:t>
      </w:r>
      <w:r w:rsidR="00E64F51">
        <w:rPr>
          <w:rFonts w:hint="cs"/>
          <w:rtl/>
          <w:lang w:val="en-US"/>
        </w:rPr>
        <w:t xml:space="preserve">. تم استضافة هذه الخدمة </w:t>
      </w:r>
      <w:r w:rsidR="00C558B5">
        <w:rPr>
          <w:rFonts w:hint="cs"/>
          <w:rtl/>
          <w:lang w:val="en-US"/>
        </w:rPr>
        <w:t xml:space="preserve">ضمن موقع </w:t>
      </w:r>
      <w:r w:rsidR="00C558B5">
        <w:rPr>
          <w:lang w:val="en-US"/>
        </w:rPr>
        <w:t>GitHub</w:t>
      </w:r>
      <w:r w:rsidR="00C558B5">
        <w:rPr>
          <w:rFonts w:hint="cs"/>
          <w:rtl/>
          <w:lang w:val="en-US"/>
        </w:rPr>
        <w:t xml:space="preserve"> المجاني.</w:t>
      </w:r>
      <w:r w:rsidR="00DA7127">
        <w:rPr>
          <w:rFonts w:hint="cs"/>
          <w:rtl/>
          <w:lang w:val="en-US"/>
        </w:rPr>
        <w:t xml:space="preserve"> </w:t>
      </w: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718EE1EB"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117DE8F6" w:rsidR="00051EF9" w:rsidRDefault="000213E4" w:rsidP="00166C2B">
      <w:pPr>
        <w:pStyle w:val="a9"/>
        <w:rPr>
          <w:rtl/>
        </w:rPr>
      </w:pPr>
      <w:r>
        <w:rPr>
          <w:noProof/>
        </w:rPr>
        <w:drawing>
          <wp:anchor distT="0" distB="0" distL="114300" distR="114300" simplePos="0" relativeHeight="251732992" behindDoc="0" locked="0" layoutInCell="1" allowOverlap="1" wp14:anchorId="01DF3C3B" wp14:editId="2A6B8ECF">
            <wp:simplePos x="0" y="0"/>
            <wp:positionH relativeFrom="margin">
              <wp:align>right</wp:align>
            </wp:positionH>
            <wp:positionV relativeFrom="paragraph">
              <wp:posOffset>316230</wp:posOffset>
            </wp:positionV>
            <wp:extent cx="5835650" cy="2844800"/>
            <wp:effectExtent l="0" t="0" r="0" b="0"/>
            <wp:wrapSquare wrapText="bothSides"/>
            <wp:docPr id="13773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6878" name=""/>
                    <pic:cNvPicPr/>
                  </pic:nvPicPr>
                  <pic:blipFill rotWithShape="1">
                    <a:blip r:embed="rId40" cstate="print">
                      <a:extLst>
                        <a:ext uri="{28A0092B-C50C-407E-A947-70E740481C1C}">
                          <a14:useLocalDpi xmlns:a14="http://schemas.microsoft.com/office/drawing/2010/main" val="0"/>
                        </a:ext>
                      </a:extLst>
                    </a:blip>
                    <a:srcRect t="9307" r="1816" b="5604"/>
                    <a:stretch/>
                  </pic:blipFill>
                  <pic:spPr bwMode="auto">
                    <a:xfrm>
                      <a:off x="0" y="0"/>
                      <a:ext cx="583565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4D23FE" w14:textId="2A4EC1BF" w:rsidR="00051EF9" w:rsidRPr="000213E4" w:rsidRDefault="000213E4" w:rsidP="00166C2B">
      <w:pPr>
        <w:pStyle w:val="a9"/>
        <w:rPr>
          <w:noProof/>
          <w:rtl/>
          <w:lang w:val="en-US"/>
        </w:rPr>
      </w:pPr>
      <w:r>
        <w:rPr>
          <w:rFonts w:hint="cs"/>
          <w:noProof/>
          <w:rtl/>
        </w:rPr>
        <w:t xml:space="preserve">يظهر الشكل أعلاه خطوط الأنابيب </w:t>
      </w:r>
      <w:r>
        <w:rPr>
          <w:noProof/>
        </w:rPr>
        <w:t>(Pipelines)</w:t>
      </w:r>
      <w:r>
        <w:rPr>
          <w:rFonts w:hint="cs"/>
          <w:noProof/>
          <w:rtl/>
        </w:rPr>
        <w:t xml:space="preserve"> المنجزة باستخدام </w:t>
      </w:r>
      <w:r>
        <w:rPr>
          <w:noProof/>
          <w:lang w:val="en-US"/>
        </w:rPr>
        <w:t>Jenkins</w:t>
      </w:r>
      <w:r>
        <w:rPr>
          <w:rFonts w:hint="cs"/>
          <w:noProof/>
          <w:rtl/>
          <w:lang w:val="en-US"/>
        </w:rPr>
        <w:t xml:space="preserve"> التي تفعل مباشرة عند تعديل الفرع </w:t>
      </w:r>
      <w:r>
        <w:rPr>
          <w:noProof/>
          <w:lang w:val="en-US"/>
        </w:rPr>
        <w:t>main</w:t>
      </w:r>
      <w:r>
        <w:rPr>
          <w:rFonts w:hint="cs"/>
          <w:noProof/>
          <w:rtl/>
          <w:lang w:val="en-US"/>
        </w:rPr>
        <w:t xml:space="preserve"> ضمن المستودع الخاص بالخدمة، كما يمكن تشغيلها يدوياً من الواجهة.</w:t>
      </w:r>
    </w:p>
    <w:p w14:paraId="7EAB2946" w14:textId="0386205B" w:rsidR="0005023B" w:rsidRDefault="0005023B" w:rsidP="00166C2B">
      <w:pPr>
        <w:pStyle w:val="a9"/>
        <w:rPr>
          <w:noProof/>
          <w:rtl/>
        </w:rPr>
      </w:pPr>
      <w:r>
        <w:rPr>
          <w:noProof/>
        </w:rPr>
        <w:lastRenderedPageBreak/>
        <w:drawing>
          <wp:anchor distT="0" distB="0" distL="114300" distR="114300" simplePos="0" relativeHeight="251734016" behindDoc="0" locked="0" layoutInCell="1" allowOverlap="1" wp14:anchorId="2CF4AA74" wp14:editId="0EAF3D16">
            <wp:simplePos x="0" y="0"/>
            <wp:positionH relativeFrom="margin">
              <wp:align>right</wp:align>
            </wp:positionH>
            <wp:positionV relativeFrom="paragraph">
              <wp:posOffset>0</wp:posOffset>
            </wp:positionV>
            <wp:extent cx="5842000" cy="2794000"/>
            <wp:effectExtent l="0" t="0" r="6350" b="6350"/>
            <wp:wrapSquare wrapText="bothSides"/>
            <wp:docPr id="183322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0649" name=""/>
                    <pic:cNvPicPr/>
                  </pic:nvPicPr>
                  <pic:blipFill rotWithShape="1">
                    <a:blip r:embed="rId41" cstate="print">
                      <a:extLst>
                        <a:ext uri="{28A0092B-C50C-407E-A947-70E740481C1C}">
                          <a14:useLocalDpi xmlns:a14="http://schemas.microsoft.com/office/drawing/2010/main" val="0"/>
                        </a:ext>
                      </a:extLst>
                    </a:blip>
                    <a:srcRect t="8737" r="1710" b="7692"/>
                    <a:stretch/>
                  </pic:blipFill>
                  <pic:spPr bwMode="auto">
                    <a:xfrm>
                      <a:off x="0" y="0"/>
                      <a:ext cx="5842000" cy="2794000"/>
                    </a:xfrm>
                    <a:prstGeom prst="rect">
                      <a:avLst/>
                    </a:prstGeom>
                    <a:ln>
                      <a:noFill/>
                    </a:ln>
                    <a:extLst>
                      <a:ext uri="{53640926-AAD7-44D8-BBD7-CCE9431645EC}">
                        <a14:shadowObscured xmlns:a14="http://schemas.microsoft.com/office/drawing/2010/main"/>
                      </a:ext>
                    </a:extLst>
                  </pic:spPr>
                </pic:pic>
              </a:graphicData>
            </a:graphic>
          </wp:anchor>
        </w:drawing>
      </w:r>
    </w:p>
    <w:p w14:paraId="2FCD43EB" w14:textId="65ACA6D1" w:rsidR="000213E4" w:rsidRDefault="0005023B" w:rsidP="00166C2B">
      <w:pPr>
        <w:pStyle w:val="a9"/>
        <w:rPr>
          <w:noProof/>
          <w:rtl/>
          <w:lang w:val="en-US"/>
        </w:rPr>
      </w:pPr>
      <w:r>
        <w:rPr>
          <w:rFonts w:hint="cs"/>
          <w:noProof/>
          <w:rtl/>
        </w:rPr>
        <w:t xml:space="preserve">يظهر الشكل أعلاه خرج تشغيل خط الأنابيب عند تفعيله </w:t>
      </w:r>
      <w:r w:rsidR="0093581E">
        <w:rPr>
          <w:rFonts w:hint="cs"/>
          <w:noProof/>
          <w:rtl/>
        </w:rPr>
        <w:t xml:space="preserve">لخدمة تخزين الموارد </w:t>
      </w:r>
      <w:r w:rsidR="00CD4920">
        <w:rPr>
          <w:rFonts w:hint="cs"/>
          <w:noProof/>
          <w:rtl/>
        </w:rPr>
        <w:t>ضمن البيئة التشغيلية</w:t>
      </w:r>
      <w:r w:rsidR="00BB1C3A">
        <w:rPr>
          <w:rFonts w:hint="cs"/>
          <w:noProof/>
          <w:rtl/>
        </w:rPr>
        <w:t xml:space="preserve">، حيث نرى بوضوح </w:t>
      </w:r>
      <w:r w:rsidR="000C42F4">
        <w:rPr>
          <w:rFonts w:hint="cs"/>
          <w:noProof/>
          <w:rtl/>
        </w:rPr>
        <w:t xml:space="preserve">أن </w:t>
      </w:r>
      <w:r w:rsidR="006524F0">
        <w:rPr>
          <w:rFonts w:hint="cs"/>
          <w:noProof/>
          <w:rtl/>
        </w:rPr>
        <w:t xml:space="preserve">مخدم قاعدة المعطيات </w:t>
      </w:r>
      <w:r w:rsidR="006524F0">
        <w:rPr>
          <w:noProof/>
          <w:lang w:val="en-US"/>
        </w:rPr>
        <w:t>MongoDB</w:t>
      </w:r>
      <w:r w:rsidR="006524F0">
        <w:rPr>
          <w:rFonts w:hint="cs"/>
          <w:noProof/>
          <w:rtl/>
          <w:lang w:val="en-US"/>
        </w:rPr>
        <w:t xml:space="preserve"> والمخدم الخاص بالخدمة المكتوب بلغة </w:t>
      </w:r>
      <w:r w:rsidR="006524F0">
        <w:rPr>
          <w:noProof/>
          <w:lang w:val="en-US"/>
        </w:rPr>
        <w:t>go</w:t>
      </w:r>
      <w:r w:rsidR="006524F0">
        <w:rPr>
          <w:rFonts w:hint="cs"/>
          <w:noProof/>
          <w:rtl/>
          <w:lang w:val="en-US"/>
        </w:rPr>
        <w:t xml:space="preserve"> قد تم تشغيلهما</w:t>
      </w:r>
      <w:r w:rsidR="00376367">
        <w:rPr>
          <w:rFonts w:hint="cs"/>
          <w:noProof/>
          <w:rtl/>
          <w:lang w:val="en-US"/>
        </w:rPr>
        <w:t xml:space="preserve"> وأصبحا جاهزين لاستقبال الطلبات.</w:t>
      </w:r>
    </w:p>
    <w:p w14:paraId="196D32C2" w14:textId="600A1F18" w:rsidR="00EC0859" w:rsidRPr="006524F0" w:rsidRDefault="00EC0859" w:rsidP="00166C2B">
      <w:pPr>
        <w:pStyle w:val="a9"/>
        <w:rPr>
          <w:noProof/>
          <w:rtl/>
          <w:lang w:val="en-US"/>
        </w:rPr>
      </w:pPr>
      <w:r>
        <w:rPr>
          <w:rFonts w:hint="cs"/>
          <w:noProof/>
          <w:rtl/>
          <w:lang w:val="en-US"/>
        </w:rPr>
        <w:t xml:space="preserve">لا يتم خسارة المعطيات الموجودة ضمن </w:t>
      </w:r>
      <w:r w:rsidR="005826FA">
        <w:rPr>
          <w:rFonts w:hint="cs"/>
          <w:noProof/>
          <w:rtl/>
          <w:lang w:val="en-US"/>
        </w:rPr>
        <w:t xml:space="preserve">مخدم قاعدة المعطيات عند تشغيل </w:t>
      </w:r>
      <w:r w:rsidR="00DD4798">
        <w:rPr>
          <w:rFonts w:hint="cs"/>
          <w:noProof/>
          <w:rtl/>
          <w:lang w:val="en-US"/>
        </w:rPr>
        <w:t>خط الأنابيب</w:t>
      </w:r>
      <w:r w:rsidR="005826FA">
        <w:rPr>
          <w:rFonts w:hint="cs"/>
          <w:noProof/>
          <w:rtl/>
          <w:lang w:val="en-US"/>
        </w:rPr>
        <w:t xml:space="preserve"> بسبب استخدام </w:t>
      </w:r>
      <w:r w:rsidR="005826FA">
        <w:rPr>
          <w:noProof/>
          <w:lang w:val="en-US"/>
        </w:rPr>
        <w:t>Docker volums</w:t>
      </w:r>
      <w:r w:rsidR="005826FA">
        <w:rPr>
          <w:rFonts w:hint="cs"/>
          <w:noProof/>
          <w:rtl/>
          <w:lang w:val="en-US"/>
        </w:rPr>
        <w:t xml:space="preserve"> </w:t>
      </w:r>
      <w:r w:rsidR="00624246">
        <w:rPr>
          <w:rFonts w:hint="cs"/>
          <w:noProof/>
          <w:rtl/>
          <w:lang w:val="en-US"/>
        </w:rPr>
        <w:t xml:space="preserve">التي تحدد مكان وجود </w:t>
      </w:r>
      <w:r w:rsidR="00921F4E">
        <w:rPr>
          <w:rFonts w:hint="cs"/>
          <w:noProof/>
          <w:rtl/>
          <w:lang w:val="en-US"/>
        </w:rPr>
        <w:t>ملفات ومعطيات مخدم قاعدة البيانات</w:t>
      </w:r>
      <w:r w:rsidR="00E70A9C">
        <w:rPr>
          <w:rFonts w:hint="cs"/>
          <w:noProof/>
          <w:rtl/>
          <w:lang w:val="en-US"/>
        </w:rPr>
        <w:t xml:space="preserve"> ضمن مجلد داخلي ضمن المخدم</w:t>
      </w:r>
      <w:r w:rsidR="00296B60">
        <w:rPr>
          <w:rFonts w:hint="cs"/>
          <w:noProof/>
          <w:rtl/>
          <w:lang w:val="en-US"/>
        </w:rPr>
        <w:t xml:space="preserve"> يتم تخزين المعطيات فيه لضمان </w:t>
      </w:r>
      <w:r w:rsidR="00D52278">
        <w:rPr>
          <w:rFonts w:hint="cs"/>
          <w:noProof/>
          <w:rtl/>
          <w:lang w:val="en-US"/>
        </w:rPr>
        <w:t>عدم خسارتها.</w:t>
      </w:r>
    </w:p>
    <w:p w14:paraId="1F78BDD4" w14:textId="77777777" w:rsidR="000213E4" w:rsidRDefault="000213E4" w:rsidP="00166C2B">
      <w:pPr>
        <w:pStyle w:val="a9"/>
        <w:rPr>
          <w:noProof/>
          <w:rtl/>
        </w:rPr>
      </w:pPr>
    </w:p>
    <w:p w14:paraId="751B5A83" w14:textId="77777777" w:rsidR="000213E4" w:rsidRDefault="000213E4" w:rsidP="00166C2B">
      <w:pPr>
        <w:pStyle w:val="a9"/>
        <w:rPr>
          <w:noProof/>
          <w:rtl/>
        </w:rPr>
      </w:pPr>
    </w:p>
    <w:p w14:paraId="18F6D790" w14:textId="77777777" w:rsidR="000213E4" w:rsidRDefault="000213E4" w:rsidP="00166C2B">
      <w:pPr>
        <w:pStyle w:val="a9"/>
        <w:rPr>
          <w:noProof/>
          <w:rtl/>
        </w:rPr>
      </w:pPr>
    </w:p>
    <w:p w14:paraId="4F2834BB" w14:textId="77777777" w:rsidR="000213E4" w:rsidRDefault="000213E4" w:rsidP="00166C2B">
      <w:pPr>
        <w:pStyle w:val="a9"/>
        <w:rPr>
          <w:noProof/>
          <w:rtl/>
        </w:rPr>
      </w:pPr>
    </w:p>
    <w:p w14:paraId="2DBB95F4" w14:textId="77777777" w:rsidR="000213E4" w:rsidRDefault="000213E4" w:rsidP="00166C2B">
      <w:pPr>
        <w:pStyle w:val="a9"/>
        <w:rPr>
          <w:noProof/>
          <w:rtl/>
        </w:rPr>
      </w:pPr>
    </w:p>
    <w:p w14:paraId="5F62FE85" w14:textId="77777777" w:rsidR="000213E4" w:rsidRDefault="000213E4" w:rsidP="00166C2B">
      <w:pPr>
        <w:pStyle w:val="a9"/>
        <w:rPr>
          <w:noProof/>
          <w:rtl/>
        </w:rPr>
      </w:pPr>
    </w:p>
    <w:p w14:paraId="54F58C23" w14:textId="77777777" w:rsidR="000213E4" w:rsidRDefault="000213E4" w:rsidP="00166C2B">
      <w:pPr>
        <w:pStyle w:val="a9"/>
        <w:rPr>
          <w:noProof/>
          <w:rtl/>
        </w:rPr>
      </w:pPr>
    </w:p>
    <w:p w14:paraId="10074D4C" w14:textId="19911794" w:rsidR="000213E4" w:rsidRDefault="000213E4" w:rsidP="00166C2B">
      <w:pPr>
        <w:pStyle w:val="a9"/>
        <w:rPr>
          <w:noProof/>
          <w:rtl/>
        </w:rPr>
      </w:pPr>
    </w:p>
    <w:p w14:paraId="749AD8F8" w14:textId="1DE36FA5" w:rsidR="000213E4" w:rsidRDefault="000213E4" w:rsidP="00166C2B">
      <w:pPr>
        <w:pStyle w:val="a9"/>
        <w:rPr>
          <w:noProof/>
          <w:rtl/>
        </w:rPr>
      </w:pPr>
    </w:p>
    <w:p w14:paraId="7473F379" w14:textId="5B22CDA5" w:rsidR="000213E4" w:rsidRDefault="000213E4" w:rsidP="00166C2B">
      <w:pPr>
        <w:pStyle w:val="a9"/>
        <w:rPr>
          <w:noProof/>
          <w:rtl/>
        </w:rPr>
      </w:pPr>
    </w:p>
    <w:p w14:paraId="6935AEC8" w14:textId="4DFBBE30" w:rsidR="000213E4" w:rsidRDefault="000213E4" w:rsidP="00166C2B">
      <w:pPr>
        <w:pStyle w:val="a9"/>
        <w:rPr>
          <w:noProof/>
          <w:rtl/>
        </w:rPr>
      </w:pPr>
    </w:p>
    <w:p w14:paraId="63DA5D48" w14:textId="77777777" w:rsidR="000213E4" w:rsidRDefault="000213E4" w:rsidP="00166C2B">
      <w:pPr>
        <w:pStyle w:val="a9"/>
        <w:rPr>
          <w:noProof/>
          <w:rtl/>
        </w:rPr>
      </w:pPr>
    </w:p>
    <w:p w14:paraId="7667952D" w14:textId="77777777" w:rsidR="000213E4" w:rsidRDefault="000213E4" w:rsidP="00166C2B">
      <w:pPr>
        <w:pStyle w:val="a9"/>
        <w:rPr>
          <w:noProof/>
          <w:rtl/>
        </w:rPr>
      </w:pPr>
    </w:p>
    <w:p w14:paraId="77813C73" w14:textId="77777777" w:rsidR="000213E4" w:rsidRDefault="000213E4" w:rsidP="00166C2B">
      <w:pPr>
        <w:pStyle w:val="a9"/>
        <w:rPr>
          <w:noProof/>
          <w:rtl/>
        </w:rPr>
      </w:pPr>
    </w:p>
    <w:p w14:paraId="752F68DB" w14:textId="77777777" w:rsidR="000213E4" w:rsidRDefault="000213E4" w:rsidP="00166C2B">
      <w:pPr>
        <w:pStyle w:val="a9"/>
        <w:rPr>
          <w:noProof/>
          <w:rtl/>
        </w:rPr>
      </w:pPr>
    </w:p>
    <w:p w14:paraId="61C7404E" w14:textId="77777777" w:rsidR="000213E4" w:rsidRDefault="000213E4" w:rsidP="00166C2B">
      <w:pPr>
        <w:pStyle w:val="a9"/>
        <w:rPr>
          <w:noProof/>
          <w:rtl/>
        </w:rPr>
      </w:pPr>
    </w:p>
    <w:p w14:paraId="3C46D72D" w14:textId="77777777" w:rsidR="000213E4" w:rsidRDefault="000213E4" w:rsidP="00166C2B">
      <w:pPr>
        <w:pStyle w:val="a9"/>
        <w:rPr>
          <w:noProof/>
          <w:rtl/>
        </w:rPr>
      </w:pPr>
    </w:p>
    <w:p w14:paraId="63BFE2BC" w14:textId="77777777" w:rsidR="000213E4" w:rsidRDefault="000213E4" w:rsidP="00166C2B">
      <w:pPr>
        <w:pStyle w:val="a9"/>
        <w:rPr>
          <w:noProof/>
          <w:rtl/>
        </w:rPr>
      </w:pPr>
    </w:p>
    <w:p w14:paraId="2E591719" w14:textId="77777777" w:rsidR="000213E4" w:rsidRDefault="000213E4" w:rsidP="00166C2B">
      <w:pPr>
        <w:pStyle w:val="a9"/>
        <w:rPr>
          <w:noProof/>
          <w:rtl/>
        </w:rPr>
      </w:pPr>
    </w:p>
    <w:p w14:paraId="3642FE1C" w14:textId="77777777" w:rsidR="000213E4" w:rsidRDefault="000213E4"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72318363"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r w:rsidR="0003150D">
        <w:rPr>
          <w:rFonts w:hint="cs"/>
          <w:rtl/>
          <w:lang w:val="en-US"/>
        </w:rPr>
        <w:t xml:space="preserve"> لتوليد المخططات</w:t>
      </w:r>
    </w:p>
    <w:p w14:paraId="239F9799" w14:textId="099BA00C" w:rsidR="000106EC" w:rsidRPr="00776059" w:rsidRDefault="000106EC" w:rsidP="00776059">
      <w:pPr>
        <w:pStyle w:val="a9"/>
        <w:rPr>
          <w:b/>
          <w:bCs/>
          <w:rtl/>
        </w:rPr>
      </w:pPr>
      <w:r w:rsidRPr="003A289F">
        <w:rPr>
          <w:b/>
          <w:bCs/>
          <w:lang w:val="en-US"/>
        </w:rPr>
        <w:t>-</w:t>
      </w:r>
      <w:r w:rsidR="005F0D25">
        <w:rPr>
          <w:b/>
          <w:bCs/>
          <w:lang w:val="en-US"/>
        </w:rPr>
        <w:t>1</w:t>
      </w:r>
      <w:r w:rsidRPr="003A289F">
        <w:rPr>
          <w:b/>
          <w:bCs/>
          <w:lang w:val="en-US"/>
        </w:rPr>
        <w:t>.</w:t>
      </w:r>
      <w:r w:rsidR="005F0D25">
        <w:rPr>
          <w:b/>
          <w:bCs/>
          <w:lang w:val="en-US"/>
        </w:rPr>
        <w:t>1</w:t>
      </w:r>
      <w:r w:rsidRPr="003A289F">
        <w:rPr>
          <w:b/>
          <w:bCs/>
          <w:lang w:val="en-US"/>
        </w:rPr>
        <w:t>.</w:t>
      </w:r>
      <w:r w:rsidR="005F0D25">
        <w:rPr>
          <w:b/>
          <w:bCs/>
          <w:lang w:val="en-US"/>
        </w:rPr>
        <w:t>9</w:t>
      </w:r>
      <w:r w:rsidRPr="003A289F">
        <w:rPr>
          <w:b/>
          <w:bCs/>
          <w:rtl/>
        </w:rPr>
        <w:t xml:space="preserve"> </w:t>
      </w:r>
      <w:r w:rsidR="005F0D25">
        <w:rPr>
          <w:rFonts w:hint="cs"/>
          <w:b/>
          <w:bCs/>
          <w:rtl/>
        </w:rPr>
        <w:t>منهجية التقييم المتبعة</w:t>
      </w:r>
    </w:p>
    <w:p w14:paraId="48217B2E" w14:textId="29F535E9" w:rsidR="0000662F" w:rsidRDefault="00A6522C" w:rsidP="0000662F">
      <w:pPr>
        <w:pStyle w:val="a9"/>
        <w:rPr>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EC2465">
        <w:rPr>
          <w:rFonts w:hint="cs"/>
          <w:rtl/>
          <w:lang w:val="en-US"/>
        </w:rPr>
        <w:t>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6E19AB">
        <w:rPr>
          <w:rFonts w:hint="cs"/>
          <w:rtl/>
          <w:lang w:val="en-US"/>
        </w:rPr>
        <w:t xml:space="preserve"> </w:t>
      </w:r>
      <w:r w:rsidR="00851C1C">
        <w:rPr>
          <w:rFonts w:hint="cs"/>
          <w:rtl/>
          <w:lang w:val="en-US"/>
        </w:rPr>
        <w:t>من أصل جميع المكونات الصحيحة</w:t>
      </w:r>
      <w:r w:rsidR="00E76C06">
        <w:rPr>
          <w:rFonts w:hint="cs"/>
          <w:rtl/>
          <w:lang w:val="en-US"/>
        </w:rPr>
        <w:t xml:space="preserve"> الموجودة ضمن التعليقات التوضيحية لمجموعة المعطيات </w:t>
      </w:r>
      <w:r w:rsidR="00E76C06">
        <w:rPr>
          <w:lang w:val="en-US"/>
        </w:rPr>
        <w:t>PET</w:t>
      </w:r>
      <w:r w:rsidR="00851C1C">
        <w:rPr>
          <w:rFonts w:hint="cs"/>
          <w:rtl/>
          <w:lang w:val="en-US"/>
        </w:rPr>
        <w:t xml:space="preserve"> </w:t>
      </w:r>
      <w:r w:rsidR="00851C1C">
        <w:rPr>
          <w:lang w:val="en-US"/>
        </w:rPr>
        <w:t>(Recall)</w:t>
      </w:r>
      <w:r w:rsidR="00A93F3D">
        <w:rPr>
          <w:rFonts w:hint="cs"/>
          <w:rtl/>
          <w:lang w:val="en-US"/>
        </w:rPr>
        <w:t>،</w:t>
      </w:r>
      <w:r w:rsidR="00851C1C">
        <w:rPr>
          <w:rFonts w:hint="cs"/>
          <w:rtl/>
          <w:lang w:val="en-US"/>
        </w:rPr>
        <w:t xml:space="preserve"> </w:t>
      </w:r>
      <w:r w:rsidR="009F793E">
        <w:rPr>
          <w:rFonts w:hint="cs"/>
          <w:rtl/>
          <w:lang w:val="en-US"/>
        </w:rPr>
        <w:t xml:space="preserve">حيث </w:t>
      </w:r>
      <w:r w:rsidR="006E19AB">
        <w:rPr>
          <w:rFonts w:hint="cs"/>
          <w:rtl/>
          <w:lang w:val="en-US"/>
        </w:rPr>
        <w:t xml:space="preserve">يتم </w:t>
      </w:r>
      <w:r w:rsidR="00A057F4">
        <w:rPr>
          <w:rFonts w:hint="cs"/>
          <w:rtl/>
          <w:lang w:val="en-US"/>
        </w:rPr>
        <w:t>وزن</w:t>
      </w:r>
      <w:r w:rsidR="0005744B">
        <w:rPr>
          <w:rFonts w:hint="cs"/>
          <w:rtl/>
          <w:lang w:val="en-US"/>
        </w:rPr>
        <w:t xml:space="preserve"> اكتشاف جميع أنواع </w:t>
      </w:r>
      <w:r w:rsidR="00033629">
        <w:rPr>
          <w:rFonts w:hint="cs"/>
          <w:rtl/>
          <w:lang w:val="en-US"/>
        </w:rPr>
        <w:t>العناصر</w:t>
      </w:r>
      <w:r w:rsidR="00783266">
        <w:rPr>
          <w:rFonts w:hint="cs"/>
          <w:rtl/>
          <w:lang w:val="en-US"/>
        </w:rPr>
        <w:t xml:space="preserve"> والعلاقات</w:t>
      </w:r>
      <w:r w:rsidR="00033629">
        <w:rPr>
          <w:rFonts w:hint="cs"/>
          <w:rtl/>
          <w:lang w:val="en-US"/>
        </w:rPr>
        <w:t xml:space="preserve"> </w:t>
      </w:r>
      <w:r w:rsidR="000C774B">
        <w:rPr>
          <w:rFonts w:hint="cs"/>
          <w:rtl/>
          <w:lang w:val="en-US"/>
        </w:rPr>
        <w:t>بشكل متساوي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 xml:space="preserve">عدد المكونات التي تم اكتشافها من النوع (التدفقات، </w:t>
      </w:r>
      <w:r w:rsidR="00912139">
        <w:rPr>
          <w:rFonts w:hint="cs"/>
          <w:rtl/>
          <w:lang w:val="en-US"/>
        </w:rPr>
        <w:t>الشروط،</w:t>
      </w:r>
      <w:r w:rsidR="00196997">
        <w:rPr>
          <w:rFonts w:hint="cs"/>
          <w:rtl/>
          <w:lang w:val="en-US"/>
        </w:rPr>
        <w:t xml:space="preserve"> البوابات،</w:t>
      </w:r>
      <w:r w:rsidR="00365D35">
        <w:rPr>
          <w:rFonts w:hint="cs"/>
          <w:rtl/>
          <w:lang w:val="en-US"/>
        </w:rPr>
        <w:t xml:space="preserve"> المهام والأحداث</w:t>
      </w:r>
      <w:r w:rsidR="00380B04">
        <w:rPr>
          <w:rFonts w:hint="cs"/>
          <w:rtl/>
          <w:lang w:val="en-US"/>
        </w:rPr>
        <w:t xml:space="preserve"> (الأنشطة)</w:t>
      </w:r>
      <w:r w:rsidR="008A587A">
        <w:rPr>
          <w:rFonts w:hint="cs"/>
          <w:rtl/>
          <w:lang w:val="en-US"/>
        </w:rPr>
        <w:t xml:space="preserve"> </w:t>
      </w:r>
      <w:r w:rsidR="00706D4E">
        <w:rPr>
          <w:rFonts w:hint="cs"/>
          <w:rtl/>
          <w:lang w:val="en-US"/>
        </w:rPr>
        <w:t>و</w:t>
      </w:r>
      <w:r w:rsidR="008A587A">
        <w:rPr>
          <w:rFonts w:hint="cs"/>
          <w:rtl/>
          <w:lang w:val="en-US"/>
        </w:rPr>
        <w:t>الربط بين الفاعلين مع الأنشطة التي يقوم بها كل فاعل</w:t>
      </w:r>
      <w:r w:rsidR="00365D35">
        <w:rPr>
          <w:rFonts w:hint="cs"/>
          <w:rtl/>
          <w:lang w:val="en-US"/>
        </w:rPr>
        <w:t>)</w:t>
      </w:r>
      <w:r w:rsidR="006C1DFB" w:rsidRPr="006C1DFB">
        <w:rPr>
          <w:rtl/>
          <w:lang w:val="en-US"/>
        </w:rPr>
        <w:t>.</w:t>
      </w:r>
    </w:p>
    <w:p w14:paraId="006EE6BD" w14:textId="515ECC6A" w:rsidR="00FA0A46" w:rsidRDefault="00FA0A46" w:rsidP="0000662F">
      <w:pPr>
        <w:pStyle w:val="a9"/>
        <w:rPr>
          <w:rtl/>
          <w:lang w:val="en-US"/>
        </w:rPr>
      </w:pPr>
    </w:p>
    <w:p w14:paraId="1BB58F4F" w14:textId="77777777" w:rsidR="00776059" w:rsidRDefault="00776059" w:rsidP="0000662F">
      <w:pPr>
        <w:pStyle w:val="a9"/>
        <w:rPr>
          <w:rtl/>
          <w:lang w:val="en-US"/>
        </w:rPr>
      </w:pPr>
    </w:p>
    <w:p w14:paraId="17433A5F" w14:textId="77777777" w:rsidR="00776059" w:rsidRDefault="00776059" w:rsidP="0000662F">
      <w:pPr>
        <w:pStyle w:val="a9"/>
        <w:rPr>
          <w:rtl/>
          <w:lang w:val="en-US"/>
        </w:rPr>
      </w:pPr>
    </w:p>
    <w:p w14:paraId="221B1589" w14:textId="77777777" w:rsidR="00776059" w:rsidRDefault="00776059" w:rsidP="0000662F">
      <w:pPr>
        <w:pStyle w:val="a9"/>
        <w:rPr>
          <w:rtl/>
          <w:lang w:val="en-US"/>
        </w:rPr>
      </w:pPr>
    </w:p>
    <w:p w14:paraId="5AB9D47D" w14:textId="77777777" w:rsidR="00776059" w:rsidRDefault="00776059" w:rsidP="0000662F">
      <w:pPr>
        <w:pStyle w:val="a9"/>
        <w:rPr>
          <w:rtl/>
          <w:lang w:val="en-US"/>
        </w:rPr>
      </w:pPr>
    </w:p>
    <w:p w14:paraId="43716BDF" w14:textId="77777777" w:rsidR="00776059" w:rsidRDefault="00776059" w:rsidP="0000662F">
      <w:pPr>
        <w:pStyle w:val="a9"/>
        <w:rPr>
          <w:rtl/>
          <w:lang w:val="en-US"/>
        </w:rPr>
      </w:pPr>
    </w:p>
    <w:p w14:paraId="60847852" w14:textId="77777777" w:rsidR="00776059" w:rsidRDefault="00776059" w:rsidP="0000662F">
      <w:pPr>
        <w:pStyle w:val="a9"/>
        <w:rPr>
          <w:rtl/>
          <w:lang w:val="en-US"/>
        </w:rPr>
      </w:pPr>
    </w:p>
    <w:p w14:paraId="4BB3D9EB" w14:textId="77777777" w:rsidR="00776059" w:rsidRDefault="00776059" w:rsidP="0000662F">
      <w:pPr>
        <w:pStyle w:val="a9"/>
        <w:rPr>
          <w:rtl/>
          <w:lang w:val="en-US"/>
        </w:rPr>
      </w:pPr>
    </w:p>
    <w:p w14:paraId="0F342B0B" w14:textId="6AF13064" w:rsidR="00776059" w:rsidRPr="00081361" w:rsidRDefault="00776059" w:rsidP="00081361">
      <w:pPr>
        <w:pStyle w:val="a9"/>
        <w:rPr>
          <w:b/>
          <w:bCs/>
          <w:rtl/>
        </w:rPr>
      </w:pPr>
      <w:r w:rsidRPr="003A289F">
        <w:rPr>
          <w:b/>
          <w:bCs/>
          <w:lang w:val="en-US"/>
        </w:rPr>
        <w:lastRenderedPageBreak/>
        <w:t>-</w:t>
      </w:r>
      <w:r>
        <w:rPr>
          <w:b/>
          <w:bCs/>
          <w:lang w:val="en-US"/>
        </w:rPr>
        <w:t>2</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Pr>
          <w:rFonts w:hint="cs"/>
          <w:b/>
          <w:bCs/>
          <w:rtl/>
        </w:rPr>
        <w:t>تنفيذ عملية التقييم</w:t>
      </w:r>
    </w:p>
    <w:p w14:paraId="5E878DDD" w14:textId="7C152286" w:rsidR="00FA0A46" w:rsidRDefault="00081361" w:rsidP="0000662F">
      <w:pPr>
        <w:pStyle w:val="a9"/>
        <w:rPr>
          <w:rtl/>
          <w:lang w:val="en-US"/>
        </w:rPr>
      </w:pPr>
      <w:r>
        <w:rPr>
          <w:rFonts w:hint="cs"/>
          <w:rtl/>
          <w:lang w:val="en-US"/>
        </w:rPr>
        <w:t xml:space="preserve">يتم بدايةً معالجة </w:t>
      </w:r>
      <w:r w:rsidR="004F3854">
        <w:rPr>
          <w:rFonts w:hint="cs"/>
          <w:rtl/>
          <w:lang w:val="en-US"/>
        </w:rPr>
        <w:t xml:space="preserve">التعليقات التوضيحية </w:t>
      </w:r>
      <w:r w:rsidR="00F52BE6">
        <w:rPr>
          <w:rFonts w:hint="cs"/>
          <w:rtl/>
          <w:lang w:val="en-US"/>
        </w:rPr>
        <w:t>ل</w:t>
      </w:r>
      <w:r w:rsidR="006B70B5">
        <w:rPr>
          <w:rFonts w:hint="cs"/>
          <w:rtl/>
          <w:lang w:val="en-US"/>
        </w:rPr>
        <w:t xml:space="preserve">لعمليات النصية </w:t>
      </w:r>
      <w:r w:rsidR="00BD5CD6">
        <w:rPr>
          <w:rFonts w:hint="cs"/>
          <w:rtl/>
          <w:lang w:val="en-US"/>
        </w:rPr>
        <w:t xml:space="preserve">الموجودة ضمن مجموعة المعطيات </w:t>
      </w:r>
      <w:r w:rsidR="00BD5CD6">
        <w:rPr>
          <w:lang w:val="en-US"/>
        </w:rPr>
        <w:t>PET</w:t>
      </w:r>
      <w:r w:rsidR="00BD5CD6">
        <w:rPr>
          <w:rFonts w:hint="cs"/>
          <w:rtl/>
          <w:lang w:val="en-US"/>
        </w:rPr>
        <w:t xml:space="preserve"> </w:t>
      </w:r>
      <w:r w:rsidR="006B70B5">
        <w:rPr>
          <w:rFonts w:hint="cs"/>
          <w:rtl/>
          <w:lang w:val="en-US"/>
        </w:rPr>
        <w:t xml:space="preserve">التي </w:t>
      </w:r>
      <w:r w:rsidR="00E13EAB">
        <w:rPr>
          <w:rFonts w:hint="cs"/>
          <w:rtl/>
          <w:lang w:val="en-US"/>
        </w:rPr>
        <w:t>سيتم التقييم عليها</w:t>
      </w:r>
      <w:r w:rsidR="00EE2E67">
        <w:rPr>
          <w:rFonts w:hint="cs"/>
          <w:rtl/>
          <w:lang w:val="en-US"/>
        </w:rPr>
        <w:t xml:space="preserve"> من أجل رسمها ضمن مخططات </w:t>
      </w:r>
      <w:r w:rsidR="000400ED">
        <w:rPr>
          <w:rFonts w:hint="cs"/>
          <w:rtl/>
          <w:lang w:val="en-US"/>
        </w:rPr>
        <w:t>لتسهيل عملية المقارنة</w:t>
      </w:r>
      <w:r w:rsidR="00785926">
        <w:rPr>
          <w:rFonts w:hint="cs"/>
          <w:rtl/>
          <w:lang w:val="en-US"/>
        </w:rPr>
        <w:t xml:space="preserve"> اليدوية،</w:t>
      </w:r>
      <w:r w:rsidR="00D8644A">
        <w:rPr>
          <w:rFonts w:hint="cs"/>
          <w:rtl/>
          <w:lang w:val="en-US"/>
        </w:rPr>
        <w:t xml:space="preserve"> تم إنشاء واجهة </w:t>
      </w:r>
      <w:r w:rsidR="009F102F">
        <w:rPr>
          <w:rFonts w:hint="cs"/>
          <w:rtl/>
          <w:lang w:val="en-US"/>
        </w:rPr>
        <w:t xml:space="preserve">من أجل مقارنة المخططين ضمن نفس الصفحة موضحة في الشكل أدناه، حيث أن المخطط اليساري يمثل المخطط الذي تم توليده من قبل نظامنا والمخطط اليميني يمثل المخطط الذي تم إنشاءه انطلاقاً من التعليقات التوضيحية لمجموعة المعطيات </w:t>
      </w:r>
      <w:r w:rsidR="009F102F">
        <w:rPr>
          <w:lang w:val="en-US"/>
        </w:rPr>
        <w:t>PET</w:t>
      </w:r>
      <w:r w:rsidR="009F102F">
        <w:rPr>
          <w:rFonts w:hint="cs"/>
          <w:rtl/>
          <w:lang w:val="en-US"/>
        </w:rPr>
        <w:t>.</w:t>
      </w:r>
    </w:p>
    <w:p w14:paraId="2AE9A7F7" w14:textId="3D5D0366" w:rsidR="000769BA" w:rsidRDefault="007369DF" w:rsidP="0000662F">
      <w:pPr>
        <w:pStyle w:val="a9"/>
        <w:rPr>
          <w:rtl/>
          <w:lang w:val="en-US"/>
        </w:rPr>
      </w:pPr>
      <w:r>
        <w:rPr>
          <w:noProof/>
        </w:rPr>
        <w:drawing>
          <wp:anchor distT="0" distB="0" distL="114300" distR="114300" simplePos="0" relativeHeight="251736064" behindDoc="0" locked="0" layoutInCell="1" allowOverlap="1" wp14:anchorId="34583EFD" wp14:editId="5EC18786">
            <wp:simplePos x="0" y="0"/>
            <wp:positionH relativeFrom="margin">
              <wp:posOffset>0</wp:posOffset>
            </wp:positionH>
            <wp:positionV relativeFrom="paragraph">
              <wp:posOffset>494030</wp:posOffset>
            </wp:positionV>
            <wp:extent cx="5943600" cy="3037840"/>
            <wp:effectExtent l="0" t="0" r="0" b="0"/>
            <wp:wrapSquare wrapText="bothSides"/>
            <wp:docPr id="10411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8018" name=""/>
                    <pic:cNvPicPr/>
                  </pic:nvPicPr>
                  <pic:blipFill rotWithShape="1">
                    <a:blip r:embed="rId42" cstate="print">
                      <a:extLst>
                        <a:ext uri="{28A0092B-C50C-407E-A947-70E740481C1C}">
                          <a14:useLocalDpi xmlns:a14="http://schemas.microsoft.com/office/drawing/2010/main" val="0"/>
                        </a:ext>
                      </a:extLst>
                    </a:blip>
                    <a:srcRect t="3951" b="5185"/>
                    <a:stretch/>
                  </pic:blipFill>
                  <pic:spPr bwMode="auto">
                    <a:xfrm>
                      <a:off x="0" y="0"/>
                      <a:ext cx="5943600" cy="3037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24D884" w14:textId="1ECC9AD4" w:rsidR="007369DF" w:rsidRDefault="007369DF" w:rsidP="0000662F">
      <w:pPr>
        <w:pStyle w:val="a9"/>
        <w:rPr>
          <w:lang w:val="en-US"/>
        </w:rPr>
      </w:pPr>
    </w:p>
    <w:p w14:paraId="4136F159" w14:textId="77777777" w:rsidR="00E85A9D" w:rsidRDefault="00E85A9D" w:rsidP="00FA56C1">
      <w:pPr>
        <w:pStyle w:val="a9"/>
        <w:rPr>
          <w:b/>
          <w:bCs/>
          <w:lang w:val="en-US"/>
        </w:rPr>
      </w:pPr>
    </w:p>
    <w:p w14:paraId="6690F7A4" w14:textId="77777777" w:rsidR="00E85A9D" w:rsidRDefault="00E85A9D" w:rsidP="00FA56C1">
      <w:pPr>
        <w:pStyle w:val="a9"/>
        <w:rPr>
          <w:b/>
          <w:bCs/>
          <w:lang w:val="en-US"/>
        </w:rPr>
      </w:pPr>
    </w:p>
    <w:p w14:paraId="6126B377" w14:textId="77777777" w:rsidR="00E85A9D" w:rsidRDefault="00E85A9D" w:rsidP="00FA56C1">
      <w:pPr>
        <w:pStyle w:val="a9"/>
        <w:rPr>
          <w:b/>
          <w:bCs/>
          <w:lang w:val="en-US"/>
        </w:rPr>
      </w:pPr>
    </w:p>
    <w:p w14:paraId="6ED1A77F" w14:textId="77777777" w:rsidR="00E85A9D" w:rsidRDefault="00E85A9D" w:rsidP="00FA56C1">
      <w:pPr>
        <w:pStyle w:val="a9"/>
        <w:rPr>
          <w:b/>
          <w:bCs/>
          <w:lang w:val="en-US"/>
        </w:rPr>
      </w:pPr>
    </w:p>
    <w:p w14:paraId="16561616" w14:textId="77777777" w:rsidR="00E85A9D" w:rsidRDefault="00E85A9D" w:rsidP="00FA56C1">
      <w:pPr>
        <w:pStyle w:val="a9"/>
        <w:rPr>
          <w:b/>
          <w:bCs/>
          <w:lang w:val="en-US"/>
        </w:rPr>
      </w:pPr>
    </w:p>
    <w:p w14:paraId="526CACF4" w14:textId="77777777" w:rsidR="00E85A9D" w:rsidRDefault="00E85A9D" w:rsidP="00FA56C1">
      <w:pPr>
        <w:pStyle w:val="a9"/>
        <w:rPr>
          <w:b/>
          <w:bCs/>
          <w:lang w:val="en-US"/>
        </w:rPr>
      </w:pPr>
    </w:p>
    <w:p w14:paraId="19993D49" w14:textId="77777777" w:rsidR="00E85A9D" w:rsidRDefault="00E85A9D" w:rsidP="00FA56C1">
      <w:pPr>
        <w:pStyle w:val="a9"/>
        <w:rPr>
          <w:b/>
          <w:bCs/>
          <w:lang w:val="en-US"/>
        </w:rPr>
      </w:pPr>
    </w:p>
    <w:p w14:paraId="37FB2EC5" w14:textId="77777777" w:rsidR="00E85A9D" w:rsidRDefault="00E85A9D" w:rsidP="00FA56C1">
      <w:pPr>
        <w:pStyle w:val="a9"/>
        <w:rPr>
          <w:b/>
          <w:bCs/>
          <w:lang w:val="en-US"/>
        </w:rPr>
      </w:pPr>
    </w:p>
    <w:p w14:paraId="77FF2886" w14:textId="77777777" w:rsidR="00E85A9D" w:rsidRDefault="00E85A9D" w:rsidP="00FA56C1">
      <w:pPr>
        <w:pStyle w:val="a9"/>
        <w:rPr>
          <w:b/>
          <w:bCs/>
          <w:lang w:val="en-US"/>
        </w:rPr>
      </w:pPr>
    </w:p>
    <w:p w14:paraId="3C7E59F4" w14:textId="12C28EA6" w:rsidR="00F55301" w:rsidRPr="00E85A9D" w:rsidRDefault="00F922AD" w:rsidP="00E85A9D">
      <w:pPr>
        <w:pStyle w:val="a9"/>
        <w:rPr>
          <w:b/>
          <w:bCs/>
          <w:lang w:val="en-US"/>
        </w:rPr>
      </w:pPr>
      <w:r w:rsidRPr="003A289F">
        <w:rPr>
          <w:b/>
          <w:bCs/>
          <w:lang w:val="en-US"/>
        </w:rPr>
        <w:lastRenderedPageBreak/>
        <w:t>-</w:t>
      </w:r>
      <w:r w:rsidR="00FA56C1">
        <w:rPr>
          <w:b/>
          <w:bCs/>
          <w:lang w:val="en-US"/>
        </w:rPr>
        <w:t>3</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9851C6">
        <w:rPr>
          <w:rFonts w:hint="cs"/>
          <w:b/>
          <w:bCs/>
          <w:rtl/>
        </w:rPr>
        <w:t>النتائج</w:t>
      </w:r>
    </w:p>
    <w:p w14:paraId="7F13CAB9" w14:textId="050B4BDE" w:rsidR="00F55301" w:rsidRDefault="00376A31" w:rsidP="00951973">
      <w:pPr>
        <w:pStyle w:val="a9"/>
        <w:rPr>
          <w:rtl/>
          <w:lang w:val="en-US"/>
        </w:rPr>
      </w:pPr>
      <w:r>
        <w:rPr>
          <w:rFonts w:hint="cs"/>
          <w:rtl/>
          <w:lang w:val="en-US"/>
        </w:rPr>
        <w:t>ي</w:t>
      </w:r>
      <w:r w:rsidRPr="005A5D55">
        <w:rPr>
          <w:rtl/>
          <w:lang w:val="en-US"/>
        </w:rPr>
        <w:t xml:space="preserve">وفر </w:t>
      </w:r>
      <w:r>
        <w:rPr>
          <w:rFonts w:hint="cs"/>
          <w:rtl/>
          <w:lang w:val="en-US"/>
        </w:rPr>
        <w:t xml:space="preserve">الباحثون ضمن </w:t>
      </w:r>
      <w:r>
        <w:rPr>
          <w:lang w:val="en-US"/>
        </w:rPr>
        <w:t>[13]</w:t>
      </w:r>
      <w:r>
        <w:rPr>
          <w:rFonts w:hint="cs"/>
          <w:rtl/>
          <w:lang w:val="en-US"/>
        </w:rPr>
        <w:t xml:space="preserve"> </w:t>
      </w:r>
      <w:r w:rsidRPr="005A5D55">
        <w:rPr>
          <w:rtl/>
          <w:lang w:val="en-US"/>
        </w:rPr>
        <w:t xml:space="preserve">للنموذج </w:t>
      </w:r>
      <w:r>
        <w:rPr>
          <w:rFonts w:hint="cs"/>
          <w:rtl/>
          <w:lang w:val="en-US"/>
        </w:rPr>
        <w:t>مجموعة مختلفة</w:t>
      </w:r>
      <w:r w:rsidRPr="005A5D55">
        <w:rPr>
          <w:rtl/>
          <w:lang w:val="en-US"/>
        </w:rPr>
        <w:t xml:space="preserve"> من </w:t>
      </w:r>
      <w:r>
        <w:rPr>
          <w:rFonts w:hint="cs"/>
          <w:rtl/>
          <w:lang w:val="en-US"/>
        </w:rPr>
        <w:t xml:space="preserve">الأوامر </w:t>
      </w:r>
      <w:r>
        <w:rPr>
          <w:lang w:val="en-US"/>
        </w:rPr>
        <w:t>(Prompts)</w:t>
      </w:r>
      <w:r w:rsidRPr="005A5D55">
        <w:rPr>
          <w:rtl/>
          <w:lang w:val="en-US"/>
        </w:rPr>
        <w:t xml:space="preserve"> من أجل التحقق من قوة الإدخال</w:t>
      </w:r>
      <w:r>
        <w:rPr>
          <w:rFonts w:hint="cs"/>
          <w:rtl/>
          <w:lang w:val="en-US"/>
        </w:rPr>
        <w:t xml:space="preserve"> </w:t>
      </w:r>
      <w:r>
        <w:rPr>
          <w:lang w:val="en-US"/>
        </w:rPr>
        <w:t>(IR)</w:t>
      </w:r>
      <w:r w:rsidRPr="005A5D55">
        <w:rPr>
          <w:rtl/>
          <w:lang w:val="en-US"/>
        </w:rPr>
        <w:t xml:space="preserve"> (أي كيف تؤثر </w:t>
      </w:r>
      <w:r>
        <w:rPr>
          <w:rFonts w:hint="cs"/>
          <w:rtl/>
          <w:lang w:val="en-US"/>
        </w:rPr>
        <w:t>الأوامر</w:t>
      </w:r>
      <w:r w:rsidRPr="005A5D55">
        <w:rPr>
          <w:rtl/>
          <w:lang w:val="en-US"/>
        </w:rPr>
        <w:t xml:space="preserve"> من مؤلفين مختلفين على النتائج) ومتانة الإخراج</w:t>
      </w:r>
      <w:r>
        <w:rPr>
          <w:rFonts w:hint="cs"/>
          <w:rtl/>
          <w:lang w:val="en-US"/>
        </w:rPr>
        <w:t xml:space="preserve"> </w:t>
      </w:r>
      <w:r>
        <w:rPr>
          <w:lang w:val="en-US"/>
        </w:rPr>
        <w:t>(OR)</w:t>
      </w:r>
      <w:r w:rsidRPr="005A5D55">
        <w:rPr>
          <w:rtl/>
          <w:lang w:val="en-US"/>
        </w:rPr>
        <w:t xml:space="preserve"> (أي كيف تتغير النتائج </w:t>
      </w:r>
      <w:r>
        <w:rPr>
          <w:rFonts w:hint="cs"/>
          <w:rtl/>
          <w:lang w:val="en-US"/>
        </w:rPr>
        <w:t xml:space="preserve">عند إجراء عدة </w:t>
      </w:r>
      <w:r w:rsidRPr="005A5D55">
        <w:rPr>
          <w:rtl/>
          <w:lang w:val="en-US"/>
        </w:rPr>
        <w:t>محاولات مختلفة</w:t>
      </w:r>
      <w:r>
        <w:rPr>
          <w:rFonts w:hint="cs"/>
          <w:rtl/>
          <w:lang w:val="en-US"/>
        </w:rPr>
        <w:t xml:space="preserve"> باستخدام نفس الأوامر</w:t>
      </w:r>
      <w:r w:rsidRPr="005A5D55">
        <w:rPr>
          <w:rtl/>
          <w:lang w:val="en-US"/>
        </w:rPr>
        <w:t>)</w:t>
      </w:r>
      <w:r>
        <w:rPr>
          <w:rFonts w:hint="cs"/>
          <w:rtl/>
          <w:lang w:val="en-US"/>
        </w:rPr>
        <w:t>.</w:t>
      </w:r>
    </w:p>
    <w:p w14:paraId="233222DA" w14:textId="1C075AC3" w:rsidR="007369DF" w:rsidRDefault="00437226" w:rsidP="0000662F">
      <w:pPr>
        <w:pStyle w:val="a9"/>
        <w:rPr>
          <w:rtl/>
          <w:lang w:val="en-US"/>
        </w:rPr>
      </w:pPr>
      <w:r>
        <w:rPr>
          <w:noProof/>
        </w:rPr>
        <w:drawing>
          <wp:anchor distT="0" distB="0" distL="114300" distR="114300" simplePos="0" relativeHeight="251737088" behindDoc="0" locked="0" layoutInCell="1" allowOverlap="1" wp14:anchorId="174591CE" wp14:editId="61319B64">
            <wp:simplePos x="0" y="0"/>
            <wp:positionH relativeFrom="margin">
              <wp:align>center</wp:align>
            </wp:positionH>
            <wp:positionV relativeFrom="paragraph">
              <wp:posOffset>5080</wp:posOffset>
            </wp:positionV>
            <wp:extent cx="5129530" cy="1742440"/>
            <wp:effectExtent l="0" t="0" r="0" b="0"/>
            <wp:wrapSquare wrapText="bothSides"/>
            <wp:docPr id="4308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740" name=""/>
                    <pic:cNvPicPr/>
                  </pic:nvPicPr>
                  <pic:blipFill rotWithShape="1">
                    <a:blip r:embed="rId43">
                      <a:extLst>
                        <a:ext uri="{28A0092B-C50C-407E-A947-70E740481C1C}">
                          <a14:useLocalDpi xmlns:a14="http://schemas.microsoft.com/office/drawing/2010/main" val="0"/>
                        </a:ext>
                      </a:extLst>
                    </a:blip>
                    <a:srcRect l="22564" t="37532" r="23589" b="29952"/>
                    <a:stretch/>
                  </pic:blipFill>
                  <pic:spPr bwMode="auto">
                    <a:xfrm>
                      <a:off x="0" y="0"/>
                      <a:ext cx="512953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FD0A8" w14:textId="4E0B213F" w:rsidR="007369DF" w:rsidRDefault="007369DF" w:rsidP="0000662F">
      <w:pPr>
        <w:pStyle w:val="a9"/>
        <w:rPr>
          <w:rtl/>
          <w:lang w:val="en-US"/>
        </w:rPr>
      </w:pPr>
    </w:p>
    <w:p w14:paraId="62C40A84" w14:textId="5C701D01" w:rsidR="007369DF" w:rsidRDefault="007369DF" w:rsidP="0000662F">
      <w:pPr>
        <w:pStyle w:val="a9"/>
        <w:rPr>
          <w:rtl/>
          <w:lang w:val="en-US"/>
        </w:rPr>
      </w:pPr>
    </w:p>
    <w:p w14:paraId="0E728F4E" w14:textId="77777777" w:rsidR="007369DF" w:rsidRDefault="007369DF" w:rsidP="0000662F">
      <w:pPr>
        <w:pStyle w:val="a9"/>
        <w:rPr>
          <w:rtl/>
          <w:lang w:val="en-US"/>
        </w:rPr>
      </w:pPr>
    </w:p>
    <w:p w14:paraId="2F2810C3" w14:textId="77777777" w:rsidR="007369DF" w:rsidRDefault="007369DF" w:rsidP="0000662F">
      <w:pPr>
        <w:pStyle w:val="a9"/>
        <w:rPr>
          <w:rtl/>
          <w:lang w:val="en-US"/>
        </w:rPr>
      </w:pPr>
    </w:p>
    <w:p w14:paraId="5216CFFC" w14:textId="77777777" w:rsidR="000769BA" w:rsidRDefault="000769BA" w:rsidP="0000662F">
      <w:pPr>
        <w:pStyle w:val="a9"/>
        <w:rPr>
          <w:rtl/>
          <w:lang w:val="en-US"/>
        </w:rPr>
      </w:pPr>
    </w:p>
    <w:p w14:paraId="4F79D4EA" w14:textId="77777777" w:rsidR="00C57760" w:rsidRDefault="00C57760" w:rsidP="0000662F">
      <w:pPr>
        <w:pStyle w:val="a9"/>
        <w:rPr>
          <w:rtl/>
          <w:lang w:val="en-US"/>
        </w:rPr>
      </w:pPr>
    </w:p>
    <w:p w14:paraId="0D56295F" w14:textId="2D18D72B" w:rsidR="00951973" w:rsidRDefault="00A01074" w:rsidP="0000662F">
      <w:pPr>
        <w:pStyle w:val="a9"/>
        <w:rPr>
          <w:lang w:val="en-US"/>
        </w:rPr>
      </w:pPr>
      <w:r>
        <w:rPr>
          <w:rFonts w:hint="cs"/>
          <w:rtl/>
          <w:lang w:val="en-US"/>
        </w:rPr>
        <w:t xml:space="preserve">بعد التقييم على نفس النصوص </w:t>
      </w:r>
      <w:r w:rsidR="00A274D7">
        <w:rPr>
          <w:rFonts w:hint="cs"/>
          <w:rtl/>
          <w:lang w:val="en-US"/>
        </w:rPr>
        <w:t xml:space="preserve">المستخدمة ضمن البحث </w:t>
      </w:r>
      <w:r w:rsidR="00A274D7">
        <w:rPr>
          <w:lang w:val="en-US"/>
        </w:rPr>
        <w:t>[13]</w:t>
      </w:r>
      <w:r w:rsidR="00A274D7">
        <w:rPr>
          <w:rFonts w:hint="cs"/>
          <w:rtl/>
          <w:lang w:val="en-US"/>
        </w:rPr>
        <w:t xml:space="preserve"> تظهر النتائج على الشكل التالي:</w:t>
      </w:r>
    </w:p>
    <w:tbl>
      <w:tblPr>
        <w:tblStyle w:val="PlainTable1"/>
        <w:bidiVisual/>
        <w:tblW w:w="0" w:type="auto"/>
        <w:tblLook w:val="04A0" w:firstRow="1" w:lastRow="0" w:firstColumn="1" w:lastColumn="0" w:noHBand="0" w:noVBand="1"/>
      </w:tblPr>
      <w:tblGrid>
        <w:gridCol w:w="1335"/>
        <w:gridCol w:w="1335"/>
        <w:gridCol w:w="1336"/>
        <w:gridCol w:w="1336"/>
        <w:gridCol w:w="1336"/>
        <w:gridCol w:w="1336"/>
        <w:gridCol w:w="1336"/>
      </w:tblGrid>
      <w:tr w:rsidR="004F4212" w14:paraId="034C0400" w14:textId="77777777" w:rsidTr="004F4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498B9B6" w14:textId="6048529B" w:rsidR="004F4212" w:rsidRDefault="004F4212" w:rsidP="004F4212">
            <w:pPr>
              <w:pStyle w:val="a9"/>
              <w:jc w:val="center"/>
              <w:rPr>
                <w:rtl/>
                <w:lang w:val="en-US"/>
              </w:rPr>
            </w:pPr>
            <w:r>
              <w:rPr>
                <w:lang w:val="en-US"/>
              </w:rPr>
              <w:t>Overall</w:t>
            </w:r>
          </w:p>
        </w:tc>
        <w:tc>
          <w:tcPr>
            <w:tcW w:w="1335" w:type="dxa"/>
          </w:tcPr>
          <w:p w14:paraId="4219266D" w14:textId="291F105C"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2.2</w:t>
            </w:r>
          </w:p>
        </w:tc>
        <w:tc>
          <w:tcPr>
            <w:tcW w:w="1336" w:type="dxa"/>
          </w:tcPr>
          <w:p w14:paraId="59E3FCFC" w14:textId="6EE3D997"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2.1</w:t>
            </w:r>
          </w:p>
        </w:tc>
        <w:tc>
          <w:tcPr>
            <w:tcW w:w="1336" w:type="dxa"/>
          </w:tcPr>
          <w:p w14:paraId="1A6D4423" w14:textId="26504EA4"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1.4</w:t>
            </w:r>
          </w:p>
        </w:tc>
        <w:tc>
          <w:tcPr>
            <w:tcW w:w="1336" w:type="dxa"/>
          </w:tcPr>
          <w:p w14:paraId="6CDBBE77" w14:textId="7D418BEE"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1.3</w:t>
            </w:r>
          </w:p>
        </w:tc>
        <w:tc>
          <w:tcPr>
            <w:tcW w:w="1336" w:type="dxa"/>
          </w:tcPr>
          <w:p w14:paraId="4526CD92" w14:textId="3225A1B8"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1.2</w:t>
            </w:r>
          </w:p>
        </w:tc>
        <w:tc>
          <w:tcPr>
            <w:tcW w:w="1336" w:type="dxa"/>
          </w:tcPr>
          <w:p w14:paraId="7CA93B11" w14:textId="66552C0A"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Text 1</w:t>
            </w:r>
          </w:p>
        </w:tc>
      </w:tr>
      <w:tr w:rsidR="004F4212" w14:paraId="13BF7467" w14:textId="77777777" w:rsidTr="004F4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6421B31" w14:textId="162A08F3" w:rsidR="004F4212" w:rsidRDefault="00066ED1" w:rsidP="00530D0A">
            <w:pPr>
              <w:pStyle w:val="a9"/>
              <w:jc w:val="center"/>
              <w:rPr>
                <w:rtl/>
                <w:lang w:val="en-US"/>
              </w:rPr>
            </w:pPr>
            <w:r>
              <w:rPr>
                <w:lang w:val="en-US"/>
              </w:rPr>
              <w:t>0.46</w:t>
            </w:r>
          </w:p>
        </w:tc>
        <w:tc>
          <w:tcPr>
            <w:tcW w:w="1335" w:type="dxa"/>
          </w:tcPr>
          <w:p w14:paraId="0119DA35" w14:textId="791BDEFB" w:rsidR="004F4212" w:rsidRDefault="00294043"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0.34</w:t>
            </w:r>
          </w:p>
        </w:tc>
        <w:tc>
          <w:tcPr>
            <w:tcW w:w="1336" w:type="dxa"/>
          </w:tcPr>
          <w:p w14:paraId="57D4DE99" w14:textId="4399FFF2" w:rsidR="004F4212" w:rsidRDefault="007B320E"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w:t>
            </w:r>
            <w:r w:rsidR="00B13B3B">
              <w:rPr>
                <w:lang w:val="en-US"/>
              </w:rPr>
              <w:t>6</w:t>
            </w:r>
          </w:p>
        </w:tc>
        <w:tc>
          <w:tcPr>
            <w:tcW w:w="1336" w:type="dxa"/>
          </w:tcPr>
          <w:p w14:paraId="1C6C6808" w14:textId="43365F42" w:rsidR="004F4212" w:rsidRDefault="006D11E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0.54</w:t>
            </w:r>
          </w:p>
        </w:tc>
        <w:tc>
          <w:tcPr>
            <w:tcW w:w="1336" w:type="dxa"/>
          </w:tcPr>
          <w:p w14:paraId="05DFAEB0" w14:textId="405CCBD7" w:rsidR="004F4212" w:rsidRDefault="00D12F3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0.53</w:t>
            </w:r>
          </w:p>
        </w:tc>
        <w:tc>
          <w:tcPr>
            <w:tcW w:w="1336" w:type="dxa"/>
          </w:tcPr>
          <w:p w14:paraId="713D36C1" w14:textId="108EF5AC" w:rsidR="004F4212" w:rsidRDefault="00A62895"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w:t>
            </w:r>
          </w:p>
        </w:tc>
        <w:tc>
          <w:tcPr>
            <w:tcW w:w="1336" w:type="dxa"/>
          </w:tcPr>
          <w:p w14:paraId="546A7962" w14:textId="7E2DE53D" w:rsidR="004F4212" w:rsidRDefault="00B6106D"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0.53</w:t>
            </w:r>
          </w:p>
        </w:tc>
      </w:tr>
    </w:tbl>
    <w:p w14:paraId="3F456C92" w14:textId="77777777" w:rsidR="000769BA" w:rsidRDefault="000769BA" w:rsidP="0000662F">
      <w:pPr>
        <w:pStyle w:val="a9"/>
        <w:rPr>
          <w:rtl/>
          <w:lang w:val="en-US"/>
        </w:rPr>
      </w:pPr>
    </w:p>
    <w:p w14:paraId="21E4F90F" w14:textId="0216FE92" w:rsidR="000769BA" w:rsidRDefault="00C57760" w:rsidP="0000662F">
      <w:pPr>
        <w:pStyle w:val="a9"/>
        <w:rPr>
          <w:lang w:val="en-US"/>
        </w:rPr>
      </w:pPr>
      <w:r>
        <w:rPr>
          <w:rFonts w:hint="cs"/>
          <w:rtl/>
          <w:lang w:val="en-US"/>
        </w:rPr>
        <w:t>نلاحظ تقارباً في النتائج بين عملنا و</w:t>
      </w:r>
      <w:r w:rsidR="00902DEC">
        <w:rPr>
          <w:rFonts w:hint="cs"/>
          <w:rtl/>
          <w:lang w:val="en-US"/>
        </w:rPr>
        <w:t>البحث</w:t>
      </w:r>
      <w:r>
        <w:rPr>
          <w:rFonts w:hint="cs"/>
          <w:rtl/>
          <w:lang w:val="en-US"/>
        </w:rPr>
        <w:t xml:space="preserve"> </w:t>
      </w:r>
      <w:r>
        <w:rPr>
          <w:lang w:val="en-US"/>
        </w:rPr>
        <w:t>[13]</w:t>
      </w:r>
      <w:r>
        <w:rPr>
          <w:rFonts w:hint="cs"/>
          <w:rtl/>
          <w:lang w:val="en-US"/>
        </w:rPr>
        <w:t xml:space="preserve"> </w:t>
      </w:r>
      <w:r w:rsidR="00380C9F">
        <w:rPr>
          <w:rFonts w:hint="cs"/>
          <w:rtl/>
          <w:lang w:val="en-US"/>
        </w:rPr>
        <w:t xml:space="preserve">عند تقييم </w:t>
      </w:r>
      <w:r w:rsidR="00A608B5">
        <w:rPr>
          <w:rFonts w:hint="cs"/>
          <w:rtl/>
          <w:lang w:val="en-US"/>
        </w:rPr>
        <w:t>النصوص</w:t>
      </w:r>
      <w:r w:rsidR="00380C9F">
        <w:rPr>
          <w:rFonts w:hint="cs"/>
          <w:rtl/>
          <w:lang w:val="en-US"/>
        </w:rPr>
        <w:t xml:space="preserve"> الأربع الأولى</w:t>
      </w:r>
      <w:r w:rsidR="007C1A92">
        <w:rPr>
          <w:rFonts w:hint="cs"/>
          <w:rtl/>
          <w:lang w:val="en-US"/>
        </w:rPr>
        <w:t xml:space="preserve"> بسبب طبيعة هذه </w:t>
      </w:r>
      <w:r w:rsidR="00D90A21">
        <w:rPr>
          <w:rFonts w:hint="cs"/>
          <w:rtl/>
          <w:lang w:val="en-US"/>
        </w:rPr>
        <w:t>النصوص القصيرة</w:t>
      </w:r>
      <w:r w:rsidR="001D1F81">
        <w:rPr>
          <w:rFonts w:hint="cs"/>
          <w:rtl/>
          <w:lang w:val="en-US"/>
        </w:rPr>
        <w:t xml:space="preserve">، ولكن عند </w:t>
      </w:r>
      <w:r w:rsidR="001A7660">
        <w:rPr>
          <w:rFonts w:hint="cs"/>
          <w:rtl/>
          <w:lang w:val="en-US"/>
        </w:rPr>
        <w:t xml:space="preserve">الاختبار على </w:t>
      </w:r>
      <w:r w:rsidR="00163542">
        <w:rPr>
          <w:rFonts w:hint="cs"/>
          <w:rtl/>
          <w:lang w:val="en-US"/>
        </w:rPr>
        <w:t>النصين الأخيرين</w:t>
      </w:r>
      <w:r w:rsidR="0055419F">
        <w:rPr>
          <w:rFonts w:hint="cs"/>
          <w:rtl/>
          <w:lang w:val="en-US"/>
        </w:rPr>
        <w:t xml:space="preserve"> ذات الطبيعة الطويلة والمعقدة</w:t>
      </w:r>
      <w:r w:rsidR="00163542">
        <w:rPr>
          <w:rFonts w:hint="cs"/>
          <w:rtl/>
          <w:lang w:val="en-US"/>
        </w:rPr>
        <w:t xml:space="preserve"> نجد أن </w:t>
      </w:r>
      <w:r w:rsidR="0038523A">
        <w:rPr>
          <w:rFonts w:hint="cs"/>
          <w:rtl/>
          <w:lang w:val="en-US"/>
        </w:rPr>
        <w:t xml:space="preserve">نتائج </w:t>
      </w:r>
      <w:r w:rsidR="00080434">
        <w:rPr>
          <w:rFonts w:hint="cs"/>
          <w:rtl/>
          <w:lang w:val="en-US"/>
        </w:rPr>
        <w:t xml:space="preserve">البحث تعتبر أفضل، </w:t>
      </w:r>
      <w:r w:rsidR="00464D21">
        <w:rPr>
          <w:rFonts w:hint="cs"/>
          <w:rtl/>
          <w:lang w:val="en-US"/>
        </w:rPr>
        <w:t xml:space="preserve">يعود ذلك إلى طبيعة النموذج اللغوي المستخدم ضمن منهجيتنا </w:t>
      </w:r>
      <w:r w:rsidR="00FB3CB8">
        <w:rPr>
          <w:lang w:val="en-US"/>
        </w:rPr>
        <w:t>(</w:t>
      </w:r>
      <w:r w:rsidR="00FB3CB8" w:rsidRPr="00E65AF4">
        <w:rPr>
          <w:lang w:val="en-US"/>
        </w:rPr>
        <w:t>Llama-3-70B</w:t>
      </w:r>
      <w:r w:rsidR="00FB3CB8">
        <w:rPr>
          <w:lang w:val="en-US"/>
        </w:rPr>
        <w:t>)</w:t>
      </w:r>
      <w:r w:rsidR="00745254">
        <w:rPr>
          <w:rFonts w:hint="cs"/>
          <w:rtl/>
          <w:lang w:val="en-US"/>
        </w:rPr>
        <w:t xml:space="preserve"> الذي يعتبر أقل </w:t>
      </w:r>
      <w:r w:rsidR="00200F11">
        <w:rPr>
          <w:rFonts w:hint="cs"/>
          <w:rtl/>
          <w:lang w:val="en-US"/>
        </w:rPr>
        <w:t xml:space="preserve">قوة من </w:t>
      </w:r>
      <w:r w:rsidR="00200F11">
        <w:rPr>
          <w:lang w:val="en-US"/>
        </w:rPr>
        <w:t>(ChatGPT4)</w:t>
      </w:r>
      <w:r w:rsidR="00200F11">
        <w:rPr>
          <w:rFonts w:hint="cs"/>
          <w:rtl/>
          <w:lang w:val="en-US"/>
        </w:rPr>
        <w:t xml:space="preserve"> المستخدم ضمن البحث.</w:t>
      </w:r>
    </w:p>
    <w:p w14:paraId="17859C81" w14:textId="77777777" w:rsidR="000769BA" w:rsidRDefault="000769BA" w:rsidP="0000662F">
      <w:pPr>
        <w:pStyle w:val="a9"/>
        <w:rPr>
          <w:rtl/>
          <w:lang w:val="en-US"/>
        </w:rPr>
      </w:pPr>
    </w:p>
    <w:p w14:paraId="038FC412" w14:textId="77777777" w:rsidR="00935357" w:rsidRDefault="00935357" w:rsidP="0000662F">
      <w:pPr>
        <w:pStyle w:val="a9"/>
        <w:rPr>
          <w:rtl/>
          <w:lang w:val="en-US"/>
        </w:rPr>
      </w:pPr>
    </w:p>
    <w:p w14:paraId="619E1CCF" w14:textId="77777777" w:rsidR="00935357" w:rsidRDefault="00935357" w:rsidP="0000662F">
      <w:pPr>
        <w:pStyle w:val="a9"/>
        <w:rPr>
          <w:rtl/>
          <w:lang w:val="en-US"/>
        </w:rPr>
      </w:pPr>
    </w:p>
    <w:p w14:paraId="42AB9C00" w14:textId="77777777" w:rsidR="00935357" w:rsidRDefault="00935357" w:rsidP="0000662F">
      <w:pPr>
        <w:pStyle w:val="a9"/>
        <w:rPr>
          <w:rtl/>
          <w:lang w:val="en-US"/>
        </w:rPr>
      </w:pPr>
    </w:p>
    <w:p w14:paraId="46AC72A1" w14:textId="77777777" w:rsidR="00935357" w:rsidRDefault="00935357" w:rsidP="0000662F">
      <w:pPr>
        <w:pStyle w:val="a9"/>
        <w:rPr>
          <w:rtl/>
          <w:lang w:val="en-US"/>
        </w:rPr>
      </w:pPr>
    </w:p>
    <w:p w14:paraId="4CE7346B" w14:textId="21B6400D" w:rsidR="00E85A9D" w:rsidRPr="00081361" w:rsidRDefault="00E85A9D" w:rsidP="00E85A9D">
      <w:pPr>
        <w:pStyle w:val="a9"/>
        <w:rPr>
          <w:b/>
          <w:bCs/>
          <w:rtl/>
        </w:rPr>
      </w:pPr>
      <w:r w:rsidRPr="003A289F">
        <w:rPr>
          <w:b/>
          <w:bCs/>
          <w:lang w:val="en-US"/>
        </w:rPr>
        <w:lastRenderedPageBreak/>
        <w:t>-</w:t>
      </w:r>
      <w:r w:rsidR="00420BE9">
        <w:rPr>
          <w:b/>
          <w:bCs/>
          <w:lang w:val="en-US"/>
        </w:rPr>
        <w:t>4</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420BE9">
        <w:rPr>
          <w:rFonts w:hint="cs"/>
          <w:b/>
          <w:bCs/>
          <w:rtl/>
        </w:rPr>
        <w:t>مناقشة النتائج</w:t>
      </w:r>
    </w:p>
    <w:p w14:paraId="3A8CB733" w14:textId="1D2D668B" w:rsidR="000769BA" w:rsidRDefault="00F7422D" w:rsidP="004B0B14">
      <w:pPr>
        <w:pStyle w:val="a9"/>
        <w:rPr>
          <w:rFonts w:hint="cs"/>
          <w:rtl/>
          <w:lang w:val="en-US"/>
        </w:rPr>
      </w:pPr>
      <w:r>
        <w:rPr>
          <w:rFonts w:hint="cs"/>
          <w:rtl/>
          <w:lang w:val="en-US"/>
        </w:rPr>
        <w:t xml:space="preserve">بالرغم من أن هذا النوع من التقييم </w:t>
      </w:r>
      <w:r w:rsidR="00A16233">
        <w:rPr>
          <w:rFonts w:hint="cs"/>
          <w:rtl/>
          <w:lang w:val="en-US"/>
        </w:rPr>
        <w:t xml:space="preserve">يعطي مؤشراً </w:t>
      </w:r>
      <w:r w:rsidR="001546AD">
        <w:rPr>
          <w:rFonts w:hint="cs"/>
          <w:rtl/>
          <w:lang w:val="en-US"/>
        </w:rPr>
        <w:t xml:space="preserve"> كمياً </w:t>
      </w:r>
      <w:r w:rsidR="004F4421">
        <w:rPr>
          <w:rFonts w:hint="cs"/>
          <w:rtl/>
          <w:lang w:val="en-US"/>
        </w:rPr>
        <w:t xml:space="preserve">للنتائج، </w:t>
      </w:r>
      <w:r w:rsidR="00F200D2">
        <w:rPr>
          <w:rFonts w:hint="cs"/>
          <w:rtl/>
          <w:lang w:val="en-US"/>
        </w:rPr>
        <w:t xml:space="preserve">ولكن </w:t>
      </w:r>
      <w:r w:rsidR="00B34528">
        <w:rPr>
          <w:rFonts w:hint="cs"/>
          <w:rtl/>
          <w:lang w:val="en-US"/>
        </w:rPr>
        <w:t xml:space="preserve">على أرض الواقع </w:t>
      </w:r>
      <w:r w:rsidR="00854D70">
        <w:rPr>
          <w:rFonts w:hint="cs"/>
          <w:rtl/>
          <w:lang w:val="en-US"/>
        </w:rPr>
        <w:t xml:space="preserve">تقييم مخططات </w:t>
      </w:r>
      <w:r w:rsidR="00854D70">
        <w:rPr>
          <w:lang w:val="en-US"/>
        </w:rPr>
        <w:t>BPMN</w:t>
      </w:r>
      <w:r w:rsidR="00854D70">
        <w:rPr>
          <w:rFonts w:hint="cs"/>
          <w:rtl/>
          <w:lang w:val="en-US"/>
        </w:rPr>
        <w:t xml:space="preserve"> يكون أكثر تعقيداً ويحمل أبعاء متعددة </w:t>
      </w:r>
      <w:r w:rsidR="00EF1425">
        <w:rPr>
          <w:rFonts w:hint="cs"/>
          <w:rtl/>
          <w:lang w:val="en-US"/>
        </w:rPr>
        <w:t>من</w:t>
      </w:r>
      <w:r w:rsidR="009F2501">
        <w:rPr>
          <w:rFonts w:hint="cs"/>
          <w:rtl/>
          <w:lang w:val="en-US"/>
        </w:rPr>
        <w:t xml:space="preserve"> حيث</w:t>
      </w:r>
      <w:r w:rsidR="00EF1425">
        <w:rPr>
          <w:rFonts w:hint="cs"/>
          <w:rtl/>
          <w:lang w:val="en-US"/>
        </w:rPr>
        <w:t xml:space="preserve"> </w:t>
      </w:r>
      <w:r w:rsidR="003C65C1">
        <w:rPr>
          <w:rFonts w:hint="cs"/>
          <w:rtl/>
          <w:lang w:val="en-US"/>
        </w:rPr>
        <w:t>أهمية</w:t>
      </w:r>
      <w:r w:rsidR="00600BF6">
        <w:rPr>
          <w:rFonts w:hint="cs"/>
          <w:rtl/>
          <w:lang w:val="en-US"/>
        </w:rPr>
        <w:t xml:space="preserve"> كل عنصر من عناصر المخطط</w:t>
      </w:r>
      <w:r w:rsidR="00E35C79">
        <w:rPr>
          <w:rFonts w:hint="cs"/>
          <w:rtl/>
          <w:lang w:val="en-US"/>
        </w:rPr>
        <w:t xml:space="preserve"> من جهة </w:t>
      </w:r>
      <w:r w:rsidR="00BD6852">
        <w:rPr>
          <w:rFonts w:hint="cs"/>
          <w:rtl/>
          <w:lang w:val="en-US"/>
        </w:rPr>
        <w:t>ورأي المقيّم من جهة أخرى</w:t>
      </w:r>
      <w:r w:rsidR="00F43BE4">
        <w:rPr>
          <w:rFonts w:hint="cs"/>
          <w:rtl/>
          <w:lang w:val="en-US"/>
        </w:rPr>
        <w:t>.</w:t>
      </w:r>
    </w:p>
    <w:p w14:paraId="5F0B7183" w14:textId="77777777" w:rsidR="000769BA" w:rsidRDefault="000769BA" w:rsidP="0000662F">
      <w:pPr>
        <w:pStyle w:val="a9"/>
        <w:rPr>
          <w:rtl/>
          <w:lang w:val="en-US"/>
        </w:rPr>
      </w:pPr>
    </w:p>
    <w:p w14:paraId="2A9769FF" w14:textId="77777777" w:rsidR="000769BA" w:rsidRDefault="000769BA" w:rsidP="0000662F">
      <w:pPr>
        <w:pStyle w:val="a9"/>
        <w:rPr>
          <w:rtl/>
          <w:lang w:val="en-US"/>
        </w:rPr>
      </w:pPr>
    </w:p>
    <w:p w14:paraId="1D8A0800" w14:textId="77777777" w:rsidR="000769BA" w:rsidRDefault="000769BA" w:rsidP="0000662F">
      <w:pPr>
        <w:pStyle w:val="a9"/>
        <w:rPr>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2D9E2148" w14:textId="77777777" w:rsidR="00203B5B" w:rsidRDefault="00203B5B" w:rsidP="00203B5B">
      <w:pPr>
        <w:pStyle w:val="a9"/>
        <w:rPr>
          <w:rtl/>
          <w:lang w:val="en-US"/>
        </w:rPr>
      </w:pPr>
      <w:r>
        <w:rPr>
          <w:rFonts w:hint="cs"/>
          <w:rtl/>
        </w:rPr>
        <w:t xml:space="preserve">من أجل التأكد من قدرة خدمة التخزين على الاستجابة لعدد كبير من الطلبات، تم إنشاء اختبارات لأداء هذه الخدمة باستخدام الأداة </w:t>
      </w:r>
      <w:r>
        <w:rPr>
          <w:lang w:val="en-US"/>
        </w:rPr>
        <w:t>k6</w:t>
      </w:r>
      <w:r>
        <w:rPr>
          <w:rFonts w:hint="cs"/>
          <w:rtl/>
          <w:lang w:val="en-US"/>
        </w:rPr>
        <w:t>، سيتم استعراض كيفية التجهيز للاختبارات مع نتائجها في الفقرات التالية.</w:t>
      </w:r>
    </w:p>
    <w:p w14:paraId="266FA498" w14:textId="77777777" w:rsidR="00203B5B" w:rsidRDefault="00203B5B" w:rsidP="00203B5B">
      <w:pPr>
        <w:pStyle w:val="a9"/>
        <w:rPr>
          <w:lang w:val="en-US"/>
        </w:rPr>
      </w:pPr>
    </w:p>
    <w:p w14:paraId="240A221A" w14:textId="77777777" w:rsidR="00203B5B" w:rsidRDefault="00203B5B" w:rsidP="00203B5B">
      <w:pPr>
        <w:pStyle w:val="a9"/>
        <w:rPr>
          <w:lang w:val="en-US"/>
        </w:rPr>
      </w:pPr>
    </w:p>
    <w:p w14:paraId="33CB12D7" w14:textId="77777777" w:rsidR="00203B5B" w:rsidRPr="00051EF9" w:rsidRDefault="00203B5B" w:rsidP="00203B5B">
      <w:pPr>
        <w:pStyle w:val="a9"/>
        <w:rPr>
          <w:b/>
          <w:bCs/>
          <w:rtl/>
          <w:lang w:val="en-US"/>
        </w:rPr>
      </w:pPr>
      <w:r w:rsidRPr="003A289F">
        <w:rPr>
          <w:b/>
          <w:bCs/>
          <w:lang w:val="en-US"/>
        </w:rPr>
        <w:t>-</w:t>
      </w:r>
      <w:r>
        <w:rPr>
          <w:b/>
          <w:bCs/>
          <w:lang w:val="en-US"/>
        </w:rPr>
        <w:t>1</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التجهيز للاختبارات</w:t>
      </w:r>
    </w:p>
    <w:p w14:paraId="109EA251" w14:textId="77777777" w:rsidR="00203B5B" w:rsidRDefault="00203B5B" w:rsidP="00203B5B">
      <w:pPr>
        <w:pStyle w:val="a9"/>
        <w:rPr>
          <w:rtl/>
          <w:lang w:val="en-US"/>
        </w:rPr>
      </w:pPr>
      <w:r>
        <w:rPr>
          <w:noProof/>
        </w:rPr>
        <w:drawing>
          <wp:anchor distT="0" distB="0" distL="114300" distR="114300" simplePos="0" relativeHeight="251722752" behindDoc="0" locked="0" layoutInCell="1" allowOverlap="1" wp14:anchorId="6108C9D5" wp14:editId="2933E0A0">
            <wp:simplePos x="0" y="0"/>
            <wp:positionH relativeFrom="margin">
              <wp:align>center</wp:align>
            </wp:positionH>
            <wp:positionV relativeFrom="paragraph">
              <wp:posOffset>516255</wp:posOffset>
            </wp:positionV>
            <wp:extent cx="5433848" cy="89535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4">
                      <a:extLst>
                        <a:ext uri="{28A0092B-C50C-407E-A947-70E740481C1C}">
                          <a14:useLocalDpi xmlns:a14="http://schemas.microsoft.com/office/drawing/2010/main" val="0"/>
                        </a:ext>
                      </a:extLst>
                    </a:blip>
                    <a:srcRect l="30983" t="52992" r="31410" b="35992"/>
                    <a:stretch/>
                  </pic:blipFill>
                  <pic:spPr bwMode="auto">
                    <a:xfrm>
                      <a:off x="0" y="0"/>
                      <a:ext cx="5433848" cy="895350"/>
                    </a:xfrm>
                    <a:prstGeom prst="rect">
                      <a:avLst/>
                    </a:prstGeom>
                    <a:ln>
                      <a:noFill/>
                    </a:ln>
                    <a:extLst>
                      <a:ext uri="{53640926-AAD7-44D8-BBD7-CCE9431645EC}">
                        <a14:shadowObscured xmlns:a14="http://schemas.microsoft.com/office/drawing/2010/main"/>
                      </a:ext>
                    </a:extLst>
                  </pic:spPr>
                </pic:pic>
              </a:graphicData>
            </a:graphic>
          </wp:anchor>
        </w:drawing>
      </w:r>
      <w:r>
        <w:rPr>
          <w:rFonts w:hint="cs"/>
          <w:rtl/>
          <w:lang w:val="en-US"/>
        </w:rPr>
        <w:t xml:space="preserve">تم إضافة </w:t>
      </w:r>
      <w:r>
        <w:rPr>
          <w:lang w:val="en-US"/>
        </w:rPr>
        <w:t>15</w:t>
      </w:r>
      <w:r>
        <w:rPr>
          <w:rFonts w:hint="cs"/>
          <w:rtl/>
          <w:lang w:val="en-US"/>
        </w:rPr>
        <w:t xml:space="preserve"> مليون مخطط عشوائي المحتوى ضمن قاعدة المعطيات </w:t>
      </w:r>
      <w:r>
        <w:rPr>
          <w:lang w:val="en-US"/>
        </w:rPr>
        <w:t>MongoDB</w:t>
      </w:r>
      <w:r>
        <w:rPr>
          <w:rFonts w:hint="cs"/>
          <w:rtl/>
          <w:lang w:val="en-US"/>
        </w:rPr>
        <w:t xml:space="preserve">، باستخدام </w:t>
      </w:r>
      <w:r>
        <w:rPr>
          <w:lang w:val="en-US"/>
        </w:rPr>
        <w:t>go routines</w:t>
      </w:r>
      <w:r>
        <w:rPr>
          <w:rFonts w:hint="cs"/>
          <w:rtl/>
          <w:lang w:val="en-US"/>
        </w:rPr>
        <w:t>.</w:t>
      </w:r>
    </w:p>
    <w:p w14:paraId="30C5B998" w14:textId="77777777" w:rsidR="00203B5B" w:rsidRDefault="00203B5B" w:rsidP="00203B5B">
      <w:pPr>
        <w:pStyle w:val="a9"/>
        <w:rPr>
          <w:lang w:val="en-US"/>
        </w:rPr>
      </w:pPr>
    </w:p>
    <w:p w14:paraId="2C6DD097" w14:textId="77777777" w:rsidR="00203B5B" w:rsidRDefault="00203B5B" w:rsidP="00203B5B">
      <w:pPr>
        <w:pStyle w:val="a9"/>
        <w:rPr>
          <w:b/>
          <w:bCs/>
          <w:rtl/>
          <w:lang w:val="en-US"/>
        </w:rPr>
      </w:pPr>
    </w:p>
    <w:p w14:paraId="0BE7F891" w14:textId="77777777" w:rsidR="00203B5B" w:rsidRDefault="00203B5B" w:rsidP="00203B5B">
      <w:pPr>
        <w:pStyle w:val="a9"/>
        <w:rPr>
          <w:b/>
          <w:bCs/>
          <w:rtl/>
          <w:lang w:val="en-US"/>
        </w:rPr>
      </w:pPr>
      <w:r w:rsidRPr="003A289F">
        <w:rPr>
          <w:b/>
          <w:bCs/>
          <w:lang w:val="en-US"/>
        </w:rPr>
        <w:t>-</w:t>
      </w:r>
      <w:r>
        <w:rPr>
          <w:b/>
          <w:bCs/>
          <w:lang w:val="en-US"/>
        </w:rPr>
        <w:t>2</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الحمل </w:t>
      </w:r>
      <w:r>
        <w:rPr>
          <w:b/>
          <w:bCs/>
          <w:lang w:val="en-US"/>
        </w:rPr>
        <w:t>(Load test)</w:t>
      </w:r>
    </w:p>
    <w:p w14:paraId="5D377FA2" w14:textId="77777777" w:rsidR="00203B5B" w:rsidRPr="00435B35" w:rsidRDefault="00203B5B" w:rsidP="00203B5B">
      <w:pPr>
        <w:pStyle w:val="a9"/>
        <w:rPr>
          <w:b/>
          <w:bCs/>
          <w:lang w:val="en-US"/>
        </w:rPr>
      </w:pPr>
    </w:p>
    <w:p w14:paraId="35284318" w14:textId="77777777" w:rsidR="00203B5B" w:rsidRDefault="00203B5B" w:rsidP="00203B5B">
      <w:pPr>
        <w:pStyle w:val="a9"/>
        <w:rPr>
          <w:lang w:val="en-US"/>
        </w:rPr>
      </w:pPr>
      <w:r>
        <w:rPr>
          <w:noProof/>
        </w:rPr>
        <w:lastRenderedPageBreak/>
        <w:drawing>
          <wp:anchor distT="0" distB="0" distL="114300" distR="114300" simplePos="0" relativeHeight="251723776" behindDoc="0" locked="0" layoutInCell="1" allowOverlap="1" wp14:anchorId="463D1159" wp14:editId="2FCF5827">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5">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2B001" w14:textId="77777777" w:rsidR="00203B5B" w:rsidRDefault="00203B5B" w:rsidP="00203B5B">
      <w:pPr>
        <w:pStyle w:val="a9"/>
        <w:rPr>
          <w:lang w:val="en-US"/>
        </w:rPr>
      </w:pPr>
    </w:p>
    <w:p w14:paraId="504710B8" w14:textId="77777777" w:rsidR="00203B5B" w:rsidRDefault="00203B5B" w:rsidP="00203B5B">
      <w:pPr>
        <w:pStyle w:val="a9"/>
        <w:rPr>
          <w:lang w:val="en-US"/>
        </w:rPr>
      </w:pPr>
    </w:p>
    <w:p w14:paraId="5159546F" w14:textId="77777777" w:rsidR="00203B5B" w:rsidRDefault="00203B5B" w:rsidP="00203B5B">
      <w:pPr>
        <w:pStyle w:val="a9"/>
        <w:rPr>
          <w:lang w:val="en-US"/>
        </w:rPr>
      </w:pPr>
    </w:p>
    <w:p w14:paraId="6B090E3F" w14:textId="77777777" w:rsidR="00203B5B" w:rsidRDefault="00203B5B" w:rsidP="00203B5B">
      <w:pPr>
        <w:pStyle w:val="a9"/>
        <w:rPr>
          <w:lang w:val="en-US"/>
        </w:rPr>
      </w:pPr>
    </w:p>
    <w:p w14:paraId="5574849E" w14:textId="77777777" w:rsidR="00203B5B" w:rsidRDefault="00203B5B" w:rsidP="00203B5B">
      <w:pPr>
        <w:pStyle w:val="a9"/>
        <w:rPr>
          <w:lang w:val="en-US"/>
        </w:rPr>
      </w:pPr>
    </w:p>
    <w:p w14:paraId="72107371" w14:textId="77777777" w:rsidR="00203B5B" w:rsidRDefault="00203B5B" w:rsidP="00203B5B">
      <w:pPr>
        <w:pStyle w:val="a9"/>
        <w:rPr>
          <w:lang w:val="en-US"/>
        </w:rPr>
      </w:pPr>
    </w:p>
    <w:p w14:paraId="7C29B247" w14:textId="77777777" w:rsidR="00203B5B" w:rsidRDefault="00203B5B" w:rsidP="00203B5B">
      <w:pPr>
        <w:pStyle w:val="a9"/>
        <w:rPr>
          <w:lang w:val="en-US"/>
        </w:rPr>
      </w:pPr>
    </w:p>
    <w:p w14:paraId="66A9544A" w14:textId="77777777" w:rsidR="00203B5B" w:rsidRDefault="00203B5B" w:rsidP="00203B5B">
      <w:pPr>
        <w:pStyle w:val="a9"/>
        <w:rPr>
          <w:lang w:val="en-US"/>
        </w:rPr>
      </w:pPr>
    </w:p>
    <w:p w14:paraId="09137686" w14:textId="77777777" w:rsidR="00203B5B" w:rsidRDefault="00203B5B" w:rsidP="00203B5B">
      <w:pPr>
        <w:pStyle w:val="a9"/>
        <w:rPr>
          <w:lang w:val="en-US"/>
        </w:rPr>
      </w:pPr>
    </w:p>
    <w:p w14:paraId="4AB6ABC6" w14:textId="77777777" w:rsidR="00203B5B" w:rsidRDefault="00203B5B" w:rsidP="00203B5B">
      <w:pPr>
        <w:pStyle w:val="a9"/>
        <w:rPr>
          <w:rtl/>
          <w:lang w:val="en-US"/>
        </w:rPr>
      </w:pPr>
    </w:p>
    <w:p w14:paraId="5CE8B481" w14:textId="77777777" w:rsidR="00203B5B" w:rsidRDefault="00203B5B" w:rsidP="00203B5B">
      <w:pPr>
        <w:pStyle w:val="a9"/>
        <w:rPr>
          <w:rtl/>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ست دقائق من أجل اختبار سلوك الخدمة للحمل المتوقع لعدد المستخدمين (الذي تم افتراضه على أنه عشرة آلاف). ننهي الاختبار بتقليل عدد المستخدمين تدريجياً لمدة عشر ثواني.</w:t>
      </w:r>
    </w:p>
    <w:p w14:paraId="66619014" w14:textId="77777777" w:rsidR="00203B5B" w:rsidRDefault="00203B5B" w:rsidP="00203B5B">
      <w:pPr>
        <w:pStyle w:val="a9"/>
        <w:rPr>
          <w:rtl/>
          <w:lang w:val="en-US"/>
        </w:rPr>
      </w:pPr>
    </w:p>
    <w:p w14:paraId="47E13997" w14:textId="77777777" w:rsidR="00203B5B" w:rsidRDefault="00203B5B" w:rsidP="00203B5B">
      <w:pPr>
        <w:pStyle w:val="a9"/>
        <w:rPr>
          <w:noProof/>
          <w:rtl/>
        </w:rPr>
      </w:pPr>
      <w:r>
        <w:rPr>
          <w:noProof/>
        </w:rPr>
        <w:drawing>
          <wp:anchor distT="0" distB="0" distL="114300" distR="114300" simplePos="0" relativeHeight="251724800" behindDoc="0" locked="0" layoutInCell="1" allowOverlap="1" wp14:anchorId="40759B52" wp14:editId="010BDE0F">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6"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42773" w14:textId="350A92B3" w:rsidR="00203B5B" w:rsidRPr="001575E8" w:rsidRDefault="00203B5B" w:rsidP="00F15BE9">
      <w:pPr>
        <w:pStyle w:val="a9"/>
        <w:rPr>
          <w:noProof/>
          <w:rtl/>
          <w:lang w:val="en-US"/>
        </w:rPr>
      </w:pPr>
      <w:r>
        <w:rPr>
          <w:rFonts w:hint="cs"/>
          <w:noProof/>
          <w:rtl/>
        </w:rPr>
        <w:lastRenderedPageBreak/>
        <w:t xml:space="preserve">تظهر النتائج قدرة النظام على تحمل العبء بدون خسارة أي طلب، حيث أن متوسط الزمن اللازم للرد على الطلب هو </w:t>
      </w:r>
      <w:r>
        <w:rPr>
          <w:noProof/>
          <w:lang w:val="en-US"/>
        </w:rPr>
        <w:t>1.43s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2.46s</w:t>
      </w:r>
      <w:r>
        <w:rPr>
          <w:rFonts w:hint="cs"/>
          <w:noProof/>
          <w:rtl/>
          <w:lang w:val="en-US"/>
        </w:rPr>
        <w:t xml:space="preserve">، مما يبين تلبية الخدمة للمتطلبات الموكلة لها من حيث تحمل العبئ. تم تخديم </w:t>
      </w:r>
      <w:r>
        <w:rPr>
          <w:noProof/>
          <w:lang w:val="en-US"/>
        </w:rPr>
        <w:t>2558812</w:t>
      </w:r>
      <w:r>
        <w:rPr>
          <w:rFonts w:hint="cs"/>
          <w:noProof/>
          <w:rtl/>
          <w:lang w:val="en-US"/>
        </w:rPr>
        <w:t xml:space="preserve"> طلب خلال زمن تنفيذ الاختبار.</w:t>
      </w:r>
    </w:p>
    <w:p w14:paraId="772A4542" w14:textId="77777777" w:rsidR="00203B5B" w:rsidRPr="00435B35" w:rsidRDefault="00203B5B" w:rsidP="00203B5B">
      <w:pPr>
        <w:pStyle w:val="a9"/>
        <w:rPr>
          <w:b/>
          <w:bCs/>
          <w:lang w:val="en-US"/>
        </w:rPr>
      </w:pPr>
      <w:r w:rsidRPr="003A289F">
        <w:rPr>
          <w:b/>
          <w:bCs/>
          <w:lang w:val="en-US"/>
        </w:rPr>
        <w:t>-</w:t>
      </w:r>
      <w:r>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اختبار الضغط</w:t>
      </w:r>
    </w:p>
    <w:p w14:paraId="2BAFF70E" w14:textId="77777777" w:rsidR="00203B5B" w:rsidRDefault="00203B5B" w:rsidP="00203B5B">
      <w:pPr>
        <w:pStyle w:val="a9"/>
        <w:rPr>
          <w:noProof/>
          <w:rtl/>
        </w:rPr>
      </w:pPr>
    </w:p>
    <w:p w14:paraId="18A59427" w14:textId="77777777" w:rsidR="00203B5B" w:rsidRDefault="00203B5B" w:rsidP="00203B5B">
      <w:pPr>
        <w:pStyle w:val="a9"/>
        <w:rPr>
          <w:noProof/>
          <w:rtl/>
        </w:rPr>
      </w:pPr>
      <w:r>
        <w:rPr>
          <w:noProof/>
        </w:rPr>
        <w:drawing>
          <wp:anchor distT="0" distB="0" distL="114300" distR="114300" simplePos="0" relativeHeight="251725824" behindDoc="0" locked="0" layoutInCell="1" allowOverlap="1" wp14:anchorId="444F6FE0" wp14:editId="3683B5F9">
            <wp:simplePos x="0" y="0"/>
            <wp:positionH relativeFrom="margin">
              <wp:align>center</wp:align>
            </wp:positionH>
            <wp:positionV relativeFrom="paragraph">
              <wp:posOffset>3175</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7">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15B42" w14:textId="77777777" w:rsidR="00203B5B" w:rsidRDefault="00203B5B" w:rsidP="00203B5B">
      <w:pPr>
        <w:pStyle w:val="a9"/>
        <w:rPr>
          <w:noProof/>
          <w:rtl/>
        </w:rPr>
      </w:pPr>
    </w:p>
    <w:p w14:paraId="3786CA92" w14:textId="77777777" w:rsidR="00203B5B" w:rsidRDefault="00203B5B" w:rsidP="00203B5B">
      <w:pPr>
        <w:pStyle w:val="a9"/>
        <w:rPr>
          <w:noProof/>
          <w:rtl/>
        </w:rPr>
      </w:pPr>
    </w:p>
    <w:p w14:paraId="4916037A" w14:textId="77777777" w:rsidR="00203B5B" w:rsidRDefault="00203B5B" w:rsidP="00203B5B">
      <w:pPr>
        <w:pStyle w:val="a9"/>
        <w:rPr>
          <w:noProof/>
          <w:rtl/>
        </w:rPr>
      </w:pPr>
    </w:p>
    <w:p w14:paraId="6C904140" w14:textId="77777777" w:rsidR="00203B5B" w:rsidRDefault="00203B5B" w:rsidP="00203B5B">
      <w:pPr>
        <w:pStyle w:val="a9"/>
        <w:rPr>
          <w:noProof/>
          <w:rtl/>
        </w:rPr>
      </w:pPr>
    </w:p>
    <w:p w14:paraId="75241D99" w14:textId="77777777" w:rsidR="00203B5B" w:rsidRDefault="00203B5B" w:rsidP="00203B5B">
      <w:pPr>
        <w:pStyle w:val="a9"/>
        <w:rPr>
          <w:noProof/>
          <w:rtl/>
        </w:rPr>
      </w:pPr>
    </w:p>
    <w:p w14:paraId="05905F69" w14:textId="77777777" w:rsidR="00203B5B" w:rsidRDefault="00203B5B" w:rsidP="00203B5B">
      <w:pPr>
        <w:pStyle w:val="a9"/>
        <w:rPr>
          <w:noProof/>
          <w:rtl/>
        </w:rPr>
      </w:pPr>
    </w:p>
    <w:p w14:paraId="0EA8F71F" w14:textId="77777777" w:rsidR="00203B5B" w:rsidRDefault="00203B5B" w:rsidP="00203B5B">
      <w:pPr>
        <w:pStyle w:val="a9"/>
        <w:rPr>
          <w:noProof/>
          <w:rtl/>
        </w:rPr>
      </w:pPr>
    </w:p>
    <w:p w14:paraId="031D07AE"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دقيقة من أجل اختبار سلوك الخدمة عند حدوث ضغط يساوي ضعف عدد المستخدمين المتوقع. ننهي الاختبار بتقليل عدد المستخدمين تدريجياً لمدة عشر ثواني.</w:t>
      </w:r>
    </w:p>
    <w:p w14:paraId="0BBC4028" w14:textId="77777777" w:rsidR="00203B5B" w:rsidRDefault="00203B5B" w:rsidP="00203B5B">
      <w:pPr>
        <w:pStyle w:val="a9"/>
        <w:rPr>
          <w:lang w:val="en-US"/>
        </w:rPr>
      </w:pPr>
    </w:p>
    <w:p w14:paraId="4FF5FCE0" w14:textId="77777777" w:rsidR="00203B5B" w:rsidRDefault="00203B5B" w:rsidP="00203B5B">
      <w:pPr>
        <w:pStyle w:val="a9"/>
        <w:rPr>
          <w:lang w:val="en-US"/>
        </w:rPr>
      </w:pPr>
      <w:r>
        <w:rPr>
          <w:noProof/>
        </w:rPr>
        <w:lastRenderedPageBreak/>
        <w:drawing>
          <wp:anchor distT="0" distB="0" distL="114300" distR="114300" simplePos="0" relativeHeight="251726848" behindDoc="0" locked="0" layoutInCell="1" allowOverlap="1" wp14:anchorId="75E8E3E0" wp14:editId="027B0117">
            <wp:simplePos x="0" y="0"/>
            <wp:positionH relativeFrom="margin">
              <wp:align>center</wp:align>
            </wp:positionH>
            <wp:positionV relativeFrom="paragraph">
              <wp:posOffset>271236</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8">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ECA4" w14:textId="77777777" w:rsidR="00203B5B" w:rsidRDefault="00203B5B" w:rsidP="00203B5B">
      <w:pPr>
        <w:pStyle w:val="a9"/>
        <w:rPr>
          <w:lang w:val="en-US"/>
        </w:rPr>
      </w:pPr>
    </w:p>
    <w:p w14:paraId="057C7217" w14:textId="71AAA1F5" w:rsidR="00203B5B" w:rsidRDefault="00203B5B" w:rsidP="00F15BE9">
      <w:pPr>
        <w:pStyle w:val="a9"/>
        <w:rPr>
          <w:noProof/>
          <w:rtl/>
          <w:lang w:val="en-US"/>
        </w:rPr>
      </w:pPr>
      <w:r>
        <w:rPr>
          <w:rFonts w:hint="cs"/>
          <w:noProof/>
          <w:rtl/>
        </w:rPr>
        <w:t xml:space="preserve">تظهر النتائج قدرة النظام على تحمل الضغط المضاعف لعدد المستخدمين بدون خسارة أي طلب، حيث أن متوسط الزمن اللازم للرد على الطلب هو </w:t>
      </w:r>
      <w:r>
        <w:rPr>
          <w:noProof/>
          <w:lang w:val="en-US"/>
        </w:rPr>
        <w:t>2.3s</w:t>
      </w:r>
      <w:r>
        <w:rPr>
          <w:rFonts w:hint="cs"/>
          <w:noProof/>
          <w:rtl/>
          <w:lang w:val="en-US"/>
        </w:rPr>
        <w:t xml:space="preserve"> وأقل زمن استغرقته الخدمة للرد هو </w:t>
      </w:r>
      <w:r>
        <w:rPr>
          <w:noProof/>
          <w:lang w:val="en-US"/>
        </w:rPr>
        <w:t>1.82s</w:t>
      </w:r>
      <w:r>
        <w:rPr>
          <w:rFonts w:hint="cs"/>
          <w:noProof/>
          <w:rtl/>
          <w:lang w:val="en-US"/>
        </w:rPr>
        <w:t xml:space="preserve"> وأعلى زمن هو </w:t>
      </w:r>
      <w:r>
        <w:rPr>
          <w:noProof/>
          <w:lang w:val="en-US"/>
        </w:rPr>
        <w:t>8.03s</w:t>
      </w:r>
      <w:r>
        <w:rPr>
          <w:rFonts w:hint="cs"/>
          <w:noProof/>
          <w:rtl/>
          <w:lang w:val="en-US"/>
        </w:rPr>
        <w:t xml:space="preserve">، مما يبين تلبية الخدمة للمتطلبات الموكلة لها من حيث تحمل ضغط يساوي ضعف المتوقع. تم تخديم </w:t>
      </w:r>
      <w:r>
        <w:rPr>
          <w:noProof/>
          <w:lang w:val="en-US"/>
        </w:rPr>
        <w:t xml:space="preserve"> 396403</w:t>
      </w:r>
      <w:r>
        <w:rPr>
          <w:rFonts w:hint="cs"/>
          <w:noProof/>
          <w:rtl/>
          <w:lang w:val="en-US"/>
        </w:rPr>
        <w:t>طلب خلال زمن تنفيذ الاختبار.</w:t>
      </w:r>
    </w:p>
    <w:p w14:paraId="12319707" w14:textId="77777777" w:rsidR="00203B5B" w:rsidRDefault="00203B5B" w:rsidP="00203B5B">
      <w:pPr>
        <w:pStyle w:val="a9"/>
        <w:rPr>
          <w:lang w:val="en-US"/>
        </w:rPr>
      </w:pPr>
    </w:p>
    <w:p w14:paraId="137BA3A3" w14:textId="77777777" w:rsidR="00203B5B" w:rsidRPr="00435B35" w:rsidRDefault="00203B5B" w:rsidP="00203B5B">
      <w:pPr>
        <w:pStyle w:val="a9"/>
        <w:rPr>
          <w:b/>
          <w:bCs/>
          <w:lang w:val="en-US"/>
        </w:rPr>
      </w:pPr>
      <w:r w:rsidRPr="003A289F">
        <w:rPr>
          <w:b/>
          <w:bCs/>
          <w:lang w:val="en-US"/>
        </w:rPr>
        <w:t>-</w:t>
      </w:r>
      <w:r>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p>
    <w:p w14:paraId="0941719F" w14:textId="77777777" w:rsidR="00203B5B" w:rsidRDefault="00203B5B" w:rsidP="00203B5B">
      <w:pPr>
        <w:pStyle w:val="a9"/>
        <w:rPr>
          <w:lang w:val="en-US"/>
        </w:rPr>
      </w:pPr>
      <w:r>
        <w:rPr>
          <w:noProof/>
        </w:rPr>
        <w:drawing>
          <wp:anchor distT="0" distB="0" distL="114300" distR="114300" simplePos="0" relativeHeight="251727872" behindDoc="0" locked="0" layoutInCell="1" allowOverlap="1" wp14:anchorId="43E57472" wp14:editId="54B10FE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49">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0863A" w14:textId="77777777" w:rsidR="00203B5B" w:rsidRDefault="00203B5B" w:rsidP="00203B5B">
      <w:pPr>
        <w:pStyle w:val="a9"/>
        <w:rPr>
          <w:lang w:val="en-US"/>
        </w:rPr>
      </w:pPr>
    </w:p>
    <w:p w14:paraId="451A3204" w14:textId="77777777" w:rsidR="00203B5B" w:rsidRDefault="00203B5B" w:rsidP="00203B5B">
      <w:pPr>
        <w:pStyle w:val="a9"/>
        <w:rPr>
          <w:lang w:val="en-US"/>
        </w:rPr>
      </w:pPr>
    </w:p>
    <w:p w14:paraId="18FDA038" w14:textId="77777777" w:rsidR="00203B5B" w:rsidRDefault="00203B5B" w:rsidP="00203B5B">
      <w:pPr>
        <w:pStyle w:val="a9"/>
        <w:rPr>
          <w:lang w:val="en-US"/>
        </w:rPr>
      </w:pPr>
    </w:p>
    <w:p w14:paraId="54F832E0" w14:textId="77777777" w:rsidR="00203B5B" w:rsidRDefault="00203B5B" w:rsidP="00203B5B">
      <w:pPr>
        <w:pStyle w:val="a9"/>
        <w:rPr>
          <w:lang w:val="en-US"/>
        </w:rPr>
      </w:pPr>
    </w:p>
    <w:p w14:paraId="50C48D7F" w14:textId="77777777" w:rsidR="00203B5B" w:rsidRDefault="00203B5B" w:rsidP="00203B5B">
      <w:pPr>
        <w:pStyle w:val="a9"/>
        <w:rPr>
          <w:noProof/>
          <w:rtl/>
        </w:rPr>
      </w:pPr>
    </w:p>
    <w:p w14:paraId="1F751DFA" w14:textId="77777777" w:rsidR="00203B5B" w:rsidRDefault="00203B5B" w:rsidP="00203B5B">
      <w:pPr>
        <w:pStyle w:val="a9"/>
        <w:rPr>
          <w:lang w:val="en-US"/>
        </w:rPr>
      </w:pPr>
    </w:p>
    <w:p w14:paraId="6B0BB551" w14:textId="77777777" w:rsidR="00203B5B" w:rsidRDefault="00203B5B" w:rsidP="00203B5B">
      <w:pPr>
        <w:pStyle w:val="a9"/>
        <w:rPr>
          <w:lang w:val="en-US"/>
        </w:rPr>
      </w:pPr>
    </w:p>
    <w:p w14:paraId="3B37D8CA" w14:textId="77777777" w:rsidR="00203B5B" w:rsidRDefault="00203B5B" w:rsidP="00203B5B">
      <w:pPr>
        <w:pStyle w:val="a9"/>
        <w:rPr>
          <w:lang w:val="en-US"/>
        </w:rPr>
      </w:pPr>
    </w:p>
    <w:p w14:paraId="68849AAB" w14:textId="77777777" w:rsidR="00203B5B" w:rsidRDefault="00203B5B" w:rsidP="00203B5B">
      <w:pPr>
        <w:pStyle w:val="a9"/>
        <w:rPr>
          <w:lang w:val="en-US"/>
        </w:rPr>
      </w:pPr>
    </w:p>
    <w:p w14:paraId="422E716E" w14:textId="77777777" w:rsidR="00203B5B" w:rsidRDefault="00203B5B" w:rsidP="00203B5B">
      <w:pPr>
        <w:pStyle w:val="a9"/>
        <w:rPr>
          <w:lang w:val="en-US"/>
        </w:rPr>
      </w:pPr>
    </w:p>
    <w:p w14:paraId="0AC2649A"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لمئة مستخدم، ثم لمدة ثانيتين نصعد لعشرة آلاف مستخدم، حيث يبقى عدد المستخدمين ثابتاً لمدة ثلاثين ثانية من أجل اختبار سلوك الخدمة عند حدوث ضغط مفاجئ يساوي ثلاث أضعاف المتوقع. ننهي الاختبار بتقليل عدد المستخدمين تدريجياً لمدة عشر ثواني.</w:t>
      </w:r>
    </w:p>
    <w:p w14:paraId="5E9A210A" w14:textId="77777777" w:rsidR="00203B5B" w:rsidRPr="00113784" w:rsidRDefault="00203B5B" w:rsidP="00203B5B">
      <w:pPr>
        <w:pStyle w:val="a9"/>
        <w:rPr>
          <w:lang w:val="en-US"/>
        </w:rPr>
      </w:pPr>
    </w:p>
    <w:p w14:paraId="59F26635" w14:textId="77777777" w:rsidR="00203B5B" w:rsidRDefault="00203B5B" w:rsidP="00203B5B">
      <w:pPr>
        <w:pStyle w:val="a9"/>
        <w:rPr>
          <w:lang w:val="en-US"/>
        </w:rPr>
      </w:pPr>
    </w:p>
    <w:p w14:paraId="4347D678" w14:textId="77777777" w:rsidR="00203B5B" w:rsidRDefault="00203B5B" w:rsidP="00203B5B">
      <w:pPr>
        <w:pStyle w:val="a9"/>
        <w:rPr>
          <w:lang w:val="en-US"/>
        </w:rPr>
      </w:pPr>
    </w:p>
    <w:p w14:paraId="35FBA3EB" w14:textId="77777777" w:rsidR="00203B5B" w:rsidRDefault="00203B5B" w:rsidP="00203B5B">
      <w:pPr>
        <w:pStyle w:val="a9"/>
        <w:rPr>
          <w:lang w:val="en-US"/>
        </w:rPr>
      </w:pPr>
    </w:p>
    <w:p w14:paraId="11CC3E8C" w14:textId="77777777" w:rsidR="00203B5B" w:rsidRDefault="00203B5B" w:rsidP="00203B5B">
      <w:pPr>
        <w:pStyle w:val="a9"/>
        <w:rPr>
          <w:rtl/>
          <w:lang w:val="en-US"/>
        </w:rPr>
      </w:pPr>
    </w:p>
    <w:p w14:paraId="638841F8" w14:textId="77777777" w:rsidR="00203B5B" w:rsidRDefault="00203B5B" w:rsidP="00203B5B">
      <w:pPr>
        <w:pStyle w:val="a9"/>
        <w:rPr>
          <w:rtl/>
          <w:lang w:val="en-US"/>
        </w:rPr>
      </w:pPr>
    </w:p>
    <w:p w14:paraId="7D57C160" w14:textId="77777777" w:rsidR="00203B5B" w:rsidRDefault="00203B5B" w:rsidP="00203B5B">
      <w:pPr>
        <w:pStyle w:val="a9"/>
        <w:rPr>
          <w:rtl/>
          <w:lang w:val="en-US"/>
        </w:rPr>
      </w:pPr>
    </w:p>
    <w:p w14:paraId="2AA26A80" w14:textId="77777777" w:rsidR="00203B5B" w:rsidRDefault="00203B5B" w:rsidP="00203B5B">
      <w:pPr>
        <w:pStyle w:val="a9"/>
        <w:rPr>
          <w:rtl/>
          <w:lang w:val="en-US"/>
        </w:rPr>
      </w:pPr>
      <w:r>
        <w:rPr>
          <w:noProof/>
        </w:rPr>
        <w:drawing>
          <wp:anchor distT="0" distB="0" distL="114300" distR="114300" simplePos="0" relativeHeight="251728896" behindDoc="0" locked="0" layoutInCell="1" allowOverlap="1" wp14:anchorId="27BB331C" wp14:editId="2C7E36DF">
            <wp:simplePos x="0" y="0"/>
            <wp:positionH relativeFrom="margin">
              <wp:posOffset>0</wp:posOffset>
            </wp:positionH>
            <wp:positionV relativeFrom="paragraph">
              <wp:posOffset>361950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50"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C7642" w14:textId="77777777" w:rsidR="00203B5B" w:rsidRDefault="00203B5B" w:rsidP="00203B5B">
      <w:pPr>
        <w:pStyle w:val="a9"/>
        <w:rPr>
          <w:rtl/>
          <w:lang w:val="en-US"/>
        </w:rPr>
      </w:pPr>
    </w:p>
    <w:p w14:paraId="2BB19FF0" w14:textId="77777777" w:rsidR="00203B5B" w:rsidRDefault="00203B5B" w:rsidP="00203B5B">
      <w:pPr>
        <w:pStyle w:val="a9"/>
        <w:rPr>
          <w:noProof/>
          <w:rtl/>
          <w:lang w:val="en-US"/>
        </w:rPr>
      </w:pPr>
      <w:r>
        <w:rPr>
          <w:rFonts w:hint="cs"/>
          <w:noProof/>
          <w:rtl/>
        </w:rPr>
        <w:t xml:space="preserve">تظهر النتائج قدرة النظام على تحمل الضغط المفاجئ لعدد المستخدمين مع خسارة </w:t>
      </w:r>
      <w:r>
        <w:rPr>
          <w:noProof/>
          <w:lang w:val="en-US"/>
        </w:rPr>
        <w:t>2.29%</w:t>
      </w:r>
      <w:r>
        <w:rPr>
          <w:rFonts w:hint="cs"/>
          <w:noProof/>
          <w:rtl/>
          <w:lang w:val="en-US"/>
        </w:rPr>
        <w:t xml:space="preserve"> من الطلبات التي لم يتم تخديمها فقط</w:t>
      </w:r>
      <w:r>
        <w:rPr>
          <w:rFonts w:hint="cs"/>
          <w:noProof/>
          <w:rtl/>
        </w:rPr>
        <w:t xml:space="preserve">، حيث أن متوسط الزمن اللازم للرد على الطلب هو </w:t>
      </w:r>
      <w:r>
        <w:rPr>
          <w:noProof/>
          <w:lang w:val="en-US"/>
        </w:rPr>
        <w:t>5.72s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lastRenderedPageBreak/>
        <w:t>17.06s</w:t>
      </w:r>
      <w:r>
        <w:rPr>
          <w:rFonts w:hint="cs"/>
          <w:noProof/>
          <w:rtl/>
          <w:lang w:val="en-US"/>
        </w:rPr>
        <w:t xml:space="preserve">، مما يبين تلبية الخدمة للمتطلبات الموكلة لها من حيث تحمل الضغط الذي يساوي ثلاث أضعاف المتوقع. تم تخديم </w:t>
      </w:r>
      <w:r>
        <w:rPr>
          <w:noProof/>
          <w:lang w:val="en-US"/>
        </w:rPr>
        <w:t xml:space="preserve"> 151759</w:t>
      </w:r>
      <w:r>
        <w:rPr>
          <w:rFonts w:hint="cs"/>
          <w:noProof/>
          <w:rtl/>
          <w:lang w:val="en-US"/>
        </w:rPr>
        <w:t xml:space="preserve"> طلب خلال زمن تنفيذ الاختبار.</w:t>
      </w:r>
    </w:p>
    <w:p w14:paraId="58518B7C" w14:textId="77777777" w:rsidR="00203B5B" w:rsidRPr="00435B35" w:rsidRDefault="00203B5B" w:rsidP="00203B5B">
      <w:pPr>
        <w:pStyle w:val="a9"/>
        <w:rPr>
          <w:b/>
          <w:bCs/>
          <w:lang w:val="en-US"/>
        </w:rPr>
      </w:pPr>
      <w:r w:rsidRPr="003A289F">
        <w:rPr>
          <w:b/>
          <w:bCs/>
          <w:lang w:val="en-US"/>
        </w:rPr>
        <w:t>-</w:t>
      </w:r>
      <w:r>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ملاحظات حول طبيعة الاختبار</w:t>
      </w:r>
    </w:p>
    <w:p w14:paraId="4B60F0F5" w14:textId="77777777" w:rsidR="00203B5B" w:rsidRDefault="00203B5B" w:rsidP="00203B5B">
      <w:pPr>
        <w:pStyle w:val="a9"/>
        <w:rPr>
          <w:rtl/>
          <w:lang w:val="en-US"/>
        </w:rPr>
      </w:pPr>
      <w:r>
        <w:rPr>
          <w:rFonts w:hint="cs"/>
          <w:rtl/>
          <w:lang w:val="en-US"/>
        </w:rPr>
        <w:t xml:space="preserve">تم تنفيذ الاختبارات ضمن مخدم </w:t>
      </w:r>
      <w:r>
        <w:rPr>
          <w:lang w:val="en-US"/>
        </w:rPr>
        <w:t>ubuntu server</w:t>
      </w:r>
      <w:r>
        <w:rPr>
          <w:rFonts w:hint="cs"/>
          <w:rtl/>
          <w:lang w:val="en-US"/>
        </w:rPr>
        <w:t>، حيث أن الخدمة وأداة الاختبار تعملان ضمن نفس المخدم، مما يستهلك من موارد المخدم من جهة، ولكن بسبب أن الاتصال لم يحدث عبر الشبكة (اتصال محللي) فإن هذا الاختبار لا يختبر قدرات الشبكة، إنما يختبر فقط إمكانية تحمل للخدمة لعدد مستخدمين عالي.</w:t>
      </w:r>
    </w:p>
    <w:p w14:paraId="0F80E38A" w14:textId="77777777" w:rsidR="00203B5B" w:rsidRDefault="00203B5B" w:rsidP="00A32597">
      <w:pPr>
        <w:pStyle w:val="a9"/>
        <w:rPr>
          <w:rtl/>
          <w:lang w:val="en-US"/>
        </w:rPr>
      </w:pPr>
    </w:p>
    <w:p w14:paraId="1BEC64EA" w14:textId="77777777" w:rsidR="00203B5B" w:rsidRDefault="00203B5B" w:rsidP="00A32597">
      <w:pPr>
        <w:pStyle w:val="a9"/>
        <w:rPr>
          <w:rtl/>
          <w:lang w:val="en-US"/>
        </w:rPr>
      </w:pPr>
    </w:p>
    <w:p w14:paraId="23BD7F2A" w14:textId="77777777" w:rsidR="00203B5B" w:rsidRDefault="00203B5B" w:rsidP="00A32597">
      <w:pPr>
        <w:pStyle w:val="a9"/>
        <w:rPr>
          <w:rtl/>
          <w:lang w:val="en-US"/>
        </w:rPr>
      </w:pPr>
    </w:p>
    <w:p w14:paraId="7EC7077E" w14:textId="77777777" w:rsidR="00203B5B" w:rsidRDefault="00203B5B" w:rsidP="00A32597">
      <w:pPr>
        <w:pStyle w:val="a9"/>
        <w:rPr>
          <w:rtl/>
          <w:lang w:val="en-US"/>
        </w:rPr>
      </w:pPr>
    </w:p>
    <w:p w14:paraId="65F5750C" w14:textId="77777777" w:rsidR="00203B5B" w:rsidRDefault="00203B5B" w:rsidP="00A32597">
      <w:pPr>
        <w:pStyle w:val="a9"/>
        <w:rPr>
          <w:rtl/>
          <w:lang w:val="en-US"/>
        </w:rPr>
      </w:pPr>
    </w:p>
    <w:p w14:paraId="2DBFAEB5" w14:textId="77777777" w:rsidR="00203B5B" w:rsidRDefault="00203B5B" w:rsidP="00A32597">
      <w:pPr>
        <w:pStyle w:val="a9"/>
        <w:rPr>
          <w:rtl/>
          <w:lang w:val="en-US"/>
        </w:rPr>
      </w:pPr>
    </w:p>
    <w:p w14:paraId="4A8641FB" w14:textId="276BC81E" w:rsidR="009D0930" w:rsidRDefault="009D0930" w:rsidP="009D0930">
      <w:pPr>
        <w:pStyle w:val="1"/>
        <w:rPr>
          <w:rtl/>
          <w:lang w:val="en-US"/>
        </w:rPr>
      </w:pPr>
      <w:r>
        <w:lastRenderedPageBreak/>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4A4EE3CD" w14:textId="59E1BC8A" w:rsidR="00DA6179" w:rsidRDefault="002E4B27" w:rsidP="00DA6179">
      <w:pPr>
        <w:pStyle w:val="a9"/>
        <w:rPr>
          <w:rtl/>
          <w:lang w:val="en-US"/>
        </w:rPr>
      </w:pPr>
      <w:r>
        <w:rPr>
          <w:noProof/>
        </w:rPr>
        <w:drawing>
          <wp:anchor distT="0" distB="0" distL="114300" distR="114300" simplePos="0" relativeHeight="251729920" behindDoc="0" locked="0" layoutInCell="1" allowOverlap="1" wp14:anchorId="6B042BA5" wp14:editId="14157F97">
            <wp:simplePos x="0" y="0"/>
            <wp:positionH relativeFrom="margin">
              <wp:align>right</wp:align>
            </wp:positionH>
            <wp:positionV relativeFrom="paragraph">
              <wp:posOffset>1461770</wp:posOffset>
            </wp:positionV>
            <wp:extent cx="5943600" cy="3343275"/>
            <wp:effectExtent l="0" t="0" r="0" b="9525"/>
            <wp:wrapSquare wrapText="bothSides"/>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A6179">
        <w:rPr>
          <w:rFonts w:hint="cs"/>
          <w:rtl/>
          <w:lang w:val="en-US"/>
        </w:rPr>
        <w:t xml:space="preserve">تم إنشاء مجموعة من اختبارات الوحدة </w:t>
      </w:r>
      <w:r w:rsidR="00DA6179">
        <w:rPr>
          <w:lang w:val="en-US"/>
        </w:rPr>
        <w:t>(Unit tests)</w:t>
      </w:r>
      <w:r w:rsidR="00DA6179">
        <w:rPr>
          <w:rFonts w:hint="cs"/>
          <w:rtl/>
          <w:lang w:val="en-US"/>
        </w:rPr>
        <w:t xml:space="preserve">، واختبارات التكامل </w:t>
      </w:r>
      <w:r w:rsidR="00DA6179">
        <w:rPr>
          <w:lang w:val="en-US"/>
        </w:rPr>
        <w:t>(Integration tests)</w:t>
      </w:r>
      <w:r w:rsidR="00DA6179">
        <w:rPr>
          <w:rFonts w:hint="cs"/>
          <w:rtl/>
          <w:lang w:val="en-US"/>
        </w:rPr>
        <w:t xml:space="preserve"> لاختبار مراعاة الخدمة للمتطلبات الموكلة إليها، تم إنشاء اختبارات وحدة لحالات الاستخدام الأساسية كما تم اختبار التكامل عند طلب خدمة المستخدمين من أجل معرفة أسماء المشاركين ضمن مشروع معين، يتم تفعيل هذه الاختبارات بشكل أوتوماتيكي عند القيام بدمج الرماز المصدري ضمن الفرع </w:t>
      </w:r>
      <w:r w:rsidR="00DA6179">
        <w:rPr>
          <w:lang w:val="en-US"/>
        </w:rPr>
        <w:t>test</w:t>
      </w:r>
      <w:r w:rsidR="00DA6179">
        <w:rPr>
          <w:rFonts w:hint="cs"/>
          <w:rtl/>
          <w:lang w:val="en-US"/>
        </w:rPr>
        <w:t xml:space="preserve"> للمستودع الخاص بالخدمة.</w:t>
      </w:r>
    </w:p>
    <w:p w14:paraId="4FC5BFC9" w14:textId="7AFD137E" w:rsidR="0000662F" w:rsidRDefault="0000662F" w:rsidP="00A112A3">
      <w:pPr>
        <w:pStyle w:val="a9"/>
        <w:rPr>
          <w:rtl/>
          <w:lang w:val="en-US"/>
        </w:rPr>
      </w:pPr>
    </w:p>
    <w:p w14:paraId="4199D311" w14:textId="3DF8A9B8" w:rsidR="0000662F" w:rsidRDefault="002E4B27" w:rsidP="00A112A3">
      <w:pPr>
        <w:pStyle w:val="a9"/>
        <w:rPr>
          <w:rtl/>
          <w:lang w:val="en-US"/>
        </w:rPr>
      </w:pPr>
      <w:r>
        <w:rPr>
          <w:rFonts w:hint="cs"/>
          <w:rtl/>
          <w:lang w:val="en-US"/>
        </w:rPr>
        <w:t xml:space="preserve">يوضح الشكل أعلاه نجاح اختبارات </w:t>
      </w:r>
      <w:r w:rsidR="00396DFA">
        <w:rPr>
          <w:rFonts w:hint="cs"/>
          <w:rtl/>
          <w:lang w:val="en-US"/>
        </w:rPr>
        <w:t xml:space="preserve">الوحدة والتكامل </w:t>
      </w:r>
      <w:r>
        <w:rPr>
          <w:rFonts w:hint="cs"/>
          <w:rtl/>
          <w:lang w:val="en-US"/>
        </w:rPr>
        <w:t>عند التشغيل محلياً ضمن جهازي</w:t>
      </w:r>
      <w:r w:rsidR="00396DFA">
        <w:rPr>
          <w:rFonts w:hint="cs"/>
          <w:rtl/>
          <w:lang w:val="en-US"/>
        </w:rPr>
        <w:t xml:space="preserve">، حيث يتم الاتصال شبكياً للمخدم من أجل </w:t>
      </w:r>
      <w:r w:rsidR="00416236">
        <w:rPr>
          <w:rFonts w:hint="cs"/>
          <w:rtl/>
          <w:lang w:val="en-US"/>
        </w:rPr>
        <w:t xml:space="preserve">تحقيق </w:t>
      </w:r>
      <w:r w:rsidR="00396DFA">
        <w:rPr>
          <w:rFonts w:hint="cs"/>
          <w:rtl/>
          <w:lang w:val="en-US"/>
        </w:rPr>
        <w:t>اختبار التكامل.</w:t>
      </w: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99A61A6" w:rsidR="00A112A3" w:rsidRDefault="0094034C" w:rsidP="00A112A3">
      <w:pPr>
        <w:pStyle w:val="a9"/>
        <w:rPr>
          <w:lang w:val="en-US"/>
        </w:rPr>
      </w:pPr>
      <w:r>
        <w:rPr>
          <w:noProof/>
        </w:rPr>
        <w:lastRenderedPageBreak/>
        <w:drawing>
          <wp:anchor distT="0" distB="0" distL="114300" distR="114300" simplePos="0" relativeHeight="251730944" behindDoc="0" locked="0" layoutInCell="1" allowOverlap="1" wp14:anchorId="32A125FA" wp14:editId="23D09901">
            <wp:simplePos x="0" y="0"/>
            <wp:positionH relativeFrom="column">
              <wp:posOffset>290888</wp:posOffset>
            </wp:positionH>
            <wp:positionV relativeFrom="paragraph">
              <wp:posOffset>110721</wp:posOffset>
            </wp:positionV>
            <wp:extent cx="5853430" cy="2846705"/>
            <wp:effectExtent l="0" t="0" r="0" b="0"/>
            <wp:wrapSquare wrapText="bothSides"/>
            <wp:docPr id="178934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7979" name=""/>
                    <pic:cNvPicPr/>
                  </pic:nvPicPr>
                  <pic:blipFill rotWithShape="1">
                    <a:blip r:embed="rId52" cstate="print">
                      <a:extLst>
                        <a:ext uri="{28A0092B-C50C-407E-A947-70E740481C1C}">
                          <a14:useLocalDpi xmlns:a14="http://schemas.microsoft.com/office/drawing/2010/main" val="0"/>
                        </a:ext>
                      </a:extLst>
                    </a:blip>
                    <a:srcRect t="8910" r="1515" b="5915"/>
                    <a:stretch/>
                  </pic:blipFill>
                  <pic:spPr bwMode="auto">
                    <a:xfrm>
                      <a:off x="0" y="0"/>
                      <a:ext cx="5853430"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F6A062" w14:textId="65EAD880" w:rsidR="0094034C" w:rsidRDefault="00750B3E" w:rsidP="00A112A3">
      <w:pPr>
        <w:pStyle w:val="a9"/>
        <w:rPr>
          <w:rtl/>
          <w:lang w:val="en-US"/>
        </w:rPr>
      </w:pPr>
      <w:r>
        <w:rPr>
          <w:rFonts w:hint="cs"/>
          <w:rtl/>
          <w:lang w:val="en-US"/>
        </w:rPr>
        <w:t xml:space="preserve">يوضح الشكل أعلاه نجاح اختبارات </w:t>
      </w:r>
      <w:r w:rsidR="00BF13EF">
        <w:rPr>
          <w:rFonts w:hint="cs"/>
          <w:rtl/>
          <w:lang w:val="en-US"/>
        </w:rPr>
        <w:t xml:space="preserve">الوحدة والتكامل ضمن </w:t>
      </w:r>
      <w:r w:rsidR="00385D37">
        <w:rPr>
          <w:rFonts w:hint="cs"/>
          <w:rtl/>
          <w:lang w:val="en-US"/>
        </w:rPr>
        <w:t xml:space="preserve">بيئة عمل المخدم بعد تفعيل خط الأنابيب </w:t>
      </w:r>
      <w:r w:rsidR="00385D37">
        <w:rPr>
          <w:lang w:val="en-US"/>
        </w:rPr>
        <w:t>(Pipeline)</w:t>
      </w:r>
      <w:r w:rsidR="00385D37">
        <w:rPr>
          <w:rFonts w:hint="cs"/>
          <w:rtl/>
          <w:lang w:val="en-US"/>
        </w:rPr>
        <w:t xml:space="preserve"> الخاص </w:t>
      </w:r>
      <w:r w:rsidR="00007DA1">
        <w:rPr>
          <w:rFonts w:hint="cs"/>
          <w:rtl/>
          <w:lang w:val="en-US"/>
        </w:rPr>
        <w:t xml:space="preserve">بالاختبار ضمن حاوية </w:t>
      </w:r>
      <w:r w:rsidR="00007DA1">
        <w:rPr>
          <w:lang w:val="en-US"/>
        </w:rPr>
        <w:t>(container)</w:t>
      </w:r>
      <w:r w:rsidR="00007DA1">
        <w:rPr>
          <w:rFonts w:hint="cs"/>
          <w:rtl/>
          <w:lang w:val="en-US"/>
        </w:rPr>
        <w:t xml:space="preserve"> باستخدام </w:t>
      </w:r>
      <w:r w:rsidR="00007DA1">
        <w:rPr>
          <w:lang w:val="en-US"/>
        </w:rPr>
        <w:t>docker</w:t>
      </w:r>
      <w:r w:rsidR="00007DA1">
        <w:rPr>
          <w:rFonts w:hint="cs"/>
          <w:rtl/>
          <w:lang w:val="en-US"/>
        </w:rPr>
        <w:t xml:space="preserve">، حيث </w:t>
      </w:r>
      <w:r w:rsidR="00577924">
        <w:rPr>
          <w:rFonts w:hint="cs"/>
          <w:rtl/>
          <w:lang w:val="en-US"/>
        </w:rPr>
        <w:t xml:space="preserve">تم التأكد من تكامل هذه الخدمة </w:t>
      </w:r>
      <w:r w:rsidR="002B5E26">
        <w:rPr>
          <w:rFonts w:hint="cs"/>
          <w:rtl/>
          <w:lang w:val="en-US"/>
        </w:rPr>
        <w:t xml:space="preserve">ضمن </w:t>
      </w:r>
      <w:r w:rsidR="00F12740">
        <w:rPr>
          <w:rFonts w:hint="cs"/>
          <w:rtl/>
          <w:lang w:val="en-US"/>
        </w:rPr>
        <w:t>بيئة العمل التشغيلية.</w:t>
      </w:r>
    </w:p>
    <w:p w14:paraId="6FABCE96" w14:textId="77777777" w:rsidR="0094034C" w:rsidRDefault="0094034C" w:rsidP="00A112A3">
      <w:pPr>
        <w:pStyle w:val="a9"/>
        <w:rPr>
          <w:lang w:val="en-US"/>
        </w:rPr>
      </w:pPr>
    </w:p>
    <w:p w14:paraId="71BFD2CE" w14:textId="77777777" w:rsidR="0094034C" w:rsidRDefault="0094034C" w:rsidP="00A112A3">
      <w:pPr>
        <w:pStyle w:val="a9"/>
        <w:rPr>
          <w:lang w:val="en-US"/>
        </w:rPr>
      </w:pPr>
    </w:p>
    <w:p w14:paraId="17B8A213" w14:textId="77777777" w:rsidR="0094034C" w:rsidRDefault="0094034C" w:rsidP="00A112A3">
      <w:pPr>
        <w:pStyle w:val="a9"/>
        <w:rPr>
          <w:lang w:val="en-US"/>
        </w:rPr>
      </w:pPr>
    </w:p>
    <w:p w14:paraId="107E5659" w14:textId="77777777" w:rsidR="0094034C" w:rsidRDefault="0094034C" w:rsidP="00A112A3">
      <w:pPr>
        <w:pStyle w:val="a9"/>
        <w:rPr>
          <w:lang w:val="en-US"/>
        </w:rPr>
      </w:pPr>
    </w:p>
    <w:p w14:paraId="339282C7" w14:textId="77777777" w:rsidR="0094034C" w:rsidRDefault="0094034C" w:rsidP="00A112A3">
      <w:pPr>
        <w:pStyle w:val="a9"/>
        <w:rPr>
          <w:lang w:val="en-US"/>
        </w:rPr>
      </w:pPr>
    </w:p>
    <w:p w14:paraId="739E2939" w14:textId="77777777" w:rsidR="0094034C" w:rsidRDefault="0094034C" w:rsidP="00A112A3">
      <w:pPr>
        <w:pStyle w:val="a9"/>
        <w:rPr>
          <w:lang w:val="en-US"/>
        </w:rPr>
      </w:pPr>
    </w:p>
    <w:p w14:paraId="42C79F4C" w14:textId="77777777" w:rsidR="0094034C" w:rsidRDefault="0094034C"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0AE38773" w14:textId="377A9978" w:rsidR="00A112A3" w:rsidRDefault="00DF5957" w:rsidP="00B2471F">
      <w:pPr>
        <w:bidi w:val="0"/>
        <w:spacing w:after="200" w:line="276" w:lineRule="auto"/>
        <w:ind w:firstLine="720"/>
        <w:jc w:val="both"/>
        <w:rPr>
          <w:rtl/>
        </w:rPr>
      </w:pPr>
      <w:r>
        <w:rPr>
          <w:rtl/>
        </w:rPr>
        <w:br w:type="page"/>
      </w: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70" w:name="_Toc290126572"/>
      <w:r>
        <w:rPr>
          <w:rFonts w:hint="cs"/>
          <w:rtl/>
        </w:rPr>
        <w:lastRenderedPageBreak/>
        <w:t>الخاتمة</w:t>
      </w:r>
      <w:bookmarkEnd w:id="70"/>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1" w:name="_Toc290126573"/>
      <w:r w:rsidRPr="001C4EA5">
        <w:rPr>
          <w:rFonts w:hint="cs"/>
          <w:rtl/>
        </w:rPr>
        <w:t>الملاحق</w:t>
      </w:r>
      <w:bookmarkEnd w:id="71"/>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2" w:name="_Toc290126574"/>
      <w:r w:rsidRPr="001C4EA5">
        <w:rPr>
          <w:rFonts w:hint="cs"/>
          <w:rtl/>
        </w:rPr>
        <w:t>تنسيق الملاحق</w:t>
      </w:r>
      <w:bookmarkEnd w:id="72"/>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[powers]=waterfill(levels,total_pwr)</w:t>
      </w:r>
    </w:p>
    <w:p w14:paraId="77A9447A" w14:textId="77777777" w:rsidR="005B5D8B" w:rsidRPr="007A0D12" w:rsidRDefault="005B5D8B" w:rsidP="007A0D12">
      <w:pPr>
        <w:pStyle w:val="af8"/>
        <w:rPr>
          <w:szCs w:val="24"/>
        </w:rPr>
      </w:pPr>
      <w:r w:rsidRPr="007A0D12">
        <w:t>% powers  = returned power levels row vector</w:t>
      </w:r>
    </w:p>
    <w:p w14:paraId="33B4FE8C" w14:textId="77777777" w:rsidR="005B5D8B" w:rsidRPr="007A0D12" w:rsidRDefault="005B5D8B" w:rsidP="007A0D12">
      <w:pPr>
        <w:pStyle w:val="af8"/>
        <w:rPr>
          <w:szCs w:val="24"/>
        </w:rPr>
      </w:pPr>
      <w:r w:rsidRPr="007A0D12">
        <w:t>% levels  = row vector of levels to fill</w:t>
      </w:r>
    </w:p>
    <w:p w14:paraId="41960F03" w14:textId="77777777" w:rsidR="005B5D8B" w:rsidRPr="007A0D12" w:rsidRDefault="005B5D8B" w:rsidP="007A0D12">
      <w:pPr>
        <w:pStyle w:val="af8"/>
        <w:rPr>
          <w:szCs w:val="24"/>
        </w:rPr>
      </w:pPr>
      <w:r w:rsidRPr="007A0D12">
        <w:t>% tot_pwr = total available power</w:t>
      </w:r>
    </w:p>
    <w:p w14:paraId="34CAAAE0" w14:textId="77777777" w:rsidR="005B5D8B" w:rsidRPr="007A0D12" w:rsidRDefault="005B5D8B" w:rsidP="007A0D12">
      <w:pPr>
        <w:pStyle w:val="af8"/>
        <w:rPr>
          <w:szCs w:val="24"/>
        </w:rPr>
      </w:pPr>
      <w:r w:rsidRPr="007A0D12">
        <w:t>[sorted, index]=sort(levels);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r w:rsidRPr="007A0D12">
        <w:t>available_pwr=total_pwr;</w:t>
      </w:r>
    </w:p>
    <w:p w14:paraId="7E7AE245" w14:textId="77777777" w:rsidR="00E04A0C" w:rsidRDefault="005B5D8B" w:rsidP="00E04A0C">
      <w:pPr>
        <w:pStyle w:val="af8"/>
        <w:rPr>
          <w:szCs w:val="24"/>
        </w:rPr>
      </w:pPr>
      <w:r w:rsidRPr="007A0D12">
        <w:t>powers=zeros(1,N);</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3" w:name="_Toc290126575"/>
      <w:r>
        <w:rPr>
          <w:rFonts w:hint="cs"/>
          <w:rtl/>
        </w:rPr>
        <w:t>المراجع وتنسيق قائمتها</w:t>
      </w:r>
      <w:bookmarkEnd w:id="73"/>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4" w:name="_Toc242697129"/>
      <w:bookmarkStart w:id="75" w:name="_Toc290126576"/>
      <w:r>
        <w:rPr>
          <w:rFonts w:hint="cs"/>
          <w:rtl/>
        </w:rPr>
        <w:lastRenderedPageBreak/>
        <w:t>المراجع</w:t>
      </w:r>
      <w:bookmarkEnd w:id="74"/>
      <w:bookmarkEnd w:id="75"/>
    </w:p>
    <w:p w14:paraId="173A2EE6" w14:textId="67BC344D" w:rsidR="006341AB" w:rsidRDefault="006341AB" w:rsidP="00FE4D87">
      <w:pPr>
        <w:pStyle w:val="af9"/>
        <w:bidi w:val="0"/>
        <w:rPr>
          <w:rtl/>
        </w:rPr>
      </w:pPr>
      <w:bookmarkStart w:id="76" w:name="_Toc242436705"/>
      <w:bookmarkStart w:id="77" w:name="_Toc242697130"/>
      <w:bookmarkStart w:id="78" w:name="_Toc242697959"/>
      <w:bookmarkStart w:id="79" w:name="_Toc290126577"/>
      <w:r w:rsidRPr="00C423FF">
        <w:t>[1]</w:t>
      </w:r>
      <w:r>
        <w:rPr>
          <w:rFonts w:hint="cs"/>
          <w:rtl/>
        </w:rPr>
        <w:t xml:space="preserve"> </w:t>
      </w:r>
      <w:bookmarkEnd w:id="76"/>
      <w:bookmarkEnd w:id="77"/>
      <w:bookmarkEnd w:id="78"/>
      <w:bookmarkEnd w:id="79"/>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80" w:name="_Toc242436706"/>
      <w:bookmarkStart w:id="81" w:name="_Toc242697131"/>
      <w:bookmarkStart w:id="82" w:name="_Toc242697960"/>
      <w:bookmarkStart w:id="83" w:name="_Toc290126578"/>
      <w:r>
        <w:rPr>
          <w:lang w:val="fr-FR"/>
        </w:rPr>
        <w:t>[2]</w:t>
      </w:r>
      <w:r w:rsidRPr="006F7FC2">
        <w:tab/>
      </w:r>
      <w:bookmarkEnd w:id="80"/>
      <w:bookmarkEnd w:id="81"/>
      <w:bookmarkEnd w:id="82"/>
      <w:bookmarkEnd w:id="83"/>
      <w:r w:rsidR="004459C6" w:rsidRPr="004459C6">
        <w:t>Vaswani, A. (2017). Attention is all you need. </w:t>
      </w:r>
      <w:r w:rsidR="004459C6" w:rsidRPr="004459C6">
        <w:rPr>
          <w:i/>
          <w:iCs/>
        </w:rPr>
        <w:t>arXiv preprint arXiv:1706.03762</w:t>
      </w:r>
      <w:r w:rsidR="004459C6" w:rsidRPr="004459C6">
        <w:t>.</w:t>
      </w:r>
    </w:p>
    <w:p w14:paraId="7D8D2934" w14:textId="0E7B2DA9" w:rsidR="006341AB" w:rsidRDefault="006341AB" w:rsidP="0091241E">
      <w:pPr>
        <w:pStyle w:val="af9"/>
        <w:bidi w:val="0"/>
        <w:rPr>
          <w:rtl/>
          <w:lang w:val="fr-FR"/>
        </w:rPr>
      </w:pPr>
      <w:bookmarkStart w:id="84" w:name="_Toc242436707"/>
      <w:bookmarkStart w:id="85" w:name="_Toc242697132"/>
      <w:bookmarkStart w:id="86" w:name="_Toc242697961"/>
      <w:bookmarkStart w:id="87" w:name="_Toc290126579"/>
      <w:r>
        <w:rPr>
          <w:lang w:val="fr-FR"/>
        </w:rPr>
        <w:t>[3]</w:t>
      </w:r>
      <w:r w:rsidRPr="00E55A9E">
        <w:tab/>
      </w:r>
      <w:bookmarkEnd w:id="84"/>
      <w:bookmarkEnd w:id="85"/>
      <w:bookmarkEnd w:id="86"/>
      <w:bookmarkEnd w:id="87"/>
      <w:r w:rsidR="0091241E" w:rsidRPr="0091241E">
        <w:t>Minaee, S., Mikolov, T., Nikzad, N., Chenaghlu, M., Socher, R., Amatriain, X., &amp; Gao, J. (2024). Large language models: A survey. </w:t>
      </w:r>
      <w:r w:rsidR="0091241E" w:rsidRPr="0091241E">
        <w:rPr>
          <w:i/>
          <w:iCs/>
        </w:rPr>
        <w:t>arXiv preprint arXiv:2402.06196</w:t>
      </w:r>
      <w:r w:rsidR="0091241E" w:rsidRPr="0091241E">
        <w:t>.</w:t>
      </w:r>
    </w:p>
    <w:p w14:paraId="2B72BC9C" w14:textId="5519D23B" w:rsidR="006341AB" w:rsidRDefault="006341AB" w:rsidP="00E6562E">
      <w:pPr>
        <w:pStyle w:val="af9"/>
        <w:bidi w:val="0"/>
        <w:rPr>
          <w:lang w:val="fr-FR"/>
        </w:rPr>
      </w:pPr>
      <w:bookmarkStart w:id="88" w:name="_Toc242436708"/>
      <w:bookmarkStart w:id="89" w:name="_Toc242697133"/>
      <w:bookmarkStart w:id="90" w:name="_Toc242697962"/>
      <w:bookmarkStart w:id="91" w:name="_Toc290126580"/>
      <w:r>
        <w:rPr>
          <w:lang w:val="fr-FR"/>
        </w:rPr>
        <w:t>[4]</w:t>
      </w:r>
      <w:r w:rsidRPr="00E55A9E">
        <w:tab/>
      </w:r>
      <w:bookmarkEnd w:id="88"/>
      <w:bookmarkEnd w:id="89"/>
      <w:bookmarkEnd w:id="90"/>
      <w:bookmarkEnd w:id="91"/>
      <w:r w:rsidR="00E6562E" w:rsidRPr="00E6562E">
        <w:t>Ekin, S. (2023). Prompt engineering for ChatGPT: a quick guide to techniques, tips, and best practices. </w:t>
      </w:r>
      <w:r w:rsidR="00E6562E" w:rsidRPr="00E6562E">
        <w:rPr>
          <w:i/>
          <w:iCs/>
        </w:rPr>
        <w:t>Authorea Preprints</w:t>
      </w:r>
      <w:r w:rsidR="00E6562E" w:rsidRPr="00E6562E">
        <w:t>.</w:t>
      </w:r>
    </w:p>
    <w:p w14:paraId="6BBA64F1" w14:textId="4702EADA" w:rsidR="006341AB" w:rsidRDefault="006341AB" w:rsidP="007F4FB1">
      <w:pPr>
        <w:pStyle w:val="af9"/>
        <w:bidi w:val="0"/>
      </w:pPr>
      <w:bookmarkStart w:id="92" w:name="_Toc242436709"/>
      <w:bookmarkStart w:id="93" w:name="_Toc242697134"/>
      <w:bookmarkStart w:id="94" w:name="_Toc242697963"/>
      <w:bookmarkStart w:id="95" w:name="_Toc290126581"/>
      <w:r w:rsidRPr="00C423FF">
        <w:t>[</w:t>
      </w:r>
      <w:r>
        <w:t>5</w:t>
      </w:r>
      <w:r w:rsidRPr="00C423FF">
        <w:t>]</w:t>
      </w:r>
      <w:r>
        <w:rPr>
          <w:rFonts w:hint="cs"/>
          <w:rtl/>
        </w:rPr>
        <w:t xml:space="preserve"> </w:t>
      </w:r>
      <w:bookmarkEnd w:id="92"/>
      <w:bookmarkEnd w:id="93"/>
      <w:bookmarkEnd w:id="94"/>
      <w:bookmarkEnd w:id="95"/>
      <w:r w:rsidR="007F4FB1" w:rsidRPr="007F4FB1">
        <w:t>Wang, Y., Yao, Q., Kwok, J. T., &amp; Ni, L. M. (2020). Generalizing from a few examples: A survey on few-shot learning. </w:t>
      </w:r>
      <w:r w:rsidR="007F4FB1" w:rsidRPr="007F4FB1">
        <w:rPr>
          <w:i/>
          <w:iCs/>
        </w:rPr>
        <w:t>ACM computing surveys (csur)</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6" w:name="_Toc242436710"/>
      <w:bookmarkStart w:id="97" w:name="_Toc242697135"/>
      <w:bookmarkStart w:id="98" w:name="_Toc242697964"/>
      <w:bookmarkStart w:id="99" w:name="_Toc290126582"/>
      <w:r w:rsidRPr="00C423FF">
        <w:t>[</w:t>
      </w:r>
      <w:r>
        <w:t>6</w:t>
      </w:r>
      <w:r w:rsidRPr="00C423FF">
        <w:t>]</w:t>
      </w:r>
      <w:r>
        <w:rPr>
          <w:rFonts w:hint="cs"/>
          <w:rtl/>
        </w:rPr>
        <w:t xml:space="preserve"> </w:t>
      </w:r>
      <w:bookmarkEnd w:id="96"/>
      <w:bookmarkEnd w:id="97"/>
      <w:bookmarkEnd w:id="98"/>
      <w:bookmarkEnd w:id="99"/>
      <w:r w:rsidR="00122431" w:rsidRPr="00122431">
        <w:t>Augusto, A., Conforti, R., Dumas, M., La Rosa, M., &amp; Polyvyanyy,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(pp. 233-256). Berkeley, CA: Apress.</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Bellan, P., van der Aa, H., Dragoni, M., Ghidini, C., &amp; Ponzetto,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r w:rsidR="00FC1885" w:rsidRPr="00FC1885">
        <w:t>Zirnstein,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r w:rsidR="00941808" w:rsidRPr="00941808">
        <w:t>Kourani, H., &amp; van Zelst,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53"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54"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100" w:name="_Toc242436711"/>
      <w:bookmarkStart w:id="101" w:name="_Toc242697136"/>
      <w:bookmarkStart w:id="102" w:name="_Toc242697965"/>
      <w:bookmarkStart w:id="103" w:name="_Toc290126583"/>
      <w:r>
        <w:rPr>
          <w:rFonts w:hint="cs"/>
          <w:rtl/>
        </w:rPr>
        <w:lastRenderedPageBreak/>
        <w:t>الخلاصة</w:t>
      </w:r>
      <w:bookmarkEnd w:id="100"/>
      <w:bookmarkEnd w:id="101"/>
      <w:bookmarkEnd w:id="102"/>
      <w:bookmarkEnd w:id="103"/>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4" w:name="_Toc242436712"/>
      <w:bookmarkStart w:id="105" w:name="_Toc242697137"/>
      <w:bookmarkStart w:id="106" w:name="_Toc242697966"/>
      <w:bookmarkStart w:id="107" w:name="_Toc290126584"/>
      <w:r>
        <w:t>Abstract</w:t>
      </w:r>
      <w:bookmarkEnd w:id="104"/>
      <w:bookmarkEnd w:id="105"/>
      <w:bookmarkEnd w:id="106"/>
      <w:bookmarkEnd w:id="107"/>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3E6E00" w14:textId="77777777" w:rsidR="00FB1165" w:rsidRDefault="00FB1165" w:rsidP="006C5768">
      <w:r>
        <w:separator/>
      </w:r>
    </w:p>
  </w:endnote>
  <w:endnote w:type="continuationSeparator" w:id="0">
    <w:p w14:paraId="008827FA" w14:textId="77777777" w:rsidR="00FB1165" w:rsidRDefault="00FB1165"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0BC8B0" w14:textId="77777777" w:rsidR="00FB1165" w:rsidRDefault="00FB1165" w:rsidP="006C5768">
      <w:r>
        <w:separator/>
      </w:r>
    </w:p>
  </w:footnote>
  <w:footnote w:type="continuationSeparator" w:id="0">
    <w:p w14:paraId="3A38FE74" w14:textId="77777777" w:rsidR="00FB1165" w:rsidRDefault="00FB1165"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77B58"/>
    <w:multiLevelType w:val="hybridMultilevel"/>
    <w:tmpl w:val="3FEE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5BEA7486"/>
    <w:multiLevelType w:val="multilevel"/>
    <w:tmpl w:val="8DE4CAEC"/>
    <w:numStyleLink w:val="a1"/>
  </w:abstractNum>
  <w:abstractNum w:abstractNumId="48"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2"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3"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8"/>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7"/>
  </w:num>
  <w:num w:numId="24" w16cid:durableId="544636020">
    <w:abstractNumId w:val="16"/>
  </w:num>
  <w:num w:numId="25" w16cid:durableId="2134668362">
    <w:abstractNumId w:val="24"/>
  </w:num>
  <w:num w:numId="26" w16cid:durableId="640767260">
    <w:abstractNumId w:val="53"/>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4"/>
  </w:num>
  <w:num w:numId="30" w16cid:durableId="364447660">
    <w:abstractNumId w:val="36"/>
  </w:num>
  <w:num w:numId="31" w16cid:durableId="788818479">
    <w:abstractNumId w:val="17"/>
  </w:num>
  <w:num w:numId="32" w16cid:durableId="982151847">
    <w:abstractNumId w:val="44"/>
  </w:num>
  <w:num w:numId="33" w16cid:durableId="1746032281">
    <w:abstractNumId w:val="51"/>
  </w:num>
  <w:num w:numId="34" w16cid:durableId="1734892385">
    <w:abstractNumId w:val="22"/>
  </w:num>
  <w:num w:numId="35" w16cid:durableId="1554586107">
    <w:abstractNumId w:val="40"/>
  </w:num>
  <w:num w:numId="36" w16cid:durableId="955257270">
    <w:abstractNumId w:val="50"/>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2"/>
  </w:num>
  <w:num w:numId="47" w16cid:durableId="305859132">
    <w:abstractNumId w:val="49"/>
  </w:num>
  <w:num w:numId="48" w16cid:durableId="510073430">
    <w:abstractNumId w:val="38"/>
  </w:num>
  <w:num w:numId="49" w16cid:durableId="767190324">
    <w:abstractNumId w:val="27"/>
  </w:num>
  <w:num w:numId="50" w16cid:durableId="658122904">
    <w:abstractNumId w:val="25"/>
  </w:num>
  <w:num w:numId="51" w16cid:durableId="1426075465">
    <w:abstractNumId w:val="54"/>
  </w:num>
  <w:num w:numId="52" w16cid:durableId="1422529075">
    <w:abstractNumId w:val="19"/>
  </w:num>
  <w:num w:numId="53" w16cid:durableId="403529942">
    <w:abstractNumId w:val="56"/>
  </w:num>
  <w:num w:numId="54" w16cid:durableId="5179500">
    <w:abstractNumId w:val="37"/>
  </w:num>
  <w:num w:numId="55" w16cid:durableId="849098296">
    <w:abstractNumId w:val="55"/>
  </w:num>
  <w:num w:numId="56" w16cid:durableId="1492788530">
    <w:abstractNumId w:val="48"/>
  </w:num>
  <w:num w:numId="57" w16cid:durableId="492647168">
    <w:abstractNumId w:val="29"/>
  </w:num>
  <w:num w:numId="58" w16cid:durableId="1857496127">
    <w:abstractNumId w:val="46"/>
  </w:num>
  <w:num w:numId="59" w16cid:durableId="468783693">
    <w:abstractNumId w:val="57"/>
  </w:num>
  <w:num w:numId="60" w16cid:durableId="276958429">
    <w:abstractNumId w:val="26"/>
  </w:num>
  <w:num w:numId="61" w16cid:durableId="729885430">
    <w:abstractNumId w:val="42"/>
  </w:num>
  <w:num w:numId="62" w16cid:durableId="703945595">
    <w:abstractNumId w:val="45"/>
  </w:num>
  <w:num w:numId="63" w16cid:durableId="1057900153">
    <w:abstractNumId w:val="4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026A"/>
    <w:rsid w:val="000021B4"/>
    <w:rsid w:val="00004661"/>
    <w:rsid w:val="000048E0"/>
    <w:rsid w:val="00006321"/>
    <w:rsid w:val="0000662F"/>
    <w:rsid w:val="0000720A"/>
    <w:rsid w:val="00007748"/>
    <w:rsid w:val="000078A3"/>
    <w:rsid w:val="00007DA1"/>
    <w:rsid w:val="0001043F"/>
    <w:rsid w:val="000106EC"/>
    <w:rsid w:val="00010E4C"/>
    <w:rsid w:val="00012491"/>
    <w:rsid w:val="00012E91"/>
    <w:rsid w:val="0001450E"/>
    <w:rsid w:val="00014E5D"/>
    <w:rsid w:val="00015D3A"/>
    <w:rsid w:val="00015F92"/>
    <w:rsid w:val="00017B97"/>
    <w:rsid w:val="000204C3"/>
    <w:rsid w:val="000213E4"/>
    <w:rsid w:val="000238DE"/>
    <w:rsid w:val="00024CCD"/>
    <w:rsid w:val="00026B50"/>
    <w:rsid w:val="0003150D"/>
    <w:rsid w:val="000326CB"/>
    <w:rsid w:val="00033629"/>
    <w:rsid w:val="00033C6B"/>
    <w:rsid w:val="000346D3"/>
    <w:rsid w:val="0003561F"/>
    <w:rsid w:val="000370F6"/>
    <w:rsid w:val="00037E37"/>
    <w:rsid w:val="000400ED"/>
    <w:rsid w:val="000403D5"/>
    <w:rsid w:val="00040CD6"/>
    <w:rsid w:val="00040F4B"/>
    <w:rsid w:val="0004106A"/>
    <w:rsid w:val="0004245F"/>
    <w:rsid w:val="0004278A"/>
    <w:rsid w:val="00042D63"/>
    <w:rsid w:val="00043434"/>
    <w:rsid w:val="00045C02"/>
    <w:rsid w:val="00045EDD"/>
    <w:rsid w:val="00047E56"/>
    <w:rsid w:val="00050051"/>
    <w:rsid w:val="0005023B"/>
    <w:rsid w:val="00050803"/>
    <w:rsid w:val="00050957"/>
    <w:rsid w:val="00051EF9"/>
    <w:rsid w:val="00052B76"/>
    <w:rsid w:val="00054FBA"/>
    <w:rsid w:val="00055C4C"/>
    <w:rsid w:val="000561A9"/>
    <w:rsid w:val="000565BC"/>
    <w:rsid w:val="000571CE"/>
    <w:rsid w:val="0005744B"/>
    <w:rsid w:val="00057659"/>
    <w:rsid w:val="00057F37"/>
    <w:rsid w:val="000600E1"/>
    <w:rsid w:val="0006044F"/>
    <w:rsid w:val="00062C0B"/>
    <w:rsid w:val="00063383"/>
    <w:rsid w:val="000644CE"/>
    <w:rsid w:val="0006584A"/>
    <w:rsid w:val="00066ED1"/>
    <w:rsid w:val="00067FA9"/>
    <w:rsid w:val="0007001E"/>
    <w:rsid w:val="000706F2"/>
    <w:rsid w:val="000710D9"/>
    <w:rsid w:val="00071DC5"/>
    <w:rsid w:val="000724E9"/>
    <w:rsid w:val="0007265B"/>
    <w:rsid w:val="00073A77"/>
    <w:rsid w:val="000745F2"/>
    <w:rsid w:val="00075288"/>
    <w:rsid w:val="00075341"/>
    <w:rsid w:val="00075478"/>
    <w:rsid w:val="000769BA"/>
    <w:rsid w:val="00076EF4"/>
    <w:rsid w:val="00077D40"/>
    <w:rsid w:val="00080434"/>
    <w:rsid w:val="0008049F"/>
    <w:rsid w:val="000804AE"/>
    <w:rsid w:val="00080906"/>
    <w:rsid w:val="000809E9"/>
    <w:rsid w:val="00081361"/>
    <w:rsid w:val="000815D6"/>
    <w:rsid w:val="00081F2C"/>
    <w:rsid w:val="00082C25"/>
    <w:rsid w:val="00086CF3"/>
    <w:rsid w:val="0008795A"/>
    <w:rsid w:val="00087D45"/>
    <w:rsid w:val="00091140"/>
    <w:rsid w:val="00091169"/>
    <w:rsid w:val="00091206"/>
    <w:rsid w:val="00091FB6"/>
    <w:rsid w:val="00092A89"/>
    <w:rsid w:val="0009411C"/>
    <w:rsid w:val="00095375"/>
    <w:rsid w:val="0009756C"/>
    <w:rsid w:val="0009774F"/>
    <w:rsid w:val="00097ABC"/>
    <w:rsid w:val="000A023C"/>
    <w:rsid w:val="000A1F73"/>
    <w:rsid w:val="000A26A7"/>
    <w:rsid w:val="000A4218"/>
    <w:rsid w:val="000A6824"/>
    <w:rsid w:val="000A71BD"/>
    <w:rsid w:val="000B0E58"/>
    <w:rsid w:val="000B19C5"/>
    <w:rsid w:val="000B272E"/>
    <w:rsid w:val="000B37A4"/>
    <w:rsid w:val="000B48B8"/>
    <w:rsid w:val="000B48EF"/>
    <w:rsid w:val="000B7F1E"/>
    <w:rsid w:val="000C0593"/>
    <w:rsid w:val="000C130F"/>
    <w:rsid w:val="000C22BF"/>
    <w:rsid w:val="000C264F"/>
    <w:rsid w:val="000C3C32"/>
    <w:rsid w:val="000C42F4"/>
    <w:rsid w:val="000C67C1"/>
    <w:rsid w:val="000C7421"/>
    <w:rsid w:val="000C774B"/>
    <w:rsid w:val="000D00BF"/>
    <w:rsid w:val="000D0650"/>
    <w:rsid w:val="000D10E9"/>
    <w:rsid w:val="000D1F33"/>
    <w:rsid w:val="000D1F96"/>
    <w:rsid w:val="000D2796"/>
    <w:rsid w:val="000D3F68"/>
    <w:rsid w:val="000D5440"/>
    <w:rsid w:val="000D5990"/>
    <w:rsid w:val="000D5DD1"/>
    <w:rsid w:val="000D60C6"/>
    <w:rsid w:val="000D6D69"/>
    <w:rsid w:val="000D7B80"/>
    <w:rsid w:val="000E1233"/>
    <w:rsid w:val="000E2199"/>
    <w:rsid w:val="000E3089"/>
    <w:rsid w:val="000E3A89"/>
    <w:rsid w:val="000E545B"/>
    <w:rsid w:val="000E58DE"/>
    <w:rsid w:val="000E604A"/>
    <w:rsid w:val="000E7572"/>
    <w:rsid w:val="000E7F48"/>
    <w:rsid w:val="000F0ED0"/>
    <w:rsid w:val="000F167A"/>
    <w:rsid w:val="000F18DC"/>
    <w:rsid w:val="000F22D9"/>
    <w:rsid w:val="000F2878"/>
    <w:rsid w:val="000F402A"/>
    <w:rsid w:val="000F4555"/>
    <w:rsid w:val="000F5501"/>
    <w:rsid w:val="000F5B56"/>
    <w:rsid w:val="000F7563"/>
    <w:rsid w:val="000F7DD1"/>
    <w:rsid w:val="001004F4"/>
    <w:rsid w:val="00100593"/>
    <w:rsid w:val="00100A6F"/>
    <w:rsid w:val="00100AEB"/>
    <w:rsid w:val="00102BEE"/>
    <w:rsid w:val="00103023"/>
    <w:rsid w:val="00103340"/>
    <w:rsid w:val="00103F86"/>
    <w:rsid w:val="00105370"/>
    <w:rsid w:val="00105F7E"/>
    <w:rsid w:val="00106759"/>
    <w:rsid w:val="00106F8E"/>
    <w:rsid w:val="001105B4"/>
    <w:rsid w:val="00110AC4"/>
    <w:rsid w:val="0011146F"/>
    <w:rsid w:val="001132F9"/>
    <w:rsid w:val="001137A3"/>
    <w:rsid w:val="001141C0"/>
    <w:rsid w:val="00114F9A"/>
    <w:rsid w:val="001163C3"/>
    <w:rsid w:val="00116D5B"/>
    <w:rsid w:val="00117086"/>
    <w:rsid w:val="00117136"/>
    <w:rsid w:val="00117C12"/>
    <w:rsid w:val="00120288"/>
    <w:rsid w:val="001220A9"/>
    <w:rsid w:val="00122169"/>
    <w:rsid w:val="00122431"/>
    <w:rsid w:val="001233A6"/>
    <w:rsid w:val="00123674"/>
    <w:rsid w:val="00123957"/>
    <w:rsid w:val="001246DB"/>
    <w:rsid w:val="001309DF"/>
    <w:rsid w:val="00130AAE"/>
    <w:rsid w:val="00130F5C"/>
    <w:rsid w:val="0013192E"/>
    <w:rsid w:val="0013205B"/>
    <w:rsid w:val="0013220C"/>
    <w:rsid w:val="0013441A"/>
    <w:rsid w:val="001350B7"/>
    <w:rsid w:val="0013607A"/>
    <w:rsid w:val="00136635"/>
    <w:rsid w:val="00137430"/>
    <w:rsid w:val="00140013"/>
    <w:rsid w:val="00140211"/>
    <w:rsid w:val="001406FA"/>
    <w:rsid w:val="00142035"/>
    <w:rsid w:val="00142AFD"/>
    <w:rsid w:val="00143766"/>
    <w:rsid w:val="001437E9"/>
    <w:rsid w:val="00144370"/>
    <w:rsid w:val="00144BD6"/>
    <w:rsid w:val="00145A90"/>
    <w:rsid w:val="00146BA4"/>
    <w:rsid w:val="0015101D"/>
    <w:rsid w:val="00152062"/>
    <w:rsid w:val="0015223E"/>
    <w:rsid w:val="0015255A"/>
    <w:rsid w:val="00152E46"/>
    <w:rsid w:val="001534AD"/>
    <w:rsid w:val="001546AD"/>
    <w:rsid w:val="00154DDD"/>
    <w:rsid w:val="001556CE"/>
    <w:rsid w:val="0015659F"/>
    <w:rsid w:val="00156E35"/>
    <w:rsid w:val="00157304"/>
    <w:rsid w:val="0015754E"/>
    <w:rsid w:val="001579A9"/>
    <w:rsid w:val="001627EC"/>
    <w:rsid w:val="00162E6E"/>
    <w:rsid w:val="001632D9"/>
    <w:rsid w:val="00163542"/>
    <w:rsid w:val="001668E6"/>
    <w:rsid w:val="00166C2B"/>
    <w:rsid w:val="00166C90"/>
    <w:rsid w:val="001671E0"/>
    <w:rsid w:val="00167A2A"/>
    <w:rsid w:val="00167A38"/>
    <w:rsid w:val="0017148E"/>
    <w:rsid w:val="00171BA6"/>
    <w:rsid w:val="00172445"/>
    <w:rsid w:val="00173F34"/>
    <w:rsid w:val="00174173"/>
    <w:rsid w:val="0017635A"/>
    <w:rsid w:val="001768DF"/>
    <w:rsid w:val="00176E50"/>
    <w:rsid w:val="00177442"/>
    <w:rsid w:val="00177932"/>
    <w:rsid w:val="00182166"/>
    <w:rsid w:val="001853B0"/>
    <w:rsid w:val="0018778C"/>
    <w:rsid w:val="00190302"/>
    <w:rsid w:val="001903DA"/>
    <w:rsid w:val="00191468"/>
    <w:rsid w:val="0019288E"/>
    <w:rsid w:val="00196997"/>
    <w:rsid w:val="00197A74"/>
    <w:rsid w:val="00197B62"/>
    <w:rsid w:val="001A12B4"/>
    <w:rsid w:val="001A2DFC"/>
    <w:rsid w:val="001A3E1E"/>
    <w:rsid w:val="001A40D0"/>
    <w:rsid w:val="001A4965"/>
    <w:rsid w:val="001A5127"/>
    <w:rsid w:val="001A51A2"/>
    <w:rsid w:val="001A5F17"/>
    <w:rsid w:val="001A669A"/>
    <w:rsid w:val="001A68F5"/>
    <w:rsid w:val="001A7302"/>
    <w:rsid w:val="001A7660"/>
    <w:rsid w:val="001B1476"/>
    <w:rsid w:val="001B176B"/>
    <w:rsid w:val="001B4E30"/>
    <w:rsid w:val="001B585E"/>
    <w:rsid w:val="001B6AF0"/>
    <w:rsid w:val="001B78BB"/>
    <w:rsid w:val="001B7B85"/>
    <w:rsid w:val="001C1C46"/>
    <w:rsid w:val="001C2BC2"/>
    <w:rsid w:val="001C2BF3"/>
    <w:rsid w:val="001C307D"/>
    <w:rsid w:val="001C4EA5"/>
    <w:rsid w:val="001C5170"/>
    <w:rsid w:val="001C6ED2"/>
    <w:rsid w:val="001D051A"/>
    <w:rsid w:val="001D11D7"/>
    <w:rsid w:val="001D1744"/>
    <w:rsid w:val="001D1F81"/>
    <w:rsid w:val="001D244A"/>
    <w:rsid w:val="001D28E0"/>
    <w:rsid w:val="001D2DAB"/>
    <w:rsid w:val="001D3341"/>
    <w:rsid w:val="001D3545"/>
    <w:rsid w:val="001D75CB"/>
    <w:rsid w:val="001D7EC5"/>
    <w:rsid w:val="001E0E23"/>
    <w:rsid w:val="001E11E1"/>
    <w:rsid w:val="001E1CFE"/>
    <w:rsid w:val="001E1D59"/>
    <w:rsid w:val="001E227C"/>
    <w:rsid w:val="001E244E"/>
    <w:rsid w:val="001E3184"/>
    <w:rsid w:val="001E38D9"/>
    <w:rsid w:val="001E3B3A"/>
    <w:rsid w:val="001E3EAA"/>
    <w:rsid w:val="001E5355"/>
    <w:rsid w:val="001E5CDF"/>
    <w:rsid w:val="001E767F"/>
    <w:rsid w:val="001E7D9F"/>
    <w:rsid w:val="001F0064"/>
    <w:rsid w:val="001F08C2"/>
    <w:rsid w:val="001F1504"/>
    <w:rsid w:val="001F195D"/>
    <w:rsid w:val="001F2440"/>
    <w:rsid w:val="001F2D3A"/>
    <w:rsid w:val="001F351F"/>
    <w:rsid w:val="001F3987"/>
    <w:rsid w:val="001F5FB4"/>
    <w:rsid w:val="001F6042"/>
    <w:rsid w:val="001F70C0"/>
    <w:rsid w:val="001F713E"/>
    <w:rsid w:val="001F7C08"/>
    <w:rsid w:val="00200428"/>
    <w:rsid w:val="00200F11"/>
    <w:rsid w:val="00201348"/>
    <w:rsid w:val="00201688"/>
    <w:rsid w:val="00201D55"/>
    <w:rsid w:val="002023CD"/>
    <w:rsid w:val="00203B5B"/>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21F62"/>
    <w:rsid w:val="0022205A"/>
    <w:rsid w:val="00222374"/>
    <w:rsid w:val="002234CA"/>
    <w:rsid w:val="00225EAE"/>
    <w:rsid w:val="002266C2"/>
    <w:rsid w:val="00226DC0"/>
    <w:rsid w:val="00227BE8"/>
    <w:rsid w:val="002308B3"/>
    <w:rsid w:val="002309ED"/>
    <w:rsid w:val="00232510"/>
    <w:rsid w:val="0023371E"/>
    <w:rsid w:val="002340EF"/>
    <w:rsid w:val="00234EEB"/>
    <w:rsid w:val="00235D5C"/>
    <w:rsid w:val="00237B6A"/>
    <w:rsid w:val="00237EF4"/>
    <w:rsid w:val="002412DC"/>
    <w:rsid w:val="002417E2"/>
    <w:rsid w:val="00241BB5"/>
    <w:rsid w:val="00241E2B"/>
    <w:rsid w:val="00242BBA"/>
    <w:rsid w:val="00242FFB"/>
    <w:rsid w:val="00244256"/>
    <w:rsid w:val="002448D3"/>
    <w:rsid w:val="0024513D"/>
    <w:rsid w:val="0024520C"/>
    <w:rsid w:val="0024574C"/>
    <w:rsid w:val="002458CD"/>
    <w:rsid w:val="00247E4A"/>
    <w:rsid w:val="00247EF3"/>
    <w:rsid w:val="00250D39"/>
    <w:rsid w:val="00251B08"/>
    <w:rsid w:val="00254EBA"/>
    <w:rsid w:val="00256A5C"/>
    <w:rsid w:val="00260863"/>
    <w:rsid w:val="00260A34"/>
    <w:rsid w:val="00260A73"/>
    <w:rsid w:val="00262905"/>
    <w:rsid w:val="00263748"/>
    <w:rsid w:val="00263C41"/>
    <w:rsid w:val="00263EFD"/>
    <w:rsid w:val="00264587"/>
    <w:rsid w:val="00265678"/>
    <w:rsid w:val="00265E2A"/>
    <w:rsid w:val="002661A6"/>
    <w:rsid w:val="002678D9"/>
    <w:rsid w:val="002704D0"/>
    <w:rsid w:val="00270F6F"/>
    <w:rsid w:val="002713DC"/>
    <w:rsid w:val="00272578"/>
    <w:rsid w:val="00275DCA"/>
    <w:rsid w:val="00275F4F"/>
    <w:rsid w:val="00276C10"/>
    <w:rsid w:val="00280810"/>
    <w:rsid w:val="00281019"/>
    <w:rsid w:val="00282284"/>
    <w:rsid w:val="00282B05"/>
    <w:rsid w:val="0028387F"/>
    <w:rsid w:val="002849D6"/>
    <w:rsid w:val="00287973"/>
    <w:rsid w:val="00290357"/>
    <w:rsid w:val="00292DBB"/>
    <w:rsid w:val="002933C2"/>
    <w:rsid w:val="00293D84"/>
    <w:rsid w:val="00294043"/>
    <w:rsid w:val="00294CB5"/>
    <w:rsid w:val="0029501F"/>
    <w:rsid w:val="002956CE"/>
    <w:rsid w:val="00295AB1"/>
    <w:rsid w:val="00295B67"/>
    <w:rsid w:val="0029610D"/>
    <w:rsid w:val="00296496"/>
    <w:rsid w:val="00296B60"/>
    <w:rsid w:val="002A0EB1"/>
    <w:rsid w:val="002A10A9"/>
    <w:rsid w:val="002A19C3"/>
    <w:rsid w:val="002A2271"/>
    <w:rsid w:val="002A3243"/>
    <w:rsid w:val="002A4524"/>
    <w:rsid w:val="002A4B43"/>
    <w:rsid w:val="002A6313"/>
    <w:rsid w:val="002A66D6"/>
    <w:rsid w:val="002A7735"/>
    <w:rsid w:val="002A7A7E"/>
    <w:rsid w:val="002B0499"/>
    <w:rsid w:val="002B1019"/>
    <w:rsid w:val="002B240A"/>
    <w:rsid w:val="002B26B1"/>
    <w:rsid w:val="002B2DB9"/>
    <w:rsid w:val="002B3164"/>
    <w:rsid w:val="002B3C1D"/>
    <w:rsid w:val="002B4150"/>
    <w:rsid w:val="002B56BF"/>
    <w:rsid w:val="002B56DA"/>
    <w:rsid w:val="002B5E26"/>
    <w:rsid w:val="002B6735"/>
    <w:rsid w:val="002B7059"/>
    <w:rsid w:val="002B77E0"/>
    <w:rsid w:val="002C071A"/>
    <w:rsid w:val="002C0EA7"/>
    <w:rsid w:val="002C1123"/>
    <w:rsid w:val="002C16F0"/>
    <w:rsid w:val="002C1B51"/>
    <w:rsid w:val="002C25EB"/>
    <w:rsid w:val="002C2877"/>
    <w:rsid w:val="002C28CF"/>
    <w:rsid w:val="002C3617"/>
    <w:rsid w:val="002C4834"/>
    <w:rsid w:val="002C4DD6"/>
    <w:rsid w:val="002C5CAD"/>
    <w:rsid w:val="002C61F7"/>
    <w:rsid w:val="002D0157"/>
    <w:rsid w:val="002D1C67"/>
    <w:rsid w:val="002D246D"/>
    <w:rsid w:val="002D2C8F"/>
    <w:rsid w:val="002D2D3D"/>
    <w:rsid w:val="002D3289"/>
    <w:rsid w:val="002D3E04"/>
    <w:rsid w:val="002D4529"/>
    <w:rsid w:val="002D47E4"/>
    <w:rsid w:val="002D4955"/>
    <w:rsid w:val="002D714F"/>
    <w:rsid w:val="002D7D9A"/>
    <w:rsid w:val="002E023B"/>
    <w:rsid w:val="002E12DF"/>
    <w:rsid w:val="002E17FC"/>
    <w:rsid w:val="002E3649"/>
    <w:rsid w:val="002E4020"/>
    <w:rsid w:val="002E4AAD"/>
    <w:rsid w:val="002E4B27"/>
    <w:rsid w:val="002E5235"/>
    <w:rsid w:val="002E59E1"/>
    <w:rsid w:val="002F0BA5"/>
    <w:rsid w:val="002F1D12"/>
    <w:rsid w:val="002F22F4"/>
    <w:rsid w:val="002F27E5"/>
    <w:rsid w:val="002F3DF1"/>
    <w:rsid w:val="002F4491"/>
    <w:rsid w:val="002F5872"/>
    <w:rsid w:val="002F7CFA"/>
    <w:rsid w:val="003007FB"/>
    <w:rsid w:val="00301715"/>
    <w:rsid w:val="00302678"/>
    <w:rsid w:val="0030431E"/>
    <w:rsid w:val="0031058C"/>
    <w:rsid w:val="0031148E"/>
    <w:rsid w:val="003124E2"/>
    <w:rsid w:val="00312A8D"/>
    <w:rsid w:val="00312D3E"/>
    <w:rsid w:val="00312E89"/>
    <w:rsid w:val="00313C58"/>
    <w:rsid w:val="00313D30"/>
    <w:rsid w:val="00313EB9"/>
    <w:rsid w:val="003159D0"/>
    <w:rsid w:val="00315B3B"/>
    <w:rsid w:val="003161D7"/>
    <w:rsid w:val="003163A6"/>
    <w:rsid w:val="00316C7F"/>
    <w:rsid w:val="0032074E"/>
    <w:rsid w:val="0032172C"/>
    <w:rsid w:val="003223EC"/>
    <w:rsid w:val="003239AF"/>
    <w:rsid w:val="00325D58"/>
    <w:rsid w:val="00325DB4"/>
    <w:rsid w:val="00326C94"/>
    <w:rsid w:val="00327461"/>
    <w:rsid w:val="00327C56"/>
    <w:rsid w:val="003304B4"/>
    <w:rsid w:val="003304CC"/>
    <w:rsid w:val="00330FC0"/>
    <w:rsid w:val="003310DF"/>
    <w:rsid w:val="0033224A"/>
    <w:rsid w:val="00332393"/>
    <w:rsid w:val="00332F55"/>
    <w:rsid w:val="0033383D"/>
    <w:rsid w:val="00333A27"/>
    <w:rsid w:val="00334068"/>
    <w:rsid w:val="00334833"/>
    <w:rsid w:val="00334EA2"/>
    <w:rsid w:val="003367EE"/>
    <w:rsid w:val="00336953"/>
    <w:rsid w:val="00336C1E"/>
    <w:rsid w:val="00337601"/>
    <w:rsid w:val="00337B61"/>
    <w:rsid w:val="00337BFE"/>
    <w:rsid w:val="00337F36"/>
    <w:rsid w:val="00341AD0"/>
    <w:rsid w:val="00341DD7"/>
    <w:rsid w:val="003430AE"/>
    <w:rsid w:val="00347017"/>
    <w:rsid w:val="0035034D"/>
    <w:rsid w:val="00350E1C"/>
    <w:rsid w:val="00352FDE"/>
    <w:rsid w:val="0035321A"/>
    <w:rsid w:val="00353396"/>
    <w:rsid w:val="00353D17"/>
    <w:rsid w:val="003558FD"/>
    <w:rsid w:val="00356103"/>
    <w:rsid w:val="00356CD2"/>
    <w:rsid w:val="00357A1A"/>
    <w:rsid w:val="003607B2"/>
    <w:rsid w:val="00360E0C"/>
    <w:rsid w:val="00360FD8"/>
    <w:rsid w:val="00361BBE"/>
    <w:rsid w:val="003634F1"/>
    <w:rsid w:val="00363BCE"/>
    <w:rsid w:val="00363EF4"/>
    <w:rsid w:val="00364B9D"/>
    <w:rsid w:val="0036523E"/>
    <w:rsid w:val="00365287"/>
    <w:rsid w:val="00365728"/>
    <w:rsid w:val="00365D35"/>
    <w:rsid w:val="0036610F"/>
    <w:rsid w:val="003668F1"/>
    <w:rsid w:val="00366998"/>
    <w:rsid w:val="00366B65"/>
    <w:rsid w:val="00367272"/>
    <w:rsid w:val="003678B0"/>
    <w:rsid w:val="00370802"/>
    <w:rsid w:val="00370803"/>
    <w:rsid w:val="00370F25"/>
    <w:rsid w:val="00372780"/>
    <w:rsid w:val="0037448A"/>
    <w:rsid w:val="00374BE8"/>
    <w:rsid w:val="00374C9D"/>
    <w:rsid w:val="00376367"/>
    <w:rsid w:val="00376A31"/>
    <w:rsid w:val="00376DB0"/>
    <w:rsid w:val="00380ADE"/>
    <w:rsid w:val="00380B04"/>
    <w:rsid w:val="00380C9F"/>
    <w:rsid w:val="0038173F"/>
    <w:rsid w:val="00381C3B"/>
    <w:rsid w:val="003832A2"/>
    <w:rsid w:val="003832EC"/>
    <w:rsid w:val="00383878"/>
    <w:rsid w:val="00383AE6"/>
    <w:rsid w:val="00383E26"/>
    <w:rsid w:val="00383EF1"/>
    <w:rsid w:val="003844B2"/>
    <w:rsid w:val="0038523A"/>
    <w:rsid w:val="0038552A"/>
    <w:rsid w:val="00385D37"/>
    <w:rsid w:val="00386C1F"/>
    <w:rsid w:val="00387126"/>
    <w:rsid w:val="00387280"/>
    <w:rsid w:val="00387300"/>
    <w:rsid w:val="00390328"/>
    <w:rsid w:val="00391EB5"/>
    <w:rsid w:val="00391FFC"/>
    <w:rsid w:val="0039275E"/>
    <w:rsid w:val="00392E39"/>
    <w:rsid w:val="00394625"/>
    <w:rsid w:val="00394863"/>
    <w:rsid w:val="00394AB2"/>
    <w:rsid w:val="00395E47"/>
    <w:rsid w:val="00396489"/>
    <w:rsid w:val="003968DA"/>
    <w:rsid w:val="00396DFA"/>
    <w:rsid w:val="00397AF1"/>
    <w:rsid w:val="003A289F"/>
    <w:rsid w:val="003A2A39"/>
    <w:rsid w:val="003A2F58"/>
    <w:rsid w:val="003A3C24"/>
    <w:rsid w:val="003A44A2"/>
    <w:rsid w:val="003A4F10"/>
    <w:rsid w:val="003A4F65"/>
    <w:rsid w:val="003A6247"/>
    <w:rsid w:val="003A6C8E"/>
    <w:rsid w:val="003A739C"/>
    <w:rsid w:val="003B0CF8"/>
    <w:rsid w:val="003B160F"/>
    <w:rsid w:val="003B196C"/>
    <w:rsid w:val="003B1A31"/>
    <w:rsid w:val="003B2D9E"/>
    <w:rsid w:val="003B390D"/>
    <w:rsid w:val="003B50FD"/>
    <w:rsid w:val="003B520B"/>
    <w:rsid w:val="003B55EF"/>
    <w:rsid w:val="003B568F"/>
    <w:rsid w:val="003B5EA3"/>
    <w:rsid w:val="003B6B17"/>
    <w:rsid w:val="003B6BC0"/>
    <w:rsid w:val="003B7D6B"/>
    <w:rsid w:val="003B7DD6"/>
    <w:rsid w:val="003C3254"/>
    <w:rsid w:val="003C4363"/>
    <w:rsid w:val="003C43EF"/>
    <w:rsid w:val="003C4B81"/>
    <w:rsid w:val="003C5CBD"/>
    <w:rsid w:val="003C65C1"/>
    <w:rsid w:val="003C6926"/>
    <w:rsid w:val="003C6C34"/>
    <w:rsid w:val="003C7093"/>
    <w:rsid w:val="003D02CA"/>
    <w:rsid w:val="003D0694"/>
    <w:rsid w:val="003D06CC"/>
    <w:rsid w:val="003D130A"/>
    <w:rsid w:val="003D2F5E"/>
    <w:rsid w:val="003D336B"/>
    <w:rsid w:val="003D37A7"/>
    <w:rsid w:val="003D4747"/>
    <w:rsid w:val="003D4B25"/>
    <w:rsid w:val="003D55F2"/>
    <w:rsid w:val="003D645B"/>
    <w:rsid w:val="003D7AFF"/>
    <w:rsid w:val="003E0133"/>
    <w:rsid w:val="003E1AF8"/>
    <w:rsid w:val="003E49F8"/>
    <w:rsid w:val="003E520E"/>
    <w:rsid w:val="003E5210"/>
    <w:rsid w:val="003E6A08"/>
    <w:rsid w:val="003F0431"/>
    <w:rsid w:val="003F100A"/>
    <w:rsid w:val="003F26C6"/>
    <w:rsid w:val="003F3614"/>
    <w:rsid w:val="003F3927"/>
    <w:rsid w:val="003F3A79"/>
    <w:rsid w:val="003F4E96"/>
    <w:rsid w:val="003F5EEC"/>
    <w:rsid w:val="003F7134"/>
    <w:rsid w:val="00400338"/>
    <w:rsid w:val="0040034F"/>
    <w:rsid w:val="00400FA2"/>
    <w:rsid w:val="004026C1"/>
    <w:rsid w:val="00402882"/>
    <w:rsid w:val="004030EE"/>
    <w:rsid w:val="0040340C"/>
    <w:rsid w:val="00403A93"/>
    <w:rsid w:val="00404B24"/>
    <w:rsid w:val="00404F18"/>
    <w:rsid w:val="004050DA"/>
    <w:rsid w:val="00406612"/>
    <w:rsid w:val="00407085"/>
    <w:rsid w:val="0040712B"/>
    <w:rsid w:val="00410BF2"/>
    <w:rsid w:val="00412005"/>
    <w:rsid w:val="00412939"/>
    <w:rsid w:val="004130CC"/>
    <w:rsid w:val="004143EA"/>
    <w:rsid w:val="004143F2"/>
    <w:rsid w:val="00415262"/>
    <w:rsid w:val="00416236"/>
    <w:rsid w:val="004163E5"/>
    <w:rsid w:val="00417605"/>
    <w:rsid w:val="00417E27"/>
    <w:rsid w:val="00420BE9"/>
    <w:rsid w:val="00420F3A"/>
    <w:rsid w:val="00421820"/>
    <w:rsid w:val="00421D6E"/>
    <w:rsid w:val="00421FA9"/>
    <w:rsid w:val="00422D07"/>
    <w:rsid w:val="0042493F"/>
    <w:rsid w:val="00424B8D"/>
    <w:rsid w:val="00430F8E"/>
    <w:rsid w:val="00431D06"/>
    <w:rsid w:val="00433EB4"/>
    <w:rsid w:val="00435D0B"/>
    <w:rsid w:val="00436F9C"/>
    <w:rsid w:val="0043706A"/>
    <w:rsid w:val="00437226"/>
    <w:rsid w:val="00437C02"/>
    <w:rsid w:val="004405E6"/>
    <w:rsid w:val="00440D97"/>
    <w:rsid w:val="00440FBB"/>
    <w:rsid w:val="00442BD6"/>
    <w:rsid w:val="00443279"/>
    <w:rsid w:val="00444022"/>
    <w:rsid w:val="00445368"/>
    <w:rsid w:val="004459C6"/>
    <w:rsid w:val="004513AC"/>
    <w:rsid w:val="00452877"/>
    <w:rsid w:val="00452AFD"/>
    <w:rsid w:val="0045438B"/>
    <w:rsid w:val="00455DDD"/>
    <w:rsid w:val="00456562"/>
    <w:rsid w:val="00457204"/>
    <w:rsid w:val="004576DD"/>
    <w:rsid w:val="0046003F"/>
    <w:rsid w:val="00461EC9"/>
    <w:rsid w:val="00463B91"/>
    <w:rsid w:val="00463BCC"/>
    <w:rsid w:val="004649A8"/>
    <w:rsid w:val="00464AD1"/>
    <w:rsid w:val="00464D21"/>
    <w:rsid w:val="00465598"/>
    <w:rsid w:val="004659A1"/>
    <w:rsid w:val="004671AB"/>
    <w:rsid w:val="00467C02"/>
    <w:rsid w:val="0047004E"/>
    <w:rsid w:val="00471254"/>
    <w:rsid w:val="004733BD"/>
    <w:rsid w:val="00474380"/>
    <w:rsid w:val="00475836"/>
    <w:rsid w:val="0047614E"/>
    <w:rsid w:val="00476AA6"/>
    <w:rsid w:val="00476C1C"/>
    <w:rsid w:val="004808B8"/>
    <w:rsid w:val="004823BD"/>
    <w:rsid w:val="004830E1"/>
    <w:rsid w:val="00483E3F"/>
    <w:rsid w:val="00484C49"/>
    <w:rsid w:val="00486AF4"/>
    <w:rsid w:val="00487BC3"/>
    <w:rsid w:val="00490C18"/>
    <w:rsid w:val="004916C7"/>
    <w:rsid w:val="0049228B"/>
    <w:rsid w:val="00493B9E"/>
    <w:rsid w:val="00493F02"/>
    <w:rsid w:val="004948DD"/>
    <w:rsid w:val="00494A57"/>
    <w:rsid w:val="00495392"/>
    <w:rsid w:val="0049579F"/>
    <w:rsid w:val="004960AD"/>
    <w:rsid w:val="00496B77"/>
    <w:rsid w:val="004A0695"/>
    <w:rsid w:val="004A0BED"/>
    <w:rsid w:val="004A1480"/>
    <w:rsid w:val="004A1E4A"/>
    <w:rsid w:val="004A2048"/>
    <w:rsid w:val="004A4AAE"/>
    <w:rsid w:val="004A6CC9"/>
    <w:rsid w:val="004A6DEA"/>
    <w:rsid w:val="004B02DD"/>
    <w:rsid w:val="004B0B14"/>
    <w:rsid w:val="004B0D72"/>
    <w:rsid w:val="004B1B7A"/>
    <w:rsid w:val="004B24E4"/>
    <w:rsid w:val="004B2D53"/>
    <w:rsid w:val="004B3C95"/>
    <w:rsid w:val="004B4377"/>
    <w:rsid w:val="004B4F9B"/>
    <w:rsid w:val="004B5C57"/>
    <w:rsid w:val="004B6C22"/>
    <w:rsid w:val="004B6CBF"/>
    <w:rsid w:val="004C0175"/>
    <w:rsid w:val="004C0FDB"/>
    <w:rsid w:val="004C1EBB"/>
    <w:rsid w:val="004C3E6E"/>
    <w:rsid w:val="004C4821"/>
    <w:rsid w:val="004C4913"/>
    <w:rsid w:val="004C4937"/>
    <w:rsid w:val="004C573E"/>
    <w:rsid w:val="004C58E1"/>
    <w:rsid w:val="004C6134"/>
    <w:rsid w:val="004C6331"/>
    <w:rsid w:val="004C685D"/>
    <w:rsid w:val="004C7F26"/>
    <w:rsid w:val="004C7F4D"/>
    <w:rsid w:val="004D142F"/>
    <w:rsid w:val="004D246D"/>
    <w:rsid w:val="004D24AF"/>
    <w:rsid w:val="004D2E3F"/>
    <w:rsid w:val="004D34C0"/>
    <w:rsid w:val="004D3F2B"/>
    <w:rsid w:val="004D46FD"/>
    <w:rsid w:val="004D574C"/>
    <w:rsid w:val="004D5D60"/>
    <w:rsid w:val="004D6085"/>
    <w:rsid w:val="004D6E5E"/>
    <w:rsid w:val="004D7B63"/>
    <w:rsid w:val="004E0136"/>
    <w:rsid w:val="004E0D6E"/>
    <w:rsid w:val="004E2EB9"/>
    <w:rsid w:val="004E4363"/>
    <w:rsid w:val="004E597E"/>
    <w:rsid w:val="004E5BD3"/>
    <w:rsid w:val="004E5F16"/>
    <w:rsid w:val="004E651A"/>
    <w:rsid w:val="004E6977"/>
    <w:rsid w:val="004E7114"/>
    <w:rsid w:val="004E725F"/>
    <w:rsid w:val="004E7A01"/>
    <w:rsid w:val="004F1531"/>
    <w:rsid w:val="004F2A00"/>
    <w:rsid w:val="004F3854"/>
    <w:rsid w:val="004F4212"/>
    <w:rsid w:val="004F4421"/>
    <w:rsid w:val="004F57DD"/>
    <w:rsid w:val="004F5FD4"/>
    <w:rsid w:val="004F636C"/>
    <w:rsid w:val="0050045B"/>
    <w:rsid w:val="005026EE"/>
    <w:rsid w:val="00503FFA"/>
    <w:rsid w:val="00504528"/>
    <w:rsid w:val="00504AEB"/>
    <w:rsid w:val="00504DBB"/>
    <w:rsid w:val="00504E9A"/>
    <w:rsid w:val="0050541D"/>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66F2"/>
    <w:rsid w:val="00516980"/>
    <w:rsid w:val="005176E5"/>
    <w:rsid w:val="0051786F"/>
    <w:rsid w:val="00520B22"/>
    <w:rsid w:val="00520F62"/>
    <w:rsid w:val="00520FCC"/>
    <w:rsid w:val="00521A1A"/>
    <w:rsid w:val="00522111"/>
    <w:rsid w:val="00522133"/>
    <w:rsid w:val="0052468D"/>
    <w:rsid w:val="0052626A"/>
    <w:rsid w:val="00527A9E"/>
    <w:rsid w:val="00530D0A"/>
    <w:rsid w:val="00532ADD"/>
    <w:rsid w:val="00533121"/>
    <w:rsid w:val="00535783"/>
    <w:rsid w:val="00536B5A"/>
    <w:rsid w:val="00540751"/>
    <w:rsid w:val="00542436"/>
    <w:rsid w:val="005429CA"/>
    <w:rsid w:val="00544181"/>
    <w:rsid w:val="005446D2"/>
    <w:rsid w:val="005447B6"/>
    <w:rsid w:val="00544DF2"/>
    <w:rsid w:val="00545B4C"/>
    <w:rsid w:val="005463C0"/>
    <w:rsid w:val="00546B88"/>
    <w:rsid w:val="00551B1B"/>
    <w:rsid w:val="0055419F"/>
    <w:rsid w:val="00555566"/>
    <w:rsid w:val="00557A76"/>
    <w:rsid w:val="00560143"/>
    <w:rsid w:val="00561031"/>
    <w:rsid w:val="00561A56"/>
    <w:rsid w:val="00562962"/>
    <w:rsid w:val="00562D62"/>
    <w:rsid w:val="005635D9"/>
    <w:rsid w:val="005651B4"/>
    <w:rsid w:val="00566927"/>
    <w:rsid w:val="00570A3B"/>
    <w:rsid w:val="00570E5E"/>
    <w:rsid w:val="0057141C"/>
    <w:rsid w:val="0057177D"/>
    <w:rsid w:val="0057224A"/>
    <w:rsid w:val="00573772"/>
    <w:rsid w:val="00574273"/>
    <w:rsid w:val="005747A1"/>
    <w:rsid w:val="00575321"/>
    <w:rsid w:val="00575519"/>
    <w:rsid w:val="00575AA7"/>
    <w:rsid w:val="00575D30"/>
    <w:rsid w:val="00575EA0"/>
    <w:rsid w:val="00575EC3"/>
    <w:rsid w:val="00576EED"/>
    <w:rsid w:val="00577924"/>
    <w:rsid w:val="00577DB6"/>
    <w:rsid w:val="0058107B"/>
    <w:rsid w:val="005812E9"/>
    <w:rsid w:val="005826FA"/>
    <w:rsid w:val="00582AF0"/>
    <w:rsid w:val="00583221"/>
    <w:rsid w:val="005846B1"/>
    <w:rsid w:val="00584708"/>
    <w:rsid w:val="005859D7"/>
    <w:rsid w:val="00587BD7"/>
    <w:rsid w:val="00587D79"/>
    <w:rsid w:val="00590C84"/>
    <w:rsid w:val="005911F7"/>
    <w:rsid w:val="00592A57"/>
    <w:rsid w:val="00593391"/>
    <w:rsid w:val="00595260"/>
    <w:rsid w:val="005956B3"/>
    <w:rsid w:val="0059643A"/>
    <w:rsid w:val="00597DF7"/>
    <w:rsid w:val="005A056B"/>
    <w:rsid w:val="005A165B"/>
    <w:rsid w:val="005A1F69"/>
    <w:rsid w:val="005A2B06"/>
    <w:rsid w:val="005A2EA2"/>
    <w:rsid w:val="005A3CB2"/>
    <w:rsid w:val="005A5D55"/>
    <w:rsid w:val="005A657A"/>
    <w:rsid w:val="005A6D16"/>
    <w:rsid w:val="005A7ADA"/>
    <w:rsid w:val="005A7D70"/>
    <w:rsid w:val="005B0E3D"/>
    <w:rsid w:val="005B213A"/>
    <w:rsid w:val="005B3419"/>
    <w:rsid w:val="005B4514"/>
    <w:rsid w:val="005B4799"/>
    <w:rsid w:val="005B484F"/>
    <w:rsid w:val="005B4F83"/>
    <w:rsid w:val="005B5205"/>
    <w:rsid w:val="005B558F"/>
    <w:rsid w:val="005B587A"/>
    <w:rsid w:val="005B5D8B"/>
    <w:rsid w:val="005B769D"/>
    <w:rsid w:val="005B78FE"/>
    <w:rsid w:val="005C0456"/>
    <w:rsid w:val="005C0C52"/>
    <w:rsid w:val="005C2C43"/>
    <w:rsid w:val="005C3C97"/>
    <w:rsid w:val="005C468D"/>
    <w:rsid w:val="005C5439"/>
    <w:rsid w:val="005C77AF"/>
    <w:rsid w:val="005D018C"/>
    <w:rsid w:val="005D0C2D"/>
    <w:rsid w:val="005D18F5"/>
    <w:rsid w:val="005D1EEA"/>
    <w:rsid w:val="005D23A5"/>
    <w:rsid w:val="005D25C5"/>
    <w:rsid w:val="005D2F27"/>
    <w:rsid w:val="005D304B"/>
    <w:rsid w:val="005D318F"/>
    <w:rsid w:val="005D3338"/>
    <w:rsid w:val="005D4A5C"/>
    <w:rsid w:val="005D53B5"/>
    <w:rsid w:val="005D795C"/>
    <w:rsid w:val="005E0443"/>
    <w:rsid w:val="005E0E2F"/>
    <w:rsid w:val="005E2406"/>
    <w:rsid w:val="005E27F0"/>
    <w:rsid w:val="005E2D7D"/>
    <w:rsid w:val="005E33B1"/>
    <w:rsid w:val="005E453C"/>
    <w:rsid w:val="005E5375"/>
    <w:rsid w:val="005E673D"/>
    <w:rsid w:val="005E7B44"/>
    <w:rsid w:val="005F0D25"/>
    <w:rsid w:val="005F192C"/>
    <w:rsid w:val="005F2016"/>
    <w:rsid w:val="005F2665"/>
    <w:rsid w:val="005F2B9D"/>
    <w:rsid w:val="005F403A"/>
    <w:rsid w:val="005F4EAA"/>
    <w:rsid w:val="005F5D47"/>
    <w:rsid w:val="005F6B4F"/>
    <w:rsid w:val="005F6F8A"/>
    <w:rsid w:val="006005B1"/>
    <w:rsid w:val="00600BA6"/>
    <w:rsid w:val="00600BF6"/>
    <w:rsid w:val="00602F07"/>
    <w:rsid w:val="00604B69"/>
    <w:rsid w:val="006063D6"/>
    <w:rsid w:val="006077B7"/>
    <w:rsid w:val="006077DA"/>
    <w:rsid w:val="0061082D"/>
    <w:rsid w:val="0061097E"/>
    <w:rsid w:val="00611FC8"/>
    <w:rsid w:val="0061208C"/>
    <w:rsid w:val="00612858"/>
    <w:rsid w:val="00612EA9"/>
    <w:rsid w:val="00613666"/>
    <w:rsid w:val="00613715"/>
    <w:rsid w:val="00614619"/>
    <w:rsid w:val="00614721"/>
    <w:rsid w:val="00614E7E"/>
    <w:rsid w:val="006157F1"/>
    <w:rsid w:val="00615D25"/>
    <w:rsid w:val="00615D57"/>
    <w:rsid w:val="00616622"/>
    <w:rsid w:val="006166E3"/>
    <w:rsid w:val="00616816"/>
    <w:rsid w:val="00616E07"/>
    <w:rsid w:val="0061761D"/>
    <w:rsid w:val="00617748"/>
    <w:rsid w:val="0061796A"/>
    <w:rsid w:val="00617AFA"/>
    <w:rsid w:val="00620582"/>
    <w:rsid w:val="00620FB7"/>
    <w:rsid w:val="006210F5"/>
    <w:rsid w:val="00621A27"/>
    <w:rsid w:val="006221D8"/>
    <w:rsid w:val="006230CE"/>
    <w:rsid w:val="00624246"/>
    <w:rsid w:val="00624446"/>
    <w:rsid w:val="0062534A"/>
    <w:rsid w:val="006254EB"/>
    <w:rsid w:val="006269C0"/>
    <w:rsid w:val="00626A5C"/>
    <w:rsid w:val="00626D0C"/>
    <w:rsid w:val="0062774E"/>
    <w:rsid w:val="00632825"/>
    <w:rsid w:val="00632BBF"/>
    <w:rsid w:val="00632C7B"/>
    <w:rsid w:val="00633C2E"/>
    <w:rsid w:val="006341AB"/>
    <w:rsid w:val="006367A4"/>
    <w:rsid w:val="00636D71"/>
    <w:rsid w:val="00637B79"/>
    <w:rsid w:val="00637FCC"/>
    <w:rsid w:val="0064051A"/>
    <w:rsid w:val="006420C6"/>
    <w:rsid w:val="00642AF8"/>
    <w:rsid w:val="00642C75"/>
    <w:rsid w:val="00643916"/>
    <w:rsid w:val="006441D8"/>
    <w:rsid w:val="006452E6"/>
    <w:rsid w:val="00646DD4"/>
    <w:rsid w:val="006471EA"/>
    <w:rsid w:val="006475A0"/>
    <w:rsid w:val="00650026"/>
    <w:rsid w:val="006502FD"/>
    <w:rsid w:val="006508EA"/>
    <w:rsid w:val="006512F1"/>
    <w:rsid w:val="0065194E"/>
    <w:rsid w:val="00652065"/>
    <w:rsid w:val="006524F0"/>
    <w:rsid w:val="00655299"/>
    <w:rsid w:val="00655A8D"/>
    <w:rsid w:val="00655BE7"/>
    <w:rsid w:val="00655D90"/>
    <w:rsid w:val="0065687C"/>
    <w:rsid w:val="006578A0"/>
    <w:rsid w:val="00657EBD"/>
    <w:rsid w:val="00663382"/>
    <w:rsid w:val="006637CB"/>
    <w:rsid w:val="00663B6C"/>
    <w:rsid w:val="00663C30"/>
    <w:rsid w:val="00663D13"/>
    <w:rsid w:val="006641BE"/>
    <w:rsid w:val="00664A71"/>
    <w:rsid w:val="006662D6"/>
    <w:rsid w:val="0066631D"/>
    <w:rsid w:val="00666BB5"/>
    <w:rsid w:val="00667D37"/>
    <w:rsid w:val="0067050E"/>
    <w:rsid w:val="0067115C"/>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2FB8"/>
    <w:rsid w:val="00683E6C"/>
    <w:rsid w:val="00684323"/>
    <w:rsid w:val="0068468D"/>
    <w:rsid w:val="00684B3B"/>
    <w:rsid w:val="00684F84"/>
    <w:rsid w:val="0068642D"/>
    <w:rsid w:val="00686F89"/>
    <w:rsid w:val="00687167"/>
    <w:rsid w:val="00687E5B"/>
    <w:rsid w:val="00691D39"/>
    <w:rsid w:val="00692774"/>
    <w:rsid w:val="00692A7D"/>
    <w:rsid w:val="0069451D"/>
    <w:rsid w:val="00694824"/>
    <w:rsid w:val="00694BCC"/>
    <w:rsid w:val="006954B6"/>
    <w:rsid w:val="00695DA5"/>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68A1"/>
    <w:rsid w:val="006B6AC9"/>
    <w:rsid w:val="006B6D3A"/>
    <w:rsid w:val="006B70B5"/>
    <w:rsid w:val="006C16DE"/>
    <w:rsid w:val="006C18B1"/>
    <w:rsid w:val="006C18EA"/>
    <w:rsid w:val="006C1DFB"/>
    <w:rsid w:val="006C20D9"/>
    <w:rsid w:val="006C3062"/>
    <w:rsid w:val="006C32D0"/>
    <w:rsid w:val="006C4A82"/>
    <w:rsid w:val="006C5104"/>
    <w:rsid w:val="006C5768"/>
    <w:rsid w:val="006C5D9C"/>
    <w:rsid w:val="006C6C11"/>
    <w:rsid w:val="006C7656"/>
    <w:rsid w:val="006C7D20"/>
    <w:rsid w:val="006D0553"/>
    <w:rsid w:val="006D11E7"/>
    <w:rsid w:val="006D28D4"/>
    <w:rsid w:val="006D37C6"/>
    <w:rsid w:val="006D54C4"/>
    <w:rsid w:val="006D5DA4"/>
    <w:rsid w:val="006D7041"/>
    <w:rsid w:val="006E17B2"/>
    <w:rsid w:val="006E19AB"/>
    <w:rsid w:val="006E30FE"/>
    <w:rsid w:val="006E3C2F"/>
    <w:rsid w:val="006E4CFE"/>
    <w:rsid w:val="006E5981"/>
    <w:rsid w:val="006E6446"/>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6D4E"/>
    <w:rsid w:val="00707D88"/>
    <w:rsid w:val="0071157E"/>
    <w:rsid w:val="00712BEA"/>
    <w:rsid w:val="00713A27"/>
    <w:rsid w:val="00713AE1"/>
    <w:rsid w:val="007151D2"/>
    <w:rsid w:val="007153F1"/>
    <w:rsid w:val="007154E8"/>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1F82"/>
    <w:rsid w:val="00732DAB"/>
    <w:rsid w:val="00733EC5"/>
    <w:rsid w:val="0073424D"/>
    <w:rsid w:val="007342B6"/>
    <w:rsid w:val="00735178"/>
    <w:rsid w:val="007369DF"/>
    <w:rsid w:val="00736C98"/>
    <w:rsid w:val="0073727F"/>
    <w:rsid w:val="007378A4"/>
    <w:rsid w:val="00737FA7"/>
    <w:rsid w:val="0074053F"/>
    <w:rsid w:val="00741BEE"/>
    <w:rsid w:val="00741E6B"/>
    <w:rsid w:val="0074345C"/>
    <w:rsid w:val="00744B20"/>
    <w:rsid w:val="00745254"/>
    <w:rsid w:val="00747045"/>
    <w:rsid w:val="00747501"/>
    <w:rsid w:val="00750595"/>
    <w:rsid w:val="007507EC"/>
    <w:rsid w:val="00750B3E"/>
    <w:rsid w:val="00750D63"/>
    <w:rsid w:val="00751052"/>
    <w:rsid w:val="007536C4"/>
    <w:rsid w:val="0075378C"/>
    <w:rsid w:val="007537DE"/>
    <w:rsid w:val="00753C17"/>
    <w:rsid w:val="00753CE8"/>
    <w:rsid w:val="00754696"/>
    <w:rsid w:val="00754C4E"/>
    <w:rsid w:val="00754CB9"/>
    <w:rsid w:val="00755689"/>
    <w:rsid w:val="007560F2"/>
    <w:rsid w:val="00756EDA"/>
    <w:rsid w:val="00756F0F"/>
    <w:rsid w:val="0075731D"/>
    <w:rsid w:val="00761AD9"/>
    <w:rsid w:val="00762197"/>
    <w:rsid w:val="00762C6D"/>
    <w:rsid w:val="00763563"/>
    <w:rsid w:val="0076418B"/>
    <w:rsid w:val="007646BB"/>
    <w:rsid w:val="007646F2"/>
    <w:rsid w:val="00766902"/>
    <w:rsid w:val="00766B87"/>
    <w:rsid w:val="00766C20"/>
    <w:rsid w:val="0077009F"/>
    <w:rsid w:val="00770184"/>
    <w:rsid w:val="00771A2C"/>
    <w:rsid w:val="007759DA"/>
    <w:rsid w:val="00775C1D"/>
    <w:rsid w:val="00776059"/>
    <w:rsid w:val="00777BCC"/>
    <w:rsid w:val="007812DA"/>
    <w:rsid w:val="00782465"/>
    <w:rsid w:val="007827E4"/>
    <w:rsid w:val="00783266"/>
    <w:rsid w:val="0078474D"/>
    <w:rsid w:val="00784B44"/>
    <w:rsid w:val="00784C0E"/>
    <w:rsid w:val="00785082"/>
    <w:rsid w:val="0078555C"/>
    <w:rsid w:val="00785926"/>
    <w:rsid w:val="00785B2D"/>
    <w:rsid w:val="0078722D"/>
    <w:rsid w:val="00787F5E"/>
    <w:rsid w:val="007908FF"/>
    <w:rsid w:val="00790F81"/>
    <w:rsid w:val="0079185E"/>
    <w:rsid w:val="007918B5"/>
    <w:rsid w:val="00791B9E"/>
    <w:rsid w:val="00792B3E"/>
    <w:rsid w:val="00793045"/>
    <w:rsid w:val="0079432B"/>
    <w:rsid w:val="00794514"/>
    <w:rsid w:val="007945BF"/>
    <w:rsid w:val="00795391"/>
    <w:rsid w:val="007954A7"/>
    <w:rsid w:val="00795D9E"/>
    <w:rsid w:val="007961F2"/>
    <w:rsid w:val="007970BE"/>
    <w:rsid w:val="00797FA4"/>
    <w:rsid w:val="007A0722"/>
    <w:rsid w:val="007A0D12"/>
    <w:rsid w:val="007A184F"/>
    <w:rsid w:val="007A1B0E"/>
    <w:rsid w:val="007A1F7A"/>
    <w:rsid w:val="007A4C53"/>
    <w:rsid w:val="007A50D7"/>
    <w:rsid w:val="007A5A6B"/>
    <w:rsid w:val="007A6780"/>
    <w:rsid w:val="007A759E"/>
    <w:rsid w:val="007B12C3"/>
    <w:rsid w:val="007B307E"/>
    <w:rsid w:val="007B320E"/>
    <w:rsid w:val="007B49FB"/>
    <w:rsid w:val="007B5633"/>
    <w:rsid w:val="007B6699"/>
    <w:rsid w:val="007B6B76"/>
    <w:rsid w:val="007B6EDF"/>
    <w:rsid w:val="007B7864"/>
    <w:rsid w:val="007B7888"/>
    <w:rsid w:val="007B7DC6"/>
    <w:rsid w:val="007C03EF"/>
    <w:rsid w:val="007C1489"/>
    <w:rsid w:val="007C1A92"/>
    <w:rsid w:val="007C268E"/>
    <w:rsid w:val="007C3A81"/>
    <w:rsid w:val="007C4C18"/>
    <w:rsid w:val="007C4D88"/>
    <w:rsid w:val="007C66BA"/>
    <w:rsid w:val="007C791B"/>
    <w:rsid w:val="007C7FD2"/>
    <w:rsid w:val="007D02DF"/>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43B2"/>
    <w:rsid w:val="007F43EE"/>
    <w:rsid w:val="007F4FB1"/>
    <w:rsid w:val="007F5198"/>
    <w:rsid w:val="007F7E7C"/>
    <w:rsid w:val="0080085F"/>
    <w:rsid w:val="0080129A"/>
    <w:rsid w:val="008022B4"/>
    <w:rsid w:val="00802D0A"/>
    <w:rsid w:val="00805280"/>
    <w:rsid w:val="00805FFB"/>
    <w:rsid w:val="00806328"/>
    <w:rsid w:val="00807466"/>
    <w:rsid w:val="00807D82"/>
    <w:rsid w:val="00810BFD"/>
    <w:rsid w:val="00811233"/>
    <w:rsid w:val="008128B5"/>
    <w:rsid w:val="0081492B"/>
    <w:rsid w:val="008156FE"/>
    <w:rsid w:val="00815748"/>
    <w:rsid w:val="00816103"/>
    <w:rsid w:val="00817266"/>
    <w:rsid w:val="008172FE"/>
    <w:rsid w:val="0082020C"/>
    <w:rsid w:val="00820864"/>
    <w:rsid w:val="008209F8"/>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391D"/>
    <w:rsid w:val="00833D12"/>
    <w:rsid w:val="0083483A"/>
    <w:rsid w:val="00835EB6"/>
    <w:rsid w:val="00835F87"/>
    <w:rsid w:val="008360B7"/>
    <w:rsid w:val="00836465"/>
    <w:rsid w:val="00836867"/>
    <w:rsid w:val="00836891"/>
    <w:rsid w:val="00840A49"/>
    <w:rsid w:val="00841C86"/>
    <w:rsid w:val="008420A4"/>
    <w:rsid w:val="00842DCB"/>
    <w:rsid w:val="00843CBD"/>
    <w:rsid w:val="008458CE"/>
    <w:rsid w:val="00845C1B"/>
    <w:rsid w:val="00846510"/>
    <w:rsid w:val="00851C1C"/>
    <w:rsid w:val="00852E25"/>
    <w:rsid w:val="00853048"/>
    <w:rsid w:val="00854D70"/>
    <w:rsid w:val="0085586E"/>
    <w:rsid w:val="008566AC"/>
    <w:rsid w:val="00857FB7"/>
    <w:rsid w:val="00861DFF"/>
    <w:rsid w:val="008629F1"/>
    <w:rsid w:val="00862F46"/>
    <w:rsid w:val="0086392B"/>
    <w:rsid w:val="0086448D"/>
    <w:rsid w:val="008644C3"/>
    <w:rsid w:val="008679CC"/>
    <w:rsid w:val="00871EDE"/>
    <w:rsid w:val="00871FAF"/>
    <w:rsid w:val="00872000"/>
    <w:rsid w:val="00872CF9"/>
    <w:rsid w:val="00872DE7"/>
    <w:rsid w:val="00872E2D"/>
    <w:rsid w:val="00872FB2"/>
    <w:rsid w:val="00873F8F"/>
    <w:rsid w:val="008758BA"/>
    <w:rsid w:val="00875CB9"/>
    <w:rsid w:val="00875D23"/>
    <w:rsid w:val="00875D3B"/>
    <w:rsid w:val="00875E19"/>
    <w:rsid w:val="00875E9B"/>
    <w:rsid w:val="00877D6D"/>
    <w:rsid w:val="008818C9"/>
    <w:rsid w:val="00881D90"/>
    <w:rsid w:val="00882149"/>
    <w:rsid w:val="00883C87"/>
    <w:rsid w:val="00883E8B"/>
    <w:rsid w:val="008844E2"/>
    <w:rsid w:val="00885CBA"/>
    <w:rsid w:val="008861DF"/>
    <w:rsid w:val="00887086"/>
    <w:rsid w:val="00887CFA"/>
    <w:rsid w:val="00890F87"/>
    <w:rsid w:val="008918FD"/>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437"/>
    <w:rsid w:val="008A4F27"/>
    <w:rsid w:val="008A4F4F"/>
    <w:rsid w:val="008A587A"/>
    <w:rsid w:val="008A5AFD"/>
    <w:rsid w:val="008A64A9"/>
    <w:rsid w:val="008A6E04"/>
    <w:rsid w:val="008A7245"/>
    <w:rsid w:val="008A7FAF"/>
    <w:rsid w:val="008B02BC"/>
    <w:rsid w:val="008B1378"/>
    <w:rsid w:val="008B1858"/>
    <w:rsid w:val="008B280C"/>
    <w:rsid w:val="008B2B2E"/>
    <w:rsid w:val="008B4833"/>
    <w:rsid w:val="008B48A9"/>
    <w:rsid w:val="008B5ABF"/>
    <w:rsid w:val="008B6C34"/>
    <w:rsid w:val="008B7004"/>
    <w:rsid w:val="008C010C"/>
    <w:rsid w:val="008C02D9"/>
    <w:rsid w:val="008C12AF"/>
    <w:rsid w:val="008C1D33"/>
    <w:rsid w:val="008C324D"/>
    <w:rsid w:val="008C39EB"/>
    <w:rsid w:val="008C4281"/>
    <w:rsid w:val="008C56A7"/>
    <w:rsid w:val="008C5E2C"/>
    <w:rsid w:val="008C70B2"/>
    <w:rsid w:val="008D1114"/>
    <w:rsid w:val="008D26F2"/>
    <w:rsid w:val="008D2F56"/>
    <w:rsid w:val="008D5496"/>
    <w:rsid w:val="008D5AD2"/>
    <w:rsid w:val="008D6261"/>
    <w:rsid w:val="008D7BCF"/>
    <w:rsid w:val="008E0287"/>
    <w:rsid w:val="008E03F1"/>
    <w:rsid w:val="008E1BC5"/>
    <w:rsid w:val="008E2515"/>
    <w:rsid w:val="008E264B"/>
    <w:rsid w:val="008E299D"/>
    <w:rsid w:val="008E453F"/>
    <w:rsid w:val="008E48AD"/>
    <w:rsid w:val="008E48CE"/>
    <w:rsid w:val="008E61FC"/>
    <w:rsid w:val="008E6BBB"/>
    <w:rsid w:val="008E75A2"/>
    <w:rsid w:val="008E7CF6"/>
    <w:rsid w:val="008F084F"/>
    <w:rsid w:val="008F1E2D"/>
    <w:rsid w:val="008F45D7"/>
    <w:rsid w:val="008F6251"/>
    <w:rsid w:val="008F70B2"/>
    <w:rsid w:val="00900D8D"/>
    <w:rsid w:val="00901891"/>
    <w:rsid w:val="009024B5"/>
    <w:rsid w:val="00902BB0"/>
    <w:rsid w:val="00902DEC"/>
    <w:rsid w:val="009032D9"/>
    <w:rsid w:val="00905835"/>
    <w:rsid w:val="009061B4"/>
    <w:rsid w:val="0090652F"/>
    <w:rsid w:val="00906B99"/>
    <w:rsid w:val="00907175"/>
    <w:rsid w:val="00907314"/>
    <w:rsid w:val="009077C5"/>
    <w:rsid w:val="009077E2"/>
    <w:rsid w:val="0091064B"/>
    <w:rsid w:val="0091184D"/>
    <w:rsid w:val="00911DCB"/>
    <w:rsid w:val="00912139"/>
    <w:rsid w:val="0091214D"/>
    <w:rsid w:val="00912261"/>
    <w:rsid w:val="0091241E"/>
    <w:rsid w:val="00912933"/>
    <w:rsid w:val="00913588"/>
    <w:rsid w:val="00914E79"/>
    <w:rsid w:val="009156F8"/>
    <w:rsid w:val="009169D4"/>
    <w:rsid w:val="00917082"/>
    <w:rsid w:val="00917125"/>
    <w:rsid w:val="009177E2"/>
    <w:rsid w:val="00921131"/>
    <w:rsid w:val="00921428"/>
    <w:rsid w:val="00921F4E"/>
    <w:rsid w:val="00923855"/>
    <w:rsid w:val="00923A4B"/>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5357"/>
    <w:rsid w:val="0093581E"/>
    <w:rsid w:val="00936793"/>
    <w:rsid w:val="0094034C"/>
    <w:rsid w:val="0094038D"/>
    <w:rsid w:val="0094058F"/>
    <w:rsid w:val="00940BF3"/>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1973"/>
    <w:rsid w:val="0095367A"/>
    <w:rsid w:val="0095440A"/>
    <w:rsid w:val="009544DE"/>
    <w:rsid w:val="00954BE5"/>
    <w:rsid w:val="0095648D"/>
    <w:rsid w:val="009572FD"/>
    <w:rsid w:val="0096292B"/>
    <w:rsid w:val="00964090"/>
    <w:rsid w:val="009640BB"/>
    <w:rsid w:val="00967136"/>
    <w:rsid w:val="0096736C"/>
    <w:rsid w:val="00974EB4"/>
    <w:rsid w:val="00975417"/>
    <w:rsid w:val="0097632A"/>
    <w:rsid w:val="0097689B"/>
    <w:rsid w:val="00976CB1"/>
    <w:rsid w:val="00980E7B"/>
    <w:rsid w:val="00980FBE"/>
    <w:rsid w:val="009814BF"/>
    <w:rsid w:val="00981721"/>
    <w:rsid w:val="00981C55"/>
    <w:rsid w:val="00981F23"/>
    <w:rsid w:val="00984438"/>
    <w:rsid w:val="009851C6"/>
    <w:rsid w:val="009854B3"/>
    <w:rsid w:val="00987157"/>
    <w:rsid w:val="00990592"/>
    <w:rsid w:val="00990A57"/>
    <w:rsid w:val="00990BE6"/>
    <w:rsid w:val="00990DE5"/>
    <w:rsid w:val="00991D27"/>
    <w:rsid w:val="00995059"/>
    <w:rsid w:val="00995304"/>
    <w:rsid w:val="0099692A"/>
    <w:rsid w:val="0099695D"/>
    <w:rsid w:val="009A2317"/>
    <w:rsid w:val="009A2C5D"/>
    <w:rsid w:val="009A3272"/>
    <w:rsid w:val="009A3F16"/>
    <w:rsid w:val="009A507C"/>
    <w:rsid w:val="009A5B55"/>
    <w:rsid w:val="009A615E"/>
    <w:rsid w:val="009B0D8F"/>
    <w:rsid w:val="009B2487"/>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EA4"/>
    <w:rsid w:val="009C32C0"/>
    <w:rsid w:val="009C54E9"/>
    <w:rsid w:val="009C62F6"/>
    <w:rsid w:val="009C69B2"/>
    <w:rsid w:val="009D0930"/>
    <w:rsid w:val="009D37A6"/>
    <w:rsid w:val="009D37DE"/>
    <w:rsid w:val="009D4255"/>
    <w:rsid w:val="009D52AD"/>
    <w:rsid w:val="009D55E5"/>
    <w:rsid w:val="009D6718"/>
    <w:rsid w:val="009D6CB1"/>
    <w:rsid w:val="009E0A0A"/>
    <w:rsid w:val="009E3996"/>
    <w:rsid w:val="009E5367"/>
    <w:rsid w:val="009E5B3C"/>
    <w:rsid w:val="009E78B8"/>
    <w:rsid w:val="009F059D"/>
    <w:rsid w:val="009F0928"/>
    <w:rsid w:val="009F102F"/>
    <w:rsid w:val="009F1326"/>
    <w:rsid w:val="009F24E0"/>
    <w:rsid w:val="009F2501"/>
    <w:rsid w:val="009F2C6E"/>
    <w:rsid w:val="009F3C0D"/>
    <w:rsid w:val="009F4B6D"/>
    <w:rsid w:val="009F528E"/>
    <w:rsid w:val="009F5592"/>
    <w:rsid w:val="009F5A80"/>
    <w:rsid w:val="009F793E"/>
    <w:rsid w:val="009F7C7D"/>
    <w:rsid w:val="00A0097F"/>
    <w:rsid w:val="00A01074"/>
    <w:rsid w:val="00A01356"/>
    <w:rsid w:val="00A0170E"/>
    <w:rsid w:val="00A01EFF"/>
    <w:rsid w:val="00A037CF"/>
    <w:rsid w:val="00A03D0C"/>
    <w:rsid w:val="00A03D95"/>
    <w:rsid w:val="00A04D39"/>
    <w:rsid w:val="00A04D97"/>
    <w:rsid w:val="00A0504C"/>
    <w:rsid w:val="00A052CF"/>
    <w:rsid w:val="00A057F4"/>
    <w:rsid w:val="00A066D3"/>
    <w:rsid w:val="00A07AD0"/>
    <w:rsid w:val="00A10B84"/>
    <w:rsid w:val="00A112A3"/>
    <w:rsid w:val="00A11799"/>
    <w:rsid w:val="00A11970"/>
    <w:rsid w:val="00A12D58"/>
    <w:rsid w:val="00A13803"/>
    <w:rsid w:val="00A1419B"/>
    <w:rsid w:val="00A14490"/>
    <w:rsid w:val="00A14835"/>
    <w:rsid w:val="00A15042"/>
    <w:rsid w:val="00A16176"/>
    <w:rsid w:val="00A16233"/>
    <w:rsid w:val="00A162A1"/>
    <w:rsid w:val="00A177D5"/>
    <w:rsid w:val="00A22025"/>
    <w:rsid w:val="00A22E54"/>
    <w:rsid w:val="00A23EEE"/>
    <w:rsid w:val="00A242E6"/>
    <w:rsid w:val="00A252CF"/>
    <w:rsid w:val="00A26200"/>
    <w:rsid w:val="00A27456"/>
    <w:rsid w:val="00A274D7"/>
    <w:rsid w:val="00A312FB"/>
    <w:rsid w:val="00A3193B"/>
    <w:rsid w:val="00A32597"/>
    <w:rsid w:val="00A32E45"/>
    <w:rsid w:val="00A33891"/>
    <w:rsid w:val="00A34AC0"/>
    <w:rsid w:val="00A36D03"/>
    <w:rsid w:val="00A40F6D"/>
    <w:rsid w:val="00A416E0"/>
    <w:rsid w:val="00A42014"/>
    <w:rsid w:val="00A4279D"/>
    <w:rsid w:val="00A43C61"/>
    <w:rsid w:val="00A45527"/>
    <w:rsid w:val="00A4719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08B5"/>
    <w:rsid w:val="00A610A3"/>
    <w:rsid w:val="00A61690"/>
    <w:rsid w:val="00A62895"/>
    <w:rsid w:val="00A63072"/>
    <w:rsid w:val="00A63F69"/>
    <w:rsid w:val="00A642FE"/>
    <w:rsid w:val="00A64354"/>
    <w:rsid w:val="00A64530"/>
    <w:rsid w:val="00A6522C"/>
    <w:rsid w:val="00A65AF3"/>
    <w:rsid w:val="00A65B3D"/>
    <w:rsid w:val="00A67D09"/>
    <w:rsid w:val="00A7003A"/>
    <w:rsid w:val="00A701A1"/>
    <w:rsid w:val="00A701AA"/>
    <w:rsid w:val="00A7135E"/>
    <w:rsid w:val="00A71488"/>
    <w:rsid w:val="00A71683"/>
    <w:rsid w:val="00A718E7"/>
    <w:rsid w:val="00A71C83"/>
    <w:rsid w:val="00A72AD7"/>
    <w:rsid w:val="00A7309F"/>
    <w:rsid w:val="00A73219"/>
    <w:rsid w:val="00A743DB"/>
    <w:rsid w:val="00A74543"/>
    <w:rsid w:val="00A746A6"/>
    <w:rsid w:val="00A77513"/>
    <w:rsid w:val="00A777D4"/>
    <w:rsid w:val="00A81D68"/>
    <w:rsid w:val="00A822FD"/>
    <w:rsid w:val="00A82922"/>
    <w:rsid w:val="00A83A27"/>
    <w:rsid w:val="00A8400D"/>
    <w:rsid w:val="00A84A8C"/>
    <w:rsid w:val="00A85214"/>
    <w:rsid w:val="00A853BC"/>
    <w:rsid w:val="00A878BF"/>
    <w:rsid w:val="00A87900"/>
    <w:rsid w:val="00A87E28"/>
    <w:rsid w:val="00A905B8"/>
    <w:rsid w:val="00A90A97"/>
    <w:rsid w:val="00A93799"/>
    <w:rsid w:val="00A937AF"/>
    <w:rsid w:val="00A938C4"/>
    <w:rsid w:val="00A93F3D"/>
    <w:rsid w:val="00A94086"/>
    <w:rsid w:val="00A95837"/>
    <w:rsid w:val="00A95D14"/>
    <w:rsid w:val="00A969A7"/>
    <w:rsid w:val="00A96D56"/>
    <w:rsid w:val="00A9766A"/>
    <w:rsid w:val="00AA0723"/>
    <w:rsid w:val="00AA231C"/>
    <w:rsid w:val="00AA26CD"/>
    <w:rsid w:val="00AA31EA"/>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10C"/>
    <w:rsid w:val="00AC1568"/>
    <w:rsid w:val="00AC18B1"/>
    <w:rsid w:val="00AC443B"/>
    <w:rsid w:val="00AC4612"/>
    <w:rsid w:val="00AC67FF"/>
    <w:rsid w:val="00AD0E10"/>
    <w:rsid w:val="00AD1BA4"/>
    <w:rsid w:val="00AD23B2"/>
    <w:rsid w:val="00AD3131"/>
    <w:rsid w:val="00AD72AC"/>
    <w:rsid w:val="00AD72CA"/>
    <w:rsid w:val="00AD796F"/>
    <w:rsid w:val="00AD7ADF"/>
    <w:rsid w:val="00AE0A24"/>
    <w:rsid w:val="00AE0AB1"/>
    <w:rsid w:val="00AE2C3D"/>
    <w:rsid w:val="00AE459A"/>
    <w:rsid w:val="00AE57A6"/>
    <w:rsid w:val="00AE6019"/>
    <w:rsid w:val="00AE725D"/>
    <w:rsid w:val="00AE7513"/>
    <w:rsid w:val="00AE7C2C"/>
    <w:rsid w:val="00AF065D"/>
    <w:rsid w:val="00AF0B9C"/>
    <w:rsid w:val="00AF0D89"/>
    <w:rsid w:val="00AF1AAD"/>
    <w:rsid w:val="00AF1DFC"/>
    <w:rsid w:val="00AF2347"/>
    <w:rsid w:val="00AF34EC"/>
    <w:rsid w:val="00AF4363"/>
    <w:rsid w:val="00AF5653"/>
    <w:rsid w:val="00AF6CFA"/>
    <w:rsid w:val="00AF7D9B"/>
    <w:rsid w:val="00AF7E9B"/>
    <w:rsid w:val="00B00813"/>
    <w:rsid w:val="00B00A26"/>
    <w:rsid w:val="00B019F3"/>
    <w:rsid w:val="00B02BAC"/>
    <w:rsid w:val="00B03400"/>
    <w:rsid w:val="00B038BF"/>
    <w:rsid w:val="00B03EC3"/>
    <w:rsid w:val="00B046BB"/>
    <w:rsid w:val="00B04B32"/>
    <w:rsid w:val="00B10371"/>
    <w:rsid w:val="00B107BB"/>
    <w:rsid w:val="00B10EBF"/>
    <w:rsid w:val="00B1107E"/>
    <w:rsid w:val="00B11BFF"/>
    <w:rsid w:val="00B12283"/>
    <w:rsid w:val="00B12E7F"/>
    <w:rsid w:val="00B13B3B"/>
    <w:rsid w:val="00B13BB1"/>
    <w:rsid w:val="00B15063"/>
    <w:rsid w:val="00B156EB"/>
    <w:rsid w:val="00B15B0D"/>
    <w:rsid w:val="00B160C8"/>
    <w:rsid w:val="00B1651F"/>
    <w:rsid w:val="00B166B7"/>
    <w:rsid w:val="00B167C2"/>
    <w:rsid w:val="00B17049"/>
    <w:rsid w:val="00B2034C"/>
    <w:rsid w:val="00B20DD9"/>
    <w:rsid w:val="00B23074"/>
    <w:rsid w:val="00B2471F"/>
    <w:rsid w:val="00B25920"/>
    <w:rsid w:val="00B27BE4"/>
    <w:rsid w:val="00B3288B"/>
    <w:rsid w:val="00B3302F"/>
    <w:rsid w:val="00B3320C"/>
    <w:rsid w:val="00B34528"/>
    <w:rsid w:val="00B35E7B"/>
    <w:rsid w:val="00B36B07"/>
    <w:rsid w:val="00B372DD"/>
    <w:rsid w:val="00B37789"/>
    <w:rsid w:val="00B40609"/>
    <w:rsid w:val="00B409DD"/>
    <w:rsid w:val="00B42121"/>
    <w:rsid w:val="00B43365"/>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3D36"/>
    <w:rsid w:val="00B54C8E"/>
    <w:rsid w:val="00B55799"/>
    <w:rsid w:val="00B56559"/>
    <w:rsid w:val="00B6106D"/>
    <w:rsid w:val="00B6125F"/>
    <w:rsid w:val="00B62196"/>
    <w:rsid w:val="00B622FA"/>
    <w:rsid w:val="00B62FBD"/>
    <w:rsid w:val="00B711ED"/>
    <w:rsid w:val="00B71557"/>
    <w:rsid w:val="00B7319E"/>
    <w:rsid w:val="00B731C9"/>
    <w:rsid w:val="00B73438"/>
    <w:rsid w:val="00B75DBB"/>
    <w:rsid w:val="00B77EC9"/>
    <w:rsid w:val="00B8145C"/>
    <w:rsid w:val="00B816FD"/>
    <w:rsid w:val="00B8172E"/>
    <w:rsid w:val="00B83B1D"/>
    <w:rsid w:val="00B83E44"/>
    <w:rsid w:val="00B853AF"/>
    <w:rsid w:val="00B912B7"/>
    <w:rsid w:val="00B9169D"/>
    <w:rsid w:val="00B925E1"/>
    <w:rsid w:val="00B92701"/>
    <w:rsid w:val="00B93E8D"/>
    <w:rsid w:val="00B945AA"/>
    <w:rsid w:val="00B9490F"/>
    <w:rsid w:val="00B94B7A"/>
    <w:rsid w:val="00B97A7E"/>
    <w:rsid w:val="00BA0C00"/>
    <w:rsid w:val="00BA14A7"/>
    <w:rsid w:val="00BA16A3"/>
    <w:rsid w:val="00BA1834"/>
    <w:rsid w:val="00BA195B"/>
    <w:rsid w:val="00BA41FF"/>
    <w:rsid w:val="00BA4BAE"/>
    <w:rsid w:val="00BA4D93"/>
    <w:rsid w:val="00BA5247"/>
    <w:rsid w:val="00BA5475"/>
    <w:rsid w:val="00BA6554"/>
    <w:rsid w:val="00BA6846"/>
    <w:rsid w:val="00BA73BE"/>
    <w:rsid w:val="00BA7C6A"/>
    <w:rsid w:val="00BB1B22"/>
    <w:rsid w:val="00BB1BC8"/>
    <w:rsid w:val="00BB1C3A"/>
    <w:rsid w:val="00BB20C1"/>
    <w:rsid w:val="00BB218B"/>
    <w:rsid w:val="00BB3B52"/>
    <w:rsid w:val="00BB530E"/>
    <w:rsid w:val="00BB54E8"/>
    <w:rsid w:val="00BB5CD6"/>
    <w:rsid w:val="00BB7053"/>
    <w:rsid w:val="00BC0A14"/>
    <w:rsid w:val="00BC11FE"/>
    <w:rsid w:val="00BC1203"/>
    <w:rsid w:val="00BC2F51"/>
    <w:rsid w:val="00BC3463"/>
    <w:rsid w:val="00BC5C66"/>
    <w:rsid w:val="00BC66E1"/>
    <w:rsid w:val="00BC74EE"/>
    <w:rsid w:val="00BD2A2D"/>
    <w:rsid w:val="00BD2B20"/>
    <w:rsid w:val="00BD4989"/>
    <w:rsid w:val="00BD4AD0"/>
    <w:rsid w:val="00BD541A"/>
    <w:rsid w:val="00BD567D"/>
    <w:rsid w:val="00BD5CD6"/>
    <w:rsid w:val="00BD6852"/>
    <w:rsid w:val="00BD738F"/>
    <w:rsid w:val="00BD7E0B"/>
    <w:rsid w:val="00BE1319"/>
    <w:rsid w:val="00BE1855"/>
    <w:rsid w:val="00BE24D6"/>
    <w:rsid w:val="00BE2A07"/>
    <w:rsid w:val="00BE3876"/>
    <w:rsid w:val="00BE38B8"/>
    <w:rsid w:val="00BE6061"/>
    <w:rsid w:val="00BE704B"/>
    <w:rsid w:val="00BF0C8E"/>
    <w:rsid w:val="00BF13EF"/>
    <w:rsid w:val="00BF19FB"/>
    <w:rsid w:val="00BF2340"/>
    <w:rsid w:val="00BF2C23"/>
    <w:rsid w:val="00BF32F3"/>
    <w:rsid w:val="00BF4584"/>
    <w:rsid w:val="00BF5220"/>
    <w:rsid w:val="00BF5FA9"/>
    <w:rsid w:val="00BF5FC4"/>
    <w:rsid w:val="00BF6C35"/>
    <w:rsid w:val="00C0103A"/>
    <w:rsid w:val="00C018F7"/>
    <w:rsid w:val="00C01AEB"/>
    <w:rsid w:val="00C023A7"/>
    <w:rsid w:val="00C03270"/>
    <w:rsid w:val="00C06E3B"/>
    <w:rsid w:val="00C06EBA"/>
    <w:rsid w:val="00C071AA"/>
    <w:rsid w:val="00C077A6"/>
    <w:rsid w:val="00C121AC"/>
    <w:rsid w:val="00C13B01"/>
    <w:rsid w:val="00C13EFD"/>
    <w:rsid w:val="00C140E1"/>
    <w:rsid w:val="00C1552E"/>
    <w:rsid w:val="00C164A6"/>
    <w:rsid w:val="00C16B5B"/>
    <w:rsid w:val="00C16CB4"/>
    <w:rsid w:val="00C173CE"/>
    <w:rsid w:val="00C1789D"/>
    <w:rsid w:val="00C202AE"/>
    <w:rsid w:val="00C209AF"/>
    <w:rsid w:val="00C213A2"/>
    <w:rsid w:val="00C21E05"/>
    <w:rsid w:val="00C21F01"/>
    <w:rsid w:val="00C223F3"/>
    <w:rsid w:val="00C223F4"/>
    <w:rsid w:val="00C2307F"/>
    <w:rsid w:val="00C2453B"/>
    <w:rsid w:val="00C25AFD"/>
    <w:rsid w:val="00C25DD2"/>
    <w:rsid w:val="00C26DE6"/>
    <w:rsid w:val="00C274A5"/>
    <w:rsid w:val="00C27C05"/>
    <w:rsid w:val="00C318DD"/>
    <w:rsid w:val="00C322D3"/>
    <w:rsid w:val="00C34124"/>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58B5"/>
    <w:rsid w:val="00C56C0F"/>
    <w:rsid w:val="00C57760"/>
    <w:rsid w:val="00C57DBE"/>
    <w:rsid w:val="00C60053"/>
    <w:rsid w:val="00C615E2"/>
    <w:rsid w:val="00C64223"/>
    <w:rsid w:val="00C646AA"/>
    <w:rsid w:val="00C64A89"/>
    <w:rsid w:val="00C64AA7"/>
    <w:rsid w:val="00C64C69"/>
    <w:rsid w:val="00C65484"/>
    <w:rsid w:val="00C669A2"/>
    <w:rsid w:val="00C66AE6"/>
    <w:rsid w:val="00C707EC"/>
    <w:rsid w:val="00C74B35"/>
    <w:rsid w:val="00C75F48"/>
    <w:rsid w:val="00C764FC"/>
    <w:rsid w:val="00C76572"/>
    <w:rsid w:val="00C7744A"/>
    <w:rsid w:val="00C810A4"/>
    <w:rsid w:val="00C83239"/>
    <w:rsid w:val="00C83657"/>
    <w:rsid w:val="00C83DEF"/>
    <w:rsid w:val="00C84453"/>
    <w:rsid w:val="00C84857"/>
    <w:rsid w:val="00C85C9B"/>
    <w:rsid w:val="00C8669B"/>
    <w:rsid w:val="00C87ED8"/>
    <w:rsid w:val="00C904DE"/>
    <w:rsid w:val="00C90C7D"/>
    <w:rsid w:val="00C9133A"/>
    <w:rsid w:val="00C92D93"/>
    <w:rsid w:val="00C92F03"/>
    <w:rsid w:val="00C93635"/>
    <w:rsid w:val="00C94625"/>
    <w:rsid w:val="00C9561E"/>
    <w:rsid w:val="00C95761"/>
    <w:rsid w:val="00C9689F"/>
    <w:rsid w:val="00C97C3D"/>
    <w:rsid w:val="00CA02EF"/>
    <w:rsid w:val="00CA2E11"/>
    <w:rsid w:val="00CA3428"/>
    <w:rsid w:val="00CA4FD4"/>
    <w:rsid w:val="00CA6B4C"/>
    <w:rsid w:val="00CA6BE9"/>
    <w:rsid w:val="00CA7531"/>
    <w:rsid w:val="00CA7EF3"/>
    <w:rsid w:val="00CB06FE"/>
    <w:rsid w:val="00CB0AF5"/>
    <w:rsid w:val="00CB4568"/>
    <w:rsid w:val="00CB5319"/>
    <w:rsid w:val="00CB54C2"/>
    <w:rsid w:val="00CC0CAD"/>
    <w:rsid w:val="00CC119D"/>
    <w:rsid w:val="00CC2E2D"/>
    <w:rsid w:val="00CC3811"/>
    <w:rsid w:val="00CC52F7"/>
    <w:rsid w:val="00CC6D28"/>
    <w:rsid w:val="00CC7E4F"/>
    <w:rsid w:val="00CD18B5"/>
    <w:rsid w:val="00CD2B56"/>
    <w:rsid w:val="00CD34B7"/>
    <w:rsid w:val="00CD41BD"/>
    <w:rsid w:val="00CD4920"/>
    <w:rsid w:val="00CD5126"/>
    <w:rsid w:val="00CD5EB1"/>
    <w:rsid w:val="00CD6E6F"/>
    <w:rsid w:val="00CD7B4E"/>
    <w:rsid w:val="00CE0DC1"/>
    <w:rsid w:val="00CE161C"/>
    <w:rsid w:val="00CE3A94"/>
    <w:rsid w:val="00CE3B5D"/>
    <w:rsid w:val="00CE4BB8"/>
    <w:rsid w:val="00CE60BF"/>
    <w:rsid w:val="00CE6E91"/>
    <w:rsid w:val="00CF18F0"/>
    <w:rsid w:val="00CF1BC4"/>
    <w:rsid w:val="00CF29D2"/>
    <w:rsid w:val="00CF3208"/>
    <w:rsid w:val="00CF3EAE"/>
    <w:rsid w:val="00CF4534"/>
    <w:rsid w:val="00CF4607"/>
    <w:rsid w:val="00CF60B4"/>
    <w:rsid w:val="00D00643"/>
    <w:rsid w:val="00D00CC5"/>
    <w:rsid w:val="00D03B40"/>
    <w:rsid w:val="00D03C51"/>
    <w:rsid w:val="00D04723"/>
    <w:rsid w:val="00D05E9E"/>
    <w:rsid w:val="00D06120"/>
    <w:rsid w:val="00D07080"/>
    <w:rsid w:val="00D07352"/>
    <w:rsid w:val="00D10635"/>
    <w:rsid w:val="00D10F8D"/>
    <w:rsid w:val="00D119C6"/>
    <w:rsid w:val="00D12108"/>
    <w:rsid w:val="00D125BE"/>
    <w:rsid w:val="00D12F37"/>
    <w:rsid w:val="00D144B0"/>
    <w:rsid w:val="00D171EC"/>
    <w:rsid w:val="00D1729F"/>
    <w:rsid w:val="00D2058E"/>
    <w:rsid w:val="00D205F5"/>
    <w:rsid w:val="00D206F3"/>
    <w:rsid w:val="00D2167D"/>
    <w:rsid w:val="00D23139"/>
    <w:rsid w:val="00D2380A"/>
    <w:rsid w:val="00D2583B"/>
    <w:rsid w:val="00D25CCB"/>
    <w:rsid w:val="00D25FDB"/>
    <w:rsid w:val="00D278AE"/>
    <w:rsid w:val="00D278C1"/>
    <w:rsid w:val="00D27ED3"/>
    <w:rsid w:val="00D30A36"/>
    <w:rsid w:val="00D31984"/>
    <w:rsid w:val="00D31EF3"/>
    <w:rsid w:val="00D33C63"/>
    <w:rsid w:val="00D33D39"/>
    <w:rsid w:val="00D34D85"/>
    <w:rsid w:val="00D3645E"/>
    <w:rsid w:val="00D40B1B"/>
    <w:rsid w:val="00D415CC"/>
    <w:rsid w:val="00D4203E"/>
    <w:rsid w:val="00D42587"/>
    <w:rsid w:val="00D436DE"/>
    <w:rsid w:val="00D442DA"/>
    <w:rsid w:val="00D448F9"/>
    <w:rsid w:val="00D45D09"/>
    <w:rsid w:val="00D45EB1"/>
    <w:rsid w:val="00D463F6"/>
    <w:rsid w:val="00D46688"/>
    <w:rsid w:val="00D46B01"/>
    <w:rsid w:val="00D4731B"/>
    <w:rsid w:val="00D50EEA"/>
    <w:rsid w:val="00D52278"/>
    <w:rsid w:val="00D52564"/>
    <w:rsid w:val="00D5437E"/>
    <w:rsid w:val="00D54510"/>
    <w:rsid w:val="00D5488C"/>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5F2E"/>
    <w:rsid w:val="00D66300"/>
    <w:rsid w:val="00D6695C"/>
    <w:rsid w:val="00D67172"/>
    <w:rsid w:val="00D677D6"/>
    <w:rsid w:val="00D71412"/>
    <w:rsid w:val="00D72FF9"/>
    <w:rsid w:val="00D73658"/>
    <w:rsid w:val="00D73E16"/>
    <w:rsid w:val="00D74064"/>
    <w:rsid w:val="00D74840"/>
    <w:rsid w:val="00D75BD0"/>
    <w:rsid w:val="00D772FA"/>
    <w:rsid w:val="00D77416"/>
    <w:rsid w:val="00D779A1"/>
    <w:rsid w:val="00D807A9"/>
    <w:rsid w:val="00D816EC"/>
    <w:rsid w:val="00D81F3C"/>
    <w:rsid w:val="00D82E31"/>
    <w:rsid w:val="00D83739"/>
    <w:rsid w:val="00D84721"/>
    <w:rsid w:val="00D8644A"/>
    <w:rsid w:val="00D86583"/>
    <w:rsid w:val="00D87BA3"/>
    <w:rsid w:val="00D90A21"/>
    <w:rsid w:val="00D9273C"/>
    <w:rsid w:val="00D93A36"/>
    <w:rsid w:val="00D962C7"/>
    <w:rsid w:val="00D972E7"/>
    <w:rsid w:val="00DA2A70"/>
    <w:rsid w:val="00DA557E"/>
    <w:rsid w:val="00DA6179"/>
    <w:rsid w:val="00DA6D21"/>
    <w:rsid w:val="00DA7127"/>
    <w:rsid w:val="00DB085C"/>
    <w:rsid w:val="00DB0EEF"/>
    <w:rsid w:val="00DB3EA2"/>
    <w:rsid w:val="00DB49AE"/>
    <w:rsid w:val="00DB6852"/>
    <w:rsid w:val="00DB6E05"/>
    <w:rsid w:val="00DC2912"/>
    <w:rsid w:val="00DC59A1"/>
    <w:rsid w:val="00DC6452"/>
    <w:rsid w:val="00DC7691"/>
    <w:rsid w:val="00DC7B0D"/>
    <w:rsid w:val="00DD0947"/>
    <w:rsid w:val="00DD0A3C"/>
    <w:rsid w:val="00DD0F9D"/>
    <w:rsid w:val="00DD3393"/>
    <w:rsid w:val="00DD4798"/>
    <w:rsid w:val="00DD6020"/>
    <w:rsid w:val="00DD71AD"/>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2AA"/>
    <w:rsid w:val="00E065C3"/>
    <w:rsid w:val="00E10C18"/>
    <w:rsid w:val="00E118AA"/>
    <w:rsid w:val="00E12284"/>
    <w:rsid w:val="00E1296F"/>
    <w:rsid w:val="00E13E6F"/>
    <w:rsid w:val="00E13EAB"/>
    <w:rsid w:val="00E14C75"/>
    <w:rsid w:val="00E1525A"/>
    <w:rsid w:val="00E15722"/>
    <w:rsid w:val="00E15F65"/>
    <w:rsid w:val="00E166A7"/>
    <w:rsid w:val="00E16B14"/>
    <w:rsid w:val="00E17003"/>
    <w:rsid w:val="00E209E8"/>
    <w:rsid w:val="00E20B3E"/>
    <w:rsid w:val="00E218C3"/>
    <w:rsid w:val="00E21AB4"/>
    <w:rsid w:val="00E22135"/>
    <w:rsid w:val="00E22C5F"/>
    <w:rsid w:val="00E23D50"/>
    <w:rsid w:val="00E242F1"/>
    <w:rsid w:val="00E25973"/>
    <w:rsid w:val="00E25C08"/>
    <w:rsid w:val="00E25E81"/>
    <w:rsid w:val="00E2749E"/>
    <w:rsid w:val="00E274AF"/>
    <w:rsid w:val="00E2787E"/>
    <w:rsid w:val="00E30C8F"/>
    <w:rsid w:val="00E35C79"/>
    <w:rsid w:val="00E35D94"/>
    <w:rsid w:val="00E3706F"/>
    <w:rsid w:val="00E4195F"/>
    <w:rsid w:val="00E4441E"/>
    <w:rsid w:val="00E4679E"/>
    <w:rsid w:val="00E50AE6"/>
    <w:rsid w:val="00E5135D"/>
    <w:rsid w:val="00E51E99"/>
    <w:rsid w:val="00E52921"/>
    <w:rsid w:val="00E539CF"/>
    <w:rsid w:val="00E553AB"/>
    <w:rsid w:val="00E55A9E"/>
    <w:rsid w:val="00E574EE"/>
    <w:rsid w:val="00E579B0"/>
    <w:rsid w:val="00E57C37"/>
    <w:rsid w:val="00E60F84"/>
    <w:rsid w:val="00E62694"/>
    <w:rsid w:val="00E6303F"/>
    <w:rsid w:val="00E63B74"/>
    <w:rsid w:val="00E64F51"/>
    <w:rsid w:val="00E6562E"/>
    <w:rsid w:val="00E6580B"/>
    <w:rsid w:val="00E65AF4"/>
    <w:rsid w:val="00E66023"/>
    <w:rsid w:val="00E66A34"/>
    <w:rsid w:val="00E66B03"/>
    <w:rsid w:val="00E67F01"/>
    <w:rsid w:val="00E70A9C"/>
    <w:rsid w:val="00E724A5"/>
    <w:rsid w:val="00E73E32"/>
    <w:rsid w:val="00E74556"/>
    <w:rsid w:val="00E74AED"/>
    <w:rsid w:val="00E754DE"/>
    <w:rsid w:val="00E76C06"/>
    <w:rsid w:val="00E80401"/>
    <w:rsid w:val="00E84960"/>
    <w:rsid w:val="00E8505C"/>
    <w:rsid w:val="00E8530B"/>
    <w:rsid w:val="00E85A9D"/>
    <w:rsid w:val="00E85C37"/>
    <w:rsid w:val="00E85D3D"/>
    <w:rsid w:val="00E86E53"/>
    <w:rsid w:val="00E916D5"/>
    <w:rsid w:val="00E92D72"/>
    <w:rsid w:val="00E92F68"/>
    <w:rsid w:val="00E9392A"/>
    <w:rsid w:val="00E9411D"/>
    <w:rsid w:val="00E95069"/>
    <w:rsid w:val="00E95B9D"/>
    <w:rsid w:val="00E96707"/>
    <w:rsid w:val="00EA06BA"/>
    <w:rsid w:val="00EA08D9"/>
    <w:rsid w:val="00EA1390"/>
    <w:rsid w:val="00EA13BD"/>
    <w:rsid w:val="00EA1A33"/>
    <w:rsid w:val="00EA29A7"/>
    <w:rsid w:val="00EA54AA"/>
    <w:rsid w:val="00EA5880"/>
    <w:rsid w:val="00EA6154"/>
    <w:rsid w:val="00EA63C2"/>
    <w:rsid w:val="00EA743F"/>
    <w:rsid w:val="00EA7512"/>
    <w:rsid w:val="00EB0190"/>
    <w:rsid w:val="00EB081D"/>
    <w:rsid w:val="00EB0EAF"/>
    <w:rsid w:val="00EB112C"/>
    <w:rsid w:val="00EB336D"/>
    <w:rsid w:val="00EB33FD"/>
    <w:rsid w:val="00EB4EC5"/>
    <w:rsid w:val="00EB5B68"/>
    <w:rsid w:val="00EB6021"/>
    <w:rsid w:val="00EB61BC"/>
    <w:rsid w:val="00EB65F2"/>
    <w:rsid w:val="00EB6610"/>
    <w:rsid w:val="00EB6874"/>
    <w:rsid w:val="00EB69D3"/>
    <w:rsid w:val="00EB7924"/>
    <w:rsid w:val="00EC0070"/>
    <w:rsid w:val="00EC0859"/>
    <w:rsid w:val="00EC0A67"/>
    <w:rsid w:val="00EC20EA"/>
    <w:rsid w:val="00EC2465"/>
    <w:rsid w:val="00EC29C2"/>
    <w:rsid w:val="00EC2A89"/>
    <w:rsid w:val="00EC2ACC"/>
    <w:rsid w:val="00EC3B04"/>
    <w:rsid w:val="00EC7752"/>
    <w:rsid w:val="00ED060F"/>
    <w:rsid w:val="00ED0F2C"/>
    <w:rsid w:val="00ED2840"/>
    <w:rsid w:val="00ED2BB5"/>
    <w:rsid w:val="00ED3DB8"/>
    <w:rsid w:val="00ED500C"/>
    <w:rsid w:val="00ED5C87"/>
    <w:rsid w:val="00ED702F"/>
    <w:rsid w:val="00ED7591"/>
    <w:rsid w:val="00EE03D1"/>
    <w:rsid w:val="00EE1875"/>
    <w:rsid w:val="00EE2E67"/>
    <w:rsid w:val="00EE39D7"/>
    <w:rsid w:val="00EE49C1"/>
    <w:rsid w:val="00EE5584"/>
    <w:rsid w:val="00EE74FC"/>
    <w:rsid w:val="00EE7F72"/>
    <w:rsid w:val="00EF02F7"/>
    <w:rsid w:val="00EF09AF"/>
    <w:rsid w:val="00EF1425"/>
    <w:rsid w:val="00EF1C82"/>
    <w:rsid w:val="00EF1DB3"/>
    <w:rsid w:val="00EF1DF7"/>
    <w:rsid w:val="00EF2FAF"/>
    <w:rsid w:val="00EF3C63"/>
    <w:rsid w:val="00EF3D19"/>
    <w:rsid w:val="00EF48A1"/>
    <w:rsid w:val="00EF4E5B"/>
    <w:rsid w:val="00EF5156"/>
    <w:rsid w:val="00EF631C"/>
    <w:rsid w:val="00F00BCF"/>
    <w:rsid w:val="00F0353E"/>
    <w:rsid w:val="00F044B7"/>
    <w:rsid w:val="00F056BE"/>
    <w:rsid w:val="00F0571C"/>
    <w:rsid w:val="00F05D18"/>
    <w:rsid w:val="00F05EC0"/>
    <w:rsid w:val="00F06414"/>
    <w:rsid w:val="00F06DA3"/>
    <w:rsid w:val="00F0702B"/>
    <w:rsid w:val="00F07856"/>
    <w:rsid w:val="00F10A33"/>
    <w:rsid w:val="00F11613"/>
    <w:rsid w:val="00F12740"/>
    <w:rsid w:val="00F12BAB"/>
    <w:rsid w:val="00F130E5"/>
    <w:rsid w:val="00F14B55"/>
    <w:rsid w:val="00F15380"/>
    <w:rsid w:val="00F15BE9"/>
    <w:rsid w:val="00F164C6"/>
    <w:rsid w:val="00F17158"/>
    <w:rsid w:val="00F1737D"/>
    <w:rsid w:val="00F200D2"/>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1761"/>
    <w:rsid w:val="00F43BE4"/>
    <w:rsid w:val="00F44C8E"/>
    <w:rsid w:val="00F45B0B"/>
    <w:rsid w:val="00F45B34"/>
    <w:rsid w:val="00F47A6A"/>
    <w:rsid w:val="00F47AFC"/>
    <w:rsid w:val="00F51DF1"/>
    <w:rsid w:val="00F52905"/>
    <w:rsid w:val="00F52BE6"/>
    <w:rsid w:val="00F5304A"/>
    <w:rsid w:val="00F542D7"/>
    <w:rsid w:val="00F54BF9"/>
    <w:rsid w:val="00F5500A"/>
    <w:rsid w:val="00F55301"/>
    <w:rsid w:val="00F569C4"/>
    <w:rsid w:val="00F610CD"/>
    <w:rsid w:val="00F61537"/>
    <w:rsid w:val="00F628CD"/>
    <w:rsid w:val="00F637DE"/>
    <w:rsid w:val="00F63874"/>
    <w:rsid w:val="00F66E41"/>
    <w:rsid w:val="00F6704D"/>
    <w:rsid w:val="00F6794A"/>
    <w:rsid w:val="00F703F3"/>
    <w:rsid w:val="00F73699"/>
    <w:rsid w:val="00F7422D"/>
    <w:rsid w:val="00F74726"/>
    <w:rsid w:val="00F74BEA"/>
    <w:rsid w:val="00F74D39"/>
    <w:rsid w:val="00F754F4"/>
    <w:rsid w:val="00F764F8"/>
    <w:rsid w:val="00F76947"/>
    <w:rsid w:val="00F802A0"/>
    <w:rsid w:val="00F80309"/>
    <w:rsid w:val="00F80C76"/>
    <w:rsid w:val="00F822E9"/>
    <w:rsid w:val="00F83F7B"/>
    <w:rsid w:val="00F83F7F"/>
    <w:rsid w:val="00F83F92"/>
    <w:rsid w:val="00F84A4B"/>
    <w:rsid w:val="00F854EB"/>
    <w:rsid w:val="00F85A8D"/>
    <w:rsid w:val="00F863CE"/>
    <w:rsid w:val="00F86760"/>
    <w:rsid w:val="00F86BB4"/>
    <w:rsid w:val="00F86C9C"/>
    <w:rsid w:val="00F87159"/>
    <w:rsid w:val="00F905A4"/>
    <w:rsid w:val="00F90749"/>
    <w:rsid w:val="00F922AD"/>
    <w:rsid w:val="00F92C18"/>
    <w:rsid w:val="00F92DA9"/>
    <w:rsid w:val="00F92EC8"/>
    <w:rsid w:val="00F9355F"/>
    <w:rsid w:val="00F9471C"/>
    <w:rsid w:val="00F94FA7"/>
    <w:rsid w:val="00F973D6"/>
    <w:rsid w:val="00F975A5"/>
    <w:rsid w:val="00F9774C"/>
    <w:rsid w:val="00FA02A3"/>
    <w:rsid w:val="00FA0A46"/>
    <w:rsid w:val="00FA175F"/>
    <w:rsid w:val="00FA2800"/>
    <w:rsid w:val="00FA2A14"/>
    <w:rsid w:val="00FA3A29"/>
    <w:rsid w:val="00FA3CCB"/>
    <w:rsid w:val="00FA423C"/>
    <w:rsid w:val="00FA530C"/>
    <w:rsid w:val="00FA560D"/>
    <w:rsid w:val="00FA56C1"/>
    <w:rsid w:val="00FA5E02"/>
    <w:rsid w:val="00FA637A"/>
    <w:rsid w:val="00FA6957"/>
    <w:rsid w:val="00FA6D54"/>
    <w:rsid w:val="00FA7084"/>
    <w:rsid w:val="00FA72A6"/>
    <w:rsid w:val="00FA748C"/>
    <w:rsid w:val="00FA7C1C"/>
    <w:rsid w:val="00FB0600"/>
    <w:rsid w:val="00FB10AF"/>
    <w:rsid w:val="00FB1165"/>
    <w:rsid w:val="00FB1D8C"/>
    <w:rsid w:val="00FB202B"/>
    <w:rsid w:val="00FB23DE"/>
    <w:rsid w:val="00FB2B03"/>
    <w:rsid w:val="00FB3CB8"/>
    <w:rsid w:val="00FB3F2C"/>
    <w:rsid w:val="00FB5677"/>
    <w:rsid w:val="00FB5B66"/>
    <w:rsid w:val="00FB6158"/>
    <w:rsid w:val="00FB6C2A"/>
    <w:rsid w:val="00FB6EB1"/>
    <w:rsid w:val="00FB7751"/>
    <w:rsid w:val="00FC0045"/>
    <w:rsid w:val="00FC0FF2"/>
    <w:rsid w:val="00FC1737"/>
    <w:rsid w:val="00FC1885"/>
    <w:rsid w:val="00FC1E65"/>
    <w:rsid w:val="00FC28FB"/>
    <w:rsid w:val="00FC2E52"/>
    <w:rsid w:val="00FC4A37"/>
    <w:rsid w:val="00FC6F03"/>
    <w:rsid w:val="00FC7955"/>
    <w:rsid w:val="00FD022B"/>
    <w:rsid w:val="00FD12FD"/>
    <w:rsid w:val="00FD1307"/>
    <w:rsid w:val="00FD157E"/>
    <w:rsid w:val="00FD1F0A"/>
    <w:rsid w:val="00FD2D84"/>
    <w:rsid w:val="00FD2DF4"/>
    <w:rsid w:val="00FD4704"/>
    <w:rsid w:val="00FD5689"/>
    <w:rsid w:val="00FD75E4"/>
    <w:rsid w:val="00FE181C"/>
    <w:rsid w:val="00FE4D87"/>
    <w:rsid w:val="00FE668A"/>
    <w:rsid w:val="00FE6AFE"/>
    <w:rsid w:val="00FE6D97"/>
    <w:rsid w:val="00FE7936"/>
    <w:rsid w:val="00FF1DAA"/>
    <w:rsid w:val="00FF306E"/>
    <w:rsid w:val="00FF3CEF"/>
    <w:rsid w:val="00FF478D"/>
    <w:rsid w:val="00FF4C1C"/>
    <w:rsid w:val="00FF4FC7"/>
    <w:rsid w:val="00FF60E1"/>
    <w:rsid w:val="00FF61FB"/>
    <w:rsid w:val="00FF7437"/>
    <w:rsid w:val="00FF76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F42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amunda.com/bpmn/"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bpmn.io/abou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843</TotalTime>
  <Pages>107</Pages>
  <Words>11504</Words>
  <Characters>65577</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76928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2053</cp:revision>
  <cp:lastPrinted>2011-04-09T13:51:00Z</cp:lastPrinted>
  <dcterms:created xsi:type="dcterms:W3CDTF">2024-08-22T18:53:00Z</dcterms:created>
  <dcterms:modified xsi:type="dcterms:W3CDTF">2024-08-26T07:48:00Z</dcterms:modified>
</cp:coreProperties>
</file>