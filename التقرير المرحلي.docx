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04480" w14:textId="77777777" w:rsidR="000E7F48" w:rsidRPr="0015754E" w:rsidRDefault="002C61F7" w:rsidP="000E7F48">
      <w:pPr>
        <w:pStyle w:val="a2"/>
        <w:rPr>
          <w:rtl/>
        </w:rPr>
      </w:pPr>
      <w:r>
        <w:rPr>
          <w:rtl/>
        </w:rPr>
        <w:drawing>
          <wp:anchor distT="0" distB="0" distL="114300" distR="114300" simplePos="0" relativeHeight="251658240" behindDoc="0" locked="0" layoutInCell="1" allowOverlap="1" wp14:anchorId="036BACE6" wp14:editId="63DA6B2E">
            <wp:simplePos x="0" y="0"/>
            <wp:positionH relativeFrom="column">
              <wp:posOffset>151130</wp:posOffset>
            </wp:positionH>
            <wp:positionV relativeFrom="paragraph">
              <wp:posOffset>81280</wp:posOffset>
            </wp:positionV>
            <wp:extent cx="1062990" cy="975360"/>
            <wp:effectExtent l="0" t="0" r="3810" b="0"/>
            <wp:wrapNone/>
            <wp:docPr id="8" name="Picture 1" descr="Hias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rotWithShape="1">
                    <a:blip r:embed="rId8"/>
                    <a:srcRect b="21946"/>
                    <a:stretch/>
                  </pic:blipFill>
                  <pic:spPr bwMode="auto">
                    <a:xfrm>
                      <a:off x="0" y="0"/>
                      <a:ext cx="1063599" cy="97591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14:paraId="6730D271" w14:textId="77777777" w:rsidR="000E7F48" w:rsidRPr="0015754E" w:rsidRDefault="000E7F48" w:rsidP="000E7F48">
      <w:pPr>
        <w:pStyle w:val="a2"/>
        <w:rPr>
          <w:szCs w:val="32"/>
        </w:rPr>
      </w:pPr>
      <w:r w:rsidRPr="0015754E">
        <w:rPr>
          <w:rtl/>
        </w:rPr>
        <w:t>المعهد العالي للعلوم التطبيقية والتكنولوجيا</w:t>
      </w:r>
    </w:p>
    <w:p w14:paraId="57062146" w14:textId="34CD9CD8" w:rsidR="000D6D69" w:rsidRPr="0015754E" w:rsidRDefault="000D6D69" w:rsidP="000D6D69">
      <w:pPr>
        <w:pStyle w:val="a2"/>
        <w:rPr>
          <w:sz w:val="28"/>
          <w:rtl/>
        </w:rPr>
      </w:pPr>
      <w:r>
        <w:rPr>
          <w:rFonts w:hint="cs"/>
          <w:sz w:val="28"/>
          <w:rtl/>
          <w:lang w:bidi="ar-SY"/>
        </w:rPr>
        <w:t>قسـم</w:t>
      </w:r>
      <w:r w:rsidRPr="0015754E">
        <w:rPr>
          <w:sz w:val="28"/>
          <w:rtl/>
        </w:rPr>
        <w:t xml:space="preserve"> </w:t>
      </w:r>
      <w:r>
        <w:rPr>
          <w:rFonts w:hint="cs"/>
          <w:sz w:val="28"/>
          <w:rtl/>
        </w:rPr>
        <w:t>ال</w:t>
      </w:r>
      <w:r w:rsidR="00063383">
        <w:rPr>
          <w:rFonts w:hint="cs"/>
          <w:sz w:val="28"/>
          <w:rtl/>
        </w:rPr>
        <w:t>معلوميات</w:t>
      </w:r>
    </w:p>
    <w:p w14:paraId="21376DAC" w14:textId="1A7BF424" w:rsidR="000E7F48" w:rsidRPr="0015754E" w:rsidRDefault="000E7F48" w:rsidP="003C5CBD">
      <w:pPr>
        <w:pStyle w:val="a2"/>
        <w:rPr>
          <w:sz w:val="28"/>
          <w:rtl/>
        </w:rPr>
      </w:pPr>
      <w:r w:rsidRPr="0015754E">
        <w:rPr>
          <w:sz w:val="28"/>
          <w:rtl/>
        </w:rPr>
        <w:t>العام الدراسي</w:t>
      </w:r>
      <w:r w:rsidRPr="0015754E">
        <w:rPr>
          <w:rFonts w:hint="cs"/>
          <w:sz w:val="30"/>
          <w:rtl/>
        </w:rPr>
        <w:t xml:space="preserve"> </w:t>
      </w:r>
      <w:r w:rsidRPr="0015754E">
        <w:t xml:space="preserve"> 20</w:t>
      </w:r>
      <w:r w:rsidR="00063383">
        <w:rPr>
          <w:lang w:bidi="ar-SY"/>
        </w:rPr>
        <w:t>23</w:t>
      </w:r>
      <w:r w:rsidRPr="0015754E">
        <w:t>/20</w:t>
      </w:r>
      <w:r w:rsidR="00063383">
        <w:t>24</w:t>
      </w:r>
    </w:p>
    <w:p w14:paraId="667720E5" w14:textId="77777777" w:rsidR="000E7F48" w:rsidRPr="009C69B2" w:rsidRDefault="000E7F48" w:rsidP="000E7F48">
      <w:pPr>
        <w:rPr>
          <w:rtl/>
        </w:rPr>
      </w:pPr>
    </w:p>
    <w:p w14:paraId="0335E0FD" w14:textId="77777777" w:rsidR="000E7F48" w:rsidRPr="009C69B2" w:rsidRDefault="000E7F48" w:rsidP="000E7F48">
      <w:pPr>
        <w:rPr>
          <w:rtl/>
        </w:rPr>
      </w:pPr>
    </w:p>
    <w:p w14:paraId="4504FDB0" w14:textId="77777777" w:rsidR="000E7F48" w:rsidRPr="009C69B2" w:rsidRDefault="000E7F48" w:rsidP="000E7F48">
      <w:pPr>
        <w:rPr>
          <w:rtl/>
        </w:rPr>
      </w:pPr>
    </w:p>
    <w:p w14:paraId="6B85101F" w14:textId="77777777" w:rsidR="002C61F7" w:rsidRPr="002C61F7" w:rsidRDefault="002C61F7" w:rsidP="002C61F7">
      <w:pPr>
        <w:pStyle w:val="a3"/>
        <w:rPr>
          <w:b/>
          <w:bCs/>
          <w:rtl/>
        </w:rPr>
      </w:pPr>
      <w:r w:rsidRPr="002C61F7">
        <w:rPr>
          <w:rFonts w:hint="cs"/>
          <w:b/>
          <w:bCs/>
          <w:rtl/>
        </w:rPr>
        <w:t>مشروع تخرج</w:t>
      </w:r>
    </w:p>
    <w:p w14:paraId="6AC8552B" w14:textId="56328417" w:rsidR="002C61F7" w:rsidRDefault="002C61F7" w:rsidP="002C61F7">
      <w:pPr>
        <w:pStyle w:val="a3"/>
        <w:rPr>
          <w:rtl/>
        </w:rPr>
      </w:pPr>
      <w:r>
        <w:rPr>
          <w:rFonts w:hint="cs"/>
          <w:rtl/>
        </w:rPr>
        <w:t xml:space="preserve">أعد لنيل </w:t>
      </w:r>
      <w:r w:rsidR="00356103">
        <w:rPr>
          <w:rFonts w:hint="cs"/>
          <w:rtl/>
        </w:rPr>
        <w:t xml:space="preserve">درجة </w:t>
      </w:r>
      <w:r>
        <w:rPr>
          <w:rFonts w:hint="cs"/>
          <w:rtl/>
        </w:rPr>
        <w:t xml:space="preserve">الإجازة في هندسة </w:t>
      </w:r>
      <w:r w:rsidR="00063383">
        <w:rPr>
          <w:rFonts w:hint="cs"/>
          <w:rtl/>
        </w:rPr>
        <w:t>البرمجيات والذكاء الصنعي</w:t>
      </w:r>
    </w:p>
    <w:p w14:paraId="22783FA5" w14:textId="77777777" w:rsidR="000E7F48" w:rsidRPr="00C173CE" w:rsidRDefault="000E7F48" w:rsidP="000E7F48">
      <w:pPr>
        <w:pStyle w:val="a3"/>
      </w:pPr>
    </w:p>
    <w:p w14:paraId="7A2E5B81" w14:textId="77777777" w:rsidR="000E7F48" w:rsidRPr="00C173CE" w:rsidRDefault="000E7F48" w:rsidP="000E7F48">
      <w:pPr>
        <w:jc w:val="center"/>
        <w:rPr>
          <w:sz w:val="30"/>
        </w:rPr>
      </w:pPr>
    </w:p>
    <w:p w14:paraId="6D407707" w14:textId="68A9437B" w:rsidR="00063383" w:rsidRPr="00063383" w:rsidRDefault="00063383" w:rsidP="00063383">
      <w:pPr>
        <w:pStyle w:val="a4"/>
        <w:rPr>
          <w:szCs w:val="44"/>
        </w:rPr>
      </w:pPr>
      <w:r w:rsidRPr="00063383">
        <w:rPr>
          <w:szCs w:val="44"/>
          <w:rtl/>
        </w:rPr>
        <w:t xml:space="preserve">توليد مخططات نماذج الأعمال </w:t>
      </w:r>
      <w:r w:rsidRPr="00063383">
        <w:rPr>
          <w:szCs w:val="44"/>
        </w:rPr>
        <w:t>BPMN</w:t>
      </w:r>
      <w:r w:rsidRPr="00063383">
        <w:rPr>
          <w:szCs w:val="44"/>
          <w:rtl/>
        </w:rPr>
        <w:t xml:space="preserve"> </w:t>
      </w:r>
      <w:r w:rsidRPr="00063383">
        <w:rPr>
          <w:rFonts w:hint="cs"/>
          <w:szCs w:val="44"/>
          <w:rtl/>
        </w:rPr>
        <w:t>انطلاقاً من التوصيف النصي</w:t>
      </w:r>
      <w:r w:rsidR="00091169">
        <w:rPr>
          <w:rFonts w:hint="cs"/>
          <w:szCs w:val="44"/>
          <w:rtl/>
        </w:rPr>
        <w:t xml:space="preserve"> للعمليات</w:t>
      </w:r>
      <w:r w:rsidRPr="00063383">
        <w:rPr>
          <w:rFonts w:hint="cs"/>
          <w:szCs w:val="44"/>
          <w:rtl/>
        </w:rPr>
        <w:t xml:space="preserve"> باستخدام النماذج اللغوية الكبيرة </w:t>
      </w:r>
      <w:r w:rsidRPr="00063383">
        <w:rPr>
          <w:szCs w:val="44"/>
        </w:rPr>
        <w:t>LLM</w:t>
      </w:r>
    </w:p>
    <w:p w14:paraId="4D1AE7DA" w14:textId="21EFA09E" w:rsidR="000E7F48" w:rsidRPr="00063383" w:rsidRDefault="000E7F48" w:rsidP="000E7F48">
      <w:pPr>
        <w:pStyle w:val="a4"/>
        <w:rPr>
          <w:szCs w:val="44"/>
        </w:rPr>
      </w:pPr>
    </w:p>
    <w:p w14:paraId="1C3D8371" w14:textId="77777777" w:rsidR="000E7F48" w:rsidRPr="00933930" w:rsidRDefault="000E7F48" w:rsidP="000E7F48">
      <w:pPr>
        <w:jc w:val="center"/>
        <w:rPr>
          <w:sz w:val="30"/>
        </w:rPr>
      </w:pPr>
    </w:p>
    <w:p w14:paraId="7EE85971" w14:textId="77777777" w:rsidR="000E7F48" w:rsidRPr="00933930" w:rsidRDefault="000E7F48" w:rsidP="000E7F48">
      <w:pPr>
        <w:jc w:val="center"/>
        <w:rPr>
          <w:sz w:val="30"/>
          <w:rtl/>
        </w:rPr>
      </w:pPr>
    </w:p>
    <w:p w14:paraId="32BC4AA0" w14:textId="77777777" w:rsidR="000E7F48" w:rsidRPr="00933930" w:rsidRDefault="000E7F48" w:rsidP="000E7F48">
      <w:pPr>
        <w:pStyle w:val="a3"/>
        <w:rPr>
          <w:rtl/>
        </w:rPr>
      </w:pPr>
      <w:r w:rsidRPr="00933930">
        <w:rPr>
          <w:rFonts w:hint="cs"/>
          <w:rtl/>
        </w:rPr>
        <w:t>تقديم</w:t>
      </w:r>
    </w:p>
    <w:p w14:paraId="7C87984A" w14:textId="1F9AAE0A" w:rsidR="000E7F48" w:rsidRPr="009B0D8F" w:rsidRDefault="00DE29C0" w:rsidP="000E7F48">
      <w:pPr>
        <w:pStyle w:val="a5"/>
        <w:rPr>
          <w:rtl/>
          <w:lang w:val="fr-FR"/>
        </w:rPr>
      </w:pPr>
      <w:r>
        <w:rPr>
          <w:rFonts w:hint="cs"/>
          <w:rtl/>
          <w:lang w:val="fr-FR"/>
        </w:rPr>
        <w:t>محمد صالح التركي</w:t>
      </w:r>
    </w:p>
    <w:p w14:paraId="78EA499D" w14:textId="77777777" w:rsidR="000E7F48" w:rsidRPr="00933930" w:rsidRDefault="000E7F48" w:rsidP="000E7F48">
      <w:pPr>
        <w:jc w:val="center"/>
        <w:rPr>
          <w:sz w:val="30"/>
        </w:rPr>
      </w:pPr>
    </w:p>
    <w:p w14:paraId="4F16FA41" w14:textId="77777777" w:rsidR="000E7F48" w:rsidRPr="00933930" w:rsidRDefault="000E7F48" w:rsidP="000E7F48">
      <w:pPr>
        <w:jc w:val="center"/>
        <w:rPr>
          <w:sz w:val="30"/>
        </w:rPr>
      </w:pPr>
    </w:p>
    <w:p w14:paraId="3F8B70F2" w14:textId="77777777" w:rsidR="000E7F48" w:rsidRPr="00933930" w:rsidRDefault="000E7F48" w:rsidP="000E7F48">
      <w:pPr>
        <w:jc w:val="center"/>
        <w:rPr>
          <w:sz w:val="30"/>
        </w:rPr>
      </w:pPr>
    </w:p>
    <w:p w14:paraId="6378CBE1" w14:textId="77777777" w:rsidR="000E7F48" w:rsidRPr="00933930" w:rsidRDefault="000E7F48" w:rsidP="000E7F48">
      <w:pPr>
        <w:pStyle w:val="a3"/>
        <w:rPr>
          <w:rtl/>
        </w:rPr>
      </w:pPr>
      <w:r w:rsidRPr="00933930">
        <w:rPr>
          <w:rFonts w:hint="cs"/>
          <w:rtl/>
        </w:rPr>
        <w:t>إشراف</w:t>
      </w:r>
    </w:p>
    <w:p w14:paraId="3E8B20C6" w14:textId="77777777" w:rsidR="00DE29C0" w:rsidRPr="00DE29C0" w:rsidRDefault="00DE29C0" w:rsidP="00DE29C0">
      <w:pPr>
        <w:pStyle w:val="a5"/>
      </w:pPr>
      <w:r w:rsidRPr="00DE29C0">
        <w:rPr>
          <w:rtl/>
        </w:rPr>
        <w:t>د. عمر حمدون</w:t>
      </w:r>
    </w:p>
    <w:p w14:paraId="77E7334C" w14:textId="4E333684" w:rsidR="000E7F48" w:rsidRPr="00D66300" w:rsidRDefault="00DE29C0" w:rsidP="00D66300">
      <w:pPr>
        <w:pStyle w:val="a5"/>
      </w:pPr>
      <w:r w:rsidRPr="00DE29C0">
        <w:rPr>
          <w:rtl/>
        </w:rPr>
        <w:t>ما. محمد بشار دسوقي</w:t>
      </w:r>
    </w:p>
    <w:p w14:paraId="7BA7E809" w14:textId="77777777" w:rsidR="000E7F48" w:rsidRDefault="000E7F48" w:rsidP="000E7F48">
      <w:pPr>
        <w:jc w:val="center"/>
        <w:rPr>
          <w:sz w:val="30"/>
          <w:rtl/>
        </w:rPr>
      </w:pPr>
    </w:p>
    <w:p w14:paraId="737DA42B" w14:textId="77777777" w:rsidR="000E7F48" w:rsidRPr="00933930" w:rsidRDefault="000E7F48" w:rsidP="000E7F48">
      <w:pPr>
        <w:jc w:val="center"/>
        <w:rPr>
          <w:sz w:val="30"/>
          <w:rtl/>
        </w:rPr>
      </w:pPr>
    </w:p>
    <w:p w14:paraId="360FEC0D" w14:textId="32EA8D18" w:rsidR="000E7F48" w:rsidRDefault="0051536C" w:rsidP="002C61F7">
      <w:pPr>
        <w:pStyle w:val="a3"/>
        <w:sectPr w:rsidR="000E7F48" w:rsidSect="00F92EC8">
          <w:footerReference w:type="default" r:id="rId9"/>
          <w:pgSz w:w="12240" w:h="15840"/>
          <w:pgMar w:top="1440" w:right="1440" w:bottom="1588" w:left="1440" w:header="720" w:footer="720" w:gutter="0"/>
          <w:cols w:space="720"/>
          <w:titlePg/>
          <w:docGrid w:linePitch="360"/>
        </w:sectPr>
      </w:pPr>
      <w:r>
        <w:t>23</w:t>
      </w:r>
      <w:r w:rsidR="000E7F48" w:rsidRPr="00933930">
        <w:t>/</w:t>
      </w:r>
      <w:r>
        <w:t>8</w:t>
      </w:r>
      <w:r w:rsidR="000E7F48" w:rsidRPr="00933930">
        <w:t>/20</w:t>
      </w:r>
      <w:r w:rsidR="00A0097F">
        <w:t>24</w:t>
      </w:r>
    </w:p>
    <w:p w14:paraId="1BDF6DE4" w14:textId="77777777" w:rsidR="000E7F48" w:rsidRPr="00A13803" w:rsidRDefault="000E7F48" w:rsidP="000E7F48"/>
    <w:p w14:paraId="65877C06" w14:textId="77777777" w:rsidR="000E7F48" w:rsidRPr="00A13803" w:rsidRDefault="000E7F48" w:rsidP="000E7F48">
      <w:pPr>
        <w:rPr>
          <w:rtl/>
        </w:rPr>
      </w:pPr>
    </w:p>
    <w:p w14:paraId="19ADD4DD" w14:textId="77777777" w:rsidR="000E7F48" w:rsidRPr="00A13803" w:rsidRDefault="000E7F48" w:rsidP="000E7F48">
      <w:pPr>
        <w:rPr>
          <w:rtl/>
        </w:rPr>
      </w:pPr>
    </w:p>
    <w:p w14:paraId="3CCBDE3A" w14:textId="77777777" w:rsidR="000E7F48" w:rsidRDefault="000E7F48" w:rsidP="000E7F48">
      <w:pPr>
        <w:rPr>
          <w:rtl/>
        </w:rPr>
      </w:pPr>
    </w:p>
    <w:p w14:paraId="74193CE5" w14:textId="77777777" w:rsidR="000E7F48" w:rsidRPr="00A13803" w:rsidRDefault="000E7F48" w:rsidP="000E7F48">
      <w:pPr>
        <w:rPr>
          <w:rtl/>
        </w:rPr>
      </w:pPr>
    </w:p>
    <w:p w14:paraId="074217A1" w14:textId="5368378A" w:rsidR="00A13803" w:rsidRPr="00A71488" w:rsidRDefault="00A13803" w:rsidP="000370F6">
      <w:pPr>
        <w:pStyle w:val="a6"/>
        <w:rPr>
          <w:rtl/>
        </w:rPr>
      </w:pPr>
      <w:r w:rsidRPr="00A71488">
        <w:rPr>
          <w:rFonts w:hint="cs"/>
          <w:rtl/>
        </w:rPr>
        <w:t>أهدي هذا العمل إلى</w:t>
      </w:r>
      <w:r w:rsidR="00103023">
        <w:rPr>
          <w:rFonts w:hint="cs"/>
          <w:rtl/>
        </w:rPr>
        <w:t xml:space="preserve"> </w:t>
      </w:r>
      <w:r w:rsidR="00103023">
        <w:t>ChatGPT</w:t>
      </w:r>
      <w:r w:rsidR="00334068">
        <w:rPr>
          <w:rFonts w:hint="cs"/>
          <w:rtl/>
        </w:rPr>
        <w:t>.</w:t>
      </w:r>
    </w:p>
    <w:p w14:paraId="0D912779" w14:textId="77777777" w:rsidR="00A13803" w:rsidRDefault="00A13803" w:rsidP="00A13803">
      <w:pPr>
        <w:rPr>
          <w:rtl/>
        </w:rPr>
      </w:pPr>
    </w:p>
    <w:p w14:paraId="14A41856" w14:textId="77777777" w:rsidR="00A53C88" w:rsidRDefault="00A53C88" w:rsidP="00A13803">
      <w:pPr>
        <w:rPr>
          <w:rtl/>
        </w:rPr>
        <w:sectPr w:rsidR="00A53C88" w:rsidSect="00A53C88">
          <w:footerReference w:type="default" r:id="rId10"/>
          <w:pgSz w:w="12240" w:h="15840"/>
          <w:pgMar w:top="1440" w:right="1440" w:bottom="1588" w:left="1440" w:header="720" w:footer="720" w:gutter="0"/>
          <w:pgNumType w:start="1"/>
          <w:cols w:space="720"/>
          <w:titlePg/>
          <w:docGrid w:linePitch="360"/>
        </w:sectPr>
      </w:pPr>
    </w:p>
    <w:p w14:paraId="76466ABD" w14:textId="77777777" w:rsidR="00A13803" w:rsidRPr="00A13803" w:rsidRDefault="00A13803" w:rsidP="00A13803"/>
    <w:p w14:paraId="0679CA27" w14:textId="77777777" w:rsidR="00A13803" w:rsidRPr="00A13803" w:rsidRDefault="00A13803" w:rsidP="00A13803">
      <w:pPr>
        <w:rPr>
          <w:rtl/>
        </w:rPr>
      </w:pPr>
    </w:p>
    <w:p w14:paraId="094CE674" w14:textId="77777777" w:rsidR="00A13803" w:rsidRPr="00A13803" w:rsidRDefault="00A13803" w:rsidP="00A13803">
      <w:pPr>
        <w:rPr>
          <w:rtl/>
        </w:rPr>
      </w:pPr>
    </w:p>
    <w:p w14:paraId="6631B107" w14:textId="77777777" w:rsidR="00A13803" w:rsidRDefault="00A13803" w:rsidP="00A13803">
      <w:pPr>
        <w:rPr>
          <w:rtl/>
        </w:rPr>
      </w:pPr>
    </w:p>
    <w:p w14:paraId="1B613EEC" w14:textId="77777777" w:rsidR="00A13803" w:rsidRPr="00A13803" w:rsidRDefault="00A13803" w:rsidP="00A13803">
      <w:pPr>
        <w:rPr>
          <w:rtl/>
        </w:rPr>
      </w:pPr>
    </w:p>
    <w:p w14:paraId="7CB7B45B" w14:textId="2D86D452" w:rsidR="00A13803" w:rsidRDefault="00442BD6" w:rsidP="00442BD6">
      <w:pPr>
        <w:pStyle w:val="a6"/>
        <w:bidi w:val="0"/>
        <w:rPr>
          <w:rtl/>
        </w:rPr>
      </w:pPr>
      <w:r>
        <w:t xml:space="preserve">There is an AI </w:t>
      </w:r>
      <w:r w:rsidR="00AC4612">
        <w:t>for that</w:t>
      </w:r>
      <w:r w:rsidR="00B36B07">
        <w:t xml:space="preserve"> </w:t>
      </w:r>
      <w:r w:rsidR="004D2E3F">
        <w:t>….</w:t>
      </w:r>
    </w:p>
    <w:p w14:paraId="2E8EF1FC" w14:textId="77777777" w:rsidR="00A71488" w:rsidRPr="00A13803" w:rsidRDefault="00A71488" w:rsidP="000370F6">
      <w:pPr>
        <w:pStyle w:val="a6"/>
        <w:rPr>
          <w:rtl/>
        </w:rPr>
      </w:pPr>
    </w:p>
    <w:p w14:paraId="3CE60BD1" w14:textId="77777777" w:rsidR="00A53C88" w:rsidRDefault="00A53C88" w:rsidP="00A71488">
      <w:pPr>
        <w:rPr>
          <w:rtl/>
        </w:rPr>
        <w:sectPr w:rsidR="00A53C88" w:rsidSect="00A53C88">
          <w:pgSz w:w="12240" w:h="15840"/>
          <w:pgMar w:top="1440" w:right="1440" w:bottom="1588" w:left="1440" w:header="720" w:footer="720" w:gutter="0"/>
          <w:pgNumType w:start="1"/>
          <w:cols w:space="720"/>
          <w:titlePg/>
          <w:docGrid w:linePitch="360"/>
        </w:sectPr>
      </w:pPr>
    </w:p>
    <w:p w14:paraId="60601E66" w14:textId="77777777" w:rsidR="00A13803" w:rsidRPr="001613F7" w:rsidRDefault="00A13803" w:rsidP="00A71488">
      <w:pPr>
        <w:rPr>
          <w:rtl/>
        </w:rPr>
      </w:pPr>
    </w:p>
    <w:p w14:paraId="627B2836" w14:textId="77777777" w:rsidR="00A13803" w:rsidRPr="001613F7" w:rsidRDefault="00A13803" w:rsidP="00A13803">
      <w:pPr>
        <w:rPr>
          <w:rtl/>
        </w:rPr>
      </w:pPr>
    </w:p>
    <w:p w14:paraId="29C294CF" w14:textId="77777777" w:rsidR="00A13803" w:rsidRPr="00312D3E" w:rsidRDefault="00A13803" w:rsidP="000370F6">
      <w:pPr>
        <w:pStyle w:val="a6"/>
        <w:rPr>
          <w:rtl/>
        </w:rPr>
      </w:pPr>
      <w:r w:rsidRPr="00312D3E">
        <w:rPr>
          <w:rFonts w:hint="cs"/>
          <w:rtl/>
        </w:rPr>
        <w:t>كلمة شكر</w:t>
      </w:r>
    </w:p>
    <w:p w14:paraId="28D37FF9" w14:textId="77777777" w:rsidR="00A13803" w:rsidRPr="00312D3E" w:rsidRDefault="00A13803" w:rsidP="000370F6">
      <w:pPr>
        <w:pStyle w:val="a6"/>
      </w:pPr>
    </w:p>
    <w:p w14:paraId="54E144D4" w14:textId="0387D312" w:rsidR="00A13803" w:rsidRPr="000370F6" w:rsidRDefault="009B0D8F" w:rsidP="00A7309F">
      <w:pPr>
        <w:pStyle w:val="a6"/>
      </w:pPr>
      <w:r w:rsidRPr="000370F6">
        <w:rPr>
          <w:rFonts w:hint="cs"/>
          <w:rtl/>
        </w:rPr>
        <w:t>أتقدم بالشكر إل</w:t>
      </w:r>
      <w:r w:rsidR="006E3C2F">
        <w:rPr>
          <w:rFonts w:hint="cs"/>
          <w:rtl/>
        </w:rPr>
        <w:t xml:space="preserve">ى </w:t>
      </w:r>
      <w:r w:rsidR="00BC1203">
        <w:t>SELE</w:t>
      </w:r>
      <w:r w:rsidR="00A701A1">
        <w:t>C</w:t>
      </w:r>
      <w:r w:rsidR="00BC1203">
        <w:t>T * FROM People</w:t>
      </w:r>
      <w:r w:rsidR="00144370">
        <w:t>;</w:t>
      </w:r>
      <w:r w:rsidR="00043434">
        <w:t xml:space="preserve"> ]</w:t>
      </w:r>
      <w:r w:rsidR="00043434">
        <w:rPr>
          <w:rFonts w:hint="cs"/>
          <w:rtl/>
        </w:rPr>
        <w:t xml:space="preserve"> </w:t>
      </w:r>
      <w:r w:rsidR="00043434">
        <w:t>[</w:t>
      </w:r>
    </w:p>
    <w:p w14:paraId="611A5CE5" w14:textId="77777777" w:rsidR="00A13803" w:rsidRPr="00312D3E" w:rsidRDefault="00A13803" w:rsidP="000370F6">
      <w:pPr>
        <w:pStyle w:val="a6"/>
        <w:rPr>
          <w:rtl/>
        </w:rPr>
      </w:pPr>
    </w:p>
    <w:p w14:paraId="4B6A9BE7" w14:textId="77777777" w:rsidR="00A13803" w:rsidRPr="00312D3E" w:rsidRDefault="00A13803" w:rsidP="000370F6">
      <w:pPr>
        <w:pStyle w:val="a6"/>
        <w:rPr>
          <w:rtl/>
        </w:rPr>
      </w:pPr>
    </w:p>
    <w:p w14:paraId="53EBB72C" w14:textId="257E0C37" w:rsidR="00A13803" w:rsidRPr="00312D3E" w:rsidRDefault="00167A38" w:rsidP="000370F6">
      <w:pPr>
        <w:pStyle w:val="a6"/>
        <w:jc w:val="right"/>
        <w:rPr>
          <w:szCs w:val="36"/>
        </w:rPr>
      </w:pPr>
      <w:r>
        <w:rPr>
          <w:rFonts w:hint="cs"/>
          <w:rtl/>
        </w:rPr>
        <w:t>محمد التركي</w:t>
      </w:r>
    </w:p>
    <w:p w14:paraId="14DEED0D" w14:textId="77777777" w:rsidR="00A36D03" w:rsidRDefault="00A36D03" w:rsidP="00263EFD">
      <w:pPr>
        <w:pStyle w:val="a8"/>
        <w:rPr>
          <w:rtl/>
        </w:rPr>
        <w:sectPr w:rsidR="00A36D03" w:rsidSect="00A53C88">
          <w:pgSz w:w="12240" w:h="15840"/>
          <w:pgMar w:top="1440" w:right="1440" w:bottom="1588" w:left="1440" w:header="720" w:footer="720" w:gutter="0"/>
          <w:pgNumType w:start="1"/>
          <w:cols w:space="720"/>
          <w:titlePg/>
          <w:docGrid w:linePitch="360"/>
        </w:sectPr>
      </w:pPr>
    </w:p>
    <w:p w14:paraId="4738CBF0" w14:textId="77777777" w:rsidR="00263EFD" w:rsidRPr="00CE4BB8" w:rsidRDefault="00263EFD" w:rsidP="00263EFD">
      <w:pPr>
        <w:pStyle w:val="a8"/>
        <w:rPr>
          <w:rtl/>
        </w:rPr>
      </w:pPr>
      <w:bookmarkStart w:id="0" w:name="_Toc242436657"/>
      <w:bookmarkStart w:id="1" w:name="_Toc290126529"/>
      <w:r>
        <w:rPr>
          <w:rFonts w:hint="cs"/>
          <w:rtl/>
        </w:rPr>
        <w:lastRenderedPageBreak/>
        <w:t>الخلاصة</w:t>
      </w:r>
      <w:bookmarkEnd w:id="0"/>
      <w:bookmarkEnd w:id="1"/>
    </w:p>
    <w:p w14:paraId="68F48336" w14:textId="77777777" w:rsidR="00263EFD" w:rsidRDefault="00BC5C66" w:rsidP="00F130E5">
      <w:pPr>
        <w:pStyle w:val="a9"/>
        <w:rPr>
          <w:rtl/>
        </w:rPr>
      </w:pPr>
      <w:r w:rsidRPr="00F130E5">
        <w:rPr>
          <w:rFonts w:hint="cs"/>
          <w:rtl/>
        </w:rPr>
        <w:t>(</w:t>
      </w:r>
      <w:r w:rsidR="00F130E5" w:rsidRPr="00F130E5">
        <w:rPr>
          <w:rFonts w:hint="cs"/>
          <w:rtl/>
        </w:rPr>
        <w:t>و</w:t>
      </w:r>
      <w:r w:rsidRPr="00F130E5">
        <w:rPr>
          <w:rFonts w:hint="cs"/>
          <w:rtl/>
        </w:rPr>
        <w:t>تتضمن الهدف من المشروع)</w:t>
      </w:r>
      <w:r>
        <w:rPr>
          <w:rFonts w:hint="cs"/>
          <w:color w:val="FF0000"/>
          <w:rtl/>
        </w:rPr>
        <w:t xml:space="preserve"> </w:t>
      </w:r>
      <w:r w:rsidR="00263EFD"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075AA455" w14:textId="77777777" w:rsidR="00263EFD" w:rsidRDefault="00263EFD" w:rsidP="00B10EBF">
      <w:pPr>
        <w:pStyle w:val="a9"/>
      </w:pPr>
    </w:p>
    <w:p w14:paraId="3B5F1211" w14:textId="77777777" w:rsidR="00C01AEB" w:rsidRDefault="00C01AEB" w:rsidP="00B10EBF">
      <w:pPr>
        <w:pStyle w:val="a9"/>
      </w:pPr>
    </w:p>
    <w:p w14:paraId="4944F110" w14:textId="77777777" w:rsidR="00C01AEB" w:rsidRDefault="00C01AEB" w:rsidP="00B10EBF">
      <w:pPr>
        <w:pStyle w:val="a9"/>
      </w:pPr>
    </w:p>
    <w:p w14:paraId="74E0D950" w14:textId="77777777" w:rsidR="00C01AEB" w:rsidRDefault="00C01AEB" w:rsidP="00B10EBF">
      <w:pPr>
        <w:pStyle w:val="a9"/>
      </w:pPr>
    </w:p>
    <w:p w14:paraId="70FDBE7B" w14:textId="77777777" w:rsidR="00C01AEB" w:rsidRDefault="00C01AEB" w:rsidP="00B10EBF">
      <w:pPr>
        <w:pStyle w:val="a9"/>
        <w:rPr>
          <w:rtl/>
        </w:rPr>
      </w:pPr>
    </w:p>
    <w:p w14:paraId="51816E97" w14:textId="77777777" w:rsidR="00263EFD" w:rsidRDefault="00263EFD" w:rsidP="00B10EBF">
      <w:pPr>
        <w:pStyle w:val="a9"/>
        <w:rPr>
          <w:rtl/>
        </w:rPr>
      </w:pPr>
    </w:p>
    <w:p w14:paraId="6D7C8513" w14:textId="77777777" w:rsidR="00263EFD" w:rsidRDefault="00263EFD" w:rsidP="00263EFD">
      <w:pPr>
        <w:pStyle w:val="a8"/>
      </w:pPr>
      <w:bookmarkStart w:id="2" w:name="_Toc242436658"/>
      <w:bookmarkStart w:id="3" w:name="_Toc242697083"/>
      <w:bookmarkStart w:id="4" w:name="_Toc242697912"/>
      <w:bookmarkStart w:id="5" w:name="_Toc290126530"/>
      <w:r>
        <w:t>Abstract</w:t>
      </w:r>
      <w:bookmarkEnd w:id="2"/>
      <w:bookmarkEnd w:id="3"/>
      <w:bookmarkEnd w:id="4"/>
      <w:bookmarkEnd w:id="5"/>
    </w:p>
    <w:p w14:paraId="5D0A0B28" w14:textId="77777777" w:rsidR="00263EFD" w:rsidRPr="00A95D14" w:rsidRDefault="00263EFD" w:rsidP="00B10EBF">
      <w:pPr>
        <w:pStyle w:val="a9"/>
        <w:bidi w:val="0"/>
        <w:rPr>
          <w:szCs w:val="24"/>
          <w:lang w:val="en-US"/>
        </w:rPr>
      </w:pPr>
      <w:r w:rsidRPr="00A95D14">
        <w:rPr>
          <w:lang w:val="en-US"/>
        </w:rPr>
        <w:t>Translate your abstract here.</w:t>
      </w:r>
    </w:p>
    <w:p w14:paraId="655AF50A" w14:textId="77777777" w:rsidR="00263EFD" w:rsidRDefault="00263EFD" w:rsidP="00263EFD">
      <w:pPr>
        <w:bidi w:val="0"/>
        <w:spacing w:after="200" w:line="276" w:lineRule="auto"/>
        <w:ind w:firstLine="720"/>
        <w:jc w:val="right"/>
        <w:rPr>
          <w:rtl/>
        </w:rPr>
      </w:pPr>
      <w:r>
        <w:rPr>
          <w:rtl/>
        </w:rPr>
        <w:br w:type="page"/>
      </w:r>
    </w:p>
    <w:p w14:paraId="6D7775F8" w14:textId="77777777" w:rsidR="00612EA9" w:rsidRPr="001613F7" w:rsidRDefault="00612EA9" w:rsidP="00612EA9">
      <w:pPr>
        <w:pStyle w:val="a8"/>
        <w:rPr>
          <w:rtl/>
        </w:rPr>
      </w:pPr>
      <w:bookmarkStart w:id="6" w:name="_Toc242436659"/>
      <w:bookmarkStart w:id="7" w:name="_Toc290126531"/>
      <w:r w:rsidRPr="001613F7">
        <w:rPr>
          <w:rFonts w:hint="cs"/>
          <w:rtl/>
        </w:rPr>
        <w:lastRenderedPageBreak/>
        <w:t>المحتويات</w:t>
      </w:r>
      <w:bookmarkEnd w:id="6"/>
      <w:bookmarkEnd w:id="7"/>
    </w:p>
    <w:p w14:paraId="1AF5962B" w14:textId="77777777" w:rsidR="00F802A0" w:rsidRDefault="0007001E" w:rsidP="00F802A0">
      <w:pPr>
        <w:pStyle w:val="TOC1"/>
        <w:rPr>
          <w:rFonts w:asciiTheme="minorHAnsi" w:eastAsiaTheme="minorEastAsia" w:hAnsiTheme="minorHAnsi" w:cstheme="minorBidi"/>
          <w:b w:val="0"/>
          <w:bCs w:val="0"/>
          <w:caps w:val="0"/>
          <w:sz w:val="22"/>
          <w:szCs w:val="22"/>
          <w:lang w:bidi="ar-SA"/>
        </w:rPr>
      </w:pPr>
      <w:r w:rsidRPr="00FA530C">
        <w:rPr>
          <w:rtl/>
        </w:rPr>
        <w:fldChar w:fldCharType="begin"/>
      </w:r>
      <w:r w:rsidR="00FA530C" w:rsidRPr="00FA530C">
        <w:rPr>
          <w:rtl/>
        </w:rPr>
        <w:instrText xml:space="preserve"> </w:instrText>
      </w:r>
      <w:r w:rsidR="00FA530C" w:rsidRPr="00FA530C">
        <w:instrText>TOC</w:instrText>
      </w:r>
      <w:r w:rsidR="00FA530C" w:rsidRPr="00FA530C">
        <w:rPr>
          <w:rtl/>
        </w:rPr>
        <w:instrText xml:space="preserve"> \</w:instrText>
      </w:r>
      <w:r w:rsidR="00FA530C" w:rsidRPr="00FA530C">
        <w:instrText>h \z \t</w:instrText>
      </w:r>
      <w:r w:rsidR="00FA530C" w:rsidRPr="00FA530C">
        <w:rPr>
          <w:rtl/>
        </w:rPr>
        <w:instrText xml:space="preserve"> "عنوان موسط;1;ملخص الفصل;1;عنوان الفصل;1;عنوان 1;2;عنوان 2;3;الملاحق;1;عنوان الملحق;2;المراجع;1" </w:instrText>
      </w:r>
      <w:r w:rsidRPr="00FA530C">
        <w:rPr>
          <w:rtl/>
        </w:rPr>
        <w:fldChar w:fldCharType="separate"/>
      </w:r>
      <w:hyperlink w:anchor="_Toc290126532"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الأشكال</w:t>
        </w:r>
        <w:r w:rsidR="00F802A0">
          <w:rPr>
            <w:webHidden/>
          </w:rPr>
          <w:tab/>
        </w:r>
        <w:r>
          <w:rPr>
            <w:webHidden/>
          </w:rPr>
          <w:fldChar w:fldCharType="begin"/>
        </w:r>
        <w:r w:rsidR="00F802A0">
          <w:rPr>
            <w:webHidden/>
          </w:rPr>
          <w:instrText xml:space="preserve"> PAGEREF _Toc290126532 \h </w:instrText>
        </w:r>
        <w:r>
          <w:rPr>
            <w:webHidden/>
          </w:rPr>
        </w:r>
        <w:r>
          <w:rPr>
            <w:webHidden/>
          </w:rPr>
          <w:fldChar w:fldCharType="separate"/>
        </w:r>
        <w:r w:rsidR="00F85A8D">
          <w:rPr>
            <w:webHidden/>
          </w:rPr>
          <w:t>iv</w:t>
        </w:r>
        <w:r>
          <w:rPr>
            <w:webHidden/>
          </w:rPr>
          <w:fldChar w:fldCharType="end"/>
        </w:r>
      </w:hyperlink>
    </w:p>
    <w:p w14:paraId="5A8EB8D3"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3"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_Toc290126533 \h </w:instrText>
        </w:r>
        <w:r w:rsidR="0007001E">
          <w:rPr>
            <w:webHidden/>
          </w:rPr>
        </w:r>
        <w:r w:rsidR="0007001E">
          <w:rPr>
            <w:webHidden/>
          </w:rPr>
          <w:fldChar w:fldCharType="separate"/>
        </w:r>
        <w:r w:rsidR="00F85A8D">
          <w:rPr>
            <w:webHidden/>
          </w:rPr>
          <w:t>v</w:t>
        </w:r>
        <w:r w:rsidR="0007001E">
          <w:rPr>
            <w:webHidden/>
          </w:rPr>
          <w:fldChar w:fldCharType="end"/>
        </w:r>
      </w:hyperlink>
    </w:p>
    <w:p w14:paraId="30556240"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4" w:history="1">
        <w:r w:rsidR="00F802A0" w:rsidRPr="005B73F8">
          <w:rPr>
            <w:rStyle w:val="Hyperlink"/>
            <w:rFonts w:hint="eastAsia"/>
            <w:rtl/>
          </w:rPr>
          <w:t>الاختصارات</w:t>
        </w:r>
        <w:r w:rsidR="00F802A0">
          <w:rPr>
            <w:webHidden/>
          </w:rPr>
          <w:tab/>
        </w:r>
        <w:r w:rsidR="0007001E">
          <w:rPr>
            <w:webHidden/>
          </w:rPr>
          <w:fldChar w:fldCharType="begin"/>
        </w:r>
        <w:r w:rsidR="00F802A0">
          <w:rPr>
            <w:webHidden/>
          </w:rPr>
          <w:instrText xml:space="preserve"> PAGEREF _Toc290126534 \h </w:instrText>
        </w:r>
        <w:r w:rsidR="0007001E">
          <w:rPr>
            <w:webHidden/>
          </w:rPr>
        </w:r>
        <w:r w:rsidR="0007001E">
          <w:rPr>
            <w:webHidden/>
          </w:rPr>
          <w:fldChar w:fldCharType="separate"/>
        </w:r>
        <w:r w:rsidR="00F85A8D">
          <w:rPr>
            <w:webHidden/>
          </w:rPr>
          <w:t>vi</w:t>
        </w:r>
        <w:r w:rsidR="0007001E">
          <w:rPr>
            <w:webHidden/>
          </w:rPr>
          <w:fldChar w:fldCharType="end"/>
        </w:r>
      </w:hyperlink>
    </w:p>
    <w:p w14:paraId="56A704C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5" w:history="1">
        <w:r w:rsidR="00F802A0" w:rsidRPr="005B73F8">
          <w:rPr>
            <w:rStyle w:val="Hyperlink"/>
            <w:rFonts w:hint="eastAsia"/>
            <w:rtl/>
          </w:rPr>
          <w:t>الرموز</w:t>
        </w:r>
        <w:r w:rsidR="00F802A0">
          <w:rPr>
            <w:webHidden/>
          </w:rPr>
          <w:tab/>
        </w:r>
        <w:r w:rsidR="0007001E">
          <w:rPr>
            <w:webHidden/>
          </w:rPr>
          <w:fldChar w:fldCharType="begin"/>
        </w:r>
        <w:r w:rsidR="00F802A0">
          <w:rPr>
            <w:webHidden/>
          </w:rPr>
          <w:instrText xml:space="preserve"> PAGEREF _Toc290126535 \h </w:instrText>
        </w:r>
        <w:r w:rsidR="0007001E">
          <w:rPr>
            <w:webHidden/>
          </w:rPr>
        </w:r>
        <w:r w:rsidR="0007001E">
          <w:rPr>
            <w:webHidden/>
          </w:rPr>
          <w:fldChar w:fldCharType="separate"/>
        </w:r>
        <w:r w:rsidR="00F85A8D">
          <w:rPr>
            <w:webHidden/>
          </w:rPr>
          <w:t>vii</w:t>
        </w:r>
        <w:r w:rsidR="0007001E">
          <w:rPr>
            <w:webHidden/>
          </w:rPr>
          <w:fldChar w:fldCharType="end"/>
        </w:r>
      </w:hyperlink>
    </w:p>
    <w:p w14:paraId="606FCDE4"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6" w:history="1">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عامة</w:t>
        </w:r>
        <w:r w:rsidR="00F802A0">
          <w:rPr>
            <w:webHidden/>
          </w:rPr>
          <w:tab/>
        </w:r>
        <w:r w:rsidR="0007001E">
          <w:rPr>
            <w:webHidden/>
          </w:rPr>
          <w:fldChar w:fldCharType="begin"/>
        </w:r>
        <w:r w:rsidR="00F802A0">
          <w:rPr>
            <w:webHidden/>
          </w:rPr>
          <w:instrText xml:space="preserve"> PAGEREF _Toc290126536 \h </w:instrText>
        </w:r>
        <w:r w:rsidR="0007001E">
          <w:rPr>
            <w:webHidden/>
          </w:rPr>
        </w:r>
        <w:r w:rsidR="0007001E">
          <w:rPr>
            <w:webHidden/>
          </w:rPr>
          <w:fldChar w:fldCharType="separate"/>
        </w:r>
        <w:r w:rsidR="00F85A8D">
          <w:rPr>
            <w:webHidden/>
          </w:rPr>
          <w:t>viii</w:t>
        </w:r>
        <w:r w:rsidR="0007001E">
          <w:rPr>
            <w:webHidden/>
          </w:rPr>
          <w:fldChar w:fldCharType="end"/>
        </w:r>
      </w:hyperlink>
    </w:p>
    <w:p w14:paraId="3C3A7E1E"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الأول:</w:t>
      </w:r>
      <w:r>
        <w:rPr>
          <w:rStyle w:val="Char7"/>
          <w:rFonts w:hint="cs"/>
          <w:rtl/>
        </w:rPr>
        <w:t xml:space="preserve"> </w:t>
      </w:r>
      <w:hyperlink w:anchor="_Toc290126537" w:history="1">
        <w:r w:rsidRPr="005B73F8">
          <w:rPr>
            <w:rStyle w:val="Hyperlink"/>
            <w:rFonts w:hint="eastAsia"/>
            <w:rtl/>
          </w:rPr>
          <w:t>الصفحات</w:t>
        </w:r>
        <w:r w:rsidRPr="005B73F8">
          <w:rPr>
            <w:rStyle w:val="Hyperlink"/>
            <w:rtl/>
          </w:rPr>
          <w:t xml:space="preserve"> </w:t>
        </w:r>
        <w:r w:rsidRPr="005B73F8">
          <w:rPr>
            <w:rStyle w:val="Hyperlink"/>
            <w:rFonts w:hint="eastAsia"/>
            <w:rtl/>
          </w:rPr>
          <w:t>الأولى</w:t>
        </w:r>
        <w:r>
          <w:rPr>
            <w:webHidden/>
          </w:rPr>
          <w:tab/>
        </w:r>
        <w:r w:rsidR="0007001E">
          <w:rPr>
            <w:webHidden/>
          </w:rPr>
          <w:fldChar w:fldCharType="begin"/>
        </w:r>
        <w:r>
          <w:rPr>
            <w:webHidden/>
          </w:rPr>
          <w:instrText xml:space="preserve"> PAGEREF _Toc290126537 \h </w:instrText>
        </w:r>
        <w:r w:rsidR="0007001E">
          <w:rPr>
            <w:webHidden/>
          </w:rPr>
        </w:r>
        <w:r w:rsidR="0007001E">
          <w:rPr>
            <w:webHidden/>
          </w:rPr>
          <w:fldChar w:fldCharType="separate"/>
        </w:r>
        <w:r w:rsidR="00F85A8D">
          <w:rPr>
            <w:webHidden/>
            <w:rtl/>
          </w:rPr>
          <w:t>1</w:t>
        </w:r>
        <w:r w:rsidR="0007001E">
          <w:rPr>
            <w:webHidden/>
          </w:rPr>
          <w:fldChar w:fldCharType="end"/>
        </w:r>
      </w:hyperlink>
    </w:p>
    <w:p w14:paraId="2B051A05" w14:textId="77777777" w:rsidR="00F802A0" w:rsidRDefault="00000000" w:rsidP="00F802A0">
      <w:pPr>
        <w:pStyle w:val="TOC2"/>
        <w:rPr>
          <w:rFonts w:asciiTheme="minorHAnsi" w:eastAsiaTheme="minorEastAsia" w:hAnsiTheme="minorHAnsi" w:cstheme="minorBidi"/>
          <w:sz w:val="22"/>
          <w:szCs w:val="22"/>
          <w:lang w:bidi="ar-SA"/>
        </w:rPr>
      </w:pPr>
      <w:hyperlink w:anchor="_Toc290126539" w:history="1">
        <w:r w:rsidR="00F802A0" w:rsidRPr="005B73F8">
          <w:rPr>
            <w:rStyle w:val="Hyperlink"/>
          </w:rPr>
          <w:t>-1.1</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_Toc290126539 \h </w:instrText>
        </w:r>
        <w:r w:rsidR="0007001E">
          <w:rPr>
            <w:webHidden/>
          </w:rPr>
        </w:r>
        <w:r w:rsidR="0007001E">
          <w:rPr>
            <w:webHidden/>
          </w:rPr>
          <w:fldChar w:fldCharType="separate"/>
        </w:r>
        <w:r w:rsidR="00F85A8D">
          <w:rPr>
            <w:webHidden/>
            <w:rtl/>
          </w:rPr>
          <w:t>1</w:t>
        </w:r>
        <w:r w:rsidR="0007001E">
          <w:rPr>
            <w:webHidden/>
          </w:rPr>
          <w:fldChar w:fldCharType="end"/>
        </w:r>
      </w:hyperlink>
    </w:p>
    <w:p w14:paraId="7DC3F27A" w14:textId="77777777" w:rsidR="00F802A0" w:rsidRDefault="00000000" w:rsidP="00F802A0">
      <w:pPr>
        <w:pStyle w:val="TOC2"/>
        <w:rPr>
          <w:rFonts w:asciiTheme="minorHAnsi" w:eastAsiaTheme="minorEastAsia" w:hAnsiTheme="minorHAnsi" w:cstheme="minorBidi"/>
          <w:sz w:val="22"/>
          <w:szCs w:val="22"/>
          <w:lang w:bidi="ar-SA"/>
        </w:rPr>
      </w:pPr>
      <w:hyperlink w:anchor="_Toc290126540" w:history="1">
        <w:r w:rsidR="00F802A0" w:rsidRPr="005B73F8">
          <w:rPr>
            <w:rStyle w:val="Hyperlink"/>
          </w:rPr>
          <w:t>-2.1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الواجهة</w:t>
        </w:r>
        <w:r w:rsidR="00F802A0">
          <w:rPr>
            <w:webHidden/>
          </w:rPr>
          <w:tab/>
        </w:r>
        <w:r w:rsidR="0007001E">
          <w:rPr>
            <w:webHidden/>
          </w:rPr>
          <w:fldChar w:fldCharType="begin"/>
        </w:r>
        <w:r w:rsidR="00F802A0">
          <w:rPr>
            <w:webHidden/>
          </w:rPr>
          <w:instrText xml:space="preserve"> PAGEREF _Toc290126540 \h </w:instrText>
        </w:r>
        <w:r w:rsidR="0007001E">
          <w:rPr>
            <w:webHidden/>
          </w:rPr>
        </w:r>
        <w:r w:rsidR="0007001E">
          <w:rPr>
            <w:webHidden/>
          </w:rPr>
          <w:fldChar w:fldCharType="separate"/>
        </w:r>
        <w:r w:rsidR="00F85A8D">
          <w:rPr>
            <w:webHidden/>
            <w:rtl/>
          </w:rPr>
          <w:t>1</w:t>
        </w:r>
        <w:r w:rsidR="0007001E">
          <w:rPr>
            <w:webHidden/>
          </w:rPr>
          <w:fldChar w:fldCharType="end"/>
        </w:r>
      </w:hyperlink>
    </w:p>
    <w:p w14:paraId="613A2928" w14:textId="77777777" w:rsidR="00F802A0" w:rsidRDefault="00000000" w:rsidP="00F802A0">
      <w:pPr>
        <w:pStyle w:val="TOC2"/>
        <w:rPr>
          <w:rFonts w:asciiTheme="minorHAnsi" w:eastAsiaTheme="minorEastAsia" w:hAnsiTheme="minorHAnsi" w:cstheme="minorBidi"/>
          <w:sz w:val="22"/>
          <w:szCs w:val="22"/>
          <w:lang w:bidi="ar-SA"/>
        </w:rPr>
      </w:pPr>
      <w:hyperlink w:anchor="_Toc290126541" w:history="1">
        <w:r w:rsidR="00F802A0" w:rsidRPr="005B73F8">
          <w:rPr>
            <w:rStyle w:val="Hyperlink"/>
          </w:rPr>
          <w:t>-3.1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الخلاصة</w:t>
        </w:r>
        <w:r w:rsidR="00F802A0">
          <w:rPr>
            <w:webHidden/>
          </w:rPr>
          <w:tab/>
        </w:r>
        <w:r w:rsidR="0007001E">
          <w:rPr>
            <w:webHidden/>
          </w:rPr>
          <w:fldChar w:fldCharType="begin"/>
        </w:r>
        <w:r w:rsidR="00F802A0">
          <w:rPr>
            <w:webHidden/>
          </w:rPr>
          <w:instrText xml:space="preserve"> PAGEREF _Toc290126541 \h </w:instrText>
        </w:r>
        <w:r w:rsidR="0007001E">
          <w:rPr>
            <w:webHidden/>
          </w:rPr>
        </w:r>
        <w:r w:rsidR="0007001E">
          <w:rPr>
            <w:webHidden/>
          </w:rPr>
          <w:fldChar w:fldCharType="separate"/>
        </w:r>
        <w:r w:rsidR="00F85A8D">
          <w:rPr>
            <w:webHidden/>
            <w:rtl/>
          </w:rPr>
          <w:t>2</w:t>
        </w:r>
        <w:r w:rsidR="0007001E">
          <w:rPr>
            <w:webHidden/>
          </w:rPr>
          <w:fldChar w:fldCharType="end"/>
        </w:r>
      </w:hyperlink>
    </w:p>
    <w:p w14:paraId="0F49C0AC" w14:textId="77777777" w:rsidR="00F802A0" w:rsidRDefault="00000000" w:rsidP="00F802A0">
      <w:pPr>
        <w:pStyle w:val="TOC2"/>
        <w:rPr>
          <w:rFonts w:asciiTheme="minorHAnsi" w:eastAsiaTheme="minorEastAsia" w:hAnsiTheme="minorHAnsi" w:cstheme="minorBidi"/>
          <w:sz w:val="22"/>
          <w:szCs w:val="22"/>
          <w:lang w:bidi="ar-SA"/>
        </w:rPr>
      </w:pPr>
      <w:hyperlink w:anchor="_Toc290126542" w:history="1">
        <w:r w:rsidR="00F802A0" w:rsidRPr="005B73F8">
          <w:rPr>
            <w:rStyle w:val="Hyperlink"/>
          </w:rPr>
          <w:t>-4.1</w:t>
        </w:r>
        <w:r w:rsidR="00F802A0" w:rsidRPr="005B73F8">
          <w:rPr>
            <w:rStyle w:val="Hyperlink"/>
            <w:rtl/>
          </w:rPr>
          <w:t xml:space="preserve"> </w:t>
        </w:r>
        <w:r w:rsidR="00F802A0" w:rsidRPr="005B73F8">
          <w:rPr>
            <w:rStyle w:val="Hyperlink"/>
            <w:rFonts w:hint="eastAsia"/>
            <w:rtl/>
          </w:rPr>
          <w:t>صفحات</w:t>
        </w:r>
        <w:r w:rsidR="00F802A0" w:rsidRPr="005B73F8">
          <w:rPr>
            <w:rStyle w:val="Hyperlink"/>
            <w:rtl/>
          </w:rPr>
          <w:t xml:space="preserve"> </w:t>
        </w:r>
        <w:r w:rsidR="00F802A0" w:rsidRPr="005B73F8">
          <w:rPr>
            <w:rStyle w:val="Hyperlink"/>
            <w:rFonts w:hint="eastAsia"/>
            <w:rtl/>
          </w:rPr>
          <w:t>الإهداء</w:t>
        </w:r>
        <w:r w:rsidR="00F802A0" w:rsidRPr="005B73F8">
          <w:rPr>
            <w:rStyle w:val="Hyperlink"/>
            <w:rtl/>
          </w:rPr>
          <w:t xml:space="preserve"> </w:t>
        </w:r>
        <w:r w:rsidR="00F802A0" w:rsidRPr="005B73F8">
          <w:rPr>
            <w:rStyle w:val="Hyperlink"/>
            <w:rFonts w:hint="eastAsia"/>
            <w:rtl/>
          </w:rPr>
          <w:t>والاقتباس</w:t>
        </w:r>
        <w:r w:rsidR="00F802A0" w:rsidRPr="005B73F8">
          <w:rPr>
            <w:rStyle w:val="Hyperlink"/>
            <w:rtl/>
          </w:rPr>
          <w:t xml:space="preserve"> </w:t>
        </w:r>
        <w:r w:rsidR="00F802A0" w:rsidRPr="005B73F8">
          <w:rPr>
            <w:rStyle w:val="Hyperlink"/>
            <w:rFonts w:hint="eastAsia"/>
            <w:rtl/>
          </w:rPr>
          <w:t>والشكر</w:t>
        </w:r>
        <w:r w:rsidR="00F802A0">
          <w:rPr>
            <w:webHidden/>
          </w:rPr>
          <w:tab/>
        </w:r>
        <w:r w:rsidR="0007001E">
          <w:rPr>
            <w:webHidden/>
          </w:rPr>
          <w:fldChar w:fldCharType="begin"/>
        </w:r>
        <w:r w:rsidR="00F802A0">
          <w:rPr>
            <w:webHidden/>
          </w:rPr>
          <w:instrText xml:space="preserve"> PAGEREF _Toc290126542 \h </w:instrText>
        </w:r>
        <w:r w:rsidR="0007001E">
          <w:rPr>
            <w:webHidden/>
          </w:rPr>
        </w:r>
        <w:r w:rsidR="0007001E">
          <w:rPr>
            <w:webHidden/>
          </w:rPr>
          <w:fldChar w:fldCharType="separate"/>
        </w:r>
        <w:r w:rsidR="00F85A8D">
          <w:rPr>
            <w:webHidden/>
            <w:rtl/>
          </w:rPr>
          <w:t>2</w:t>
        </w:r>
        <w:r w:rsidR="0007001E">
          <w:rPr>
            <w:webHidden/>
          </w:rPr>
          <w:fldChar w:fldCharType="end"/>
        </w:r>
      </w:hyperlink>
    </w:p>
    <w:p w14:paraId="1B71317F" w14:textId="77777777" w:rsidR="00F802A0" w:rsidRDefault="00000000" w:rsidP="00F802A0">
      <w:pPr>
        <w:pStyle w:val="TOC2"/>
        <w:rPr>
          <w:rFonts w:asciiTheme="minorHAnsi" w:eastAsiaTheme="minorEastAsia" w:hAnsiTheme="minorHAnsi" w:cstheme="minorBidi"/>
          <w:sz w:val="22"/>
          <w:szCs w:val="22"/>
          <w:lang w:bidi="ar-SA"/>
        </w:rPr>
      </w:pPr>
      <w:hyperlink w:anchor="_Toc290126543" w:history="1">
        <w:r w:rsidR="00F802A0" w:rsidRPr="005B73F8">
          <w:rPr>
            <w:rStyle w:val="Hyperlink"/>
          </w:rPr>
          <w:t>-5.1</w:t>
        </w:r>
        <w:r w:rsidR="00F802A0" w:rsidRPr="005B73F8">
          <w:rPr>
            <w:rStyle w:val="Hyperlink"/>
            <w:rtl/>
          </w:rPr>
          <w:t xml:space="preserve"> </w:t>
        </w:r>
        <w:r w:rsidR="00F802A0" w:rsidRPr="005B73F8">
          <w:rPr>
            <w:rStyle w:val="Hyperlink"/>
            <w:rFonts w:hint="eastAsia"/>
            <w:rtl/>
          </w:rPr>
          <w:t>الفهارس</w:t>
        </w:r>
        <w:r w:rsidR="00F802A0">
          <w:rPr>
            <w:webHidden/>
          </w:rPr>
          <w:tab/>
        </w:r>
        <w:r w:rsidR="0007001E">
          <w:rPr>
            <w:webHidden/>
          </w:rPr>
          <w:fldChar w:fldCharType="begin"/>
        </w:r>
        <w:r w:rsidR="00F802A0">
          <w:rPr>
            <w:webHidden/>
          </w:rPr>
          <w:instrText xml:space="preserve"> PAGEREF _Toc290126543 \h </w:instrText>
        </w:r>
        <w:r w:rsidR="0007001E">
          <w:rPr>
            <w:webHidden/>
          </w:rPr>
        </w:r>
        <w:r w:rsidR="0007001E">
          <w:rPr>
            <w:webHidden/>
          </w:rPr>
          <w:fldChar w:fldCharType="separate"/>
        </w:r>
        <w:r w:rsidR="00F85A8D">
          <w:rPr>
            <w:webHidden/>
            <w:rtl/>
          </w:rPr>
          <w:t>2</w:t>
        </w:r>
        <w:r w:rsidR="0007001E">
          <w:rPr>
            <w:webHidden/>
          </w:rPr>
          <w:fldChar w:fldCharType="end"/>
        </w:r>
      </w:hyperlink>
    </w:p>
    <w:p w14:paraId="608492A7" w14:textId="77777777" w:rsidR="00F802A0" w:rsidRDefault="00000000" w:rsidP="00F802A0">
      <w:pPr>
        <w:pStyle w:val="TOC2"/>
        <w:rPr>
          <w:rFonts w:asciiTheme="minorHAnsi" w:eastAsiaTheme="minorEastAsia" w:hAnsiTheme="minorHAnsi" w:cstheme="minorBidi"/>
          <w:sz w:val="22"/>
          <w:szCs w:val="22"/>
          <w:lang w:bidi="ar-SA"/>
        </w:rPr>
      </w:pPr>
      <w:hyperlink w:anchor="_Toc290126548" w:history="1">
        <w:r w:rsidR="00F802A0" w:rsidRPr="005B73F8">
          <w:rPr>
            <w:rStyle w:val="Hyperlink"/>
          </w:rPr>
          <w:t>-6.1</w:t>
        </w:r>
        <w:r w:rsidR="00F802A0" w:rsidRPr="005B73F8">
          <w:rPr>
            <w:rStyle w:val="Hyperlink"/>
            <w:rtl/>
          </w:rPr>
          <w:t xml:space="preserve"> </w:t>
        </w:r>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التقرير</w:t>
        </w:r>
        <w:r w:rsidR="00F802A0">
          <w:rPr>
            <w:webHidden/>
          </w:rPr>
          <w:tab/>
        </w:r>
        <w:r w:rsidR="0007001E">
          <w:rPr>
            <w:webHidden/>
          </w:rPr>
          <w:fldChar w:fldCharType="begin"/>
        </w:r>
        <w:r w:rsidR="00F802A0">
          <w:rPr>
            <w:webHidden/>
          </w:rPr>
          <w:instrText xml:space="preserve"> PAGEREF _Toc290126548 \h </w:instrText>
        </w:r>
        <w:r w:rsidR="0007001E">
          <w:rPr>
            <w:webHidden/>
          </w:rPr>
        </w:r>
        <w:r w:rsidR="0007001E">
          <w:rPr>
            <w:webHidden/>
          </w:rPr>
          <w:fldChar w:fldCharType="separate"/>
        </w:r>
        <w:r w:rsidR="00F85A8D">
          <w:rPr>
            <w:webHidden/>
            <w:rtl/>
          </w:rPr>
          <w:t>5</w:t>
        </w:r>
        <w:r w:rsidR="0007001E">
          <w:rPr>
            <w:webHidden/>
          </w:rPr>
          <w:fldChar w:fldCharType="end"/>
        </w:r>
      </w:hyperlink>
    </w:p>
    <w:p w14:paraId="58FAEF60"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ثاني</w:t>
      </w:r>
      <w:r w:rsidRPr="00F802A0">
        <w:rPr>
          <w:rStyle w:val="Char7"/>
          <w:rFonts w:hint="cs"/>
          <w:rtl/>
        </w:rPr>
        <w:t>:</w:t>
      </w:r>
      <w:r>
        <w:rPr>
          <w:rStyle w:val="Char7"/>
          <w:rFonts w:hint="cs"/>
          <w:rtl/>
        </w:rPr>
        <w:t xml:space="preserve"> </w:t>
      </w:r>
      <w:hyperlink w:anchor="_Toc290126549" w:history="1">
        <w:r w:rsidRPr="005B73F8">
          <w:rPr>
            <w:rStyle w:val="Hyperlink"/>
            <w:rFonts w:hint="eastAsia"/>
            <w:rtl/>
          </w:rPr>
          <w:t>بنية</w:t>
        </w:r>
        <w:r w:rsidRPr="005B73F8">
          <w:rPr>
            <w:rStyle w:val="Hyperlink"/>
            <w:rtl/>
          </w:rPr>
          <w:t xml:space="preserve"> </w:t>
        </w:r>
        <w:r w:rsidRPr="005B73F8">
          <w:rPr>
            <w:rStyle w:val="Hyperlink"/>
            <w:rFonts w:hint="eastAsia"/>
            <w:rtl/>
          </w:rPr>
          <w:t>الفصل</w:t>
        </w:r>
        <w:r>
          <w:rPr>
            <w:webHidden/>
          </w:rPr>
          <w:tab/>
        </w:r>
        <w:r w:rsidR="0007001E">
          <w:rPr>
            <w:webHidden/>
          </w:rPr>
          <w:fldChar w:fldCharType="begin"/>
        </w:r>
        <w:r>
          <w:rPr>
            <w:webHidden/>
          </w:rPr>
          <w:instrText xml:space="preserve"> PAGEREF _Toc290126549 \h </w:instrText>
        </w:r>
        <w:r w:rsidR="0007001E">
          <w:rPr>
            <w:webHidden/>
          </w:rPr>
        </w:r>
        <w:r w:rsidR="0007001E">
          <w:rPr>
            <w:webHidden/>
          </w:rPr>
          <w:fldChar w:fldCharType="separate"/>
        </w:r>
        <w:r w:rsidR="00F85A8D">
          <w:rPr>
            <w:webHidden/>
            <w:rtl/>
          </w:rPr>
          <w:t>6</w:t>
        </w:r>
        <w:r w:rsidR="0007001E">
          <w:rPr>
            <w:webHidden/>
          </w:rPr>
          <w:fldChar w:fldCharType="end"/>
        </w:r>
      </w:hyperlink>
    </w:p>
    <w:p w14:paraId="2DBE267E" w14:textId="77777777" w:rsidR="00F802A0" w:rsidRDefault="00000000" w:rsidP="00F802A0">
      <w:pPr>
        <w:pStyle w:val="TOC2"/>
        <w:rPr>
          <w:rFonts w:asciiTheme="minorHAnsi" w:eastAsiaTheme="minorEastAsia" w:hAnsiTheme="minorHAnsi" w:cstheme="minorBidi"/>
          <w:sz w:val="22"/>
          <w:szCs w:val="22"/>
          <w:lang w:bidi="ar-SA"/>
        </w:rPr>
      </w:pPr>
      <w:hyperlink w:anchor="_Toc290126551" w:history="1">
        <w:r w:rsidR="00F802A0" w:rsidRPr="005B73F8">
          <w:rPr>
            <w:rStyle w:val="Hyperlink"/>
          </w:rPr>
          <w:t>-1.2</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_Toc290126551 \h </w:instrText>
        </w:r>
        <w:r w:rsidR="0007001E">
          <w:rPr>
            <w:webHidden/>
          </w:rPr>
        </w:r>
        <w:r w:rsidR="0007001E">
          <w:rPr>
            <w:webHidden/>
          </w:rPr>
          <w:fldChar w:fldCharType="separate"/>
        </w:r>
        <w:r w:rsidR="00F85A8D">
          <w:rPr>
            <w:webHidden/>
            <w:rtl/>
          </w:rPr>
          <w:t>6</w:t>
        </w:r>
        <w:r w:rsidR="0007001E">
          <w:rPr>
            <w:webHidden/>
          </w:rPr>
          <w:fldChar w:fldCharType="end"/>
        </w:r>
      </w:hyperlink>
    </w:p>
    <w:p w14:paraId="72D789D6" w14:textId="77777777" w:rsidR="00F802A0" w:rsidRDefault="00000000" w:rsidP="00F802A0">
      <w:pPr>
        <w:pStyle w:val="TOC2"/>
        <w:rPr>
          <w:rFonts w:asciiTheme="minorHAnsi" w:eastAsiaTheme="minorEastAsia" w:hAnsiTheme="minorHAnsi" w:cstheme="minorBidi"/>
          <w:sz w:val="22"/>
          <w:szCs w:val="22"/>
          <w:lang w:bidi="ar-SA"/>
        </w:rPr>
      </w:pPr>
      <w:hyperlink w:anchor="_Toc290126552" w:history="1">
        <w:r w:rsidR="00F802A0" w:rsidRPr="005B73F8">
          <w:rPr>
            <w:rStyle w:val="Hyperlink"/>
          </w:rPr>
          <w:t>-2.2</w:t>
        </w:r>
        <w:r w:rsidR="00F802A0" w:rsidRPr="005B73F8">
          <w:rPr>
            <w:rStyle w:val="Hyperlink"/>
            <w:rtl/>
          </w:rPr>
          <w:t xml:space="preserve"> </w:t>
        </w:r>
        <w:r w:rsidR="00F802A0" w:rsidRPr="005B73F8">
          <w:rPr>
            <w:rStyle w:val="Hyperlink"/>
            <w:rFonts w:hint="eastAsia"/>
            <w:rtl/>
          </w:rPr>
          <w:t>قبل</w:t>
        </w:r>
        <w:r w:rsidR="00F802A0" w:rsidRPr="005B73F8">
          <w:rPr>
            <w:rStyle w:val="Hyperlink"/>
            <w:rtl/>
          </w:rPr>
          <w:t xml:space="preserve"> </w:t>
        </w:r>
        <w:r w:rsidR="00F802A0" w:rsidRPr="005B73F8">
          <w:rPr>
            <w:rStyle w:val="Hyperlink"/>
            <w:rFonts w:hint="eastAsia"/>
            <w:rtl/>
          </w:rPr>
          <w:t>البدء</w:t>
        </w:r>
        <w:r w:rsidR="00F802A0" w:rsidRPr="005B73F8">
          <w:rPr>
            <w:rStyle w:val="Hyperlink"/>
            <w:rtl/>
          </w:rPr>
          <w:t xml:space="preserve"> </w:t>
        </w:r>
        <w:r w:rsidR="00F802A0" w:rsidRPr="005B73F8">
          <w:rPr>
            <w:rStyle w:val="Hyperlink"/>
            <w:rFonts w:hint="eastAsia"/>
            <w:rtl/>
          </w:rPr>
          <w:t>بالكتابة</w:t>
        </w:r>
        <w:r w:rsidR="00F802A0">
          <w:rPr>
            <w:webHidden/>
          </w:rPr>
          <w:tab/>
        </w:r>
        <w:r w:rsidR="0007001E">
          <w:rPr>
            <w:webHidden/>
          </w:rPr>
          <w:fldChar w:fldCharType="begin"/>
        </w:r>
        <w:r w:rsidR="00F802A0">
          <w:rPr>
            <w:webHidden/>
          </w:rPr>
          <w:instrText xml:space="preserve"> PAGEREF _Toc290126552 \h </w:instrText>
        </w:r>
        <w:r w:rsidR="0007001E">
          <w:rPr>
            <w:webHidden/>
          </w:rPr>
        </w:r>
        <w:r w:rsidR="0007001E">
          <w:rPr>
            <w:webHidden/>
          </w:rPr>
          <w:fldChar w:fldCharType="separate"/>
        </w:r>
        <w:r w:rsidR="00F85A8D">
          <w:rPr>
            <w:webHidden/>
            <w:rtl/>
          </w:rPr>
          <w:t>6</w:t>
        </w:r>
        <w:r w:rsidR="0007001E">
          <w:rPr>
            <w:webHidden/>
          </w:rPr>
          <w:fldChar w:fldCharType="end"/>
        </w:r>
      </w:hyperlink>
    </w:p>
    <w:p w14:paraId="51CFBD51" w14:textId="77777777" w:rsidR="00F802A0" w:rsidRDefault="00000000" w:rsidP="00F802A0">
      <w:pPr>
        <w:pStyle w:val="TOC2"/>
        <w:rPr>
          <w:rFonts w:asciiTheme="minorHAnsi" w:eastAsiaTheme="minorEastAsia" w:hAnsiTheme="minorHAnsi" w:cstheme="minorBidi"/>
          <w:sz w:val="22"/>
          <w:szCs w:val="22"/>
          <w:lang w:bidi="ar-SA"/>
        </w:rPr>
      </w:pPr>
      <w:hyperlink w:anchor="_Toc290126553" w:history="1">
        <w:r w:rsidR="00F802A0" w:rsidRPr="005B73F8">
          <w:rPr>
            <w:rStyle w:val="Hyperlink"/>
          </w:rPr>
          <w:t>-3.2</w:t>
        </w:r>
        <w:r w:rsidR="00F802A0" w:rsidRPr="005B73F8">
          <w:rPr>
            <w:rStyle w:val="Hyperlink"/>
            <w:rtl/>
          </w:rPr>
          <w:t xml:space="preserve"> </w:t>
        </w:r>
        <w:r w:rsidR="00F802A0" w:rsidRPr="005B73F8">
          <w:rPr>
            <w:rStyle w:val="Hyperlink"/>
            <w:rFonts w:hint="eastAsia"/>
            <w:rtl/>
          </w:rPr>
          <w:t>عنوان</w:t>
        </w:r>
        <w:r w:rsidR="00F802A0" w:rsidRPr="005B73F8">
          <w:rPr>
            <w:rStyle w:val="Hyperlink"/>
            <w:rtl/>
          </w:rPr>
          <w:t xml:space="preserve"> </w:t>
        </w:r>
        <w:r w:rsidR="00F802A0" w:rsidRPr="005B73F8">
          <w:rPr>
            <w:rStyle w:val="Hyperlink"/>
            <w:rFonts w:hint="eastAsia"/>
            <w:rtl/>
          </w:rPr>
          <w:t>الفصل</w:t>
        </w:r>
        <w:r w:rsidR="00F802A0" w:rsidRPr="005B73F8">
          <w:rPr>
            <w:rStyle w:val="Hyperlink"/>
            <w:rtl/>
          </w:rPr>
          <w:t xml:space="preserve"> </w:t>
        </w:r>
        <w:r w:rsidR="00F802A0" w:rsidRPr="005B73F8">
          <w:rPr>
            <w:rStyle w:val="Hyperlink"/>
            <w:rFonts w:hint="eastAsia"/>
            <w:rtl/>
          </w:rPr>
          <w:t>وفقراته</w:t>
        </w:r>
        <w:r w:rsidR="00F802A0" w:rsidRPr="005B73F8">
          <w:rPr>
            <w:rStyle w:val="Hyperlink"/>
            <w:rtl/>
          </w:rPr>
          <w:t xml:space="preserve"> </w:t>
        </w:r>
        <w:r w:rsidR="00F802A0" w:rsidRPr="005B73F8">
          <w:rPr>
            <w:rStyle w:val="Hyperlink"/>
            <w:rFonts w:hint="eastAsia"/>
            <w:rtl/>
          </w:rPr>
          <w:t>الرئيسة</w:t>
        </w:r>
        <w:r w:rsidR="00F802A0">
          <w:rPr>
            <w:webHidden/>
          </w:rPr>
          <w:tab/>
        </w:r>
        <w:r w:rsidR="0007001E">
          <w:rPr>
            <w:webHidden/>
          </w:rPr>
          <w:fldChar w:fldCharType="begin"/>
        </w:r>
        <w:r w:rsidR="00F802A0">
          <w:rPr>
            <w:webHidden/>
          </w:rPr>
          <w:instrText xml:space="preserve"> PAGEREF _Toc290126553 \h </w:instrText>
        </w:r>
        <w:r w:rsidR="0007001E">
          <w:rPr>
            <w:webHidden/>
          </w:rPr>
        </w:r>
        <w:r w:rsidR="0007001E">
          <w:rPr>
            <w:webHidden/>
          </w:rPr>
          <w:fldChar w:fldCharType="separate"/>
        </w:r>
        <w:r w:rsidR="00F85A8D">
          <w:rPr>
            <w:webHidden/>
            <w:rtl/>
          </w:rPr>
          <w:t>7</w:t>
        </w:r>
        <w:r w:rsidR="0007001E">
          <w:rPr>
            <w:webHidden/>
          </w:rPr>
          <w:fldChar w:fldCharType="end"/>
        </w:r>
      </w:hyperlink>
    </w:p>
    <w:p w14:paraId="299EBFE4" w14:textId="77777777" w:rsidR="00F802A0" w:rsidRDefault="00000000" w:rsidP="00F802A0">
      <w:pPr>
        <w:pStyle w:val="TOC2"/>
        <w:rPr>
          <w:rFonts w:asciiTheme="minorHAnsi" w:eastAsiaTheme="minorEastAsia" w:hAnsiTheme="minorHAnsi" w:cstheme="minorBidi"/>
          <w:sz w:val="22"/>
          <w:szCs w:val="22"/>
          <w:lang w:bidi="ar-SA"/>
        </w:rPr>
      </w:pPr>
      <w:hyperlink w:anchor="_Toc290126554" w:history="1">
        <w:r w:rsidR="00F802A0" w:rsidRPr="005B73F8">
          <w:rPr>
            <w:rStyle w:val="Hyperlink"/>
          </w:rPr>
          <w:t>-4.2</w:t>
        </w:r>
        <w:r w:rsidR="00F802A0" w:rsidRPr="005B73F8">
          <w:rPr>
            <w:rStyle w:val="Hyperlink"/>
            <w:rtl/>
          </w:rPr>
          <w:t xml:space="preserve"> </w:t>
        </w:r>
        <w:r w:rsidR="00F802A0" w:rsidRPr="005B73F8">
          <w:rPr>
            <w:rStyle w:val="Hyperlink"/>
            <w:rFonts w:hint="eastAsia"/>
            <w:rtl/>
          </w:rPr>
          <w:t>مثال</w:t>
        </w:r>
        <w:r w:rsidR="00F802A0" w:rsidRPr="005B73F8">
          <w:rPr>
            <w:rStyle w:val="Hyperlink"/>
            <w:rtl/>
          </w:rPr>
          <w:t xml:space="preserve"> </w:t>
        </w:r>
        <w:r w:rsidR="00F802A0" w:rsidRPr="005B73F8">
          <w:rPr>
            <w:rStyle w:val="Hyperlink"/>
            <w:rFonts w:hint="eastAsia"/>
            <w:rtl/>
          </w:rPr>
          <w:t>على</w:t>
        </w:r>
        <w:r w:rsidR="00F802A0" w:rsidRPr="005B73F8">
          <w:rPr>
            <w:rStyle w:val="Hyperlink"/>
            <w:rtl/>
          </w:rPr>
          <w:t xml:space="preserve"> </w:t>
        </w:r>
        <w:r w:rsidR="00F802A0" w:rsidRPr="005B73F8">
          <w:rPr>
            <w:rStyle w:val="Hyperlink"/>
            <w:rFonts w:hint="eastAsia"/>
            <w:rtl/>
          </w:rPr>
          <w:t>ترقيم</w:t>
        </w:r>
        <w:r w:rsidR="00F802A0" w:rsidRPr="005B73F8">
          <w:rPr>
            <w:rStyle w:val="Hyperlink"/>
            <w:rtl/>
          </w:rPr>
          <w:t xml:space="preserve"> </w:t>
        </w:r>
        <w:r w:rsidR="00F802A0" w:rsidRPr="005B73F8">
          <w:rPr>
            <w:rStyle w:val="Hyperlink"/>
            <w:rFonts w:hint="eastAsia"/>
            <w:rtl/>
          </w:rPr>
          <w:t>الفقرات</w:t>
        </w:r>
        <w:r w:rsidR="00F802A0" w:rsidRPr="005B73F8">
          <w:rPr>
            <w:rStyle w:val="Hyperlink"/>
            <w:rtl/>
          </w:rPr>
          <w:t xml:space="preserve"> </w:t>
        </w:r>
        <w:r w:rsidR="00F802A0" w:rsidRPr="005B73F8">
          <w:rPr>
            <w:rStyle w:val="Hyperlink"/>
            <w:rFonts w:hint="eastAsia"/>
            <w:rtl/>
          </w:rPr>
          <w:t>وتنسيقها</w:t>
        </w:r>
        <w:r w:rsidR="00F802A0">
          <w:rPr>
            <w:webHidden/>
          </w:rPr>
          <w:tab/>
        </w:r>
        <w:r w:rsidR="0007001E">
          <w:rPr>
            <w:webHidden/>
          </w:rPr>
          <w:fldChar w:fldCharType="begin"/>
        </w:r>
        <w:r w:rsidR="00F802A0">
          <w:rPr>
            <w:webHidden/>
          </w:rPr>
          <w:instrText xml:space="preserve"> PAGEREF _Toc290126554 \h </w:instrText>
        </w:r>
        <w:r w:rsidR="0007001E">
          <w:rPr>
            <w:webHidden/>
          </w:rPr>
        </w:r>
        <w:r w:rsidR="0007001E">
          <w:rPr>
            <w:webHidden/>
          </w:rPr>
          <w:fldChar w:fldCharType="separate"/>
        </w:r>
        <w:r w:rsidR="00F85A8D">
          <w:rPr>
            <w:webHidden/>
            <w:rtl/>
          </w:rPr>
          <w:t>8</w:t>
        </w:r>
        <w:r w:rsidR="0007001E">
          <w:rPr>
            <w:webHidden/>
          </w:rPr>
          <w:fldChar w:fldCharType="end"/>
        </w:r>
      </w:hyperlink>
    </w:p>
    <w:p w14:paraId="4A346425" w14:textId="77777777" w:rsidR="00F802A0" w:rsidRDefault="00000000" w:rsidP="00F802A0">
      <w:pPr>
        <w:pStyle w:val="TOC2"/>
        <w:rPr>
          <w:rFonts w:asciiTheme="minorHAnsi" w:eastAsiaTheme="minorEastAsia" w:hAnsiTheme="minorHAnsi" w:cstheme="minorBidi"/>
          <w:sz w:val="22"/>
          <w:szCs w:val="22"/>
          <w:lang w:bidi="ar-SA"/>
        </w:rPr>
      </w:pPr>
      <w:hyperlink w:anchor="_Toc290126556" w:history="1">
        <w:r w:rsidR="00F802A0" w:rsidRPr="005B73F8">
          <w:rPr>
            <w:rStyle w:val="Hyperlink"/>
          </w:rPr>
          <w:t>-5.2</w:t>
        </w:r>
        <w:r w:rsidR="00F802A0" w:rsidRPr="005B73F8">
          <w:rPr>
            <w:rStyle w:val="Hyperlink"/>
            <w:rtl/>
          </w:rPr>
          <w:t xml:space="preserve"> </w:t>
        </w:r>
        <w:r w:rsidR="00F802A0" w:rsidRPr="005B73F8">
          <w:rPr>
            <w:rStyle w:val="Hyperlink"/>
            <w:rFonts w:hint="eastAsia"/>
            <w:rtl/>
          </w:rPr>
          <w:t>عودة</w:t>
        </w:r>
        <w:r w:rsidR="00F802A0" w:rsidRPr="005B73F8">
          <w:rPr>
            <w:rStyle w:val="Hyperlink"/>
            <w:rtl/>
          </w:rPr>
          <w:t xml:space="preserve"> </w:t>
        </w:r>
        <w:r w:rsidR="00F802A0" w:rsidRPr="005B73F8">
          <w:rPr>
            <w:rStyle w:val="Hyperlink"/>
            <w:rFonts w:hint="eastAsia"/>
            <w:rtl/>
          </w:rPr>
          <w:t>إلى</w:t>
        </w:r>
        <w:r w:rsidR="00F802A0" w:rsidRPr="005B73F8">
          <w:rPr>
            <w:rStyle w:val="Hyperlink"/>
            <w:rtl/>
          </w:rPr>
          <w:t xml:space="preserve"> </w:t>
        </w:r>
        <w:r w:rsidR="00F802A0" w:rsidRPr="005B73F8">
          <w:rPr>
            <w:rStyle w:val="Hyperlink"/>
            <w:rFonts w:hint="eastAsia"/>
            <w:rtl/>
          </w:rPr>
          <w:t>فهرس</w:t>
        </w:r>
        <w:r w:rsidR="00F802A0" w:rsidRPr="005B73F8">
          <w:rPr>
            <w:rStyle w:val="Hyperlink"/>
            <w:rtl/>
          </w:rPr>
          <w:t xml:space="preserve"> </w:t>
        </w:r>
        <w:r w:rsidR="00F802A0" w:rsidRPr="005B73F8">
          <w:rPr>
            <w:rStyle w:val="Hyperlink"/>
            <w:rFonts w:hint="eastAsia"/>
            <w:rtl/>
          </w:rPr>
          <w:t>المحتويات</w:t>
        </w:r>
        <w:r w:rsidR="00F802A0">
          <w:rPr>
            <w:webHidden/>
          </w:rPr>
          <w:tab/>
        </w:r>
        <w:r w:rsidR="0007001E">
          <w:rPr>
            <w:webHidden/>
          </w:rPr>
          <w:fldChar w:fldCharType="begin"/>
        </w:r>
        <w:r w:rsidR="00F802A0">
          <w:rPr>
            <w:webHidden/>
          </w:rPr>
          <w:instrText xml:space="preserve"> PAGEREF _Toc290126556 \h </w:instrText>
        </w:r>
        <w:r w:rsidR="0007001E">
          <w:rPr>
            <w:webHidden/>
          </w:rPr>
        </w:r>
        <w:r w:rsidR="0007001E">
          <w:rPr>
            <w:webHidden/>
          </w:rPr>
          <w:fldChar w:fldCharType="separate"/>
        </w:r>
        <w:r w:rsidR="00F85A8D">
          <w:rPr>
            <w:webHidden/>
            <w:rtl/>
          </w:rPr>
          <w:t>9</w:t>
        </w:r>
        <w:r w:rsidR="0007001E">
          <w:rPr>
            <w:webHidden/>
          </w:rPr>
          <w:fldChar w:fldCharType="end"/>
        </w:r>
      </w:hyperlink>
    </w:p>
    <w:p w14:paraId="56F2C2DF" w14:textId="77777777" w:rsidR="00F802A0" w:rsidRDefault="00000000" w:rsidP="00F802A0">
      <w:pPr>
        <w:pStyle w:val="TOC2"/>
        <w:rPr>
          <w:rFonts w:asciiTheme="minorHAnsi" w:eastAsiaTheme="minorEastAsia" w:hAnsiTheme="minorHAnsi" w:cstheme="minorBidi"/>
          <w:sz w:val="22"/>
          <w:szCs w:val="22"/>
          <w:lang w:bidi="ar-SA"/>
        </w:rPr>
      </w:pPr>
      <w:hyperlink w:anchor="_Toc290126557" w:history="1">
        <w:r w:rsidR="00F802A0" w:rsidRPr="005B73F8">
          <w:rPr>
            <w:rStyle w:val="Hyperlink"/>
          </w:rPr>
          <w:t>-6.2</w:t>
        </w:r>
        <w:r w:rsidR="00F802A0" w:rsidRPr="005B73F8">
          <w:rPr>
            <w:rStyle w:val="Hyperlink"/>
            <w:rtl/>
          </w:rPr>
          <w:t xml:space="preserve"> </w:t>
        </w:r>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_Toc290126557 \h </w:instrText>
        </w:r>
        <w:r w:rsidR="0007001E">
          <w:rPr>
            <w:webHidden/>
          </w:rPr>
        </w:r>
        <w:r w:rsidR="0007001E">
          <w:rPr>
            <w:webHidden/>
          </w:rPr>
          <w:fldChar w:fldCharType="separate"/>
        </w:r>
        <w:r w:rsidR="00F85A8D">
          <w:rPr>
            <w:webHidden/>
            <w:rtl/>
          </w:rPr>
          <w:t>9</w:t>
        </w:r>
        <w:r w:rsidR="0007001E">
          <w:rPr>
            <w:webHidden/>
          </w:rPr>
          <w:fldChar w:fldCharType="end"/>
        </w:r>
      </w:hyperlink>
    </w:p>
    <w:p w14:paraId="3A2AC046"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ثالث</w:t>
      </w:r>
      <w:r w:rsidRPr="00F802A0">
        <w:rPr>
          <w:rStyle w:val="Char7"/>
          <w:rFonts w:hint="cs"/>
          <w:rtl/>
        </w:rPr>
        <w:t>:</w:t>
      </w:r>
      <w:r>
        <w:rPr>
          <w:rStyle w:val="Char7"/>
          <w:rFonts w:hint="cs"/>
          <w:rtl/>
        </w:rPr>
        <w:t xml:space="preserve"> </w:t>
      </w:r>
      <w:hyperlink w:anchor="_Toc290126558" w:history="1">
        <w:r w:rsidRPr="005B73F8">
          <w:rPr>
            <w:rStyle w:val="Hyperlink"/>
            <w:rFonts w:hint="eastAsia"/>
            <w:rtl/>
            <w:lang w:val="fr-FR"/>
          </w:rPr>
          <w:t>كائنات</w:t>
        </w:r>
        <w:r w:rsidRPr="005B73F8">
          <w:rPr>
            <w:rStyle w:val="Hyperlink"/>
            <w:rtl/>
            <w:lang w:val="fr-FR"/>
          </w:rPr>
          <w:t xml:space="preserve"> </w:t>
        </w:r>
        <w:r w:rsidRPr="005B73F8">
          <w:rPr>
            <w:rStyle w:val="Hyperlink"/>
            <w:rFonts w:hint="eastAsia"/>
            <w:rtl/>
            <w:lang w:val="fr-FR"/>
          </w:rPr>
          <w:t>غريبة</w:t>
        </w:r>
        <w:r w:rsidRPr="005B73F8">
          <w:rPr>
            <w:rStyle w:val="Hyperlink"/>
            <w:rtl/>
            <w:lang w:val="fr-FR"/>
          </w:rPr>
          <w:t xml:space="preserve"> </w:t>
        </w:r>
        <w:r w:rsidRPr="005B73F8">
          <w:rPr>
            <w:rStyle w:val="Hyperlink"/>
            <w:rFonts w:hint="eastAsia"/>
            <w:rtl/>
            <w:lang w:val="fr-FR"/>
          </w:rPr>
          <w:t>في</w:t>
        </w:r>
        <w:r w:rsidRPr="005B73F8">
          <w:rPr>
            <w:rStyle w:val="Hyperlink"/>
            <w:rtl/>
            <w:lang w:val="fr-FR"/>
          </w:rPr>
          <w:t xml:space="preserve"> </w:t>
        </w:r>
        <w:r w:rsidRPr="005B73F8">
          <w:rPr>
            <w:rStyle w:val="Hyperlink"/>
            <w:rFonts w:hint="eastAsia"/>
            <w:rtl/>
            <w:lang w:val="fr-FR"/>
          </w:rPr>
          <w:t>التقرير</w:t>
        </w:r>
        <w:r>
          <w:rPr>
            <w:webHidden/>
          </w:rPr>
          <w:tab/>
        </w:r>
        <w:r w:rsidR="0007001E">
          <w:rPr>
            <w:webHidden/>
          </w:rPr>
          <w:fldChar w:fldCharType="begin"/>
        </w:r>
        <w:r>
          <w:rPr>
            <w:webHidden/>
          </w:rPr>
          <w:instrText xml:space="preserve"> PAGEREF _Toc290126558 \h </w:instrText>
        </w:r>
        <w:r w:rsidR="0007001E">
          <w:rPr>
            <w:webHidden/>
          </w:rPr>
        </w:r>
        <w:r w:rsidR="0007001E">
          <w:rPr>
            <w:webHidden/>
          </w:rPr>
          <w:fldChar w:fldCharType="separate"/>
        </w:r>
        <w:r w:rsidR="00F85A8D">
          <w:rPr>
            <w:webHidden/>
            <w:rtl/>
          </w:rPr>
          <w:t>10</w:t>
        </w:r>
        <w:r w:rsidR="0007001E">
          <w:rPr>
            <w:webHidden/>
          </w:rPr>
          <w:fldChar w:fldCharType="end"/>
        </w:r>
      </w:hyperlink>
    </w:p>
    <w:p w14:paraId="151F206A" w14:textId="77777777" w:rsidR="00F802A0" w:rsidRDefault="00000000" w:rsidP="00F802A0">
      <w:pPr>
        <w:pStyle w:val="TOC2"/>
        <w:rPr>
          <w:rFonts w:asciiTheme="minorHAnsi" w:eastAsiaTheme="minorEastAsia" w:hAnsiTheme="minorHAnsi" w:cstheme="minorBidi"/>
          <w:sz w:val="22"/>
          <w:szCs w:val="22"/>
          <w:lang w:bidi="ar-SA"/>
        </w:rPr>
      </w:pPr>
      <w:hyperlink w:anchor="_Toc290126560" w:history="1">
        <w:r w:rsidR="00F802A0" w:rsidRPr="005B73F8">
          <w:rPr>
            <w:rStyle w:val="Hyperlink"/>
          </w:rPr>
          <w:t>-1.3</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_Toc290126560 \h </w:instrText>
        </w:r>
        <w:r w:rsidR="0007001E">
          <w:rPr>
            <w:webHidden/>
          </w:rPr>
        </w:r>
        <w:r w:rsidR="0007001E">
          <w:rPr>
            <w:webHidden/>
          </w:rPr>
          <w:fldChar w:fldCharType="separate"/>
        </w:r>
        <w:r w:rsidR="00F85A8D">
          <w:rPr>
            <w:webHidden/>
            <w:rtl/>
          </w:rPr>
          <w:t>10</w:t>
        </w:r>
        <w:r w:rsidR="0007001E">
          <w:rPr>
            <w:webHidden/>
          </w:rPr>
          <w:fldChar w:fldCharType="end"/>
        </w:r>
      </w:hyperlink>
    </w:p>
    <w:p w14:paraId="662B33F5" w14:textId="77777777" w:rsidR="00F802A0" w:rsidRDefault="00000000" w:rsidP="00F802A0">
      <w:pPr>
        <w:pStyle w:val="TOC2"/>
        <w:rPr>
          <w:rFonts w:asciiTheme="minorHAnsi" w:eastAsiaTheme="minorEastAsia" w:hAnsiTheme="minorHAnsi" w:cstheme="minorBidi"/>
          <w:sz w:val="22"/>
          <w:szCs w:val="22"/>
          <w:lang w:bidi="ar-SA"/>
        </w:rPr>
      </w:pPr>
      <w:hyperlink w:anchor="_Toc290126561" w:history="1">
        <w:r w:rsidR="00F802A0" w:rsidRPr="005B73F8">
          <w:rPr>
            <w:rStyle w:val="Hyperlink"/>
          </w:rPr>
          <w:t>-2.3</w:t>
        </w:r>
        <w:r w:rsidR="00F802A0" w:rsidRPr="005B73F8">
          <w:rPr>
            <w:rStyle w:val="Hyperlink"/>
            <w:rtl/>
          </w:rPr>
          <w:t xml:space="preserve"> </w:t>
        </w:r>
        <w:r w:rsidR="00F802A0" w:rsidRPr="005B73F8">
          <w:rPr>
            <w:rStyle w:val="Hyperlink"/>
            <w:rFonts w:hint="eastAsia"/>
            <w:rtl/>
          </w:rPr>
          <w:t>الأشكال</w:t>
        </w:r>
        <w:r w:rsidR="00F802A0">
          <w:rPr>
            <w:webHidden/>
          </w:rPr>
          <w:tab/>
        </w:r>
        <w:r w:rsidR="0007001E">
          <w:rPr>
            <w:webHidden/>
          </w:rPr>
          <w:fldChar w:fldCharType="begin"/>
        </w:r>
        <w:r w:rsidR="00F802A0">
          <w:rPr>
            <w:webHidden/>
          </w:rPr>
          <w:instrText xml:space="preserve"> PAGEREF _Toc290126561 \h </w:instrText>
        </w:r>
        <w:r w:rsidR="0007001E">
          <w:rPr>
            <w:webHidden/>
          </w:rPr>
        </w:r>
        <w:r w:rsidR="0007001E">
          <w:rPr>
            <w:webHidden/>
          </w:rPr>
          <w:fldChar w:fldCharType="separate"/>
        </w:r>
        <w:r w:rsidR="00F85A8D">
          <w:rPr>
            <w:webHidden/>
            <w:rtl/>
          </w:rPr>
          <w:t>10</w:t>
        </w:r>
        <w:r w:rsidR="0007001E">
          <w:rPr>
            <w:webHidden/>
          </w:rPr>
          <w:fldChar w:fldCharType="end"/>
        </w:r>
      </w:hyperlink>
    </w:p>
    <w:p w14:paraId="227539B6" w14:textId="77777777" w:rsidR="00F802A0" w:rsidRDefault="00000000" w:rsidP="00F802A0">
      <w:pPr>
        <w:pStyle w:val="TOC2"/>
        <w:rPr>
          <w:rFonts w:asciiTheme="minorHAnsi" w:eastAsiaTheme="minorEastAsia" w:hAnsiTheme="minorHAnsi" w:cstheme="minorBidi"/>
          <w:sz w:val="22"/>
          <w:szCs w:val="22"/>
          <w:lang w:bidi="ar-SA"/>
        </w:rPr>
      </w:pPr>
      <w:hyperlink w:anchor="_Toc290126562" w:history="1">
        <w:r w:rsidR="00F802A0" w:rsidRPr="005B73F8">
          <w:rPr>
            <w:rStyle w:val="Hyperlink"/>
          </w:rPr>
          <w:t>-3.3</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_Toc290126562 \h </w:instrText>
        </w:r>
        <w:r w:rsidR="0007001E">
          <w:rPr>
            <w:webHidden/>
          </w:rPr>
        </w:r>
        <w:r w:rsidR="0007001E">
          <w:rPr>
            <w:webHidden/>
          </w:rPr>
          <w:fldChar w:fldCharType="separate"/>
        </w:r>
        <w:r w:rsidR="00F85A8D">
          <w:rPr>
            <w:webHidden/>
            <w:rtl/>
          </w:rPr>
          <w:t>16</w:t>
        </w:r>
        <w:r w:rsidR="0007001E">
          <w:rPr>
            <w:webHidden/>
          </w:rPr>
          <w:fldChar w:fldCharType="end"/>
        </w:r>
      </w:hyperlink>
    </w:p>
    <w:p w14:paraId="0633D0B0" w14:textId="77777777" w:rsidR="00F802A0" w:rsidRDefault="00000000" w:rsidP="00F802A0">
      <w:pPr>
        <w:pStyle w:val="TOC2"/>
        <w:rPr>
          <w:rStyle w:val="Hyperlink"/>
        </w:rPr>
      </w:pPr>
      <w:hyperlink w:anchor="_Toc290126563" w:history="1">
        <w:r w:rsidR="00F802A0" w:rsidRPr="005B73F8">
          <w:rPr>
            <w:rStyle w:val="Hyperlink"/>
          </w:rPr>
          <w:t>-4.3</w:t>
        </w:r>
        <w:r w:rsidR="00F802A0" w:rsidRPr="005B73F8">
          <w:rPr>
            <w:rStyle w:val="Hyperlink"/>
            <w:rtl/>
          </w:rPr>
          <w:t xml:space="preserve"> </w:t>
        </w:r>
        <w:r w:rsidR="00F802A0" w:rsidRPr="005B73F8">
          <w:rPr>
            <w:rStyle w:val="Hyperlink"/>
            <w:rFonts w:hint="eastAsia"/>
            <w:rtl/>
          </w:rPr>
          <w:t>المعادلات</w:t>
        </w:r>
        <w:r w:rsidR="00F802A0" w:rsidRPr="005B73F8">
          <w:rPr>
            <w:rStyle w:val="Hyperlink"/>
            <w:rtl/>
          </w:rPr>
          <w:t xml:space="preserve"> </w:t>
        </w:r>
        <w:r w:rsidR="00F802A0" w:rsidRPr="005B73F8">
          <w:rPr>
            <w:rStyle w:val="Hyperlink"/>
            <w:rFonts w:hint="eastAsia"/>
            <w:rtl/>
          </w:rPr>
          <w:t>الرياضية</w:t>
        </w:r>
        <w:r w:rsidR="00F802A0">
          <w:rPr>
            <w:webHidden/>
          </w:rPr>
          <w:tab/>
        </w:r>
        <w:r w:rsidR="0007001E">
          <w:rPr>
            <w:webHidden/>
          </w:rPr>
          <w:fldChar w:fldCharType="begin"/>
        </w:r>
        <w:r w:rsidR="00F802A0">
          <w:rPr>
            <w:webHidden/>
          </w:rPr>
          <w:instrText xml:space="preserve"> PAGEREF _Toc290126563 \h </w:instrText>
        </w:r>
        <w:r w:rsidR="0007001E">
          <w:rPr>
            <w:webHidden/>
          </w:rPr>
        </w:r>
        <w:r w:rsidR="0007001E">
          <w:rPr>
            <w:webHidden/>
          </w:rPr>
          <w:fldChar w:fldCharType="separate"/>
        </w:r>
        <w:r w:rsidR="00F85A8D">
          <w:rPr>
            <w:webHidden/>
            <w:rtl/>
          </w:rPr>
          <w:t>17</w:t>
        </w:r>
        <w:r w:rsidR="0007001E">
          <w:rPr>
            <w:webHidden/>
          </w:rPr>
          <w:fldChar w:fldCharType="end"/>
        </w:r>
      </w:hyperlink>
    </w:p>
    <w:p w14:paraId="0CD9B40D" w14:textId="77777777" w:rsidR="00EF3C63" w:rsidRPr="00EF3C63" w:rsidRDefault="00EF3C63" w:rsidP="00EF3C63">
      <w:pPr>
        <w:pStyle w:val="aa"/>
        <w:rPr>
          <w:rFonts w:eastAsiaTheme="minorEastAsia"/>
          <w:lang w:val="fr-FR"/>
        </w:rPr>
      </w:pPr>
    </w:p>
    <w:p w14:paraId="16DD0E79"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lastRenderedPageBreak/>
        <w:t>الفصل ال</w:t>
      </w:r>
      <w:r>
        <w:rPr>
          <w:rStyle w:val="Char7"/>
          <w:rFonts w:hint="cs"/>
          <w:rtl/>
        </w:rPr>
        <w:t>رابع</w:t>
      </w:r>
      <w:r w:rsidRPr="00F802A0">
        <w:rPr>
          <w:rStyle w:val="Char7"/>
          <w:rFonts w:hint="cs"/>
          <w:rtl/>
        </w:rPr>
        <w:t>:</w:t>
      </w:r>
      <w:r>
        <w:rPr>
          <w:rStyle w:val="Char7"/>
          <w:rFonts w:hint="cs"/>
          <w:rtl/>
        </w:rPr>
        <w:t xml:space="preserve"> </w:t>
      </w:r>
      <w:hyperlink w:anchor="_Toc290126564" w:history="1">
        <w:r w:rsidRPr="005B73F8">
          <w:rPr>
            <w:rStyle w:val="Hyperlink"/>
            <w:rFonts w:hint="eastAsia"/>
            <w:rtl/>
          </w:rPr>
          <w:t>ظواهر</w:t>
        </w:r>
        <w:r w:rsidRPr="005B73F8">
          <w:rPr>
            <w:rStyle w:val="Hyperlink"/>
            <w:rtl/>
          </w:rPr>
          <w:t xml:space="preserve"> </w:t>
        </w:r>
        <w:r w:rsidRPr="005B73F8">
          <w:rPr>
            <w:rStyle w:val="Hyperlink"/>
            <w:rFonts w:hint="eastAsia"/>
            <w:rtl/>
          </w:rPr>
          <w:t>لا</w:t>
        </w:r>
        <w:r w:rsidRPr="005B73F8">
          <w:rPr>
            <w:rStyle w:val="Hyperlink"/>
            <w:rtl/>
          </w:rPr>
          <w:t xml:space="preserve"> </w:t>
        </w:r>
        <w:r w:rsidRPr="005B73F8">
          <w:rPr>
            <w:rStyle w:val="Hyperlink"/>
            <w:rFonts w:hint="eastAsia"/>
            <w:rtl/>
          </w:rPr>
          <w:t>يفسرها</w:t>
        </w:r>
        <w:r w:rsidRPr="005B73F8">
          <w:rPr>
            <w:rStyle w:val="Hyperlink"/>
            <w:rtl/>
          </w:rPr>
          <w:t xml:space="preserve"> </w:t>
        </w:r>
        <w:r w:rsidRPr="005B73F8">
          <w:rPr>
            <w:rStyle w:val="Hyperlink"/>
            <w:rFonts w:hint="eastAsia"/>
            <w:rtl/>
          </w:rPr>
          <w:t>العلم</w:t>
        </w:r>
        <w:r>
          <w:rPr>
            <w:webHidden/>
          </w:rPr>
          <w:tab/>
        </w:r>
        <w:r w:rsidR="0007001E">
          <w:rPr>
            <w:webHidden/>
          </w:rPr>
          <w:fldChar w:fldCharType="begin"/>
        </w:r>
        <w:r>
          <w:rPr>
            <w:webHidden/>
          </w:rPr>
          <w:instrText xml:space="preserve"> PAGEREF _Toc290126564 \h </w:instrText>
        </w:r>
        <w:r w:rsidR="0007001E">
          <w:rPr>
            <w:webHidden/>
          </w:rPr>
        </w:r>
        <w:r w:rsidR="0007001E">
          <w:rPr>
            <w:webHidden/>
          </w:rPr>
          <w:fldChar w:fldCharType="separate"/>
        </w:r>
        <w:r w:rsidR="00F85A8D">
          <w:rPr>
            <w:webHidden/>
            <w:rtl/>
          </w:rPr>
          <w:t>19</w:t>
        </w:r>
        <w:r w:rsidR="0007001E">
          <w:rPr>
            <w:webHidden/>
          </w:rPr>
          <w:fldChar w:fldCharType="end"/>
        </w:r>
      </w:hyperlink>
    </w:p>
    <w:p w14:paraId="3980F0D4" w14:textId="77777777" w:rsidR="00F802A0" w:rsidRDefault="00000000" w:rsidP="00F802A0">
      <w:pPr>
        <w:pStyle w:val="TOC2"/>
        <w:rPr>
          <w:rFonts w:asciiTheme="minorHAnsi" w:eastAsiaTheme="minorEastAsia" w:hAnsiTheme="minorHAnsi" w:cstheme="minorBidi"/>
          <w:sz w:val="22"/>
          <w:szCs w:val="22"/>
          <w:lang w:bidi="ar-SA"/>
        </w:rPr>
      </w:pPr>
      <w:hyperlink w:anchor="_Toc290126566" w:history="1">
        <w:r w:rsidR="00F802A0" w:rsidRPr="005B73F8">
          <w:rPr>
            <w:rStyle w:val="Hyperlink"/>
          </w:rPr>
          <w:t>-1.4</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_Toc290126566 \h </w:instrText>
        </w:r>
        <w:r w:rsidR="0007001E">
          <w:rPr>
            <w:webHidden/>
          </w:rPr>
        </w:r>
        <w:r w:rsidR="0007001E">
          <w:rPr>
            <w:webHidden/>
          </w:rPr>
          <w:fldChar w:fldCharType="separate"/>
        </w:r>
        <w:r w:rsidR="00F85A8D">
          <w:rPr>
            <w:webHidden/>
            <w:rtl/>
          </w:rPr>
          <w:t>19</w:t>
        </w:r>
        <w:r w:rsidR="0007001E">
          <w:rPr>
            <w:webHidden/>
          </w:rPr>
          <w:fldChar w:fldCharType="end"/>
        </w:r>
      </w:hyperlink>
    </w:p>
    <w:p w14:paraId="22A3C9B0" w14:textId="77777777" w:rsidR="00F802A0" w:rsidRDefault="00000000" w:rsidP="00F802A0">
      <w:pPr>
        <w:pStyle w:val="TOC2"/>
        <w:rPr>
          <w:rFonts w:asciiTheme="minorHAnsi" w:eastAsiaTheme="minorEastAsia" w:hAnsiTheme="minorHAnsi" w:cstheme="minorBidi"/>
          <w:sz w:val="22"/>
          <w:szCs w:val="22"/>
          <w:lang w:bidi="ar-SA"/>
        </w:rPr>
      </w:pPr>
      <w:hyperlink w:anchor="_Toc290126567" w:history="1">
        <w:r w:rsidR="00F802A0" w:rsidRPr="005B73F8">
          <w:rPr>
            <w:rStyle w:val="Hyperlink"/>
          </w:rPr>
          <w:t>-2.4</w:t>
        </w:r>
        <w:r w:rsidR="00F802A0" w:rsidRPr="005B73F8">
          <w:rPr>
            <w:rStyle w:val="Hyperlink"/>
            <w:rtl/>
          </w:rPr>
          <w:t xml:space="preserve"> </w:t>
        </w:r>
        <w:r w:rsidR="00F802A0" w:rsidRPr="005B73F8">
          <w:rPr>
            <w:rStyle w:val="Hyperlink"/>
            <w:rFonts w:hint="eastAsia"/>
            <w:rtl/>
          </w:rPr>
          <w:t>ظاهرة</w:t>
        </w:r>
        <w:r w:rsidR="00F802A0" w:rsidRPr="005B73F8">
          <w:rPr>
            <w:rStyle w:val="Hyperlink"/>
            <w:rtl/>
          </w:rPr>
          <w:t xml:space="preserve"> </w:t>
        </w:r>
        <w:r w:rsidR="00F802A0" w:rsidRPr="005B73F8">
          <w:rPr>
            <w:rStyle w:val="Hyperlink"/>
            <w:rFonts w:hint="eastAsia"/>
            <w:rtl/>
          </w:rPr>
          <w:t>الركاكة</w:t>
        </w:r>
        <w:r w:rsidR="00F802A0">
          <w:rPr>
            <w:webHidden/>
          </w:rPr>
          <w:tab/>
        </w:r>
        <w:r w:rsidR="0007001E">
          <w:rPr>
            <w:webHidden/>
          </w:rPr>
          <w:fldChar w:fldCharType="begin"/>
        </w:r>
        <w:r w:rsidR="00F802A0">
          <w:rPr>
            <w:webHidden/>
          </w:rPr>
          <w:instrText xml:space="preserve"> PAGEREF _Toc290126567 \h </w:instrText>
        </w:r>
        <w:r w:rsidR="0007001E">
          <w:rPr>
            <w:webHidden/>
          </w:rPr>
        </w:r>
        <w:r w:rsidR="0007001E">
          <w:rPr>
            <w:webHidden/>
          </w:rPr>
          <w:fldChar w:fldCharType="separate"/>
        </w:r>
        <w:r w:rsidR="00F85A8D">
          <w:rPr>
            <w:webHidden/>
            <w:rtl/>
          </w:rPr>
          <w:t>19</w:t>
        </w:r>
        <w:r w:rsidR="0007001E">
          <w:rPr>
            <w:webHidden/>
          </w:rPr>
          <w:fldChar w:fldCharType="end"/>
        </w:r>
      </w:hyperlink>
    </w:p>
    <w:p w14:paraId="007D2228" w14:textId="77777777" w:rsidR="00F802A0" w:rsidRDefault="00000000" w:rsidP="00F802A0">
      <w:pPr>
        <w:pStyle w:val="TOC2"/>
        <w:rPr>
          <w:rFonts w:asciiTheme="minorHAnsi" w:eastAsiaTheme="minorEastAsia" w:hAnsiTheme="minorHAnsi" w:cstheme="minorBidi"/>
          <w:sz w:val="22"/>
          <w:szCs w:val="22"/>
          <w:lang w:bidi="ar-SA"/>
        </w:rPr>
      </w:pPr>
      <w:hyperlink w:anchor="_Toc290126568" w:history="1">
        <w:r w:rsidR="00F802A0" w:rsidRPr="005B73F8">
          <w:rPr>
            <w:rStyle w:val="Hyperlink"/>
          </w:rPr>
          <w:t>-3.4</w:t>
        </w:r>
        <w:r w:rsidR="00F802A0" w:rsidRPr="005B73F8">
          <w:rPr>
            <w:rStyle w:val="Hyperlink"/>
            <w:rtl/>
          </w:rPr>
          <w:t xml:space="preserve"> </w:t>
        </w:r>
        <w:r w:rsidR="00F802A0" w:rsidRPr="005B73F8">
          <w:rPr>
            <w:rStyle w:val="Hyperlink"/>
            <w:rFonts w:hint="eastAsia"/>
            <w:rtl/>
          </w:rPr>
          <w:t>داء</w:t>
        </w:r>
        <w:r w:rsidR="00F802A0" w:rsidRPr="005B73F8">
          <w:rPr>
            <w:rStyle w:val="Hyperlink"/>
            <w:rtl/>
          </w:rPr>
          <w:t xml:space="preserve"> </w:t>
        </w:r>
        <w:r w:rsidR="00F802A0" w:rsidRPr="005B73F8">
          <w:rPr>
            <w:rStyle w:val="Hyperlink"/>
            <w:rFonts w:hint="eastAsia"/>
            <w:rtl/>
          </w:rPr>
          <w:t>الجملة</w:t>
        </w:r>
        <w:r w:rsidR="00F802A0" w:rsidRPr="005B73F8">
          <w:rPr>
            <w:rStyle w:val="Hyperlink"/>
            <w:rtl/>
          </w:rPr>
          <w:t xml:space="preserve"> </w:t>
        </w:r>
        <w:r w:rsidR="00F802A0" w:rsidRPr="005B73F8">
          <w:rPr>
            <w:rStyle w:val="Hyperlink"/>
            <w:rFonts w:hint="eastAsia"/>
            <w:rtl/>
          </w:rPr>
          <w:t>الطويلة</w:t>
        </w:r>
        <w:r w:rsidR="00F802A0">
          <w:rPr>
            <w:webHidden/>
          </w:rPr>
          <w:tab/>
        </w:r>
        <w:r w:rsidR="0007001E">
          <w:rPr>
            <w:webHidden/>
          </w:rPr>
          <w:fldChar w:fldCharType="begin"/>
        </w:r>
        <w:r w:rsidR="00F802A0">
          <w:rPr>
            <w:webHidden/>
          </w:rPr>
          <w:instrText xml:space="preserve"> PAGEREF _Toc290126568 \h </w:instrText>
        </w:r>
        <w:r w:rsidR="0007001E">
          <w:rPr>
            <w:webHidden/>
          </w:rPr>
        </w:r>
        <w:r w:rsidR="0007001E">
          <w:rPr>
            <w:webHidden/>
          </w:rPr>
          <w:fldChar w:fldCharType="separate"/>
        </w:r>
        <w:r w:rsidR="00F85A8D">
          <w:rPr>
            <w:webHidden/>
            <w:rtl/>
          </w:rPr>
          <w:t>21</w:t>
        </w:r>
        <w:r w:rsidR="0007001E">
          <w:rPr>
            <w:webHidden/>
          </w:rPr>
          <w:fldChar w:fldCharType="end"/>
        </w:r>
      </w:hyperlink>
    </w:p>
    <w:p w14:paraId="5B941B5E" w14:textId="77777777" w:rsidR="00F802A0" w:rsidRDefault="00000000" w:rsidP="00F802A0">
      <w:pPr>
        <w:pStyle w:val="TOC2"/>
        <w:rPr>
          <w:rFonts w:asciiTheme="minorHAnsi" w:eastAsiaTheme="minorEastAsia" w:hAnsiTheme="minorHAnsi" w:cstheme="minorBidi"/>
          <w:sz w:val="22"/>
          <w:szCs w:val="22"/>
          <w:lang w:bidi="ar-SA"/>
        </w:rPr>
      </w:pPr>
      <w:hyperlink w:anchor="_Toc290126569" w:history="1">
        <w:r w:rsidR="00F802A0" w:rsidRPr="005B73F8">
          <w:rPr>
            <w:rStyle w:val="Hyperlink"/>
          </w:rPr>
          <w:t>-4.4</w:t>
        </w:r>
        <w:r w:rsidR="00F802A0" w:rsidRPr="005B73F8">
          <w:rPr>
            <w:rStyle w:val="Hyperlink"/>
            <w:rtl/>
          </w:rPr>
          <w:t xml:space="preserve"> </w:t>
        </w:r>
        <w:r w:rsidR="00F802A0" w:rsidRPr="005B73F8">
          <w:rPr>
            <w:rStyle w:val="Hyperlink"/>
            <w:rFonts w:hint="eastAsia"/>
            <w:rtl/>
          </w:rPr>
          <w:t>انقراض</w:t>
        </w:r>
        <w:r w:rsidR="00F802A0" w:rsidRPr="005B73F8">
          <w:rPr>
            <w:rStyle w:val="Hyperlink"/>
            <w:rtl/>
          </w:rPr>
          <w:t xml:space="preserve"> </w:t>
        </w:r>
        <w:r w:rsidR="00F802A0" w:rsidRPr="005B73F8">
          <w:rPr>
            <w:rStyle w:val="Hyperlink"/>
            <w:rFonts w:hint="eastAsia"/>
            <w:rtl/>
          </w:rPr>
          <w:t>علامات</w:t>
        </w:r>
        <w:r w:rsidR="00F802A0" w:rsidRPr="005B73F8">
          <w:rPr>
            <w:rStyle w:val="Hyperlink"/>
            <w:rtl/>
          </w:rPr>
          <w:t xml:space="preserve"> </w:t>
        </w:r>
        <w:r w:rsidR="00F802A0" w:rsidRPr="005B73F8">
          <w:rPr>
            <w:rStyle w:val="Hyperlink"/>
            <w:rFonts w:hint="eastAsia"/>
            <w:rtl/>
          </w:rPr>
          <w:t>الترقيم</w:t>
        </w:r>
        <w:r w:rsidR="00F802A0">
          <w:rPr>
            <w:webHidden/>
          </w:rPr>
          <w:tab/>
        </w:r>
        <w:r w:rsidR="0007001E">
          <w:rPr>
            <w:webHidden/>
          </w:rPr>
          <w:fldChar w:fldCharType="begin"/>
        </w:r>
        <w:r w:rsidR="00F802A0">
          <w:rPr>
            <w:webHidden/>
          </w:rPr>
          <w:instrText xml:space="preserve"> PAGEREF _Toc290126569 \h </w:instrText>
        </w:r>
        <w:r w:rsidR="0007001E">
          <w:rPr>
            <w:webHidden/>
          </w:rPr>
        </w:r>
        <w:r w:rsidR="0007001E">
          <w:rPr>
            <w:webHidden/>
          </w:rPr>
          <w:fldChar w:fldCharType="separate"/>
        </w:r>
        <w:r w:rsidR="00F85A8D">
          <w:rPr>
            <w:webHidden/>
            <w:rtl/>
          </w:rPr>
          <w:t>22</w:t>
        </w:r>
        <w:r w:rsidR="0007001E">
          <w:rPr>
            <w:webHidden/>
          </w:rPr>
          <w:fldChar w:fldCharType="end"/>
        </w:r>
      </w:hyperlink>
    </w:p>
    <w:p w14:paraId="5BEABFE3" w14:textId="77777777" w:rsidR="00F802A0" w:rsidRDefault="00000000" w:rsidP="00F802A0">
      <w:pPr>
        <w:pStyle w:val="TOC2"/>
        <w:rPr>
          <w:rFonts w:asciiTheme="minorHAnsi" w:eastAsiaTheme="minorEastAsia" w:hAnsiTheme="minorHAnsi" w:cstheme="minorBidi"/>
          <w:sz w:val="22"/>
          <w:szCs w:val="22"/>
          <w:lang w:bidi="ar-SA"/>
        </w:rPr>
      </w:pPr>
      <w:hyperlink w:anchor="_Toc290126570" w:history="1">
        <w:r w:rsidR="00F802A0" w:rsidRPr="005B73F8">
          <w:rPr>
            <w:rStyle w:val="Hyperlink"/>
          </w:rPr>
          <w:t>-5.4</w:t>
        </w:r>
        <w:r w:rsidR="00F802A0" w:rsidRPr="005B73F8">
          <w:rPr>
            <w:rStyle w:val="Hyperlink"/>
            <w:rtl/>
          </w:rPr>
          <w:t xml:space="preserve"> </w:t>
        </w:r>
        <w:r w:rsidR="00F802A0" w:rsidRPr="005B73F8">
          <w:rPr>
            <w:rStyle w:val="Hyperlink"/>
            <w:rFonts w:hint="eastAsia"/>
            <w:rtl/>
          </w:rPr>
          <w:t>وهم</w:t>
        </w:r>
        <w:r w:rsidR="00F802A0" w:rsidRPr="005B73F8">
          <w:rPr>
            <w:rStyle w:val="Hyperlink"/>
            <w:rtl/>
          </w:rPr>
          <w:t xml:space="preserve"> </w:t>
        </w:r>
        <w:r w:rsidR="00F802A0" w:rsidRPr="005B73F8">
          <w:rPr>
            <w:rStyle w:val="Hyperlink"/>
            <w:rFonts w:hint="eastAsia"/>
            <w:rtl/>
          </w:rPr>
          <w:t>التقرير</w:t>
        </w:r>
        <w:r w:rsidR="00F802A0" w:rsidRPr="005B73F8">
          <w:rPr>
            <w:rStyle w:val="Hyperlink"/>
            <w:rtl/>
          </w:rPr>
          <w:t xml:space="preserve"> </w:t>
        </w:r>
        <w:r w:rsidR="00F802A0" w:rsidRPr="005B73F8">
          <w:rPr>
            <w:rStyle w:val="Hyperlink"/>
            <w:rFonts w:hint="eastAsia"/>
            <w:rtl/>
          </w:rPr>
          <w:t>الطويل</w:t>
        </w:r>
        <w:r w:rsidR="00F802A0">
          <w:rPr>
            <w:webHidden/>
          </w:rPr>
          <w:tab/>
        </w:r>
        <w:r w:rsidR="0007001E">
          <w:rPr>
            <w:webHidden/>
          </w:rPr>
          <w:fldChar w:fldCharType="begin"/>
        </w:r>
        <w:r w:rsidR="00F802A0">
          <w:rPr>
            <w:webHidden/>
          </w:rPr>
          <w:instrText xml:space="preserve"> PAGEREF _Toc290126570 \h </w:instrText>
        </w:r>
        <w:r w:rsidR="0007001E">
          <w:rPr>
            <w:webHidden/>
          </w:rPr>
        </w:r>
        <w:r w:rsidR="0007001E">
          <w:rPr>
            <w:webHidden/>
          </w:rPr>
          <w:fldChar w:fldCharType="separate"/>
        </w:r>
        <w:r w:rsidR="00F85A8D">
          <w:rPr>
            <w:webHidden/>
            <w:rtl/>
          </w:rPr>
          <w:t>22</w:t>
        </w:r>
        <w:r w:rsidR="0007001E">
          <w:rPr>
            <w:webHidden/>
          </w:rPr>
          <w:fldChar w:fldCharType="end"/>
        </w:r>
      </w:hyperlink>
    </w:p>
    <w:p w14:paraId="57D04B7E" w14:textId="77777777" w:rsidR="00F802A0" w:rsidRDefault="00000000" w:rsidP="00F802A0">
      <w:pPr>
        <w:pStyle w:val="TOC2"/>
        <w:rPr>
          <w:rFonts w:asciiTheme="minorHAnsi" w:eastAsiaTheme="minorEastAsia" w:hAnsiTheme="minorHAnsi" w:cstheme="minorBidi"/>
          <w:sz w:val="22"/>
          <w:szCs w:val="22"/>
          <w:lang w:bidi="ar-SA"/>
        </w:rPr>
      </w:pPr>
      <w:hyperlink w:anchor="_Toc290126571" w:history="1">
        <w:r w:rsidR="00F802A0" w:rsidRPr="005B73F8">
          <w:rPr>
            <w:rStyle w:val="Hyperlink"/>
          </w:rPr>
          <w:t>-6.4</w:t>
        </w:r>
        <w:r w:rsidR="00F802A0" w:rsidRPr="005B73F8">
          <w:rPr>
            <w:rStyle w:val="Hyperlink"/>
            <w:rtl/>
          </w:rPr>
          <w:t xml:space="preserve"> </w:t>
        </w:r>
        <w:r w:rsidR="00F802A0" w:rsidRPr="005B73F8">
          <w:rPr>
            <w:rStyle w:val="Hyperlink"/>
            <w:rFonts w:hint="eastAsia"/>
            <w:rtl/>
          </w:rPr>
          <w:t>ضياع</w:t>
        </w:r>
        <w:r w:rsidR="00F802A0" w:rsidRPr="005B73F8">
          <w:rPr>
            <w:rStyle w:val="Hyperlink"/>
            <w:rtl/>
          </w:rPr>
          <w:t xml:space="preserve"> </w:t>
        </w:r>
        <w:r w:rsidR="00F802A0" w:rsidRPr="005B73F8">
          <w:rPr>
            <w:rStyle w:val="Hyperlink"/>
            <w:rFonts w:hint="eastAsia"/>
            <w:rtl/>
          </w:rPr>
          <w:t>الدقة</w:t>
        </w:r>
        <w:r w:rsidR="00F802A0">
          <w:rPr>
            <w:webHidden/>
          </w:rPr>
          <w:tab/>
        </w:r>
        <w:r w:rsidR="0007001E">
          <w:rPr>
            <w:webHidden/>
          </w:rPr>
          <w:fldChar w:fldCharType="begin"/>
        </w:r>
        <w:r w:rsidR="00F802A0">
          <w:rPr>
            <w:webHidden/>
          </w:rPr>
          <w:instrText xml:space="preserve"> PAGEREF _Toc290126571 \h </w:instrText>
        </w:r>
        <w:r w:rsidR="0007001E">
          <w:rPr>
            <w:webHidden/>
          </w:rPr>
        </w:r>
        <w:r w:rsidR="0007001E">
          <w:rPr>
            <w:webHidden/>
          </w:rPr>
          <w:fldChar w:fldCharType="separate"/>
        </w:r>
        <w:r w:rsidR="00F85A8D">
          <w:rPr>
            <w:webHidden/>
            <w:rtl/>
          </w:rPr>
          <w:t>23</w:t>
        </w:r>
        <w:r w:rsidR="0007001E">
          <w:rPr>
            <w:webHidden/>
          </w:rPr>
          <w:fldChar w:fldCharType="end"/>
        </w:r>
      </w:hyperlink>
    </w:p>
    <w:p w14:paraId="6CED0D6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2" w:history="1">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_Toc290126572 \h </w:instrText>
        </w:r>
        <w:r w:rsidR="0007001E">
          <w:rPr>
            <w:webHidden/>
          </w:rPr>
        </w:r>
        <w:r w:rsidR="0007001E">
          <w:rPr>
            <w:webHidden/>
          </w:rPr>
          <w:fldChar w:fldCharType="separate"/>
        </w:r>
        <w:r w:rsidR="00F85A8D">
          <w:rPr>
            <w:webHidden/>
            <w:rtl/>
          </w:rPr>
          <w:t>24</w:t>
        </w:r>
        <w:r w:rsidR="0007001E">
          <w:rPr>
            <w:webHidden/>
          </w:rPr>
          <w:fldChar w:fldCharType="end"/>
        </w:r>
      </w:hyperlink>
    </w:p>
    <w:p w14:paraId="5D28AA3F"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3" w:history="1">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_Toc290126573 \h </w:instrText>
        </w:r>
        <w:r w:rsidR="0007001E">
          <w:rPr>
            <w:webHidden/>
          </w:rPr>
        </w:r>
        <w:r w:rsidR="0007001E">
          <w:rPr>
            <w:webHidden/>
          </w:rPr>
          <w:fldChar w:fldCharType="separate"/>
        </w:r>
        <w:r w:rsidR="00F85A8D">
          <w:rPr>
            <w:webHidden/>
            <w:rtl/>
          </w:rPr>
          <w:t>25</w:t>
        </w:r>
        <w:r w:rsidR="0007001E">
          <w:rPr>
            <w:webHidden/>
          </w:rPr>
          <w:fldChar w:fldCharType="end"/>
        </w:r>
      </w:hyperlink>
    </w:p>
    <w:p w14:paraId="7C180DC5"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آ- </w:t>
      </w:r>
      <w:hyperlink w:anchor="_Toc290126574" w:history="1">
        <w:r w:rsidR="00F802A0" w:rsidRPr="005B73F8">
          <w:rPr>
            <w:rStyle w:val="Hyperlink"/>
            <w:rFonts w:hint="eastAsia"/>
            <w:rtl/>
          </w:rPr>
          <w:t>تنسيق</w:t>
        </w:r>
        <w:r w:rsidR="00F802A0" w:rsidRPr="005B73F8">
          <w:rPr>
            <w:rStyle w:val="Hyperlink"/>
            <w:rtl/>
          </w:rPr>
          <w:t xml:space="preserve"> </w:t>
        </w:r>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_Toc290126574 \h </w:instrText>
        </w:r>
        <w:r w:rsidR="0007001E">
          <w:rPr>
            <w:webHidden/>
          </w:rPr>
        </w:r>
        <w:r w:rsidR="0007001E">
          <w:rPr>
            <w:webHidden/>
          </w:rPr>
          <w:fldChar w:fldCharType="separate"/>
        </w:r>
        <w:r w:rsidR="00F85A8D">
          <w:rPr>
            <w:webHidden/>
            <w:rtl/>
          </w:rPr>
          <w:t>26</w:t>
        </w:r>
        <w:r w:rsidR="0007001E">
          <w:rPr>
            <w:webHidden/>
          </w:rPr>
          <w:fldChar w:fldCharType="end"/>
        </w:r>
      </w:hyperlink>
    </w:p>
    <w:p w14:paraId="41D54B6F"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ب- </w:t>
      </w:r>
      <w:hyperlink w:anchor="_Toc290126575" w:history="1">
        <w:r w:rsidR="00F802A0" w:rsidRPr="005B73F8">
          <w:rPr>
            <w:rStyle w:val="Hyperlink"/>
            <w:rFonts w:hint="eastAsia"/>
            <w:rtl/>
          </w:rPr>
          <w:t>المراجع</w:t>
        </w:r>
        <w:r w:rsidR="00F802A0" w:rsidRPr="005B73F8">
          <w:rPr>
            <w:rStyle w:val="Hyperlink"/>
            <w:rtl/>
          </w:rPr>
          <w:t xml:space="preserve"> </w:t>
        </w:r>
        <w:r w:rsidR="00F802A0" w:rsidRPr="005B73F8">
          <w:rPr>
            <w:rStyle w:val="Hyperlink"/>
            <w:rFonts w:hint="eastAsia"/>
            <w:rtl/>
          </w:rPr>
          <w:t>وتنسيق</w:t>
        </w:r>
        <w:r w:rsidR="00F802A0" w:rsidRPr="005B73F8">
          <w:rPr>
            <w:rStyle w:val="Hyperlink"/>
            <w:rtl/>
          </w:rPr>
          <w:t xml:space="preserve"> </w:t>
        </w:r>
        <w:r w:rsidR="00F802A0" w:rsidRPr="005B73F8">
          <w:rPr>
            <w:rStyle w:val="Hyperlink"/>
            <w:rFonts w:hint="eastAsia"/>
            <w:rtl/>
          </w:rPr>
          <w:t>قائمتها</w:t>
        </w:r>
        <w:r w:rsidR="00F802A0">
          <w:rPr>
            <w:webHidden/>
          </w:rPr>
          <w:tab/>
        </w:r>
        <w:r w:rsidR="0007001E">
          <w:rPr>
            <w:webHidden/>
          </w:rPr>
          <w:fldChar w:fldCharType="begin"/>
        </w:r>
        <w:r w:rsidR="00F802A0">
          <w:rPr>
            <w:webHidden/>
          </w:rPr>
          <w:instrText xml:space="preserve"> PAGEREF _Toc290126575 \h </w:instrText>
        </w:r>
        <w:r w:rsidR="0007001E">
          <w:rPr>
            <w:webHidden/>
          </w:rPr>
        </w:r>
        <w:r w:rsidR="0007001E">
          <w:rPr>
            <w:webHidden/>
          </w:rPr>
          <w:fldChar w:fldCharType="separate"/>
        </w:r>
        <w:r w:rsidR="00F85A8D">
          <w:rPr>
            <w:webHidden/>
            <w:rtl/>
          </w:rPr>
          <w:t>28</w:t>
        </w:r>
        <w:r w:rsidR="0007001E">
          <w:rPr>
            <w:webHidden/>
          </w:rPr>
          <w:fldChar w:fldCharType="end"/>
        </w:r>
      </w:hyperlink>
    </w:p>
    <w:p w14:paraId="2EBBA762"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6" w:history="1">
        <w:r w:rsidR="00F802A0" w:rsidRPr="005B73F8">
          <w:rPr>
            <w:rStyle w:val="Hyperlink"/>
            <w:rFonts w:hint="eastAsia"/>
            <w:rtl/>
          </w:rPr>
          <w:t>المراجع</w:t>
        </w:r>
        <w:r w:rsidR="00F802A0">
          <w:rPr>
            <w:webHidden/>
          </w:rPr>
          <w:tab/>
        </w:r>
        <w:r w:rsidR="0007001E">
          <w:rPr>
            <w:webHidden/>
          </w:rPr>
          <w:fldChar w:fldCharType="begin"/>
        </w:r>
        <w:r w:rsidR="00F802A0">
          <w:rPr>
            <w:webHidden/>
          </w:rPr>
          <w:instrText xml:space="preserve"> PAGEREF _Toc290126576 \h </w:instrText>
        </w:r>
        <w:r w:rsidR="0007001E">
          <w:rPr>
            <w:webHidden/>
          </w:rPr>
        </w:r>
        <w:r w:rsidR="0007001E">
          <w:rPr>
            <w:webHidden/>
          </w:rPr>
          <w:fldChar w:fldCharType="separate"/>
        </w:r>
        <w:r w:rsidR="00F85A8D">
          <w:rPr>
            <w:webHidden/>
            <w:rtl/>
          </w:rPr>
          <w:t>29</w:t>
        </w:r>
        <w:r w:rsidR="0007001E">
          <w:rPr>
            <w:webHidden/>
          </w:rPr>
          <w:fldChar w:fldCharType="end"/>
        </w:r>
      </w:hyperlink>
    </w:p>
    <w:p w14:paraId="70112E12" w14:textId="77777777" w:rsidR="00EF3C63" w:rsidRPr="00FA530C" w:rsidRDefault="0007001E" w:rsidP="00EF3C63">
      <w:pPr>
        <w:pStyle w:val="aa"/>
        <w:rPr>
          <w:rFonts w:asciiTheme="majorBidi" w:hAnsiTheme="majorBidi" w:cstheme="majorBidi"/>
          <w:b/>
          <w:bCs/>
        </w:rPr>
      </w:pPr>
      <w:r w:rsidRPr="00FA530C">
        <w:rPr>
          <w:b/>
          <w:bCs/>
          <w:rtl/>
        </w:rPr>
        <w:fldChar w:fldCharType="end"/>
      </w:r>
    </w:p>
    <w:p w14:paraId="5E214FB7" w14:textId="77777777" w:rsidR="00612EA9" w:rsidRPr="001613F7" w:rsidRDefault="00612EA9" w:rsidP="00EF3C63">
      <w:pPr>
        <w:pStyle w:val="a8"/>
        <w:spacing w:after="0"/>
        <w:jc w:val="left"/>
        <w:rPr>
          <w:rtl/>
        </w:rPr>
      </w:pPr>
      <w:r w:rsidRPr="00FA530C">
        <w:rPr>
          <w:rFonts w:asciiTheme="majorBidi" w:hAnsiTheme="majorBidi" w:cstheme="majorBidi"/>
          <w:b w:val="0"/>
          <w:bCs w:val="0"/>
          <w:rtl/>
        </w:rPr>
        <w:br w:type="page"/>
      </w:r>
      <w:bookmarkStart w:id="8" w:name="_Toc290126532"/>
      <w:r w:rsidRPr="001613F7">
        <w:rPr>
          <w:rFonts w:hint="cs"/>
          <w:rtl/>
        </w:rPr>
        <w:lastRenderedPageBreak/>
        <w:t>قائمة الأشكال</w:t>
      </w:r>
      <w:bookmarkEnd w:id="8"/>
    </w:p>
    <w:p w14:paraId="3EFBFDF7"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"الشكل" </w:instrText>
      </w:r>
      <w:r>
        <w:rPr>
          <w:rtl/>
        </w:rPr>
        <w:fldChar w:fldCharType="separate"/>
      </w:r>
      <w:hyperlink w:anchor="_Toc242437904"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1- </w:t>
        </w:r>
        <w:r w:rsidR="0099695D" w:rsidRPr="00B21B68">
          <w:rPr>
            <w:rStyle w:val="Hyperlink"/>
            <w:rFonts w:eastAsiaTheme="majorEastAsia" w:hint="eastAsia"/>
            <w:noProof/>
            <w:rtl/>
          </w:rPr>
          <w:t>مشكلة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طريقة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الترقيم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الآلية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المعكوسة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للقوائم</w:t>
        </w:r>
        <w:r w:rsidR="0099695D" w:rsidRPr="00B21B68">
          <w:rPr>
            <w:rStyle w:val="Hyperlink"/>
            <w:rFonts w:eastAsiaTheme="majorEastAsia"/>
            <w:noProof/>
            <w:rtl/>
          </w:rPr>
          <w:t xml:space="preserve"> </w:t>
        </w:r>
        <w:r w:rsidR="0091064B" w:rsidRPr="00F130E5">
          <w:rPr>
            <w:rStyle w:val="Hyperlink"/>
            <w:rFonts w:eastAsiaTheme="majorEastAsia" w:hint="cs"/>
            <w:noProof/>
            <w:color w:val="auto"/>
            <w:rtl/>
          </w:rPr>
          <w:t>ال</w:t>
        </w:r>
        <w:r w:rsidR="0099695D" w:rsidRPr="00F130E5">
          <w:rPr>
            <w:rStyle w:val="Hyperlink"/>
            <w:rFonts w:eastAsiaTheme="majorEastAsia" w:hint="eastAsia"/>
            <w:noProof/>
            <w:color w:val="auto"/>
            <w:rtl/>
          </w:rPr>
          <w:t>متعددة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المستويات</w:t>
        </w:r>
        <w:r w:rsidR="0099695D" w:rsidRPr="00B21B68">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_Toc242437904 \h </w:instrText>
        </w:r>
        <w:r>
          <w:rPr>
            <w:noProof/>
            <w:webHidden/>
          </w:rPr>
        </w:r>
        <w:r>
          <w:rPr>
            <w:noProof/>
            <w:webHidden/>
          </w:rPr>
          <w:fldChar w:fldCharType="separate"/>
        </w:r>
        <w:r w:rsidR="00F85A8D">
          <w:rPr>
            <w:noProof/>
            <w:webHidden/>
            <w:rtl/>
          </w:rPr>
          <w:t>7</w:t>
        </w:r>
        <w:r>
          <w:rPr>
            <w:noProof/>
            <w:webHidden/>
          </w:rPr>
          <w:fldChar w:fldCharType="end"/>
        </w:r>
      </w:hyperlink>
    </w:p>
    <w:p w14:paraId="644AC871"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5"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2- </w:t>
        </w:r>
        <w:r w:rsidR="0099695D" w:rsidRPr="00B21B68">
          <w:rPr>
            <w:rStyle w:val="Hyperlink"/>
            <w:rFonts w:eastAsiaTheme="majorEastAsia" w:hint="eastAsia"/>
            <w:noProof/>
            <w:rtl/>
          </w:rPr>
          <w:t>أيقونة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البرنامج</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المستخدم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كتابة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هذا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التقرير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مفيد</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_Toc242437905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23F87D7B"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6"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3- </w:t>
        </w:r>
        <w:r w:rsidR="0099695D" w:rsidRPr="00B21B68">
          <w:rPr>
            <w:rStyle w:val="Hyperlink"/>
            <w:rFonts w:eastAsiaTheme="majorEastAsia" w:hint="eastAsia"/>
            <w:noProof/>
            <w:rtl/>
          </w:rPr>
          <w:t>مخطط</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صندوقي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لنظام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اتصالات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_Toc242437906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0EF296C7"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7"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4- </w:t>
        </w:r>
        <w:r w:rsidR="0099695D" w:rsidRPr="00B21B68">
          <w:rPr>
            <w:rStyle w:val="Hyperlink"/>
            <w:rFonts w:eastAsiaTheme="majorEastAsia" w:hint="eastAsia"/>
            <w:noProof/>
            <w:rtl/>
          </w:rPr>
          <w:t>معدل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البيانات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_Toc242437907 \h </w:instrText>
        </w:r>
        <w:r w:rsidR="0007001E">
          <w:rPr>
            <w:noProof/>
            <w:webHidden/>
          </w:rPr>
        </w:r>
        <w:r w:rsidR="0007001E">
          <w:rPr>
            <w:noProof/>
            <w:webHidden/>
          </w:rPr>
          <w:fldChar w:fldCharType="separate"/>
        </w:r>
        <w:r w:rsidR="00F85A8D">
          <w:rPr>
            <w:noProof/>
            <w:webHidden/>
            <w:rtl/>
          </w:rPr>
          <w:t>12</w:t>
        </w:r>
        <w:r w:rsidR="0007001E">
          <w:rPr>
            <w:noProof/>
            <w:webHidden/>
          </w:rPr>
          <w:fldChar w:fldCharType="end"/>
        </w:r>
      </w:hyperlink>
    </w:p>
    <w:p w14:paraId="0B8F0186"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8"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5-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مبالغ</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حجمه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_Toc242437908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083A321F"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9"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6-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جداً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بحيث</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تصعب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قراءته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_Toc242437909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3BA18AD5"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0"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7</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غير</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_Toc242437910 \h </w:instrText>
        </w:r>
        <w:r w:rsidR="0007001E">
          <w:rPr>
            <w:noProof/>
            <w:webHidden/>
          </w:rPr>
        </w:r>
        <w:r w:rsidR="0007001E">
          <w:rPr>
            <w:noProof/>
            <w:webHidden/>
          </w:rPr>
          <w:fldChar w:fldCharType="separate"/>
        </w:r>
        <w:r w:rsidR="00F85A8D">
          <w:rPr>
            <w:noProof/>
            <w:webHidden/>
            <w:rtl/>
          </w:rPr>
          <w:t>14</w:t>
        </w:r>
        <w:r w:rsidR="0007001E">
          <w:rPr>
            <w:noProof/>
            <w:webHidden/>
          </w:rPr>
          <w:fldChar w:fldCharType="end"/>
        </w:r>
      </w:hyperlink>
    </w:p>
    <w:p w14:paraId="3F57D05D"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1"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8</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_Toc242437911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26E16876" w14:textId="77777777" w:rsidR="0099695D" w:rsidRDefault="00000000" w:rsidP="00C54A2B">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2"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9-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C54A2B">
          <w:rPr>
            <w:rStyle w:val="Hyperlink"/>
            <w:rFonts w:eastAsiaTheme="majorEastAsia" w:hint="cs"/>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إدخال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تعديلات</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جاهز</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الأيسر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للحصول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مناسب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أكثر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الأيمن</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_Toc242437912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30714731" w14:textId="77777777" w:rsidR="00612EA9" w:rsidRPr="001613F7" w:rsidRDefault="0007001E" w:rsidP="00612EA9">
      <w:pPr>
        <w:pStyle w:val="a8"/>
        <w:rPr>
          <w:rtl/>
        </w:rPr>
      </w:pPr>
      <w:r>
        <w:rPr>
          <w:rtl/>
        </w:rPr>
        <w:fldChar w:fldCharType="end"/>
      </w:r>
      <w:r w:rsidR="00612EA9" w:rsidRPr="001613F7">
        <w:rPr>
          <w:rtl/>
        </w:rPr>
        <w:br w:type="page"/>
      </w:r>
      <w:bookmarkStart w:id="9" w:name="_Toc290126533"/>
      <w:r w:rsidR="00612EA9" w:rsidRPr="001613F7">
        <w:rPr>
          <w:rFonts w:hint="cs"/>
          <w:rtl/>
        </w:rPr>
        <w:lastRenderedPageBreak/>
        <w:t>قائمة الجداول</w:t>
      </w:r>
      <w:bookmarkEnd w:id="9"/>
    </w:p>
    <w:p w14:paraId="04C4F1DB"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"الجدول" </w:instrText>
      </w:r>
      <w:r>
        <w:rPr>
          <w:rtl/>
        </w:rPr>
        <w:fldChar w:fldCharType="separate"/>
      </w:r>
      <w:hyperlink w:anchor="_Toc242437871" w:history="1">
        <w:r w:rsidR="0099695D" w:rsidRPr="00F826D2">
          <w:rPr>
            <w:rStyle w:val="Hyperlink"/>
            <w:rFonts w:eastAsiaTheme="majorEastAsia" w:hint="eastAsia"/>
            <w:noProof/>
            <w:rtl/>
          </w:rPr>
          <w:t>الجدول</w:t>
        </w:r>
        <w:r w:rsidR="0099695D" w:rsidRPr="00F826D2">
          <w:rPr>
            <w:rStyle w:val="Hyperlink"/>
            <w:rFonts w:eastAsiaTheme="majorEastAsia"/>
            <w:noProof/>
            <w:rtl/>
          </w:rPr>
          <w:t xml:space="preserve"> 1- </w:t>
        </w:r>
        <w:r w:rsidR="0099695D" w:rsidRPr="00F826D2">
          <w:rPr>
            <w:rStyle w:val="Hyperlink"/>
            <w:rFonts w:eastAsiaTheme="majorEastAsia" w:hint="eastAsia"/>
            <w:noProof/>
            <w:rtl/>
          </w:rPr>
          <w:t>رموز</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وقيم</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العناصر</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المستخدمة</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في</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الدارة</w:t>
        </w:r>
        <w:r w:rsidR="0099695D" w:rsidRPr="00F826D2">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_Toc242437871 \h </w:instrText>
        </w:r>
        <w:r>
          <w:rPr>
            <w:noProof/>
            <w:webHidden/>
          </w:rPr>
        </w:r>
        <w:r>
          <w:rPr>
            <w:noProof/>
            <w:webHidden/>
          </w:rPr>
          <w:fldChar w:fldCharType="separate"/>
        </w:r>
        <w:r w:rsidR="00F85A8D">
          <w:rPr>
            <w:noProof/>
            <w:webHidden/>
            <w:rtl/>
          </w:rPr>
          <w:t>16</w:t>
        </w:r>
        <w:r>
          <w:rPr>
            <w:noProof/>
            <w:webHidden/>
          </w:rPr>
          <w:fldChar w:fldCharType="end"/>
        </w:r>
      </w:hyperlink>
    </w:p>
    <w:p w14:paraId="127F03E0" w14:textId="77777777" w:rsidR="00612EA9" w:rsidRPr="001613F7" w:rsidRDefault="0007001E" w:rsidP="00612EA9">
      <w:pPr>
        <w:pStyle w:val="a8"/>
        <w:rPr>
          <w:rtl/>
        </w:rPr>
      </w:pPr>
      <w:r>
        <w:rPr>
          <w:rtl/>
        </w:rPr>
        <w:fldChar w:fldCharType="end"/>
      </w:r>
      <w:r w:rsidR="00612EA9" w:rsidRPr="001613F7">
        <w:rPr>
          <w:rtl/>
        </w:rPr>
        <w:br w:type="page"/>
      </w:r>
      <w:bookmarkStart w:id="10" w:name="_Toc290126534"/>
      <w:r w:rsidR="00612EA9" w:rsidRPr="001613F7">
        <w:rPr>
          <w:rFonts w:hint="cs"/>
          <w:rtl/>
        </w:rPr>
        <w:lastRenderedPageBreak/>
        <w:t>الاختصارات</w:t>
      </w:r>
      <w:bookmarkEnd w:id="10"/>
    </w:p>
    <w:p w14:paraId="2DC46D63" w14:textId="77777777" w:rsidR="00612EA9" w:rsidRPr="00F130E5" w:rsidRDefault="00612EA9" w:rsidP="00CA6BE9">
      <w:pPr>
        <w:pStyle w:val="ab"/>
        <w:bidi w:val="0"/>
        <w:rPr>
          <w:rtl/>
        </w:rPr>
      </w:pPr>
      <w:r w:rsidRPr="00F130E5">
        <w:t>SNR</w:t>
      </w:r>
      <w:r w:rsidR="00CA6BE9" w:rsidRPr="00F130E5">
        <w:t xml:space="preserve">: </w:t>
      </w:r>
      <w:r w:rsidRPr="00F130E5">
        <w:t>Signal-to-Noise Ratio</w:t>
      </w:r>
      <w:r w:rsidR="00CA6BE9" w:rsidRPr="00F130E5">
        <w:tab/>
      </w:r>
      <w:r w:rsidR="00CA6BE9" w:rsidRPr="00F130E5">
        <w:rPr>
          <w:rFonts w:hint="cs"/>
          <w:rtl/>
        </w:rPr>
        <w:tab/>
        <w:t xml:space="preserve"> نسبة الإشارة إلى الضجيج</w:t>
      </w:r>
      <w:r w:rsidR="00CA6BE9" w:rsidRPr="00F130E5">
        <w:rPr>
          <w:rFonts w:hint="cs"/>
          <w:rtl/>
        </w:rPr>
        <w:tab/>
      </w:r>
    </w:p>
    <w:p w14:paraId="63A52D9A" w14:textId="77777777" w:rsidR="00612EA9" w:rsidRPr="00F130E5" w:rsidRDefault="00612EA9" w:rsidP="00CA6BE9">
      <w:pPr>
        <w:pStyle w:val="ab"/>
        <w:bidi w:val="0"/>
        <w:rPr>
          <w:rtl/>
        </w:rPr>
      </w:pPr>
      <w:r w:rsidRPr="00F130E5">
        <w:t>LOS</w:t>
      </w:r>
      <w:r w:rsidR="00CA6BE9" w:rsidRPr="00F130E5">
        <w:t>:</w:t>
      </w:r>
      <w:r w:rsidRPr="00F130E5">
        <w:rPr>
          <w:rFonts w:hint="cs"/>
          <w:rtl/>
        </w:rPr>
        <w:t xml:space="preserve"> </w:t>
      </w:r>
      <w:r w:rsidRPr="00F130E5">
        <w:t>Line Of Sight</w:t>
      </w:r>
      <w:r w:rsidR="00CA6BE9" w:rsidRPr="00F130E5">
        <w:tab/>
      </w:r>
      <w:r w:rsidR="00CA6BE9" w:rsidRPr="00F130E5">
        <w:tab/>
      </w:r>
      <w:r w:rsidR="00CA6BE9" w:rsidRPr="00F130E5">
        <w:tab/>
      </w:r>
      <w:r w:rsidR="00CA6BE9" w:rsidRPr="00F130E5">
        <w:rPr>
          <w:rFonts w:hint="cs"/>
          <w:rtl/>
        </w:rPr>
        <w:t xml:space="preserve"> خط نظر</w:t>
      </w:r>
    </w:p>
    <w:p w14:paraId="52D36774" w14:textId="77777777" w:rsidR="00612EA9" w:rsidRPr="001613F7" w:rsidRDefault="00612EA9" w:rsidP="00612EA9">
      <w:pPr>
        <w:pStyle w:val="a8"/>
        <w:rPr>
          <w:rtl/>
        </w:rPr>
      </w:pPr>
      <w:r w:rsidRPr="001613F7">
        <w:rPr>
          <w:rtl/>
        </w:rPr>
        <w:br w:type="page"/>
      </w:r>
      <w:bookmarkStart w:id="11" w:name="_Toc290126535"/>
      <w:r w:rsidRPr="001613F7">
        <w:rPr>
          <w:rFonts w:hint="cs"/>
          <w:rtl/>
        </w:rPr>
        <w:lastRenderedPageBreak/>
        <w:t>الرموز</w:t>
      </w:r>
      <w:bookmarkEnd w:id="11"/>
    </w:p>
    <w:p w14:paraId="1334A64F" w14:textId="77777777" w:rsidR="00612EA9" w:rsidRPr="001613F7" w:rsidRDefault="00612EA9" w:rsidP="00EC2A89">
      <w:pPr>
        <w:pStyle w:val="ab"/>
        <w:rPr>
          <w:rtl/>
        </w:rPr>
      </w:pPr>
      <w:r w:rsidRPr="001613F7">
        <w:t>d</w:t>
      </w:r>
      <w:r w:rsidRPr="001613F7">
        <w:tab/>
      </w:r>
      <w:r w:rsidRPr="001613F7">
        <w:rPr>
          <w:rFonts w:hint="cs"/>
          <w:rtl/>
        </w:rPr>
        <w:t>المسافة بالأمتار.</w:t>
      </w:r>
    </w:p>
    <w:p w14:paraId="65DCDE04" w14:textId="77777777" w:rsidR="00612EA9" w:rsidRDefault="00612EA9" w:rsidP="00A7309F">
      <w:pPr>
        <w:pStyle w:val="ab"/>
        <w:rPr>
          <w:rtl/>
        </w:rPr>
      </w:pPr>
      <w:r w:rsidRPr="001613F7">
        <w:t>α</w:t>
      </w:r>
      <w:r w:rsidRPr="001613F7">
        <w:rPr>
          <w:rFonts w:hint="cs"/>
          <w:rtl/>
        </w:rPr>
        <w:tab/>
      </w:r>
      <w:r w:rsidR="00A7309F">
        <w:rPr>
          <w:rFonts w:hint="cs"/>
          <w:rtl/>
        </w:rPr>
        <w:t>فقد</w:t>
      </w:r>
      <w:r w:rsidRPr="001613F7">
        <w:rPr>
          <w:rFonts w:hint="cs"/>
          <w:rtl/>
        </w:rPr>
        <w:t xml:space="preserve"> المسار </w:t>
      </w:r>
      <w:r w:rsidRPr="001613F7">
        <w:t>Path-loss</w:t>
      </w:r>
      <w:r w:rsidRPr="001613F7">
        <w:rPr>
          <w:rFonts w:hint="cs"/>
          <w:rtl/>
        </w:rPr>
        <w:t>.</w:t>
      </w:r>
    </w:p>
    <w:p w14:paraId="653E3DEE" w14:textId="77777777" w:rsidR="00664A71" w:rsidRPr="001613F7" w:rsidRDefault="00664A71" w:rsidP="00EC2A89">
      <w:pPr>
        <w:pStyle w:val="ab"/>
        <w:rPr>
          <w:rtl/>
        </w:rPr>
      </w:pPr>
    </w:p>
    <w:p w14:paraId="1FDAC4AE" w14:textId="77777777" w:rsidR="00664A71" w:rsidRDefault="00664A71" w:rsidP="00664A71">
      <w:pPr>
        <w:pStyle w:val="ab"/>
        <w:rPr>
          <w:rtl/>
        </w:rPr>
      </w:pPr>
    </w:p>
    <w:p w14:paraId="26B80C4C" w14:textId="77777777" w:rsidR="00612EA9" w:rsidRPr="001613F7" w:rsidRDefault="0004106A" w:rsidP="0004106A">
      <w:pPr>
        <w:pStyle w:val="a8"/>
        <w:bidi w:val="0"/>
        <w:rPr>
          <w:rtl/>
        </w:rPr>
      </w:pPr>
      <w:r>
        <w:rPr>
          <w:rtl/>
        </w:rPr>
        <w:br w:type="page"/>
      </w:r>
      <w:bookmarkStart w:id="12" w:name="_Toc290126536"/>
      <w:r w:rsidR="00612EA9" w:rsidRPr="001613F7">
        <w:rPr>
          <w:rFonts w:hint="cs"/>
          <w:rtl/>
        </w:rPr>
        <w:lastRenderedPageBreak/>
        <w:t>مقدمة عامة</w:t>
      </w:r>
      <w:bookmarkEnd w:id="12"/>
    </w:p>
    <w:p w14:paraId="7DBC8537" w14:textId="77777777" w:rsidR="00612EA9" w:rsidRPr="001613F7" w:rsidRDefault="00612EA9" w:rsidP="00A64354">
      <w:pPr>
        <w:pStyle w:val="a9"/>
        <w:rPr>
          <w:rtl/>
        </w:rPr>
      </w:pPr>
      <w:r w:rsidRPr="001613F7">
        <w:rPr>
          <w:rFonts w:hint="cs"/>
          <w:rtl/>
        </w:rPr>
        <w:t xml:space="preserve">يعتبر توثيق العمل الهندسي ذا أهمية بالغة لا تقل عن أهمية </w:t>
      </w:r>
      <w:r w:rsidR="00A64354">
        <w:rPr>
          <w:rFonts w:hint="cs"/>
          <w:rtl/>
        </w:rPr>
        <w:t>الجانب</w:t>
      </w:r>
      <w:r w:rsidRPr="001613F7">
        <w:rPr>
          <w:rFonts w:hint="cs"/>
          <w:rtl/>
        </w:rPr>
        <w:t xml:space="preserve"> التقني من هذا العمل. فمهما كانت النتائج التي حصل عليها المهندس هامة ومرضية، فإنها تفقد قيمتها إذا</w:t>
      </w:r>
      <w:r w:rsidR="00BC5C66">
        <w:rPr>
          <w:rFonts w:hint="cs"/>
          <w:rtl/>
        </w:rPr>
        <w:t xml:space="preserve"> </w:t>
      </w:r>
      <w:r w:rsidRPr="001613F7">
        <w:rPr>
          <w:rFonts w:hint="cs"/>
          <w:rtl/>
        </w:rPr>
        <w:t xml:space="preserve">لم يتم توثيقها بشكل منهجي وواضح في تقرير. لا تقتصر فائدة كتابة التقرير على حفظ النتائج ونشرها فحسب، وإنما تنعكس غالباً بالإيجاب على تنظيم أفكار صاحبها وتنبيهه إلى عيوب العمل </w:t>
      </w:r>
      <w:r w:rsidR="00A64354">
        <w:rPr>
          <w:rFonts w:hint="cs"/>
          <w:rtl/>
        </w:rPr>
        <w:t>كما أنه تلهمه</w:t>
      </w:r>
      <w:r w:rsidRPr="001613F7">
        <w:rPr>
          <w:rFonts w:hint="cs"/>
          <w:rtl/>
        </w:rPr>
        <w:t xml:space="preserve"> آفاق تطويره.</w:t>
      </w:r>
    </w:p>
    <w:p w14:paraId="444F855E" w14:textId="77777777" w:rsidR="00612EA9" w:rsidRDefault="00612EA9" w:rsidP="00A7309F">
      <w:pPr>
        <w:pStyle w:val="a9"/>
        <w:rPr>
          <w:rtl/>
        </w:rPr>
      </w:pPr>
      <w:r w:rsidRPr="001613F7">
        <w:rPr>
          <w:rFonts w:hint="cs"/>
          <w:rtl/>
        </w:rPr>
        <w:t>على الرغم من أن لكلٍ منا أسلوبه الخاص في التعبير ولمسته الشخصية في إخراج التقرير، إلا أنه ثمة بعض الخطوط العريضة المتفق عليها في أسلوب الكتابة العلمية. لذلك</w:t>
      </w:r>
      <w:r w:rsidR="00BC5C66" w:rsidRPr="00533121">
        <w:rPr>
          <w:rFonts w:hint="cs"/>
          <w:rtl/>
        </w:rPr>
        <w:t>،</w:t>
      </w:r>
      <w:r w:rsidRPr="001613F7">
        <w:rPr>
          <w:rFonts w:hint="cs"/>
          <w:rtl/>
        </w:rPr>
        <w:t xml:space="preserve"> فإن هدفنا في هذه الوثيقة هو تزويد طالب المعهد العالي للعلوم التطبيقية والتكنولوجيا بقالب موحد من أجل تقارير المشاريع، بالإضافة إل</w:t>
      </w:r>
      <w:r w:rsidR="000D1F33">
        <w:rPr>
          <w:rFonts w:hint="cs"/>
          <w:rtl/>
        </w:rPr>
        <w:t>ى</w:t>
      </w:r>
      <w:r w:rsidRPr="001613F7">
        <w:rPr>
          <w:rFonts w:hint="cs"/>
          <w:rtl/>
        </w:rPr>
        <w:t xml:space="preserve"> التذكير ببعض قواعد الكتابة المنهجية.</w:t>
      </w:r>
      <w:r w:rsidRPr="00533121">
        <w:rPr>
          <w:rFonts w:hint="cs"/>
          <w:rtl/>
        </w:rPr>
        <w:t xml:space="preserve"> </w:t>
      </w:r>
      <w:r w:rsidR="00BC5C66" w:rsidRPr="00533121">
        <w:rPr>
          <w:rFonts w:hint="cs"/>
          <w:rtl/>
        </w:rPr>
        <w:t>ل</w:t>
      </w:r>
      <w:r w:rsidRPr="00533121">
        <w:rPr>
          <w:rFonts w:hint="cs"/>
          <w:rtl/>
        </w:rPr>
        <w:t>قد</w:t>
      </w:r>
      <w:r w:rsidRPr="001613F7">
        <w:rPr>
          <w:rFonts w:hint="cs"/>
          <w:rtl/>
        </w:rPr>
        <w:t xml:space="preserve"> لاحظنا أن السوية العالية لمشاريع الطلاب في معهدنا تفقد أحياناً الكثير من قيمتها </w:t>
      </w:r>
      <w:r w:rsidR="000D1F33">
        <w:rPr>
          <w:rFonts w:hint="cs"/>
          <w:rtl/>
        </w:rPr>
        <w:t>عندما</w:t>
      </w:r>
      <w:r w:rsidRPr="001613F7">
        <w:rPr>
          <w:rFonts w:hint="cs"/>
          <w:rtl/>
        </w:rPr>
        <w:t xml:space="preserve"> </w:t>
      </w:r>
      <w:r w:rsidR="000D1F33">
        <w:rPr>
          <w:rFonts w:hint="cs"/>
          <w:rtl/>
        </w:rPr>
        <w:t xml:space="preserve">لا </w:t>
      </w:r>
      <w:r w:rsidRPr="001613F7">
        <w:rPr>
          <w:rFonts w:hint="cs"/>
          <w:rtl/>
        </w:rPr>
        <w:t xml:space="preserve">تتوج بتقرير ناجح. إن العناية بالتقرير تنعكس بالدرجة الأولى على تقييم لجنة الحكم (وبالتالي على العلامة المستحقة من قبل الطالب) وكذلك على الفائدة التي يمكن أن يحصدها المهتمون بتطوير المشروع أو الاستفادة منه مستقبلاً. لقد غدا توحيد أشكال الوثائق بشكليها الورقي </w:t>
      </w:r>
      <w:r w:rsidR="00A7309F">
        <w:rPr>
          <w:rFonts w:hint="cs"/>
          <w:rtl/>
        </w:rPr>
        <w:t>و</w:t>
      </w:r>
      <w:r w:rsidRPr="001613F7">
        <w:rPr>
          <w:rFonts w:hint="cs"/>
          <w:rtl/>
        </w:rPr>
        <w:t>الإلكتروني توجهاً عاماً في كثير من الجامعات والهيئات العلمية. لذلك، نرجو أن تكون هذه المحاولة بداية لخطوة مفيدة في المعهد العالي للعلوم التطبيقية والتكنولوجيا باتجاه التوثيق الجيد لمشاريع الطلاب. وما عملنا إلا محاولة تحتاج إلى الإغناء المستمر والتصويب من قبل الزملاء والطلاب الأعزاء.</w:t>
      </w:r>
    </w:p>
    <w:p w14:paraId="39BC40B0" w14:textId="77777777" w:rsidR="00BC5C66" w:rsidRPr="00533121" w:rsidRDefault="00533121" w:rsidP="00533121">
      <w:pPr>
        <w:pStyle w:val="a9"/>
        <w:rPr>
          <w:rtl/>
        </w:rPr>
      </w:pPr>
      <w:r w:rsidRPr="00533121">
        <w:rPr>
          <w:rFonts w:hint="cs"/>
          <w:rtl/>
        </w:rPr>
        <w:t>(</w:t>
      </w:r>
      <w:r w:rsidR="00BC5C66" w:rsidRPr="00533121">
        <w:rPr>
          <w:rFonts w:hint="cs"/>
          <w:rtl/>
        </w:rPr>
        <w:t>تتضمن مقدمة تق</w:t>
      </w:r>
      <w:r w:rsidRPr="00533121">
        <w:rPr>
          <w:rFonts w:hint="cs"/>
          <w:rtl/>
        </w:rPr>
        <w:t>رير الطالب</w:t>
      </w:r>
      <w:r w:rsidR="00BC5C66" w:rsidRPr="00533121">
        <w:rPr>
          <w:rFonts w:hint="cs"/>
          <w:rtl/>
        </w:rPr>
        <w:t xml:space="preserve"> </w:t>
      </w:r>
      <w:r w:rsidR="00BB1B22" w:rsidRPr="00533121">
        <w:rPr>
          <w:rFonts w:hint="cs"/>
          <w:rtl/>
        </w:rPr>
        <w:t>عرض</w:t>
      </w:r>
      <w:r w:rsidRPr="00533121">
        <w:rPr>
          <w:rFonts w:hint="cs"/>
          <w:rtl/>
        </w:rPr>
        <w:t>اً</w:t>
      </w:r>
      <w:r w:rsidR="00BB1B22" w:rsidRPr="00533121">
        <w:rPr>
          <w:rFonts w:hint="cs"/>
          <w:rtl/>
        </w:rPr>
        <w:t xml:space="preserve"> </w:t>
      </w:r>
      <w:r w:rsidRPr="00533121">
        <w:rPr>
          <w:rFonts w:hint="cs"/>
          <w:rtl/>
        </w:rPr>
        <w:t>ل</w:t>
      </w:r>
      <w:r w:rsidR="00BB1B22" w:rsidRPr="00533121">
        <w:rPr>
          <w:rFonts w:hint="cs"/>
          <w:rtl/>
        </w:rPr>
        <w:t>أهمية المشروع في سياقه العلمي والتطبيقي</w:t>
      </w:r>
      <w:r w:rsidRPr="00533121">
        <w:rPr>
          <w:rFonts w:hint="cs"/>
          <w:rtl/>
        </w:rPr>
        <w:t>)</w:t>
      </w:r>
      <w:r w:rsidR="00BB1B22" w:rsidRPr="00533121">
        <w:rPr>
          <w:rFonts w:hint="cs"/>
          <w:rtl/>
        </w:rPr>
        <w:t xml:space="preserve">. </w:t>
      </w:r>
      <w:r w:rsidR="00BC5C66" w:rsidRPr="00533121">
        <w:rPr>
          <w:rFonts w:hint="cs"/>
          <w:rtl/>
        </w:rPr>
        <w:t xml:space="preserve"> </w:t>
      </w:r>
    </w:p>
    <w:p w14:paraId="060A7C1A" w14:textId="77777777" w:rsidR="0004106A" w:rsidRDefault="0004106A">
      <w:pPr>
        <w:bidi w:val="0"/>
        <w:spacing w:after="200" w:line="276" w:lineRule="auto"/>
        <w:ind w:firstLine="720"/>
        <w:jc w:val="both"/>
        <w:sectPr w:rsidR="0004106A" w:rsidSect="0004106A">
          <w:pgSz w:w="12240" w:h="15840"/>
          <w:pgMar w:top="1440" w:right="1440" w:bottom="1588" w:left="1440" w:header="720" w:footer="720" w:gutter="0"/>
          <w:pgNumType w:fmt="lowerRoman" w:start="1"/>
          <w:cols w:space="720"/>
          <w:docGrid w:linePitch="360"/>
        </w:sectPr>
      </w:pPr>
    </w:p>
    <w:p w14:paraId="5B47B4F4" w14:textId="77777777" w:rsidR="00C64AA7" w:rsidRDefault="00C64AA7" w:rsidP="007C1489">
      <w:pPr>
        <w:pStyle w:val="ad"/>
      </w:pPr>
      <w:bookmarkStart w:id="13" w:name="_Toc242012318"/>
      <w:bookmarkStart w:id="14" w:name="_Toc242697838"/>
      <w:bookmarkStart w:id="15" w:name="_Toc242002639"/>
      <w:r w:rsidRPr="007C1489">
        <w:rPr>
          <w:rFonts w:hint="cs"/>
          <w:rtl/>
        </w:rPr>
        <w:lastRenderedPageBreak/>
        <w:t>الفصل الأول</w:t>
      </w:r>
      <w:bookmarkEnd w:id="13"/>
      <w:bookmarkEnd w:id="14"/>
    </w:p>
    <w:p w14:paraId="68F5E7BA" w14:textId="373DDF6E" w:rsidR="00626A5C" w:rsidRPr="0004245F" w:rsidRDefault="009061B4" w:rsidP="0004245F">
      <w:pPr>
        <w:pStyle w:val="ae"/>
        <w:rPr>
          <w:rtl/>
        </w:rPr>
      </w:pPr>
      <w:r>
        <w:rPr>
          <w:rFonts w:hint="cs"/>
          <w:rtl/>
        </w:rPr>
        <w:t>التعريف بالمشروع</w:t>
      </w:r>
    </w:p>
    <w:p w14:paraId="3CC7CAC6" w14:textId="47C62F98" w:rsidR="00817266" w:rsidRDefault="001E11E1" w:rsidP="003F3A79">
      <w:pPr>
        <w:pStyle w:val="ac"/>
        <w:rPr>
          <w:rtl/>
        </w:rPr>
      </w:pPr>
      <w:bookmarkStart w:id="16" w:name="_Toc242001586"/>
      <w:bookmarkStart w:id="17" w:name="_Toc242002640"/>
      <w:bookmarkStart w:id="18" w:name="_Toc242436666"/>
      <w:bookmarkStart w:id="19" w:name="_Toc242697091"/>
      <w:bookmarkStart w:id="20" w:name="_Toc242697839"/>
      <w:bookmarkStart w:id="21" w:name="_Toc242697920"/>
      <w:bookmarkStart w:id="22" w:name="_Toc290126538"/>
      <w:bookmarkEnd w:id="15"/>
      <w:r>
        <w:rPr>
          <w:rFonts w:hint="cs"/>
          <w:rtl/>
        </w:rPr>
        <w:t xml:space="preserve">يتضمن هذا الفصل </w:t>
      </w:r>
      <w:r w:rsidR="00842DCB">
        <w:rPr>
          <w:rFonts w:hint="cs"/>
          <w:rtl/>
        </w:rPr>
        <w:t>التعريف بالمشروع ومتطلباته</w:t>
      </w:r>
      <w:r w:rsidR="00097ABC" w:rsidRPr="001613F7">
        <w:rPr>
          <w:rFonts w:hint="cs"/>
          <w:rtl/>
        </w:rPr>
        <w:t>.</w:t>
      </w:r>
      <w:bookmarkEnd w:id="16"/>
      <w:bookmarkEnd w:id="17"/>
      <w:bookmarkEnd w:id="18"/>
      <w:bookmarkEnd w:id="19"/>
      <w:bookmarkEnd w:id="20"/>
      <w:bookmarkEnd w:id="21"/>
      <w:bookmarkEnd w:id="22"/>
    </w:p>
    <w:p w14:paraId="57BADF9A" w14:textId="77777777" w:rsidR="00A7309F" w:rsidRPr="002F0BA5" w:rsidRDefault="00B45D74" w:rsidP="00B45D74">
      <w:pPr>
        <w:pStyle w:val="1"/>
        <w:rPr>
          <w:rtl/>
        </w:rPr>
      </w:pPr>
      <w:bookmarkStart w:id="23" w:name="_Toc290126539"/>
      <w:bookmarkStart w:id="24" w:name="_Toc242001588"/>
      <w:bookmarkStart w:id="25" w:name="_Toc242002642"/>
      <w:r>
        <w:t>-1.1</w:t>
      </w:r>
      <w:r>
        <w:rPr>
          <w:rFonts w:hint="cs"/>
          <w:rtl/>
        </w:rPr>
        <w:t xml:space="preserve"> </w:t>
      </w:r>
      <w:r w:rsidR="00A7309F" w:rsidRPr="002F0BA5">
        <w:rPr>
          <w:rFonts w:hint="cs"/>
          <w:rtl/>
        </w:rPr>
        <w:t>مقدمة</w:t>
      </w:r>
      <w:bookmarkEnd w:id="23"/>
    </w:p>
    <w:p w14:paraId="6A14C9BE" w14:textId="5DAC14C5" w:rsidR="00C47E47" w:rsidRDefault="00A82922" w:rsidP="00CB54C2">
      <w:pPr>
        <w:pStyle w:val="a9"/>
        <w:rPr>
          <w:rtl/>
        </w:rPr>
      </w:pPr>
      <w:r w:rsidRPr="004959BC">
        <w:rPr>
          <w:rtl/>
        </w:rPr>
        <w:t xml:space="preserve">في العصر الحديث لإدارة العمليات، تعد القدرة على نمذجة </w:t>
      </w:r>
      <w:r>
        <w:rPr>
          <w:rFonts w:hint="cs"/>
          <w:rtl/>
        </w:rPr>
        <w:t xml:space="preserve">عمليات الأعمال </w:t>
      </w:r>
      <w:r>
        <w:rPr>
          <w:lang w:val="en-US"/>
        </w:rPr>
        <w:t>(</w:t>
      </w:r>
      <w:r w:rsidRPr="00457E24">
        <w:rPr>
          <w:lang w:val="en-US"/>
        </w:rPr>
        <w:t>business processes</w:t>
      </w:r>
      <w:r>
        <w:rPr>
          <w:lang w:val="en-US"/>
        </w:rPr>
        <w:t>)</w:t>
      </w:r>
      <w:r w:rsidRPr="004959BC">
        <w:rPr>
          <w:rtl/>
        </w:rPr>
        <w:t xml:space="preserve"> وتصورها بكفاءة أمرًا بالغ الأهمية للمؤسسات التي تسعى إلى تحسين إنتاجي</w:t>
      </w:r>
      <w:r>
        <w:rPr>
          <w:rFonts w:hint="cs"/>
          <w:rtl/>
        </w:rPr>
        <w:t>تها. وق</w:t>
      </w:r>
      <w:r w:rsidRPr="004959BC">
        <w:rPr>
          <w:rtl/>
        </w:rPr>
        <w:t xml:space="preserve">د ظهر معيار نموذج </w:t>
      </w:r>
      <w:r>
        <w:rPr>
          <w:rFonts w:hint="cs"/>
          <w:rtl/>
        </w:rPr>
        <w:t>عمليات الأعمال</w:t>
      </w:r>
      <w:r w:rsidRPr="004959BC">
        <w:rPr>
          <w:rtl/>
        </w:rPr>
        <w:t xml:space="preserve"> وترميزها</w:t>
      </w:r>
      <w:r w:rsidRPr="004959BC">
        <w:rPr>
          <w:lang w:val="en-US"/>
        </w:rPr>
        <w:t xml:space="preserve"> (BPMN) </w:t>
      </w:r>
      <w:r w:rsidRPr="004959BC">
        <w:rPr>
          <w:rtl/>
        </w:rPr>
        <w:t xml:space="preserve">كإطار مقبول على نطاق واسع لوصف </w:t>
      </w:r>
      <w:r>
        <w:rPr>
          <w:rFonts w:hint="cs"/>
          <w:rtl/>
        </w:rPr>
        <w:t>عمليات الأعمال</w:t>
      </w:r>
      <w:r w:rsidRPr="004959BC">
        <w:rPr>
          <w:rtl/>
        </w:rPr>
        <w:t xml:space="preserve"> بتنسيق رسومي</w:t>
      </w:r>
      <w:r>
        <w:rPr>
          <w:rFonts w:hint="cs"/>
          <w:rtl/>
          <w:lang w:val="en-US"/>
        </w:rPr>
        <w:t>. و</w:t>
      </w:r>
      <w:r w:rsidRPr="004959BC">
        <w:rPr>
          <w:rtl/>
        </w:rPr>
        <w:t>مع ذلك، فإن إنشاء نماذج</w:t>
      </w:r>
      <w:r>
        <w:rPr>
          <w:rFonts w:hint="cs"/>
          <w:rtl/>
          <w:lang w:val="en-US"/>
        </w:rPr>
        <w:t xml:space="preserve"> </w:t>
      </w:r>
      <w:r>
        <w:rPr>
          <w:lang w:val="en-US"/>
        </w:rPr>
        <w:t>BPMN</w:t>
      </w:r>
      <w:r>
        <w:rPr>
          <w:rFonts w:hint="cs"/>
          <w:rtl/>
          <w:lang w:val="en-US"/>
        </w:rPr>
        <w:t xml:space="preserve"> </w:t>
      </w:r>
      <w:r w:rsidRPr="004959BC">
        <w:rPr>
          <w:rtl/>
        </w:rPr>
        <w:t>قد يستغرق وقتًا طويلاً ويتطلب معرفة متخصصة، والتي يمكن أن تعمل كحاجز لغير الخب</w:t>
      </w:r>
      <w:r>
        <w:rPr>
          <w:rFonts w:hint="cs"/>
          <w:rtl/>
        </w:rPr>
        <w:t>راء، مما يدعو إلى البحث عن حل لهذا التحدي، عن طريق إيجاد أسلوب لإنشاء هذه المخططات بطريقة مأتمتة</w:t>
      </w:r>
      <w:r w:rsidR="00097ABC" w:rsidRPr="001613F7">
        <w:rPr>
          <w:rFonts w:hint="cs"/>
          <w:rtl/>
        </w:rPr>
        <w:t>.</w:t>
      </w:r>
      <w:bookmarkEnd w:id="24"/>
      <w:bookmarkEnd w:id="25"/>
      <w:r w:rsidR="00B77EC9">
        <w:rPr>
          <w:rFonts w:hint="cs"/>
          <w:rtl/>
        </w:rPr>
        <w:t xml:space="preserve"> </w:t>
      </w:r>
    </w:p>
    <w:p w14:paraId="05B0E179" w14:textId="58792A7C" w:rsidR="00097ABC" w:rsidRPr="00694BCC" w:rsidRDefault="002E4020" w:rsidP="002E4020">
      <w:pPr>
        <w:pStyle w:val="1"/>
        <w:rPr>
          <w:rtl/>
        </w:rPr>
      </w:pPr>
      <w:bookmarkStart w:id="26" w:name="_Toc242002644"/>
      <w:bookmarkStart w:id="27" w:name="_Toc242012321"/>
      <w:bookmarkStart w:id="28" w:name="_Toc242088951"/>
      <w:bookmarkStart w:id="29" w:name="_Toc290126540"/>
      <w:r>
        <w:t>-2.1</w:t>
      </w:r>
      <w:r>
        <w:rPr>
          <w:rFonts w:hint="cs"/>
          <w:rtl/>
        </w:rPr>
        <w:t xml:space="preserve"> </w:t>
      </w:r>
      <w:bookmarkEnd w:id="26"/>
      <w:bookmarkEnd w:id="27"/>
      <w:bookmarkEnd w:id="28"/>
      <w:bookmarkEnd w:id="29"/>
      <w:r w:rsidR="004F5FD4">
        <w:rPr>
          <w:rFonts w:hint="cs"/>
          <w:rtl/>
        </w:rPr>
        <w:t>هدف المشروع</w:t>
      </w:r>
    </w:p>
    <w:p w14:paraId="73D0164E" w14:textId="40B7B4D2" w:rsidR="00097ABC" w:rsidRDefault="00B9169D" w:rsidP="00B10EBF">
      <w:pPr>
        <w:pStyle w:val="a9"/>
        <w:rPr>
          <w:rtl/>
        </w:rPr>
      </w:pPr>
      <w:r>
        <w:rPr>
          <w:rtl/>
        </w:rPr>
        <w:t>يندرج عملنا في هذا المشروع ضمن سياقين اثنين: (</w:t>
      </w:r>
      <w:r>
        <w:t>1</w:t>
      </w:r>
      <w:r>
        <w:rPr>
          <w:rtl/>
        </w:rPr>
        <w:t xml:space="preserve">) الأول نتطرق فيه للمسألة من منظور الذكاء الصنعي، حيث نحاول توظيف التطورات الأخيرة في </w:t>
      </w:r>
      <w:r>
        <w:rPr>
          <w:rFonts w:hint="cs"/>
          <w:rtl/>
        </w:rPr>
        <w:t>مجال نماذج اللغات الكبيرة</w:t>
      </w:r>
      <w:r>
        <w:rPr>
          <w:rtl/>
        </w:rPr>
        <w:t xml:space="preserve"> </w:t>
      </w:r>
      <w:r>
        <w:rPr>
          <w:lang w:val="en-US"/>
        </w:rPr>
        <w:t>(LLMs)</w:t>
      </w:r>
      <w:r>
        <w:rPr>
          <w:rFonts w:hint="cs"/>
          <w:rtl/>
          <w:lang w:val="en-US"/>
        </w:rPr>
        <w:t xml:space="preserve"> </w:t>
      </w:r>
      <w:r>
        <w:rPr>
          <w:rFonts w:hint="cs"/>
          <w:rtl/>
        </w:rPr>
        <w:t>لل</w:t>
      </w:r>
      <w:r>
        <w:rPr>
          <w:rtl/>
        </w:rPr>
        <w:t xml:space="preserve">وصول لمقاربة قادرة على </w:t>
      </w:r>
      <w:r>
        <w:rPr>
          <w:rFonts w:hint="cs"/>
          <w:rtl/>
        </w:rPr>
        <w:t xml:space="preserve">بناء مخططات </w:t>
      </w:r>
      <w:r>
        <w:rPr>
          <w:lang w:val="en-US"/>
        </w:rPr>
        <w:t>BPMN</w:t>
      </w:r>
      <w:r>
        <w:rPr>
          <w:rFonts w:hint="cs"/>
          <w:rtl/>
          <w:lang w:val="en-US"/>
        </w:rPr>
        <w:t xml:space="preserve"> انطلاقاً من التوصيف النصي للعمليات</w:t>
      </w:r>
      <w:r>
        <w:rPr>
          <w:rtl/>
        </w:rPr>
        <w:t>، (</w:t>
      </w:r>
      <w:r>
        <w:t>2</w:t>
      </w:r>
      <w:r>
        <w:rPr>
          <w:rtl/>
        </w:rPr>
        <w:t>) والثاني نتطرق فيه إلى بناء تطبيق برمجي يستفيد من المقار</w:t>
      </w:r>
      <w:r>
        <w:rPr>
          <w:rFonts w:hint="cs"/>
          <w:rtl/>
        </w:rPr>
        <w:t>ب</w:t>
      </w:r>
      <w:r>
        <w:rPr>
          <w:rtl/>
        </w:rPr>
        <w:t xml:space="preserve">ة المقترحة في طرح تطبيق مفيد عملياً، حيث جرت مراعاة الأسس والمبادئ المتعارف عليها في هندسة البرمجيات وصولاً لتطبيق قابل للتوسع وسهل الصيانة. نبيّن </w:t>
      </w:r>
      <w:r w:rsidR="0069451D">
        <w:rPr>
          <w:rFonts w:hint="cs"/>
          <w:rtl/>
        </w:rPr>
        <w:t>في الفقرات التالية</w:t>
      </w:r>
      <w:r>
        <w:rPr>
          <w:rtl/>
        </w:rPr>
        <w:t xml:space="preserve"> المتطلبات الوظيفية وغير الوظيفية لهذا التطبيق</w:t>
      </w:r>
      <w:r w:rsidR="00BB5CD6">
        <w:rPr>
          <w:rFonts w:hint="cs"/>
          <w:rtl/>
        </w:rPr>
        <w:t>.</w:t>
      </w:r>
    </w:p>
    <w:p w14:paraId="44A8F753" w14:textId="77777777" w:rsidR="00BA14A7" w:rsidRDefault="00BA14A7" w:rsidP="00B10EBF">
      <w:pPr>
        <w:pStyle w:val="a9"/>
        <w:rPr>
          <w:rtl/>
        </w:rPr>
      </w:pPr>
    </w:p>
    <w:p w14:paraId="177EF08F" w14:textId="77777777" w:rsidR="00BA14A7" w:rsidRDefault="00BA14A7" w:rsidP="00B10EBF">
      <w:pPr>
        <w:pStyle w:val="a9"/>
        <w:rPr>
          <w:rtl/>
        </w:rPr>
      </w:pPr>
    </w:p>
    <w:p w14:paraId="0CEAE8B1" w14:textId="77777777" w:rsidR="00BA14A7" w:rsidRPr="001613F7" w:rsidRDefault="00BA14A7" w:rsidP="00B10EBF">
      <w:pPr>
        <w:pStyle w:val="a9"/>
        <w:rPr>
          <w:sz w:val="36"/>
          <w:rtl/>
        </w:rPr>
      </w:pPr>
    </w:p>
    <w:p w14:paraId="10F4B5BC" w14:textId="04291D7F" w:rsidR="006C5768" w:rsidRPr="00694BCC" w:rsidRDefault="002E4020" w:rsidP="002E4020">
      <w:pPr>
        <w:pStyle w:val="1"/>
      </w:pPr>
      <w:bookmarkStart w:id="30" w:name="_Toc242002647"/>
      <w:bookmarkStart w:id="31" w:name="_Toc242012322"/>
      <w:bookmarkStart w:id="32" w:name="_Toc242088952"/>
      <w:bookmarkStart w:id="33" w:name="_Toc290126541"/>
      <w:r>
        <w:lastRenderedPageBreak/>
        <w:t>-3.1</w:t>
      </w:r>
      <w:r>
        <w:rPr>
          <w:rFonts w:hint="cs"/>
          <w:rtl/>
        </w:rPr>
        <w:t xml:space="preserve"> </w:t>
      </w:r>
      <w:bookmarkEnd w:id="30"/>
      <w:bookmarkEnd w:id="31"/>
      <w:bookmarkEnd w:id="32"/>
      <w:bookmarkEnd w:id="33"/>
      <w:r w:rsidR="00912261">
        <w:rPr>
          <w:rFonts w:hint="cs"/>
          <w:rtl/>
        </w:rPr>
        <w:t>المتطلبات الوظيفية</w:t>
      </w:r>
    </w:p>
    <w:p w14:paraId="09C5FC82" w14:textId="77777777" w:rsidR="00BA14A7" w:rsidRPr="00C56913" w:rsidRDefault="00BA14A7" w:rsidP="00BA14A7">
      <w:pPr>
        <w:pStyle w:val="a9"/>
      </w:pPr>
      <w:r w:rsidRPr="00C56913">
        <w:rPr>
          <w:rtl/>
        </w:rPr>
        <w:t xml:space="preserve">يجب أن </w:t>
      </w:r>
      <w:r>
        <w:rPr>
          <w:rFonts w:hint="cs"/>
          <w:rtl/>
        </w:rPr>
        <w:t>يقدم</w:t>
      </w:r>
      <w:r w:rsidRPr="00C56913">
        <w:rPr>
          <w:rtl/>
        </w:rPr>
        <w:t xml:space="preserve"> النظام</w:t>
      </w:r>
      <w:r>
        <w:rPr>
          <w:rFonts w:hint="cs"/>
          <w:rtl/>
        </w:rPr>
        <w:t xml:space="preserve"> للمستخدم</w:t>
      </w:r>
      <w:r w:rsidRPr="00C56913">
        <w:rPr>
          <w:rtl/>
        </w:rPr>
        <w:t xml:space="preserve"> بما يلي</w:t>
      </w:r>
      <w:r w:rsidRPr="00C56913">
        <w:t>:</w:t>
      </w:r>
    </w:p>
    <w:p w14:paraId="0B74C951" w14:textId="77777777" w:rsidR="00BA14A7" w:rsidRDefault="00BA14A7" w:rsidP="00BA14A7">
      <w:pPr>
        <w:pStyle w:val="a9"/>
        <w:rPr>
          <w:rtl/>
        </w:rPr>
      </w:pPr>
      <w:r w:rsidRPr="002C6E33">
        <w:rPr>
          <w:lang w:val="en-US"/>
        </w:rPr>
        <w:t>1.3.1</w:t>
      </w:r>
      <w:r w:rsidRPr="002C6E33">
        <w:rPr>
          <w:rtl/>
        </w:rPr>
        <w:t>-</w:t>
      </w:r>
      <w:r>
        <w:rPr>
          <w:rFonts w:hint="cs"/>
          <w:rtl/>
        </w:rPr>
        <w:t xml:space="preserve"> السماح بإنشاء حساب جديد ضمن النظام.</w:t>
      </w:r>
    </w:p>
    <w:p w14:paraId="1A5BE3D9" w14:textId="77777777" w:rsidR="00BA14A7" w:rsidRDefault="00BA14A7" w:rsidP="00BA14A7">
      <w:pPr>
        <w:pStyle w:val="a9"/>
        <w:rPr>
          <w:rtl/>
        </w:rPr>
      </w:pPr>
      <w:r>
        <w:rPr>
          <w:lang w:val="en-US"/>
        </w:rPr>
        <w:t>2</w:t>
      </w:r>
      <w:r w:rsidRPr="002C6E33">
        <w:rPr>
          <w:lang w:val="en-US"/>
        </w:rPr>
        <w:t>.3.1</w:t>
      </w:r>
      <w:r w:rsidRPr="002C6E33">
        <w:rPr>
          <w:rtl/>
        </w:rPr>
        <w:t>-</w:t>
      </w:r>
      <w:r>
        <w:rPr>
          <w:rFonts w:hint="cs"/>
          <w:rtl/>
        </w:rPr>
        <w:t xml:space="preserve"> السماح بتسجيل الدخول من حساب منشأ مسبقاً.</w:t>
      </w:r>
    </w:p>
    <w:p w14:paraId="5240B0E1" w14:textId="77777777" w:rsidR="00BA14A7" w:rsidRDefault="00BA14A7" w:rsidP="00BA14A7">
      <w:pPr>
        <w:pStyle w:val="a9"/>
      </w:pPr>
      <w:r>
        <w:rPr>
          <w:lang w:val="en-US"/>
        </w:rPr>
        <w:t>3</w:t>
      </w:r>
      <w:r w:rsidRPr="002C6E33">
        <w:rPr>
          <w:lang w:val="en-US"/>
        </w:rPr>
        <w:t>.3.1</w:t>
      </w:r>
      <w:r w:rsidRPr="002C6E33">
        <w:rPr>
          <w:rtl/>
        </w:rPr>
        <w:t>-</w:t>
      </w:r>
      <w:r>
        <w:rPr>
          <w:rFonts w:hint="cs"/>
          <w:rtl/>
        </w:rPr>
        <w:t xml:space="preserve"> السماح بإنشاء مشروع جديد.</w:t>
      </w:r>
    </w:p>
    <w:p w14:paraId="11018B17" w14:textId="39E0F52B" w:rsidR="002A19C3" w:rsidRDefault="00F74D39" w:rsidP="002A19C3">
      <w:pPr>
        <w:pStyle w:val="a9"/>
      </w:pPr>
      <w:r>
        <w:rPr>
          <w:lang w:val="en-US"/>
        </w:rPr>
        <w:t>4</w:t>
      </w:r>
      <w:r w:rsidR="002A19C3" w:rsidRPr="002C6E33">
        <w:rPr>
          <w:lang w:val="en-US"/>
        </w:rPr>
        <w:t>.3.1</w:t>
      </w:r>
      <w:r w:rsidR="002A19C3" w:rsidRPr="002C6E33">
        <w:rPr>
          <w:rtl/>
        </w:rPr>
        <w:t>-</w:t>
      </w:r>
      <w:r w:rsidR="002A19C3">
        <w:rPr>
          <w:rFonts w:hint="cs"/>
          <w:rtl/>
        </w:rPr>
        <w:t xml:space="preserve"> السماح باستعراض المشاريع الخاصة بالمستخدم.</w:t>
      </w:r>
    </w:p>
    <w:p w14:paraId="16CE98A8" w14:textId="1F17A44D" w:rsidR="00BA14A7" w:rsidRPr="00382848" w:rsidRDefault="00F74D39" w:rsidP="00BA14A7">
      <w:pPr>
        <w:pStyle w:val="a9"/>
        <w:rPr>
          <w:lang w:val="en-US"/>
        </w:rPr>
      </w:pPr>
      <w:r>
        <w:rPr>
          <w:lang w:val="en-US"/>
        </w:rPr>
        <w:t>5</w:t>
      </w:r>
      <w:r w:rsidR="00BA14A7" w:rsidRPr="002C6E33">
        <w:rPr>
          <w:lang w:val="en-US"/>
        </w:rPr>
        <w:t>.3.1</w:t>
      </w:r>
      <w:r w:rsidR="00BA14A7" w:rsidRPr="002C6E33">
        <w:rPr>
          <w:rtl/>
        </w:rPr>
        <w:t>-</w:t>
      </w:r>
      <w:r w:rsidR="00BA14A7">
        <w:rPr>
          <w:rFonts w:hint="cs"/>
          <w:rtl/>
        </w:rPr>
        <w:t xml:space="preserve"> السماح بدعوة مستخدمين آخرين للمشاركة ضمن المشروع.</w:t>
      </w:r>
    </w:p>
    <w:p w14:paraId="0EC3349C" w14:textId="481C1DBD" w:rsidR="00BA14A7" w:rsidRDefault="00F74D39" w:rsidP="00BA14A7">
      <w:pPr>
        <w:pStyle w:val="a9"/>
        <w:rPr>
          <w:rtl/>
        </w:rPr>
      </w:pPr>
      <w:r>
        <w:rPr>
          <w:lang w:val="en-US"/>
        </w:rPr>
        <w:t>6</w:t>
      </w:r>
      <w:r w:rsidR="00BA14A7" w:rsidRPr="002C6E33">
        <w:rPr>
          <w:lang w:val="en-US"/>
        </w:rPr>
        <w:t>.3.1</w:t>
      </w:r>
      <w:r w:rsidR="00BA14A7" w:rsidRPr="002C6E33">
        <w:rPr>
          <w:rtl/>
        </w:rPr>
        <w:t>-</w:t>
      </w:r>
      <w:r w:rsidR="00BA14A7">
        <w:rPr>
          <w:rFonts w:hint="cs"/>
          <w:rtl/>
        </w:rPr>
        <w:t xml:space="preserve"> السماح بإنشاء مخطط </w:t>
      </w:r>
      <w:r w:rsidR="00BA14A7">
        <w:rPr>
          <w:lang w:val="en-US"/>
        </w:rPr>
        <w:t>BPMN</w:t>
      </w:r>
      <w:r w:rsidR="00BA14A7">
        <w:rPr>
          <w:rFonts w:hint="cs"/>
          <w:rtl/>
          <w:lang w:val="en-US"/>
        </w:rPr>
        <w:t xml:space="preserve"> ضمن مشروع معين</w:t>
      </w:r>
      <w:r w:rsidR="00BA14A7">
        <w:rPr>
          <w:rFonts w:hint="cs"/>
          <w:rtl/>
        </w:rPr>
        <w:t>.</w:t>
      </w:r>
    </w:p>
    <w:p w14:paraId="71C5F466" w14:textId="725A1570" w:rsidR="00BA14A7" w:rsidRPr="00360A1C" w:rsidRDefault="00F74D39" w:rsidP="00BA14A7">
      <w:pPr>
        <w:pStyle w:val="a9"/>
        <w:rPr>
          <w:rtl/>
        </w:rPr>
      </w:pPr>
      <w:r>
        <w:rPr>
          <w:lang w:val="en-US"/>
        </w:rPr>
        <w:t>7</w:t>
      </w:r>
      <w:r w:rsidR="00BA14A7" w:rsidRPr="002C6E33">
        <w:rPr>
          <w:lang w:val="en-US"/>
        </w:rPr>
        <w:t>.3.1</w:t>
      </w:r>
      <w:r w:rsidR="00BA14A7" w:rsidRPr="002C6E33">
        <w:rPr>
          <w:rtl/>
        </w:rPr>
        <w:t>-</w:t>
      </w:r>
      <w:r w:rsidR="00BA14A7">
        <w:rPr>
          <w:rFonts w:hint="cs"/>
          <w:rtl/>
        </w:rPr>
        <w:t xml:space="preserve"> السماح للمستخدم برسم مخطط </w:t>
      </w:r>
      <w:r w:rsidR="00BA14A7">
        <w:rPr>
          <w:lang w:val="en-US"/>
        </w:rPr>
        <w:t>BPMN</w:t>
      </w:r>
      <w:r w:rsidR="006D5DA4">
        <w:rPr>
          <w:rFonts w:hint="cs"/>
          <w:rtl/>
        </w:rPr>
        <w:t xml:space="preserve"> ضمن الواجهة.</w:t>
      </w:r>
    </w:p>
    <w:p w14:paraId="523DE1F1" w14:textId="54D26E3F" w:rsidR="00BA14A7" w:rsidRPr="006B50DB" w:rsidRDefault="00F74D39" w:rsidP="00BA14A7">
      <w:pPr>
        <w:pStyle w:val="a9"/>
        <w:rPr>
          <w:rtl/>
          <w:lang w:val="en-US"/>
        </w:rPr>
      </w:pPr>
      <w:r>
        <w:rPr>
          <w:lang w:val="en-US"/>
        </w:rPr>
        <w:t>8</w:t>
      </w:r>
      <w:r w:rsidR="00BA14A7" w:rsidRPr="002C6E33">
        <w:rPr>
          <w:lang w:val="en-US"/>
        </w:rPr>
        <w:t>.3.1</w:t>
      </w:r>
      <w:r w:rsidR="00BA14A7" w:rsidRPr="002C6E33">
        <w:rPr>
          <w:rtl/>
        </w:rPr>
        <w:t>-</w:t>
      </w:r>
      <w:r w:rsidR="00BA14A7">
        <w:rPr>
          <w:rFonts w:hint="cs"/>
          <w:rtl/>
        </w:rPr>
        <w:t xml:space="preserve"> توليد مخططات </w:t>
      </w:r>
      <w:r w:rsidR="00BA14A7">
        <w:rPr>
          <w:lang w:val="en-US"/>
        </w:rPr>
        <w:t>BPMN</w:t>
      </w:r>
      <w:r w:rsidR="00BA14A7">
        <w:rPr>
          <w:rFonts w:hint="cs"/>
          <w:rtl/>
          <w:lang w:val="en-US"/>
        </w:rPr>
        <w:t xml:space="preserve"> انطلاقاً من التوصيف النصي للعملية</w:t>
      </w:r>
      <w:r w:rsidR="00BA14A7">
        <w:rPr>
          <w:lang w:val="en-US"/>
        </w:rPr>
        <w:t>.</w:t>
      </w:r>
    </w:p>
    <w:p w14:paraId="0E4E77BA" w14:textId="219FF79F" w:rsidR="00336953" w:rsidRPr="006B50DB" w:rsidRDefault="001137A3" w:rsidP="00336953">
      <w:pPr>
        <w:pStyle w:val="a9"/>
        <w:rPr>
          <w:rtl/>
          <w:lang w:val="en-US"/>
        </w:rPr>
      </w:pPr>
      <w:r>
        <w:rPr>
          <w:lang w:val="en-US"/>
        </w:rPr>
        <w:t>9</w:t>
      </w:r>
      <w:r w:rsidR="00336953" w:rsidRPr="002C6E33">
        <w:rPr>
          <w:lang w:val="en-US"/>
        </w:rPr>
        <w:t>.3.1</w:t>
      </w:r>
      <w:r w:rsidR="00336953" w:rsidRPr="002C6E33">
        <w:rPr>
          <w:rtl/>
        </w:rPr>
        <w:t>-</w:t>
      </w:r>
      <w:r w:rsidR="00336953">
        <w:rPr>
          <w:rFonts w:hint="cs"/>
          <w:rtl/>
        </w:rPr>
        <w:t xml:space="preserve"> توليد </w:t>
      </w:r>
      <w:r>
        <w:rPr>
          <w:rFonts w:hint="cs"/>
          <w:rtl/>
        </w:rPr>
        <w:t>تقرير</w:t>
      </w:r>
      <w:r w:rsidR="00336953">
        <w:rPr>
          <w:rFonts w:hint="cs"/>
          <w:rtl/>
        </w:rPr>
        <w:t xml:space="preserve"> </w:t>
      </w:r>
      <w:r w:rsidR="00336953">
        <w:rPr>
          <w:lang w:val="en-US"/>
        </w:rPr>
        <w:t>BPMN</w:t>
      </w:r>
      <w:r w:rsidR="00336953">
        <w:rPr>
          <w:rFonts w:hint="cs"/>
          <w:rtl/>
          <w:lang w:val="en-US"/>
        </w:rPr>
        <w:t xml:space="preserve"> </w:t>
      </w:r>
      <w:r w:rsidR="002C25EB">
        <w:rPr>
          <w:rFonts w:hint="cs"/>
          <w:rtl/>
          <w:lang w:val="en-US"/>
        </w:rPr>
        <w:t>إنطلاقاً</w:t>
      </w:r>
      <w:r w:rsidR="003A2A39">
        <w:rPr>
          <w:rFonts w:hint="cs"/>
          <w:rtl/>
          <w:lang w:val="en-US"/>
        </w:rPr>
        <w:t xml:space="preserve"> من</w:t>
      </w:r>
      <w:r w:rsidR="00336953">
        <w:rPr>
          <w:rFonts w:hint="cs"/>
          <w:rtl/>
          <w:lang w:val="en-US"/>
        </w:rPr>
        <w:t xml:space="preserve"> التوصيف النصي للعملية</w:t>
      </w:r>
      <w:r w:rsidR="00336953">
        <w:rPr>
          <w:lang w:val="en-US"/>
        </w:rPr>
        <w:t>.</w:t>
      </w:r>
    </w:p>
    <w:p w14:paraId="2B11C22E" w14:textId="4E1A25D3" w:rsidR="00BA14A7" w:rsidRDefault="001137A3" w:rsidP="00BA14A7">
      <w:pPr>
        <w:pStyle w:val="a9"/>
        <w:rPr>
          <w:rtl/>
        </w:rPr>
      </w:pPr>
      <w:r>
        <w:rPr>
          <w:lang w:val="en-US"/>
        </w:rPr>
        <w:t>10</w:t>
      </w:r>
      <w:r w:rsidR="00BA14A7" w:rsidRPr="002C6E33">
        <w:rPr>
          <w:lang w:val="en-US"/>
        </w:rPr>
        <w:t>.3.1</w:t>
      </w:r>
      <w:r w:rsidR="00BA14A7" w:rsidRPr="002C6E33">
        <w:rPr>
          <w:rtl/>
        </w:rPr>
        <w:t>-</w:t>
      </w:r>
      <w:r w:rsidR="00BA14A7">
        <w:rPr>
          <w:rFonts w:hint="cs"/>
          <w:rtl/>
        </w:rPr>
        <w:t xml:space="preserve"> السماح للمستخدم بتعديل المخطط بعد توليده.</w:t>
      </w:r>
    </w:p>
    <w:p w14:paraId="63531A34" w14:textId="517EBAF5" w:rsidR="00BA14A7" w:rsidRPr="00A55E61" w:rsidRDefault="00F74D39" w:rsidP="00A55E61">
      <w:pPr>
        <w:pStyle w:val="a9"/>
        <w:rPr>
          <w:rtl/>
          <w:lang w:val="en-US"/>
        </w:rPr>
      </w:pPr>
      <w:r>
        <w:rPr>
          <w:lang w:val="en-US"/>
        </w:rPr>
        <w:t>1</w:t>
      </w:r>
      <w:r w:rsidR="001137A3">
        <w:rPr>
          <w:lang w:val="en-US"/>
        </w:rPr>
        <w:t>1</w:t>
      </w:r>
      <w:r w:rsidR="00BA14A7" w:rsidRPr="002C6E33">
        <w:rPr>
          <w:lang w:val="en-US"/>
        </w:rPr>
        <w:t>.3.1</w:t>
      </w:r>
      <w:r w:rsidR="00BA14A7" w:rsidRPr="002C6E33">
        <w:rPr>
          <w:rtl/>
        </w:rPr>
        <w:t>-</w:t>
      </w:r>
      <w:r w:rsidR="00BA14A7">
        <w:rPr>
          <w:rFonts w:hint="cs"/>
          <w:rtl/>
        </w:rPr>
        <w:t xml:space="preserve"> </w:t>
      </w:r>
      <w:r w:rsidR="00613715">
        <w:rPr>
          <w:rFonts w:hint="cs"/>
          <w:rtl/>
        </w:rPr>
        <w:t>السماح للمستخدم ب</w:t>
      </w:r>
      <w:r w:rsidR="00A55E61" w:rsidRPr="00A55E61">
        <w:rPr>
          <w:rtl/>
        </w:rPr>
        <w:t>تصدير المخطط الناتج.</w:t>
      </w:r>
    </w:p>
    <w:p w14:paraId="4C884BC1" w14:textId="2C3AA94B" w:rsidR="00BA14A7" w:rsidRDefault="00BA14A7" w:rsidP="00C47E47">
      <w:pPr>
        <w:pStyle w:val="a9"/>
      </w:pPr>
      <w:r>
        <w:rPr>
          <w:lang w:val="en-US"/>
        </w:rPr>
        <w:t>1</w:t>
      </w:r>
      <w:r w:rsidR="001137A3">
        <w:rPr>
          <w:lang w:val="en-US"/>
        </w:rPr>
        <w:t>2</w:t>
      </w:r>
      <w:r w:rsidRPr="002C6E33">
        <w:rPr>
          <w:lang w:val="en-US"/>
        </w:rPr>
        <w:t>.3.1</w:t>
      </w:r>
      <w:r w:rsidRPr="002C6E33">
        <w:rPr>
          <w:rtl/>
        </w:rPr>
        <w:t>-</w:t>
      </w:r>
      <w:r>
        <w:rPr>
          <w:rFonts w:hint="cs"/>
          <w:rtl/>
        </w:rPr>
        <w:t xml:space="preserve"> حفظ المخطط ضمن النظام، لضمان عدم ضياعه.</w:t>
      </w:r>
    </w:p>
    <w:p w14:paraId="51F2F1A7" w14:textId="36FECC5A" w:rsidR="00097ABC" w:rsidRPr="00694BCC" w:rsidRDefault="002E4020" w:rsidP="002E4020">
      <w:pPr>
        <w:pStyle w:val="1"/>
        <w:rPr>
          <w:rtl/>
        </w:rPr>
      </w:pPr>
      <w:bookmarkStart w:id="34" w:name="_Toc242002650"/>
      <w:bookmarkStart w:id="35" w:name="_Toc242012323"/>
      <w:bookmarkStart w:id="36" w:name="_Toc242088953"/>
      <w:bookmarkStart w:id="37" w:name="_Toc290126542"/>
      <w:r>
        <w:t>-4.1</w:t>
      </w:r>
      <w:r>
        <w:rPr>
          <w:rFonts w:hint="cs"/>
          <w:rtl/>
        </w:rPr>
        <w:t xml:space="preserve"> </w:t>
      </w:r>
      <w:bookmarkEnd w:id="34"/>
      <w:bookmarkEnd w:id="35"/>
      <w:bookmarkEnd w:id="36"/>
      <w:bookmarkEnd w:id="37"/>
      <w:r w:rsidR="005D18F5">
        <w:rPr>
          <w:rFonts w:hint="cs"/>
          <w:rtl/>
        </w:rPr>
        <w:t>المتطلبات غير الوظيفية</w:t>
      </w:r>
    </w:p>
    <w:p w14:paraId="71D9F52D" w14:textId="77777777" w:rsidR="00D6217D" w:rsidRPr="00B53617" w:rsidRDefault="00D6217D" w:rsidP="00D6217D">
      <w:pPr>
        <w:pStyle w:val="a9"/>
        <w:rPr>
          <w:lang w:val="en-US"/>
        </w:rPr>
      </w:pPr>
      <w:r w:rsidRPr="00B53617">
        <w:rPr>
          <w:lang w:val="en-US"/>
        </w:rPr>
        <w:t>1.4.1</w:t>
      </w:r>
      <w:r w:rsidRPr="00B53617">
        <w:rPr>
          <w:rtl/>
        </w:rPr>
        <w:t>- يجب أن يكون النظام آمناً، حيث يسمح فقط للمستخدمين المسجّلين باستخدامه.</w:t>
      </w:r>
    </w:p>
    <w:p w14:paraId="519FB4D6" w14:textId="77777777" w:rsidR="00D6217D" w:rsidRPr="00B53617" w:rsidRDefault="00D6217D" w:rsidP="00D6217D">
      <w:pPr>
        <w:pStyle w:val="a9"/>
        <w:rPr>
          <w:rtl/>
        </w:rPr>
      </w:pPr>
      <w:r w:rsidRPr="00B53617">
        <w:rPr>
          <w:lang w:val="en-US"/>
        </w:rPr>
        <w:t>2.4.1</w:t>
      </w:r>
      <w:r w:rsidRPr="00B53617">
        <w:rPr>
          <w:rtl/>
        </w:rPr>
        <w:t xml:space="preserve">- يجب أن يوفر النظام واجهات سهلة الاستخدام وجيدة المظهر. </w:t>
      </w:r>
    </w:p>
    <w:p w14:paraId="76E94863" w14:textId="77777777" w:rsidR="00D6217D" w:rsidRPr="00B53617" w:rsidRDefault="00D6217D" w:rsidP="00D6217D">
      <w:pPr>
        <w:pStyle w:val="a9"/>
        <w:rPr>
          <w:rtl/>
        </w:rPr>
      </w:pPr>
      <w:r w:rsidRPr="00B53617">
        <w:rPr>
          <w:lang w:val="en-US"/>
        </w:rPr>
        <w:t>3.4.1</w:t>
      </w:r>
      <w:r w:rsidRPr="00B53617">
        <w:rPr>
          <w:rtl/>
        </w:rPr>
        <w:t>- يجب أن يكون الرماز البرمجي قابلاً للتعديل والصيانة.</w:t>
      </w:r>
    </w:p>
    <w:p w14:paraId="6E8AE537" w14:textId="77777777" w:rsidR="00D6217D" w:rsidRPr="00B53617" w:rsidRDefault="00D6217D" w:rsidP="00D6217D">
      <w:pPr>
        <w:pStyle w:val="a9"/>
        <w:rPr>
          <w:lang w:val="en-US"/>
        </w:rPr>
      </w:pPr>
      <w:r w:rsidRPr="00B53617">
        <w:rPr>
          <w:lang w:val="en-US"/>
        </w:rPr>
        <w:t>4.4.1</w:t>
      </w:r>
      <w:r w:rsidRPr="00B53617">
        <w:rPr>
          <w:rtl/>
        </w:rPr>
        <w:t>- يجب أن يحقق النظام سرعة جيدة بالاستجابة للطلبات.</w:t>
      </w:r>
    </w:p>
    <w:p w14:paraId="49138004" w14:textId="77777777" w:rsidR="005D25C5" w:rsidRPr="00B53617" w:rsidRDefault="005D25C5" w:rsidP="005D25C5">
      <w:pPr>
        <w:pStyle w:val="a9"/>
        <w:rPr>
          <w:rtl/>
        </w:rPr>
      </w:pPr>
      <w:r w:rsidRPr="00B53617">
        <w:rPr>
          <w:lang w:val="en-US"/>
        </w:rPr>
        <w:t>5.4.1</w:t>
      </w:r>
      <w:r w:rsidRPr="00B53617">
        <w:rPr>
          <w:rtl/>
        </w:rPr>
        <w:t xml:space="preserve">- </w:t>
      </w:r>
      <w:r>
        <w:rPr>
          <w:rFonts w:hint="cs"/>
          <w:rtl/>
        </w:rPr>
        <w:t>يجب أن يكون النظام قابلاً للتوسع.</w:t>
      </w:r>
    </w:p>
    <w:p w14:paraId="6154B7E6" w14:textId="0B80CB59" w:rsidR="005D25C5" w:rsidRPr="00B53617" w:rsidRDefault="005D25C5" w:rsidP="00100593">
      <w:pPr>
        <w:pStyle w:val="a9"/>
        <w:rPr>
          <w:rtl/>
        </w:rPr>
      </w:pPr>
      <w:r w:rsidRPr="00B53617">
        <w:rPr>
          <w:lang w:val="en-US"/>
        </w:rPr>
        <w:t>5.4.1</w:t>
      </w:r>
      <w:r w:rsidRPr="00B53617">
        <w:rPr>
          <w:rtl/>
        </w:rPr>
        <w:t xml:space="preserve">- </w:t>
      </w:r>
      <w:r w:rsidRPr="005D25C5">
        <w:rPr>
          <w:rtl/>
        </w:rPr>
        <w:t>يجب أن يكون قابلاً للتطوير والنشر المستمر دون الحاجة لأعباء إضافية.</w:t>
      </w:r>
    </w:p>
    <w:p w14:paraId="18D4D127" w14:textId="58D5B350" w:rsidR="004E7A01" w:rsidRDefault="004E7A01" w:rsidP="00BB1B22">
      <w:pPr>
        <w:pStyle w:val="a9"/>
        <w:rPr>
          <w:rtl/>
        </w:rPr>
      </w:pPr>
    </w:p>
    <w:p w14:paraId="3FB21CE2" w14:textId="4613530D" w:rsidR="00097ABC" w:rsidRDefault="00097ABC" w:rsidP="00B10EBF">
      <w:pPr>
        <w:pStyle w:val="a9"/>
        <w:rPr>
          <w:rtl/>
        </w:rPr>
      </w:pPr>
    </w:p>
    <w:p w14:paraId="2F0AE537" w14:textId="77777777" w:rsidR="008C4281" w:rsidRDefault="00097ABC" w:rsidP="007C1489">
      <w:pPr>
        <w:pStyle w:val="ad"/>
        <w:rPr>
          <w:rtl/>
        </w:rPr>
      </w:pPr>
      <w:r>
        <w:rPr>
          <w:rFonts w:asciiTheme="minorHAnsi" w:hAnsiTheme="minorHAnsi"/>
          <w:rtl/>
        </w:rPr>
        <w:br w:type="page"/>
      </w:r>
      <w:bookmarkStart w:id="38" w:name="_Toc242697840"/>
      <w:bookmarkStart w:id="39" w:name="_Toc242002684"/>
      <w:bookmarkStart w:id="40" w:name="_Toc242012328"/>
      <w:r w:rsidR="008C4281" w:rsidRPr="00C64AA7">
        <w:rPr>
          <w:rFonts w:hint="cs"/>
          <w:rtl/>
        </w:rPr>
        <w:lastRenderedPageBreak/>
        <w:t>الفصل ال</w:t>
      </w:r>
      <w:r w:rsidR="008C4281">
        <w:rPr>
          <w:rFonts w:hint="cs"/>
          <w:rtl/>
        </w:rPr>
        <w:t>ثاني</w:t>
      </w:r>
      <w:bookmarkEnd w:id="38"/>
      <w:r w:rsidR="008C4281">
        <w:rPr>
          <w:rFonts w:hint="cs"/>
          <w:rtl/>
        </w:rPr>
        <w:t xml:space="preserve"> </w:t>
      </w:r>
    </w:p>
    <w:bookmarkEnd w:id="39"/>
    <w:bookmarkEnd w:id="40"/>
    <w:p w14:paraId="50084406" w14:textId="57572951" w:rsidR="00DE563D" w:rsidRPr="008A4F27" w:rsidRDefault="00BD541A" w:rsidP="0004245F">
      <w:pPr>
        <w:pStyle w:val="ae"/>
      </w:pPr>
      <w:r>
        <w:rPr>
          <w:rFonts w:hint="cs"/>
          <w:rtl/>
        </w:rPr>
        <w:t>الدراسة النظرية</w:t>
      </w:r>
    </w:p>
    <w:p w14:paraId="68267A3C" w14:textId="1DC3AA62" w:rsidR="00097ABC" w:rsidRDefault="005B4799" w:rsidP="003832EC">
      <w:pPr>
        <w:pStyle w:val="ac"/>
        <w:rPr>
          <w:rtl/>
        </w:rPr>
      </w:pPr>
      <w:bookmarkStart w:id="41" w:name="_Toc242436678"/>
      <w:bookmarkStart w:id="42" w:name="_Toc242697103"/>
      <w:bookmarkStart w:id="43" w:name="_Toc242697841"/>
      <w:bookmarkStart w:id="44" w:name="_Toc242697932"/>
      <w:bookmarkStart w:id="45" w:name="_Toc290126550"/>
      <w:r>
        <w:rPr>
          <w:rFonts w:hint="cs"/>
          <w:rtl/>
        </w:rPr>
        <w:t>يوض</w:t>
      </w:r>
      <w:r w:rsidR="004A1E4A">
        <w:rPr>
          <w:rFonts w:hint="cs"/>
          <w:rtl/>
        </w:rPr>
        <w:t>ِّ</w:t>
      </w:r>
      <w:r>
        <w:rPr>
          <w:rFonts w:hint="cs"/>
          <w:rtl/>
        </w:rPr>
        <w:t>ح</w:t>
      </w:r>
      <w:r w:rsidR="003832EC">
        <w:rPr>
          <w:rFonts w:hint="cs"/>
          <w:rtl/>
        </w:rPr>
        <w:t xml:space="preserve"> هذا الفصل </w:t>
      </w:r>
      <w:r w:rsidR="004A1E4A">
        <w:rPr>
          <w:rFonts w:hint="cs"/>
          <w:rtl/>
        </w:rPr>
        <w:t xml:space="preserve">مجموعة من المفاهيم النظرية </w:t>
      </w:r>
      <w:r w:rsidR="00A32E45">
        <w:rPr>
          <w:rFonts w:hint="cs"/>
          <w:rtl/>
        </w:rPr>
        <w:t>المستخدمة ضمن العمل</w:t>
      </w:r>
      <w:r w:rsidR="003832EC">
        <w:rPr>
          <w:rFonts w:hint="cs"/>
          <w:rtl/>
        </w:rPr>
        <w:t>.</w:t>
      </w:r>
      <w:bookmarkEnd w:id="41"/>
      <w:bookmarkEnd w:id="42"/>
      <w:bookmarkEnd w:id="43"/>
      <w:bookmarkEnd w:id="44"/>
      <w:bookmarkEnd w:id="45"/>
    </w:p>
    <w:p w14:paraId="272C4AC2" w14:textId="5514FFEA" w:rsidR="00097ABC" w:rsidRDefault="002E4020" w:rsidP="002E4020">
      <w:pPr>
        <w:pStyle w:val="1"/>
        <w:rPr>
          <w:rtl/>
        </w:rPr>
      </w:pPr>
      <w:bookmarkStart w:id="46" w:name="_Toc242002686"/>
      <w:bookmarkStart w:id="47" w:name="_Toc242012329"/>
      <w:bookmarkStart w:id="48" w:name="_Toc242088960"/>
      <w:bookmarkStart w:id="49" w:name="_Toc290126551"/>
      <w:r>
        <w:t>-1.2</w:t>
      </w:r>
      <w:r>
        <w:rPr>
          <w:rFonts w:hint="cs"/>
          <w:rtl/>
        </w:rPr>
        <w:t xml:space="preserve"> </w:t>
      </w:r>
      <w:bookmarkEnd w:id="46"/>
      <w:bookmarkEnd w:id="47"/>
      <w:bookmarkEnd w:id="48"/>
      <w:bookmarkEnd w:id="49"/>
      <w:r w:rsidR="00D2380A" w:rsidRPr="00A8068E">
        <w:t>BPMN</w:t>
      </w:r>
    </w:p>
    <w:p w14:paraId="576E6887" w14:textId="05547663" w:rsidR="003832EC" w:rsidRDefault="00EA743F" w:rsidP="00EA743F">
      <w:pPr>
        <w:pStyle w:val="a9"/>
        <w:rPr>
          <w:rtl/>
        </w:rPr>
      </w:pPr>
      <w:r w:rsidRPr="00EA743F">
        <w:rPr>
          <w:rtl/>
        </w:rPr>
        <w:t xml:space="preserve">عمليات الأعمال </w:t>
      </w:r>
      <w:r w:rsidRPr="00EA743F">
        <w:rPr>
          <w:lang w:val="en-US"/>
        </w:rPr>
        <w:t>(Business Process)</w:t>
      </w:r>
      <w:r w:rsidRPr="00EA743F">
        <w:rPr>
          <w:rtl/>
        </w:rPr>
        <w:t xml:space="preserve"> هي سلسلة من الأنشطة أو المهام المنظ</w:t>
      </w:r>
      <w:r w:rsidR="00AB3A2B">
        <w:rPr>
          <w:rFonts w:hint="cs"/>
          <w:rtl/>
        </w:rPr>
        <w:t>ّ</w:t>
      </w:r>
      <w:r w:rsidRPr="00EA743F">
        <w:rPr>
          <w:rtl/>
        </w:rPr>
        <w:t>مة التي يقوم بها الأفراد أو الأنظمة داخل منظ</w:t>
      </w:r>
      <w:r w:rsidR="00C26DE6">
        <w:rPr>
          <w:rFonts w:hint="cs"/>
          <w:rtl/>
        </w:rPr>
        <w:t>ّ</w:t>
      </w:r>
      <w:r w:rsidRPr="00EA743F">
        <w:rPr>
          <w:rtl/>
        </w:rPr>
        <w:t>مة معي</w:t>
      </w:r>
      <w:r w:rsidR="00C26DE6">
        <w:rPr>
          <w:rFonts w:hint="cs"/>
          <w:rtl/>
        </w:rPr>
        <w:t>ّ</w:t>
      </w:r>
      <w:r w:rsidRPr="00EA743F">
        <w:rPr>
          <w:rtl/>
        </w:rPr>
        <w:t>نة أو ضمن عدة منظ</w:t>
      </w:r>
      <w:r w:rsidR="008978D6">
        <w:rPr>
          <w:rFonts w:hint="cs"/>
          <w:rtl/>
        </w:rPr>
        <w:t>ّ</w:t>
      </w:r>
      <w:r w:rsidRPr="00EA743F">
        <w:rPr>
          <w:rtl/>
        </w:rPr>
        <w:t>مات لتحقيق هدف تنظيمي محد</w:t>
      </w:r>
      <w:r w:rsidR="007954A7">
        <w:rPr>
          <w:rFonts w:hint="cs"/>
          <w:rtl/>
        </w:rPr>
        <w:t>َّ</w:t>
      </w:r>
      <w:r w:rsidRPr="00EA743F">
        <w:rPr>
          <w:rtl/>
        </w:rPr>
        <w:t xml:space="preserve">د أو </w:t>
      </w:r>
      <w:r w:rsidR="007954A7">
        <w:rPr>
          <w:rFonts w:hint="cs"/>
          <w:rtl/>
        </w:rPr>
        <w:t>تقديم</w:t>
      </w:r>
      <w:r w:rsidRPr="00EA743F">
        <w:rPr>
          <w:rtl/>
        </w:rPr>
        <w:t xml:space="preserve"> خدمة أو منتج معين</w:t>
      </w:r>
      <w:r w:rsidR="008A4F4F">
        <w:rPr>
          <w:rFonts w:hint="cs"/>
          <w:rtl/>
        </w:rPr>
        <w:t xml:space="preserve"> </w:t>
      </w:r>
      <w:r w:rsidR="008A4F4F" w:rsidRPr="00C423FF">
        <w:t>[1]</w:t>
      </w:r>
      <w:r w:rsidR="00421D6E">
        <w:rPr>
          <w:rFonts w:hint="cs"/>
          <w:rtl/>
        </w:rPr>
        <w:t>.</w:t>
      </w:r>
    </w:p>
    <w:p w14:paraId="2B5C3B5C" w14:textId="6D49862D" w:rsidR="00EA743F" w:rsidRDefault="00914E79" w:rsidP="00914E79">
      <w:pPr>
        <w:pStyle w:val="a9"/>
        <w:rPr>
          <w:rtl/>
        </w:rPr>
      </w:pPr>
      <w:r w:rsidRPr="00914E79">
        <w:rPr>
          <w:rtl/>
        </w:rPr>
        <w:t>نموذج (</w:t>
      </w:r>
      <w:r w:rsidRPr="00914E79">
        <w:rPr>
          <w:lang w:val="en-US"/>
        </w:rPr>
        <w:t>BPMN</w:t>
      </w:r>
      <w:r w:rsidRPr="00914E79">
        <w:rPr>
          <w:rtl/>
        </w:rPr>
        <w:t xml:space="preserve">) هو معيار لنمذجة عمليات الأعمال يوفر ترميزًا بيانيًا لتحديد عمليات الأعمال ضمن مخطط انسيابي </w:t>
      </w:r>
      <w:r w:rsidRPr="00914E79">
        <w:rPr>
          <w:lang w:val="en-US"/>
        </w:rPr>
        <w:t>(flowchart diagram)</w:t>
      </w:r>
      <w:r w:rsidRPr="00914E79">
        <w:rPr>
          <w:rtl/>
        </w:rPr>
        <w:t xml:space="preserve">. إن الهدف من </w:t>
      </w:r>
      <w:r w:rsidRPr="00914E79">
        <w:rPr>
          <w:lang w:val="en-US"/>
        </w:rPr>
        <w:t>BPMN</w:t>
      </w:r>
      <w:r w:rsidRPr="00914E79">
        <w:rPr>
          <w:rtl/>
        </w:rPr>
        <w:t xml:space="preserve"> هو دعم نمذجة عملي</w:t>
      </w:r>
      <w:r w:rsidR="00DF3E92">
        <w:rPr>
          <w:rFonts w:hint="cs"/>
          <w:rtl/>
        </w:rPr>
        <w:t>ات</w:t>
      </w:r>
      <w:r w:rsidRPr="00914E79">
        <w:rPr>
          <w:rtl/>
        </w:rPr>
        <w:t xml:space="preserve"> الأعمال لكل من المستخدمين الفني</w:t>
      </w:r>
      <w:r w:rsidR="008C56A7">
        <w:rPr>
          <w:rFonts w:hint="cs"/>
          <w:rtl/>
        </w:rPr>
        <w:t>ّ</w:t>
      </w:r>
      <w:r w:rsidRPr="00914E79">
        <w:rPr>
          <w:rtl/>
        </w:rPr>
        <w:t>ين ومستخدمي الأعمال، من خلال توفير ترميز سهل الفهم لمستخدمي الأعمال قادر على تمثيل دلالات العملي</w:t>
      </w:r>
      <w:r w:rsidR="006F399C">
        <w:rPr>
          <w:rFonts w:hint="cs"/>
          <w:rtl/>
        </w:rPr>
        <w:t>ّ</w:t>
      </w:r>
      <w:r w:rsidRPr="00914E79">
        <w:rPr>
          <w:rtl/>
        </w:rPr>
        <w:t>ات المعق</w:t>
      </w:r>
      <w:r w:rsidR="006F399C">
        <w:rPr>
          <w:rFonts w:hint="cs"/>
          <w:rtl/>
        </w:rPr>
        <w:t>َّ</w:t>
      </w:r>
      <w:r w:rsidRPr="00914E79">
        <w:rPr>
          <w:rtl/>
        </w:rPr>
        <w:t>دة</w:t>
      </w:r>
      <w:r w:rsidR="00467C02">
        <w:rPr>
          <w:rFonts w:hint="cs"/>
          <w:rtl/>
        </w:rPr>
        <w:t xml:space="preserve"> </w:t>
      </w:r>
      <w:r w:rsidR="00467C02" w:rsidRPr="00C423FF">
        <w:t>[1]</w:t>
      </w:r>
      <w:r w:rsidR="006F399C">
        <w:rPr>
          <w:rFonts w:hint="cs"/>
          <w:rtl/>
        </w:rPr>
        <w:t>.</w:t>
      </w:r>
    </w:p>
    <w:p w14:paraId="5A17955E" w14:textId="15F82C87" w:rsidR="003D4B25" w:rsidRPr="003D4B25" w:rsidRDefault="003D4B25" w:rsidP="003D4B25">
      <w:pPr>
        <w:pStyle w:val="a9"/>
      </w:pPr>
      <w:r w:rsidRPr="003D4B25">
        <w:rPr>
          <w:rtl/>
        </w:rPr>
        <w:t xml:space="preserve">تم تصميم </w:t>
      </w:r>
      <w:r w:rsidRPr="003D4B25">
        <w:t>BPMN</w:t>
      </w:r>
      <w:r w:rsidRPr="003D4B25">
        <w:rPr>
          <w:rtl/>
        </w:rPr>
        <w:t xml:space="preserve"> ليكون مفهومًا بسهولة من قبل جميع أصحاب المصلحة. ويشمل ذلك محللي الأعمال الذين يقومون بإنشاء وتحسين العمليات، والمطورين الفني</w:t>
      </w:r>
      <w:r w:rsidR="00872FB2">
        <w:rPr>
          <w:rFonts w:hint="cs"/>
          <w:rtl/>
        </w:rPr>
        <w:t>ّ</w:t>
      </w:r>
      <w:r w:rsidRPr="003D4B25">
        <w:rPr>
          <w:rtl/>
        </w:rPr>
        <w:t xml:space="preserve">ين المسؤولين عن تنفيذها، ومديري الأعمال الذين يراقبونها ويديرونها. وبالتالي، تعمل </w:t>
      </w:r>
      <w:r w:rsidRPr="003D4B25">
        <w:t>BPMN</w:t>
      </w:r>
      <w:r w:rsidRPr="003D4B25">
        <w:rPr>
          <w:rtl/>
        </w:rPr>
        <w:t xml:space="preserve"> كلغة مشتركة، وتسد فجوة الاتصال التي تحدث بشكل متكر</w:t>
      </w:r>
      <w:r w:rsidR="003239AF">
        <w:rPr>
          <w:rFonts w:hint="cs"/>
          <w:rtl/>
        </w:rPr>
        <w:t>ِّ</w:t>
      </w:r>
      <w:r w:rsidRPr="003D4B25">
        <w:rPr>
          <w:rtl/>
        </w:rPr>
        <w:t>ر بين تصميم عملي</w:t>
      </w:r>
      <w:r w:rsidR="006B2E7A">
        <w:rPr>
          <w:rFonts w:hint="cs"/>
          <w:rtl/>
        </w:rPr>
        <w:t>ات</w:t>
      </w:r>
      <w:r w:rsidRPr="003D4B25">
        <w:rPr>
          <w:rtl/>
        </w:rPr>
        <w:t xml:space="preserve"> الأعمال وتنفيذها</w:t>
      </w:r>
      <w:r w:rsidR="00663B6C">
        <w:rPr>
          <w:rFonts w:hint="cs"/>
          <w:rtl/>
        </w:rPr>
        <w:t xml:space="preserve"> </w:t>
      </w:r>
      <w:r w:rsidR="00663B6C" w:rsidRPr="00C423FF">
        <w:t>[1]</w:t>
      </w:r>
      <w:r w:rsidR="00FD022B">
        <w:rPr>
          <w:rFonts w:hint="cs"/>
          <w:rtl/>
        </w:rPr>
        <w:t>.</w:t>
      </w:r>
    </w:p>
    <w:p w14:paraId="5F3DB608" w14:textId="77777777" w:rsidR="003D4B25" w:rsidRPr="003D4B25" w:rsidRDefault="003D4B25" w:rsidP="00914E79">
      <w:pPr>
        <w:pStyle w:val="a9"/>
        <w:rPr>
          <w:rtl/>
        </w:rPr>
      </w:pPr>
    </w:p>
    <w:p w14:paraId="402BB98E" w14:textId="524031CD" w:rsidR="00225EAE" w:rsidRDefault="002E4020" w:rsidP="00923A4B">
      <w:pPr>
        <w:pStyle w:val="1"/>
      </w:pPr>
      <w:bookmarkStart w:id="50" w:name="_Toc290126552"/>
      <w:r>
        <w:t>-2.2</w:t>
      </w:r>
      <w:r>
        <w:rPr>
          <w:rFonts w:hint="cs"/>
          <w:rtl/>
        </w:rPr>
        <w:t xml:space="preserve"> </w:t>
      </w:r>
      <w:bookmarkEnd w:id="50"/>
      <w:r w:rsidR="00923A4B" w:rsidRPr="00923A4B">
        <w:rPr>
          <w:lang w:val="en-US"/>
        </w:rPr>
        <w:t>BPMN NOTATIONS/SHAPES</w:t>
      </w:r>
    </w:p>
    <w:p w14:paraId="7C71DBA8" w14:textId="0B10A26C" w:rsidR="00174173" w:rsidRDefault="00174173" w:rsidP="000C264F">
      <w:pPr>
        <w:pStyle w:val="a9"/>
        <w:rPr>
          <w:rtl/>
        </w:rPr>
      </w:pPr>
      <w:r w:rsidRPr="00174173">
        <w:rPr>
          <w:rtl/>
        </w:rPr>
        <w:t xml:space="preserve">إن الهدف الرئيسي من تطوير </w:t>
      </w:r>
      <w:r w:rsidRPr="00174173">
        <w:t>BPMN</w:t>
      </w:r>
      <w:r w:rsidRPr="00174173">
        <w:rPr>
          <w:rtl/>
        </w:rPr>
        <w:t xml:space="preserve"> هو إنشاء تدوين </w:t>
      </w:r>
      <w:r w:rsidRPr="00174173">
        <w:rPr>
          <w:lang w:val="en-US"/>
        </w:rPr>
        <w:t>(Notation)</w:t>
      </w:r>
      <w:r w:rsidRPr="00174173">
        <w:rPr>
          <w:rtl/>
        </w:rPr>
        <w:t xml:space="preserve"> بسيط وسهل الفهم لإنشاء نماذج عمليات الأعمال، مع توفير الدلالات والآليات الأساسية للتعامل مع التعقيد الكامن في عمليات الأعمال. حيث أن النهج المتبع للتعامل مع هذين المتطلبين المتضاربين هو تنظيم الجوانب الرسومية للتدوين في فئات محددة. يوفر هذا مجموعة صغيرة من فئات التدوين حتى يتمكن قارئ مخطط </w:t>
      </w:r>
      <w:r w:rsidRPr="00174173">
        <w:t>BPMN</w:t>
      </w:r>
      <w:r w:rsidRPr="00174173">
        <w:rPr>
          <w:rtl/>
        </w:rPr>
        <w:t xml:space="preserve"> من التعرف بسهولة على الأنواع الأساسية للعناصر وفهم المخطط</w:t>
      </w:r>
      <w:r w:rsidR="007B12C3">
        <w:rPr>
          <w:rFonts w:hint="cs"/>
          <w:rtl/>
        </w:rPr>
        <w:t xml:space="preserve"> </w:t>
      </w:r>
      <w:r w:rsidR="007B12C3" w:rsidRPr="00C423FF">
        <w:t>[1]</w:t>
      </w:r>
      <w:r w:rsidR="007B12C3">
        <w:rPr>
          <w:rFonts w:hint="cs"/>
          <w:rtl/>
        </w:rPr>
        <w:t>.</w:t>
      </w:r>
    </w:p>
    <w:p w14:paraId="439CBF50" w14:textId="173703E6" w:rsidR="00100A6F" w:rsidRDefault="00100A6F" w:rsidP="00D87BA3">
      <w:pPr>
        <w:pStyle w:val="a9"/>
        <w:rPr>
          <w:rtl/>
        </w:rPr>
      </w:pPr>
      <w:r w:rsidRPr="00100A6F">
        <w:rPr>
          <w:rtl/>
        </w:rPr>
        <w:t xml:space="preserve">نوضح في الفقرات التالية الفئات الرسومية لمخططات </w:t>
      </w:r>
      <w:r w:rsidRPr="00100A6F">
        <w:rPr>
          <w:lang w:val="en-US"/>
        </w:rPr>
        <w:t>BPMN</w:t>
      </w:r>
      <w:r w:rsidR="00D87BA3">
        <w:rPr>
          <w:rFonts w:hint="cs"/>
          <w:rtl/>
        </w:rPr>
        <w:t>.</w:t>
      </w:r>
    </w:p>
    <w:p w14:paraId="1135E254" w14:textId="77777777" w:rsidR="009D52AD" w:rsidRDefault="009D52AD" w:rsidP="00D87BA3">
      <w:pPr>
        <w:pStyle w:val="a9"/>
        <w:rPr>
          <w:rtl/>
        </w:rPr>
      </w:pPr>
    </w:p>
    <w:p w14:paraId="1C3BA624" w14:textId="77777777" w:rsidR="009D52AD" w:rsidRDefault="009D52AD" w:rsidP="00D87BA3">
      <w:pPr>
        <w:pStyle w:val="a9"/>
        <w:rPr>
          <w:rtl/>
        </w:rPr>
      </w:pPr>
    </w:p>
    <w:p w14:paraId="0C9A80B1" w14:textId="061C94A8" w:rsidR="009D52AD" w:rsidRPr="008E48CE" w:rsidRDefault="009D52AD" w:rsidP="008E48CE">
      <w:pPr>
        <w:pStyle w:val="2"/>
        <w:rPr>
          <w:rtl/>
        </w:rPr>
      </w:pPr>
      <w:r>
        <w:lastRenderedPageBreak/>
        <w:t>-1.</w:t>
      </w:r>
      <w:r w:rsidR="00707D88">
        <w:t>2</w:t>
      </w:r>
      <w:r>
        <w:t>.</w:t>
      </w:r>
      <w:r w:rsidRPr="00201D55">
        <w:t>2</w:t>
      </w:r>
      <w:r w:rsidRPr="00201D55">
        <w:rPr>
          <w:rFonts w:hint="cs"/>
          <w:rtl/>
        </w:rPr>
        <w:t xml:space="preserve"> </w:t>
      </w:r>
      <w:r w:rsidR="008E48CE" w:rsidRPr="009D52AD">
        <w:rPr>
          <w:rtl/>
          <w:lang w:val="fr-FR"/>
        </w:rPr>
        <w:t xml:space="preserve">نمذجة المهام ضمن </w:t>
      </w:r>
      <w:r w:rsidR="008E48CE" w:rsidRPr="009D52AD">
        <w:t>BPMN</w:t>
      </w:r>
      <w:r w:rsidR="008E48CE" w:rsidRPr="009D52AD">
        <w:rPr>
          <w:rtl/>
          <w:lang w:val="fr-FR"/>
        </w:rPr>
        <w:t xml:space="preserve"> </w:t>
      </w:r>
      <w:r w:rsidR="008E48CE" w:rsidRPr="009D52AD">
        <w:t>(Tasks)</w:t>
      </w:r>
    </w:p>
    <w:p w14:paraId="31FEEC80" w14:textId="33D93986" w:rsidR="009D52AD" w:rsidRPr="009D52AD" w:rsidRDefault="009D52AD" w:rsidP="008C5E2C">
      <w:pPr>
        <w:pStyle w:val="a9"/>
        <w:rPr>
          <w:lang w:val="en-US"/>
        </w:rPr>
      </w:pPr>
      <w:r w:rsidRPr="009D52AD">
        <w:rPr>
          <w:rtl/>
        </w:rPr>
        <w:t xml:space="preserve">تمثل المهمة نشاطاً وحيداً يتم تنفيذه ضمن عملية الأعمال وهي العنصر الأساسي في نموذج </w:t>
      </w:r>
      <w:r w:rsidRPr="009D52AD">
        <w:rPr>
          <w:lang w:val="en-US"/>
        </w:rPr>
        <w:t>BPMN</w:t>
      </w:r>
      <w:r w:rsidRPr="009D52AD">
        <w:rPr>
          <w:rtl/>
        </w:rPr>
        <w:t>، إذ تمثل المهمة خطوة واحدة ضمن العملية الكلية</w:t>
      </w:r>
      <w:r w:rsidR="008C5E2C">
        <w:rPr>
          <w:rFonts w:hint="cs"/>
          <w:rtl/>
        </w:rPr>
        <w:t xml:space="preserve"> </w:t>
      </w:r>
      <w:r w:rsidR="008C5E2C" w:rsidRPr="008C5E2C">
        <w:rPr>
          <w:lang w:val="en-US"/>
        </w:rPr>
        <w:t>[1]</w:t>
      </w:r>
      <w:r w:rsidR="008C5E2C" w:rsidRPr="008C5E2C">
        <w:rPr>
          <w:rtl/>
        </w:rPr>
        <w:t>.</w:t>
      </w:r>
    </w:p>
    <w:p w14:paraId="1BC3B475" w14:textId="77777777" w:rsidR="009D52AD" w:rsidRPr="009D52AD" w:rsidRDefault="009D52AD" w:rsidP="009D52AD">
      <w:pPr>
        <w:pStyle w:val="a9"/>
        <w:rPr>
          <w:rtl/>
        </w:rPr>
      </w:pPr>
      <w:r w:rsidRPr="009D52AD">
        <w:rPr>
          <w:rtl/>
        </w:rPr>
        <w:t>بعض أنواع المهام:</w:t>
      </w:r>
    </w:p>
    <w:p w14:paraId="3DEEAAB2" w14:textId="77777777" w:rsidR="009D52AD" w:rsidRPr="009D52AD" w:rsidRDefault="009D52AD" w:rsidP="009D52AD">
      <w:pPr>
        <w:pStyle w:val="a9"/>
        <w:numPr>
          <w:ilvl w:val="0"/>
          <w:numId w:val="43"/>
        </w:numPr>
        <w:rPr>
          <w:rtl/>
        </w:rPr>
      </w:pPr>
      <w:r w:rsidRPr="009D52AD">
        <w:rPr>
          <w:rtl/>
        </w:rPr>
        <w:t xml:space="preserve">مهمة مستخدم </w:t>
      </w:r>
      <w:r w:rsidRPr="009D52AD">
        <w:rPr>
          <w:lang w:val="en-US"/>
        </w:rPr>
        <w:t>(User task)</w:t>
      </w:r>
      <w:r w:rsidRPr="009D52AD">
        <w:rPr>
          <w:rtl/>
        </w:rPr>
        <w:t>:</w:t>
      </w:r>
    </w:p>
    <w:p w14:paraId="08173F5E" w14:textId="0019E22D" w:rsidR="009D52AD" w:rsidRPr="009D52AD" w:rsidRDefault="009D52AD" w:rsidP="008D26F2">
      <w:pPr>
        <w:pStyle w:val="a9"/>
        <w:rPr>
          <w:rtl/>
        </w:rPr>
      </w:pPr>
      <w:r w:rsidRPr="009D52AD">
        <w:rPr>
          <w:rtl/>
        </w:rPr>
        <w:t xml:space="preserve">هي مهمة أو سير عمل </w:t>
      </w:r>
      <w:r w:rsidRPr="009D52AD">
        <w:rPr>
          <w:lang w:val="en-US"/>
        </w:rPr>
        <w:t>(workflow)</w:t>
      </w:r>
      <w:r w:rsidRPr="009D52AD">
        <w:rPr>
          <w:rtl/>
        </w:rPr>
        <w:t xml:space="preserve"> نموذجية يقوم فيها شخص ما بأداء المهمة بمساعدة تطبيق برمجي</w:t>
      </w:r>
      <w:r w:rsidR="008D26F2">
        <w:rPr>
          <w:rFonts w:hint="cs"/>
          <w:rtl/>
        </w:rPr>
        <w:t xml:space="preserve"> </w:t>
      </w:r>
      <w:r w:rsidR="008D26F2" w:rsidRPr="008D26F2">
        <w:rPr>
          <w:lang w:val="en-US"/>
        </w:rPr>
        <w:t>[1]</w:t>
      </w:r>
      <w:r w:rsidR="008D26F2" w:rsidRPr="008D26F2">
        <w:rPr>
          <w:rtl/>
        </w:rPr>
        <w:t>.</w:t>
      </w:r>
    </w:p>
    <w:p w14:paraId="2A343A03" w14:textId="77777777" w:rsidR="00C51DC5" w:rsidRDefault="00C51DC5" w:rsidP="009D52AD">
      <w:pPr>
        <w:pStyle w:val="a9"/>
        <w:rPr>
          <w:rtl/>
        </w:rPr>
      </w:pPr>
    </w:p>
    <w:p w14:paraId="7EE69E4F" w14:textId="547F1422" w:rsidR="009D52AD" w:rsidRPr="009D52AD" w:rsidRDefault="009D52AD" w:rsidP="009D52AD">
      <w:pPr>
        <w:pStyle w:val="a9"/>
      </w:pPr>
      <w:r w:rsidRPr="009D52AD">
        <w:rPr>
          <w:noProof/>
        </w:rPr>
        <w:drawing>
          <wp:anchor distT="0" distB="0" distL="114300" distR="114300" simplePos="0" relativeHeight="251660288" behindDoc="1" locked="0" layoutInCell="1" allowOverlap="1" wp14:anchorId="09BBCC3E" wp14:editId="791EE96A">
            <wp:simplePos x="0" y="0"/>
            <wp:positionH relativeFrom="margin">
              <wp:align>center</wp:align>
            </wp:positionH>
            <wp:positionV relativeFrom="paragraph">
              <wp:posOffset>7620</wp:posOffset>
            </wp:positionV>
            <wp:extent cx="1610995" cy="1229995"/>
            <wp:effectExtent l="0" t="0" r="8255" b="8255"/>
            <wp:wrapTight wrapText="bothSides">
              <wp:wrapPolygon edited="0">
                <wp:start x="0" y="0"/>
                <wp:lineTo x="0" y="21410"/>
                <wp:lineTo x="21455" y="21410"/>
                <wp:lineTo x="21455" y="0"/>
                <wp:lineTo x="0" y="0"/>
              </wp:wrapPolygon>
            </wp:wrapTight>
            <wp:docPr id="88837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l="32123" t="33682" r="32484" b="18275"/>
                    <a:stretch>
                      <a:fillRect/>
                    </a:stretch>
                  </pic:blipFill>
                  <pic:spPr bwMode="auto">
                    <a:xfrm>
                      <a:off x="0" y="0"/>
                      <a:ext cx="1610995" cy="1229995"/>
                    </a:xfrm>
                    <a:prstGeom prst="rect">
                      <a:avLst/>
                    </a:prstGeom>
                    <a:noFill/>
                  </pic:spPr>
                </pic:pic>
              </a:graphicData>
            </a:graphic>
            <wp14:sizeRelH relativeFrom="margin">
              <wp14:pctWidth>0</wp14:pctWidth>
            </wp14:sizeRelH>
            <wp14:sizeRelV relativeFrom="margin">
              <wp14:pctHeight>0</wp14:pctHeight>
            </wp14:sizeRelV>
          </wp:anchor>
        </w:drawing>
      </w:r>
    </w:p>
    <w:p w14:paraId="7054407F" w14:textId="77777777" w:rsidR="009D52AD" w:rsidRPr="009D52AD" w:rsidRDefault="009D52AD" w:rsidP="009D52AD">
      <w:pPr>
        <w:pStyle w:val="a9"/>
      </w:pPr>
    </w:p>
    <w:p w14:paraId="6B3B3574" w14:textId="77777777" w:rsidR="009D52AD" w:rsidRPr="009D52AD" w:rsidRDefault="009D52AD" w:rsidP="009D52AD">
      <w:pPr>
        <w:pStyle w:val="a9"/>
      </w:pPr>
    </w:p>
    <w:p w14:paraId="597EA3F1" w14:textId="77777777" w:rsidR="009D52AD" w:rsidRPr="009D52AD" w:rsidRDefault="009D52AD" w:rsidP="009D52AD">
      <w:pPr>
        <w:pStyle w:val="a9"/>
      </w:pPr>
    </w:p>
    <w:p w14:paraId="6A6437AE" w14:textId="006DD44B" w:rsidR="009D52AD" w:rsidRPr="009D52AD" w:rsidRDefault="009D52AD" w:rsidP="009D52AD">
      <w:pPr>
        <w:pStyle w:val="a9"/>
      </w:pPr>
      <w:r w:rsidRPr="009D52AD">
        <w:rPr>
          <w:noProof/>
        </w:rPr>
        <mc:AlternateContent>
          <mc:Choice Requires="wps">
            <w:drawing>
              <wp:anchor distT="0" distB="0" distL="114300" distR="114300" simplePos="0" relativeHeight="251661312" behindDoc="1" locked="0" layoutInCell="1" allowOverlap="1" wp14:anchorId="04972997" wp14:editId="74D3E7BB">
                <wp:simplePos x="0" y="0"/>
                <wp:positionH relativeFrom="margin">
                  <wp:align>center</wp:align>
                </wp:positionH>
                <wp:positionV relativeFrom="paragraph">
                  <wp:posOffset>132715</wp:posOffset>
                </wp:positionV>
                <wp:extent cx="3602990" cy="304800"/>
                <wp:effectExtent l="0" t="0" r="0" b="0"/>
                <wp:wrapTight wrapText="bothSides">
                  <wp:wrapPolygon edited="0">
                    <wp:start x="0" y="0"/>
                    <wp:lineTo x="0" y="20250"/>
                    <wp:lineTo x="21471" y="20250"/>
                    <wp:lineTo x="21471" y="0"/>
                    <wp:lineTo x="0" y="0"/>
                  </wp:wrapPolygon>
                </wp:wrapTight>
                <wp:docPr id="2026133975" name="Text Box 47"/>
                <wp:cNvGraphicFramePr/>
                <a:graphic xmlns:a="http://schemas.openxmlformats.org/drawingml/2006/main">
                  <a:graphicData uri="http://schemas.microsoft.com/office/word/2010/wordprocessingShape">
                    <wps:wsp>
                      <wps:cNvSpPr txBox="1"/>
                      <wps:spPr>
                        <a:xfrm>
                          <a:off x="0" y="0"/>
                          <a:ext cx="3602990" cy="304800"/>
                        </a:xfrm>
                        <a:prstGeom prst="rect">
                          <a:avLst/>
                        </a:prstGeom>
                        <a:solidFill>
                          <a:prstClr val="white"/>
                        </a:solidFill>
                        <a:ln>
                          <a:noFill/>
                        </a:ln>
                      </wps:spPr>
                      <wps:txbx>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72997" id="_x0000_t202" coordsize="21600,21600" o:spt="202" path="m,l,21600r21600,l21600,xe">
                <v:stroke joinstyle="miter"/>
                <v:path gradientshapeok="t" o:connecttype="rect"/>
              </v:shapetype>
              <v:shape id="Text Box 47" o:spid="_x0000_s1026" type="#_x0000_t202" style="position:absolute;left:0;text-align:left;margin-left:0;margin-top:10.45pt;width:283.7pt;height:24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" stroked="f">
                <v:textbox inset="0,0,0,0">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v:textbox>
                <w10:wrap type="tight" anchorx="margin"/>
              </v:shape>
            </w:pict>
          </mc:Fallback>
        </mc:AlternateContent>
      </w:r>
    </w:p>
    <w:p w14:paraId="21B8F3F7" w14:textId="77777777" w:rsidR="009D52AD" w:rsidRPr="009D52AD" w:rsidRDefault="009D52AD" w:rsidP="009D52AD">
      <w:pPr>
        <w:pStyle w:val="a9"/>
      </w:pPr>
    </w:p>
    <w:p w14:paraId="4F7417D5" w14:textId="77777777" w:rsidR="009D52AD" w:rsidRPr="009D52AD" w:rsidRDefault="009D52AD" w:rsidP="009D52AD">
      <w:pPr>
        <w:pStyle w:val="a9"/>
      </w:pPr>
    </w:p>
    <w:p w14:paraId="33C31CB3" w14:textId="77777777" w:rsidR="009D52AD" w:rsidRPr="009D52AD" w:rsidRDefault="009D52AD" w:rsidP="009D52AD">
      <w:pPr>
        <w:pStyle w:val="a9"/>
        <w:numPr>
          <w:ilvl w:val="0"/>
          <w:numId w:val="43"/>
        </w:numPr>
      </w:pPr>
      <w:r w:rsidRPr="009D52AD">
        <w:rPr>
          <w:rtl/>
        </w:rPr>
        <w:t xml:space="preserve">المهمة اليدوية </w:t>
      </w:r>
      <w:r w:rsidRPr="009D52AD">
        <w:rPr>
          <w:lang w:val="en-US"/>
        </w:rPr>
        <w:t>(Manual task)</w:t>
      </w:r>
      <w:r w:rsidRPr="009D52AD">
        <w:rPr>
          <w:rtl/>
        </w:rPr>
        <w:t>:</w:t>
      </w:r>
    </w:p>
    <w:p w14:paraId="5F30BC18" w14:textId="6525CB99" w:rsidR="009D52AD" w:rsidRPr="009D52AD" w:rsidRDefault="009D52AD" w:rsidP="009D52AD">
      <w:pPr>
        <w:pStyle w:val="a9"/>
        <w:rPr>
          <w:rtl/>
        </w:rPr>
      </w:pPr>
      <w:r w:rsidRPr="009D52AD">
        <w:rPr>
          <w:rtl/>
        </w:rPr>
        <w:t>هي مهمة من المتوقع تنفيذها دون مساعدة أي محرك تنفيذ أو تطبيق</w:t>
      </w:r>
      <w:r w:rsidR="008C1D33">
        <w:rPr>
          <w:rFonts w:hint="cs"/>
          <w:rtl/>
        </w:rPr>
        <w:t xml:space="preserve"> </w:t>
      </w:r>
      <w:r w:rsidR="008C1D33" w:rsidRPr="008D26F2">
        <w:rPr>
          <w:lang w:val="en-US"/>
        </w:rPr>
        <w:t>[1]</w:t>
      </w:r>
      <w:r w:rsidR="008C1D33" w:rsidRPr="008D26F2">
        <w:rPr>
          <w:rtl/>
        </w:rPr>
        <w:t>.</w:t>
      </w:r>
    </w:p>
    <w:p w14:paraId="55243A10" w14:textId="77777777" w:rsidR="00995304" w:rsidRDefault="00995304" w:rsidP="009D52AD">
      <w:pPr>
        <w:pStyle w:val="a9"/>
        <w:rPr>
          <w:rtl/>
        </w:rPr>
      </w:pPr>
    </w:p>
    <w:p w14:paraId="6BACBFFB" w14:textId="128A0D13" w:rsidR="009D52AD" w:rsidRPr="009D52AD" w:rsidRDefault="009D52AD" w:rsidP="009D52AD">
      <w:pPr>
        <w:pStyle w:val="a9"/>
        <w:rPr>
          <w:rtl/>
        </w:rPr>
      </w:pPr>
      <w:r w:rsidRPr="009D52AD">
        <w:rPr>
          <w:noProof/>
          <w:rtl/>
        </w:rPr>
        <w:drawing>
          <wp:anchor distT="0" distB="0" distL="114300" distR="114300" simplePos="0" relativeHeight="251662336" behindDoc="0" locked="0" layoutInCell="1" allowOverlap="1" wp14:anchorId="362328C6" wp14:editId="5296AAAF">
            <wp:simplePos x="0" y="0"/>
            <wp:positionH relativeFrom="margin">
              <wp:align>center</wp:align>
            </wp:positionH>
            <wp:positionV relativeFrom="paragraph">
              <wp:posOffset>95885</wp:posOffset>
            </wp:positionV>
            <wp:extent cx="1598295" cy="1219200"/>
            <wp:effectExtent l="0" t="0" r="1905" b="0"/>
            <wp:wrapSquare wrapText="bothSides"/>
            <wp:docPr id="7298185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32051" t="20512" r="32643" b="31624"/>
                    <a:stretch>
                      <a:fillRect/>
                    </a:stretch>
                  </pic:blipFill>
                  <pic:spPr bwMode="auto">
                    <a:xfrm>
                      <a:off x="0" y="0"/>
                      <a:ext cx="1598295" cy="1219200"/>
                    </a:xfrm>
                    <a:prstGeom prst="rect">
                      <a:avLst/>
                    </a:prstGeom>
                    <a:noFill/>
                  </pic:spPr>
                </pic:pic>
              </a:graphicData>
            </a:graphic>
            <wp14:sizeRelH relativeFrom="margin">
              <wp14:pctWidth>0</wp14:pctWidth>
            </wp14:sizeRelH>
            <wp14:sizeRelV relativeFrom="margin">
              <wp14:pctHeight>0</wp14:pctHeight>
            </wp14:sizeRelV>
          </wp:anchor>
        </w:drawing>
      </w:r>
    </w:p>
    <w:p w14:paraId="5D4DE32A" w14:textId="77777777" w:rsidR="009D52AD" w:rsidRPr="009D52AD" w:rsidRDefault="009D52AD" w:rsidP="009D52AD">
      <w:pPr>
        <w:pStyle w:val="a9"/>
        <w:rPr>
          <w:rtl/>
        </w:rPr>
      </w:pPr>
    </w:p>
    <w:p w14:paraId="10109A27" w14:textId="77777777" w:rsidR="009D52AD" w:rsidRPr="009D52AD" w:rsidRDefault="009D52AD" w:rsidP="009D52AD">
      <w:pPr>
        <w:pStyle w:val="a9"/>
        <w:rPr>
          <w:rtl/>
        </w:rPr>
      </w:pPr>
    </w:p>
    <w:p w14:paraId="67F6801D" w14:textId="2799B5A4"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3360" behindDoc="0" locked="0" layoutInCell="1" allowOverlap="1" wp14:anchorId="7DE00021" wp14:editId="442DAEDA">
                <wp:simplePos x="0" y="0"/>
                <wp:positionH relativeFrom="margin">
                  <wp:align>center</wp:align>
                </wp:positionH>
                <wp:positionV relativeFrom="paragraph">
                  <wp:posOffset>320675</wp:posOffset>
                </wp:positionV>
                <wp:extent cx="4061460" cy="339725"/>
                <wp:effectExtent l="0" t="0" r="0" b="3175"/>
                <wp:wrapSquare wrapText="bothSides"/>
                <wp:docPr id="2060871855" name="Text Box 45"/>
                <wp:cNvGraphicFramePr/>
                <a:graphic xmlns:a="http://schemas.openxmlformats.org/drawingml/2006/main">
                  <a:graphicData uri="http://schemas.microsoft.com/office/word/2010/wordprocessingShape">
                    <wps:wsp>
                      <wps:cNvSpPr txBox="1"/>
                      <wps:spPr>
                        <a:xfrm>
                          <a:off x="0" y="0"/>
                          <a:ext cx="4061460" cy="339725"/>
                        </a:xfrm>
                        <a:prstGeom prst="rect">
                          <a:avLst/>
                        </a:prstGeom>
                        <a:solidFill>
                          <a:prstClr val="white"/>
                        </a:solidFill>
                        <a:ln>
                          <a:noFill/>
                        </a:ln>
                      </wps:spPr>
                      <wps:txbx>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00021" id="Text Box 45" o:spid="_x0000_s1027" type="#_x0000_t202" style="position:absolute;left:0;text-align:left;margin-left:0;margin-top:25.25pt;width:319.8pt;height:26.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" stroked="f">
                <v:textbox inset="0,0,0,0">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v:textbox>
                <w10:wrap type="square" anchorx="margin"/>
              </v:shape>
            </w:pict>
          </mc:Fallback>
        </mc:AlternateContent>
      </w:r>
    </w:p>
    <w:p w14:paraId="769DD058" w14:textId="77777777" w:rsidR="009D52AD" w:rsidRPr="009D52AD" w:rsidRDefault="009D52AD" w:rsidP="009D52AD">
      <w:pPr>
        <w:pStyle w:val="a9"/>
        <w:rPr>
          <w:rtl/>
        </w:rPr>
      </w:pPr>
    </w:p>
    <w:p w14:paraId="1F4EAAD2" w14:textId="77777777" w:rsidR="009D52AD" w:rsidRPr="009D52AD" w:rsidRDefault="009D52AD" w:rsidP="009D52AD">
      <w:pPr>
        <w:pStyle w:val="a9"/>
        <w:rPr>
          <w:rtl/>
        </w:rPr>
      </w:pPr>
    </w:p>
    <w:p w14:paraId="27FBEEAA" w14:textId="77777777" w:rsidR="009D52AD" w:rsidRPr="009D52AD" w:rsidRDefault="009D52AD" w:rsidP="009D52AD">
      <w:pPr>
        <w:pStyle w:val="a9"/>
      </w:pPr>
    </w:p>
    <w:p w14:paraId="3FF9C2DD" w14:textId="77777777" w:rsidR="009D52AD" w:rsidRPr="009D52AD" w:rsidRDefault="009D52AD" w:rsidP="009D52AD">
      <w:pPr>
        <w:pStyle w:val="a9"/>
        <w:rPr>
          <w:rtl/>
        </w:rPr>
      </w:pPr>
    </w:p>
    <w:p w14:paraId="6BB56024" w14:textId="77777777" w:rsidR="009D52AD" w:rsidRPr="009D52AD" w:rsidRDefault="009D52AD" w:rsidP="009D52AD">
      <w:pPr>
        <w:pStyle w:val="a9"/>
        <w:numPr>
          <w:ilvl w:val="0"/>
          <w:numId w:val="43"/>
        </w:numPr>
      </w:pPr>
      <w:r w:rsidRPr="009D52AD">
        <w:rPr>
          <w:rtl/>
        </w:rPr>
        <w:t xml:space="preserve">مهمة الخدمة </w:t>
      </w:r>
      <w:r w:rsidRPr="009D52AD">
        <w:rPr>
          <w:lang w:val="en-US"/>
        </w:rPr>
        <w:t>(Service task)</w:t>
      </w:r>
      <w:r w:rsidRPr="009D52AD">
        <w:rPr>
          <w:rtl/>
        </w:rPr>
        <w:t>:</w:t>
      </w:r>
    </w:p>
    <w:p w14:paraId="28362656" w14:textId="05E38BF2" w:rsidR="009D52AD" w:rsidRPr="009D52AD" w:rsidRDefault="009D52AD" w:rsidP="009D52AD">
      <w:pPr>
        <w:pStyle w:val="a9"/>
        <w:rPr>
          <w:rtl/>
        </w:rPr>
      </w:pPr>
      <w:r w:rsidRPr="009D52AD">
        <w:rPr>
          <w:rtl/>
        </w:rPr>
        <w:t>هي مهمة تستخدم خدمة من نوع معين، يمكن أن تكون خدمة ويب أو تطبيقًا آليًا</w:t>
      </w:r>
      <w:r w:rsidR="008C1D33">
        <w:rPr>
          <w:rFonts w:hint="cs"/>
          <w:rtl/>
        </w:rPr>
        <w:t xml:space="preserve"> </w:t>
      </w:r>
      <w:r w:rsidR="008C1D33" w:rsidRPr="008D26F2">
        <w:rPr>
          <w:lang w:val="en-US"/>
        </w:rPr>
        <w:t>[1]</w:t>
      </w:r>
      <w:r w:rsidR="008C1D33" w:rsidRPr="008D26F2">
        <w:rPr>
          <w:rtl/>
        </w:rPr>
        <w:t>.</w:t>
      </w:r>
    </w:p>
    <w:p w14:paraId="73F25BEC" w14:textId="77777777" w:rsidR="00D74064" w:rsidRDefault="00D74064" w:rsidP="009D52AD">
      <w:pPr>
        <w:pStyle w:val="a9"/>
        <w:rPr>
          <w:rtl/>
        </w:rPr>
      </w:pPr>
    </w:p>
    <w:p w14:paraId="40698264" w14:textId="1042F65F" w:rsidR="009D52AD" w:rsidRPr="009D52AD" w:rsidRDefault="009D52AD" w:rsidP="009D52AD">
      <w:pPr>
        <w:pStyle w:val="a9"/>
      </w:pPr>
      <w:r w:rsidRPr="009D52AD">
        <w:rPr>
          <w:noProof/>
        </w:rPr>
        <w:drawing>
          <wp:anchor distT="0" distB="0" distL="114300" distR="114300" simplePos="0" relativeHeight="251664384" behindDoc="0" locked="0" layoutInCell="1" allowOverlap="1" wp14:anchorId="1571E7C7" wp14:editId="72BCCDF4">
            <wp:simplePos x="0" y="0"/>
            <wp:positionH relativeFrom="margin">
              <wp:align>center</wp:align>
            </wp:positionH>
            <wp:positionV relativeFrom="paragraph">
              <wp:posOffset>4445</wp:posOffset>
            </wp:positionV>
            <wp:extent cx="1691640" cy="1264920"/>
            <wp:effectExtent l="0" t="0" r="3810" b="0"/>
            <wp:wrapSquare wrapText="bothSides"/>
            <wp:docPr id="3943948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l="26324" t="25072" r="45213" b="37094"/>
                    <a:stretch>
                      <a:fillRect/>
                    </a:stretch>
                  </pic:blipFill>
                  <pic:spPr bwMode="auto">
                    <a:xfrm>
                      <a:off x="0" y="0"/>
                      <a:ext cx="1691640" cy="1264920"/>
                    </a:xfrm>
                    <a:prstGeom prst="rect">
                      <a:avLst/>
                    </a:prstGeom>
                    <a:noFill/>
                  </pic:spPr>
                </pic:pic>
              </a:graphicData>
            </a:graphic>
            <wp14:sizeRelH relativeFrom="page">
              <wp14:pctWidth>0</wp14:pctWidth>
            </wp14:sizeRelH>
            <wp14:sizeRelV relativeFrom="page">
              <wp14:pctHeight>0</wp14:pctHeight>
            </wp14:sizeRelV>
          </wp:anchor>
        </w:drawing>
      </w:r>
    </w:p>
    <w:p w14:paraId="2ABC054E" w14:textId="77777777" w:rsidR="009D52AD" w:rsidRPr="009D52AD" w:rsidRDefault="009D52AD" w:rsidP="009D52AD">
      <w:pPr>
        <w:pStyle w:val="a9"/>
        <w:rPr>
          <w:rtl/>
        </w:rPr>
      </w:pPr>
    </w:p>
    <w:p w14:paraId="0A24460C" w14:textId="77777777" w:rsidR="009D52AD" w:rsidRPr="009D52AD" w:rsidRDefault="009D52AD" w:rsidP="009D52AD">
      <w:pPr>
        <w:pStyle w:val="a9"/>
        <w:rPr>
          <w:rtl/>
        </w:rPr>
      </w:pPr>
    </w:p>
    <w:p w14:paraId="2CA0037E" w14:textId="37FC0F31"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5408" behindDoc="0" locked="0" layoutInCell="1" allowOverlap="1" wp14:anchorId="4DD58573" wp14:editId="4AF51A3A">
                <wp:simplePos x="0" y="0"/>
                <wp:positionH relativeFrom="margin">
                  <wp:align>center</wp:align>
                </wp:positionH>
                <wp:positionV relativeFrom="paragraph">
                  <wp:posOffset>227330</wp:posOffset>
                </wp:positionV>
                <wp:extent cx="3657600" cy="299720"/>
                <wp:effectExtent l="0" t="0" r="0" b="5080"/>
                <wp:wrapSquare wrapText="bothSides"/>
                <wp:docPr id="567154705" name="Text Box 43"/>
                <wp:cNvGraphicFramePr/>
                <a:graphic xmlns:a="http://schemas.openxmlformats.org/drawingml/2006/main">
                  <a:graphicData uri="http://schemas.microsoft.com/office/word/2010/wordprocessingShape">
                    <wps:wsp>
                      <wps:cNvSpPr txBox="1"/>
                      <wps:spPr>
                        <a:xfrm>
                          <a:off x="0" y="0"/>
                          <a:ext cx="3657600" cy="299720"/>
                        </a:xfrm>
                        <a:prstGeom prst="rect">
                          <a:avLst/>
                        </a:prstGeom>
                        <a:solidFill>
                          <a:prstClr val="white"/>
                        </a:solidFill>
                        <a:ln>
                          <a:noFill/>
                        </a:ln>
                      </wps:spPr>
                      <wps:txbx>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58573" id="Text Box 43" o:spid="_x0000_s1028" type="#_x0000_t202" style="position:absolute;left:0;text-align:left;margin-left:0;margin-top:17.9pt;width:4in;height:23.6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" stroked="f">
                <v:textbox inset="0,0,0,0">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v:textbox>
                <w10:wrap type="square" anchorx="margin"/>
              </v:shape>
            </w:pict>
          </mc:Fallback>
        </mc:AlternateContent>
      </w:r>
    </w:p>
    <w:p w14:paraId="11B2B70B" w14:textId="77777777" w:rsidR="009D52AD" w:rsidRDefault="009D52AD" w:rsidP="009D52AD">
      <w:pPr>
        <w:pStyle w:val="a9"/>
        <w:rPr>
          <w:b/>
          <w:bCs/>
          <w:rtl/>
        </w:rPr>
      </w:pPr>
    </w:p>
    <w:p w14:paraId="2ABB67BE" w14:textId="77777777" w:rsidR="00E84960" w:rsidRDefault="00E84960" w:rsidP="009D52AD">
      <w:pPr>
        <w:pStyle w:val="a9"/>
        <w:rPr>
          <w:b/>
          <w:bCs/>
          <w:rtl/>
        </w:rPr>
      </w:pPr>
    </w:p>
    <w:p w14:paraId="13B592CE" w14:textId="46AA69F3" w:rsidR="00C95761" w:rsidRPr="009D52AD" w:rsidRDefault="00C95761" w:rsidP="00400FA2">
      <w:pPr>
        <w:pStyle w:val="2"/>
        <w:rPr>
          <w:rtl/>
        </w:rPr>
      </w:pPr>
      <w:r>
        <w:t>-</w:t>
      </w:r>
      <w:r w:rsidR="00D05E9E">
        <w:t>2</w:t>
      </w:r>
      <w:r>
        <w:t>.2.</w:t>
      </w:r>
      <w:r w:rsidRPr="00201D55">
        <w:t>2</w:t>
      </w:r>
      <w:r w:rsidRPr="00201D55">
        <w:rPr>
          <w:rFonts w:hint="cs"/>
          <w:rtl/>
        </w:rPr>
        <w:t xml:space="preserve"> </w:t>
      </w:r>
      <w:r w:rsidR="00400FA2" w:rsidRPr="009D52AD">
        <w:rPr>
          <w:rtl/>
          <w:lang w:val="fr-FR"/>
        </w:rPr>
        <w:t xml:space="preserve">نمذجة التدفقات ضمن </w:t>
      </w:r>
      <w:r w:rsidR="00400FA2" w:rsidRPr="009D52AD">
        <w:t>BPMN</w:t>
      </w:r>
      <w:r w:rsidR="00400FA2" w:rsidRPr="009D52AD">
        <w:rPr>
          <w:rtl/>
          <w:lang w:val="fr-FR"/>
        </w:rPr>
        <w:t xml:space="preserve"> </w:t>
      </w:r>
      <w:r w:rsidR="00400FA2" w:rsidRPr="009D52AD">
        <w:t>(Flows)</w:t>
      </w:r>
    </w:p>
    <w:p w14:paraId="6FA49B60" w14:textId="19A4454F" w:rsidR="009D52AD" w:rsidRDefault="009D52AD" w:rsidP="009D52AD">
      <w:pPr>
        <w:pStyle w:val="a9"/>
        <w:rPr>
          <w:rtl/>
        </w:rPr>
      </w:pPr>
      <w:r w:rsidRPr="009D52AD">
        <w:rPr>
          <w:rtl/>
        </w:rPr>
        <w:t>تُمثل التدفقات سير تسلسل الأنشطة (المهام والأحداث) ضمن العملية</w:t>
      </w:r>
      <w:r w:rsidR="00137430">
        <w:rPr>
          <w:rFonts w:hint="cs"/>
          <w:rtl/>
        </w:rPr>
        <w:t xml:space="preserve"> </w:t>
      </w:r>
      <w:r w:rsidR="00137430" w:rsidRPr="008D26F2">
        <w:rPr>
          <w:lang w:val="en-US"/>
        </w:rPr>
        <w:t>[1]</w:t>
      </w:r>
      <w:r w:rsidRPr="009D52AD">
        <w:rPr>
          <w:rtl/>
        </w:rPr>
        <w:t xml:space="preserve">، نوضح في الفقرات التالية أنواع التدفقات ضمن </w:t>
      </w:r>
      <w:r w:rsidRPr="009D52AD">
        <w:rPr>
          <w:lang w:val="en-US"/>
        </w:rPr>
        <w:t>BPMN</w:t>
      </w:r>
      <w:r w:rsidRPr="009D52AD">
        <w:rPr>
          <w:rtl/>
        </w:rPr>
        <w:t>.</w:t>
      </w:r>
    </w:p>
    <w:p w14:paraId="56AD15D7" w14:textId="77777777" w:rsidR="00137430" w:rsidRPr="009D52AD" w:rsidRDefault="00137430" w:rsidP="009D52AD">
      <w:pPr>
        <w:pStyle w:val="a9"/>
        <w:rPr>
          <w:lang w:val="en-US"/>
        </w:rPr>
      </w:pPr>
    </w:p>
    <w:p w14:paraId="18E9B60D" w14:textId="77777777" w:rsidR="009D52AD" w:rsidRPr="009D52AD" w:rsidRDefault="009D52AD" w:rsidP="009D52AD">
      <w:pPr>
        <w:pStyle w:val="a9"/>
        <w:numPr>
          <w:ilvl w:val="0"/>
          <w:numId w:val="43"/>
        </w:numPr>
        <w:rPr>
          <w:rtl/>
        </w:rPr>
      </w:pPr>
      <w:r w:rsidRPr="009D52AD">
        <w:rPr>
          <w:rtl/>
        </w:rPr>
        <w:t xml:space="preserve">تدفق التتابع </w:t>
      </w:r>
      <w:r w:rsidRPr="009D52AD">
        <w:rPr>
          <w:lang w:val="en-US"/>
        </w:rPr>
        <w:t>(Sequence Flow)</w:t>
      </w:r>
      <w:r w:rsidRPr="009D52AD">
        <w:rPr>
          <w:rtl/>
        </w:rPr>
        <w:t>:</w:t>
      </w:r>
    </w:p>
    <w:p w14:paraId="58F9D415" w14:textId="0F8FFB67" w:rsidR="009D52AD" w:rsidRPr="009D52AD" w:rsidRDefault="009D52AD" w:rsidP="009D52AD">
      <w:pPr>
        <w:pStyle w:val="a9"/>
        <w:rPr>
          <w:lang w:val="en-US"/>
        </w:rPr>
      </w:pPr>
      <w:r w:rsidRPr="009D52AD">
        <w:rPr>
          <w:noProof/>
        </w:rPr>
        <w:drawing>
          <wp:anchor distT="0" distB="0" distL="114300" distR="114300" simplePos="0" relativeHeight="251666432" behindDoc="0" locked="0" layoutInCell="1" allowOverlap="1" wp14:anchorId="136D638C" wp14:editId="748C5161">
            <wp:simplePos x="0" y="0"/>
            <wp:positionH relativeFrom="margin">
              <wp:align>center</wp:align>
            </wp:positionH>
            <wp:positionV relativeFrom="paragraph">
              <wp:posOffset>318770</wp:posOffset>
            </wp:positionV>
            <wp:extent cx="790575" cy="344805"/>
            <wp:effectExtent l="0" t="0" r="9525" b="0"/>
            <wp:wrapSquare wrapText="bothSides"/>
            <wp:docPr id="16663658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l="32051" t="21510" r="54643" b="68152"/>
                    <a:stretch>
                      <a:fillRect/>
                    </a:stretch>
                  </pic:blipFill>
                  <pic:spPr bwMode="auto">
                    <a:xfrm>
                      <a:off x="0" y="0"/>
                      <a:ext cx="790575" cy="344805"/>
                    </a:xfrm>
                    <a:prstGeom prst="rect">
                      <a:avLst/>
                    </a:prstGeom>
                    <a:noFill/>
                  </pic:spPr>
                </pic:pic>
              </a:graphicData>
            </a:graphic>
            <wp14:sizeRelH relativeFrom="margin">
              <wp14:pctWidth>0</wp14:pctWidth>
            </wp14:sizeRelH>
            <wp14:sizeRelV relativeFrom="margin">
              <wp14:pctHeight>0</wp14:pctHeight>
            </wp14:sizeRelV>
          </wp:anchor>
        </w:drawing>
      </w:r>
      <w:r w:rsidRPr="009D52AD">
        <w:rPr>
          <w:rtl/>
        </w:rPr>
        <w:t>يُستخدم لإظهار الترتيب (التسلسل) الذي ستُنفذ به الأنشطة في مخطط العملية</w:t>
      </w:r>
      <w:r w:rsidR="00045EDD">
        <w:rPr>
          <w:rFonts w:hint="cs"/>
          <w:rtl/>
        </w:rPr>
        <w:t xml:space="preserve"> </w:t>
      </w:r>
      <w:r w:rsidR="00045EDD" w:rsidRPr="008D26F2">
        <w:rPr>
          <w:lang w:val="en-US"/>
        </w:rPr>
        <w:t>[1]</w:t>
      </w:r>
      <w:r w:rsidR="00045EDD" w:rsidRPr="008D26F2">
        <w:rPr>
          <w:rtl/>
        </w:rPr>
        <w:t>.</w:t>
      </w:r>
    </w:p>
    <w:p w14:paraId="034A0EC9" w14:textId="77777777" w:rsidR="009D52AD" w:rsidRPr="009D52AD" w:rsidRDefault="009D52AD" w:rsidP="009D52AD">
      <w:pPr>
        <w:pStyle w:val="a9"/>
        <w:rPr>
          <w:lang w:val="en-US"/>
        </w:rPr>
      </w:pPr>
    </w:p>
    <w:p w14:paraId="4B25F0BD" w14:textId="16E7D155"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7456" behindDoc="0" locked="0" layoutInCell="1" allowOverlap="1" wp14:anchorId="6690B25F" wp14:editId="0D9B3909">
                <wp:simplePos x="0" y="0"/>
                <wp:positionH relativeFrom="margin">
                  <wp:align>center</wp:align>
                </wp:positionH>
                <wp:positionV relativeFrom="paragraph">
                  <wp:posOffset>27940</wp:posOffset>
                </wp:positionV>
                <wp:extent cx="3549650" cy="304800"/>
                <wp:effectExtent l="0" t="0" r="0" b="0"/>
                <wp:wrapSquare wrapText="bothSides"/>
                <wp:docPr id="107518203" name="Text Box 41"/>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0B25F" id="Text Box 41" o:spid="_x0000_s1029" type="#_x0000_t202" style="position:absolute;left:0;text-align:left;margin-left:0;margin-top:2.2pt;width:279.5pt;height: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" stroked="f">
                <v:textbox inset="0,0,0,0">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9915397" w14:textId="77777777" w:rsidR="009D52AD" w:rsidRDefault="009D52AD" w:rsidP="009D52AD">
      <w:pPr>
        <w:pStyle w:val="a9"/>
        <w:rPr>
          <w:rtl/>
          <w:lang w:val="en-US"/>
        </w:rPr>
      </w:pPr>
    </w:p>
    <w:p w14:paraId="79F131BE" w14:textId="77777777" w:rsidR="003A4F10" w:rsidRPr="009D52AD" w:rsidRDefault="003A4F10" w:rsidP="009D52AD">
      <w:pPr>
        <w:pStyle w:val="a9"/>
        <w:rPr>
          <w:lang w:val="en-US"/>
        </w:rPr>
      </w:pPr>
    </w:p>
    <w:p w14:paraId="27407291" w14:textId="77777777" w:rsidR="009D52AD" w:rsidRPr="009D52AD" w:rsidRDefault="009D52AD" w:rsidP="009D52AD">
      <w:pPr>
        <w:pStyle w:val="a9"/>
        <w:numPr>
          <w:ilvl w:val="0"/>
          <w:numId w:val="43"/>
        </w:numPr>
        <w:rPr>
          <w:rtl/>
        </w:rPr>
      </w:pPr>
      <w:r w:rsidRPr="009D52AD">
        <w:rPr>
          <w:rtl/>
        </w:rPr>
        <w:t xml:space="preserve">تدفق الرسائل </w:t>
      </w:r>
      <w:r w:rsidRPr="009D52AD">
        <w:rPr>
          <w:lang w:val="en-US"/>
        </w:rPr>
        <w:t>(Message Flow)</w:t>
      </w:r>
      <w:r w:rsidRPr="009D52AD">
        <w:rPr>
          <w:rtl/>
        </w:rPr>
        <w:t>:</w:t>
      </w:r>
    </w:p>
    <w:p w14:paraId="6E77ECAE" w14:textId="3F3734BC" w:rsidR="009D52AD" w:rsidRPr="009D52AD" w:rsidRDefault="009D52AD" w:rsidP="009D52AD">
      <w:pPr>
        <w:pStyle w:val="a9"/>
        <w:rPr>
          <w:lang w:val="en-US"/>
        </w:rPr>
      </w:pPr>
      <w:r w:rsidRPr="009D52AD">
        <w:rPr>
          <w:rtl/>
        </w:rPr>
        <w:t>يُستخدم لإظهار تدفق الرسائل بين مشاركين مختلفين في العملية (كيانات الأعمال أو أدوار الأعمال) الذين يرسلونها ويتلقونها</w:t>
      </w:r>
      <w:r w:rsidR="00087D45">
        <w:rPr>
          <w:rFonts w:hint="cs"/>
          <w:rtl/>
        </w:rPr>
        <w:t xml:space="preserve"> </w:t>
      </w:r>
      <w:r w:rsidR="00087D45" w:rsidRPr="008D26F2">
        <w:rPr>
          <w:lang w:val="en-US"/>
        </w:rPr>
        <w:t>[1]</w:t>
      </w:r>
      <w:r w:rsidR="00087D45" w:rsidRPr="008D26F2">
        <w:rPr>
          <w:rtl/>
        </w:rPr>
        <w:t>.</w:t>
      </w:r>
    </w:p>
    <w:p w14:paraId="09BFBE68" w14:textId="137D496F" w:rsidR="009D52AD" w:rsidRPr="009D52AD" w:rsidRDefault="009D52AD" w:rsidP="009D52AD">
      <w:pPr>
        <w:pStyle w:val="a9"/>
        <w:rPr>
          <w:lang w:val="en-US"/>
        </w:rPr>
      </w:pPr>
      <w:r w:rsidRPr="009D52AD">
        <w:rPr>
          <w:noProof/>
        </w:rPr>
        <w:lastRenderedPageBreak/>
        <w:drawing>
          <wp:anchor distT="0" distB="0" distL="114300" distR="114300" simplePos="0" relativeHeight="251669504" behindDoc="0" locked="0" layoutInCell="1" allowOverlap="1" wp14:anchorId="5817CF69" wp14:editId="1FE79CF6">
            <wp:simplePos x="0" y="0"/>
            <wp:positionH relativeFrom="margin">
              <wp:align>center</wp:align>
            </wp:positionH>
            <wp:positionV relativeFrom="paragraph">
              <wp:posOffset>4445</wp:posOffset>
            </wp:positionV>
            <wp:extent cx="824865" cy="289560"/>
            <wp:effectExtent l="0" t="0" r="0" b="0"/>
            <wp:wrapSquare wrapText="bothSides"/>
            <wp:docPr id="6549067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l="17007" t="52574" r="73505" b="41499"/>
                    <a:stretch>
                      <a:fillRect/>
                    </a:stretch>
                  </pic:blipFill>
                  <pic:spPr bwMode="auto">
                    <a:xfrm>
                      <a:off x="0" y="0"/>
                      <a:ext cx="824865" cy="289560"/>
                    </a:xfrm>
                    <a:prstGeom prst="rect">
                      <a:avLst/>
                    </a:prstGeom>
                    <a:noFill/>
                  </pic:spPr>
                </pic:pic>
              </a:graphicData>
            </a:graphic>
            <wp14:sizeRelH relativeFrom="margin">
              <wp14:pctWidth>0</wp14:pctWidth>
            </wp14:sizeRelH>
            <wp14:sizeRelV relativeFrom="margin">
              <wp14:pctHeight>0</wp14:pctHeight>
            </wp14:sizeRelV>
          </wp:anchor>
        </w:drawing>
      </w:r>
    </w:p>
    <w:p w14:paraId="1BF8648A" w14:textId="4CA0B434"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8480" behindDoc="0" locked="0" layoutInCell="1" allowOverlap="1" wp14:anchorId="247CD460" wp14:editId="026A8C9A">
                <wp:simplePos x="0" y="0"/>
                <wp:positionH relativeFrom="margin">
                  <wp:align>center</wp:align>
                </wp:positionH>
                <wp:positionV relativeFrom="paragraph">
                  <wp:posOffset>27940</wp:posOffset>
                </wp:positionV>
                <wp:extent cx="3549650" cy="304800"/>
                <wp:effectExtent l="0" t="0" r="0" b="0"/>
                <wp:wrapSquare wrapText="bothSides"/>
                <wp:docPr id="1227044113" name="Text Box 39"/>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CD460" id="Text Box 39" o:spid="_x0000_s1030" type="#_x0000_t202" style="position:absolute;left:0;text-align:left;margin-left:0;margin-top:2.2pt;width:279.5pt;height:2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00WHgIAADoEAAAOAAAAZHJzL2Uyb0RvYy54bWysU8Fu2zAMvQ/YPwi6L3batO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Xs3+Xx/Ry5Jvtt88p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" stroked="f">
                <v:textbox inset="0,0,0,0">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v:textbox>
                <w10:wrap type="square" anchorx="margin"/>
              </v:shape>
            </w:pict>
          </mc:Fallback>
        </mc:AlternateContent>
      </w:r>
    </w:p>
    <w:p w14:paraId="2335C3EC" w14:textId="77777777" w:rsidR="009D52AD" w:rsidRPr="009D52AD" w:rsidRDefault="009D52AD" w:rsidP="009D52AD">
      <w:pPr>
        <w:pStyle w:val="a9"/>
        <w:rPr>
          <w:lang w:val="en-US"/>
        </w:rPr>
      </w:pPr>
    </w:p>
    <w:p w14:paraId="431BA0C5" w14:textId="77777777" w:rsidR="00887086" w:rsidRDefault="00887086" w:rsidP="00C50F9D">
      <w:pPr>
        <w:pStyle w:val="2"/>
      </w:pPr>
    </w:p>
    <w:p w14:paraId="36A6077A" w14:textId="1FEC30DF" w:rsidR="00D05E9E" w:rsidRPr="00C50F9D" w:rsidRDefault="006D0553" w:rsidP="00C50F9D">
      <w:pPr>
        <w:pStyle w:val="2"/>
        <w:rPr>
          <w:rtl/>
        </w:rPr>
      </w:pPr>
      <w:r>
        <w:t>-</w:t>
      </w:r>
      <w:r w:rsidR="00C50F9D">
        <w:t>3</w:t>
      </w:r>
      <w:r>
        <w:t>.2.</w:t>
      </w:r>
      <w:r w:rsidRPr="00201D55">
        <w:t>2</w:t>
      </w:r>
      <w:r w:rsidRPr="00201D55">
        <w:rPr>
          <w:rFonts w:hint="cs"/>
          <w:rtl/>
        </w:rPr>
        <w:t xml:space="preserve"> </w:t>
      </w:r>
      <w:r w:rsidR="00C50F9D" w:rsidRPr="009D52AD">
        <w:rPr>
          <w:rtl/>
          <w:lang w:val="fr-FR"/>
        </w:rPr>
        <w:t xml:space="preserve">نمذجة الأحداث ضمن </w:t>
      </w:r>
      <w:r w:rsidR="00C50F9D" w:rsidRPr="009D52AD">
        <w:t>BPMN</w:t>
      </w:r>
      <w:r w:rsidR="00C50F9D" w:rsidRPr="009D52AD">
        <w:rPr>
          <w:rtl/>
          <w:lang w:val="fr-FR"/>
        </w:rPr>
        <w:t xml:space="preserve"> </w:t>
      </w:r>
      <w:r w:rsidR="00C50F9D" w:rsidRPr="009D52AD">
        <w:t>(Events)</w:t>
      </w:r>
    </w:p>
    <w:p w14:paraId="74015179" w14:textId="1B02D65B" w:rsidR="009D52AD" w:rsidRDefault="009D52AD" w:rsidP="00DB6E05">
      <w:pPr>
        <w:pStyle w:val="a9"/>
        <w:rPr>
          <w:lang w:val="en-US"/>
        </w:rPr>
      </w:pPr>
      <w:r w:rsidRPr="009D52AD">
        <w:rPr>
          <w:rtl/>
        </w:rPr>
        <w:t xml:space="preserve">تُشير الأحداث إلى شيء يحدث خلال سير العملية، تُستخدم لالتقاط وتمثيل الحوادث التي تؤثر على تدفق العملية، نوضح في الفقرات التالية أنواع الأحداث ضمن </w:t>
      </w:r>
      <w:r w:rsidRPr="009D52AD">
        <w:rPr>
          <w:lang w:val="en-US"/>
        </w:rPr>
        <w:t>BPMN</w:t>
      </w:r>
      <w:r w:rsidR="00DB6E05" w:rsidRPr="00DB6E05">
        <w:rPr>
          <w:rtl/>
          <w:lang w:val="en-US"/>
        </w:rPr>
        <w:t xml:space="preserve"> </w:t>
      </w:r>
      <w:r w:rsidR="00DB6E05" w:rsidRPr="00DB6E05">
        <w:rPr>
          <w:lang w:val="en-US"/>
        </w:rPr>
        <w:t>[1]</w:t>
      </w:r>
      <w:r w:rsidR="00DB6E05" w:rsidRPr="00DB6E05">
        <w:rPr>
          <w:rtl/>
          <w:lang w:val="en-US"/>
        </w:rPr>
        <w:t>.</w:t>
      </w:r>
    </w:p>
    <w:p w14:paraId="6C426FB8" w14:textId="77777777" w:rsidR="00D54E8C" w:rsidRPr="009D52AD" w:rsidRDefault="00D54E8C" w:rsidP="00DB6E05">
      <w:pPr>
        <w:pStyle w:val="a9"/>
        <w:rPr>
          <w:lang w:val="en-US"/>
        </w:rPr>
      </w:pPr>
    </w:p>
    <w:p w14:paraId="719F7E5F" w14:textId="77777777" w:rsidR="009D52AD" w:rsidRPr="009D52AD" w:rsidRDefault="009D52AD" w:rsidP="009D52AD">
      <w:pPr>
        <w:pStyle w:val="a9"/>
        <w:numPr>
          <w:ilvl w:val="0"/>
          <w:numId w:val="43"/>
        </w:numPr>
        <w:rPr>
          <w:rtl/>
        </w:rPr>
      </w:pPr>
      <w:r w:rsidRPr="009D52AD">
        <w:rPr>
          <w:rtl/>
        </w:rPr>
        <w:t xml:space="preserve">حدث البداية </w:t>
      </w:r>
      <w:r w:rsidRPr="009D52AD">
        <w:rPr>
          <w:lang w:val="en-US"/>
        </w:rPr>
        <w:t>(Start event)</w:t>
      </w:r>
      <w:r w:rsidRPr="009D52AD">
        <w:rPr>
          <w:rtl/>
        </w:rPr>
        <w:t>:</w:t>
      </w:r>
    </w:p>
    <w:p w14:paraId="0EC0069D" w14:textId="6908D7C1" w:rsidR="009D52AD" w:rsidRPr="009D52AD" w:rsidRDefault="009D52AD" w:rsidP="00BA0C00">
      <w:pPr>
        <w:pStyle w:val="a9"/>
        <w:rPr>
          <w:lang w:val="en-US"/>
        </w:rPr>
      </w:pPr>
      <w:r w:rsidRPr="009D52AD">
        <w:rPr>
          <w:rtl/>
        </w:rPr>
        <w:t xml:space="preserve"> تُشير أحداث البدء إلى بداية عملية أو عملية فرعية ولا تكون مرتبطة بتدفق تسلسل وارد. يمكن أن تحتوي العملية الرئيسية على أكثر من حدث بدء واحد، لكن العملية الفرعية تحتوي على حدث بدء واحد فقط</w:t>
      </w:r>
      <w:r w:rsidR="00BA0C00" w:rsidRPr="00BA0C00">
        <w:rPr>
          <w:rtl/>
        </w:rPr>
        <w:t xml:space="preserve"> </w:t>
      </w:r>
      <w:r w:rsidR="00BA0C00" w:rsidRPr="00BA0C00">
        <w:rPr>
          <w:lang w:val="en-US"/>
        </w:rPr>
        <w:t>[1]</w:t>
      </w:r>
      <w:r w:rsidR="00BA0C00" w:rsidRPr="00BA0C00">
        <w:rPr>
          <w:rtl/>
        </w:rPr>
        <w:t>.</w:t>
      </w:r>
    </w:p>
    <w:p w14:paraId="653B184C" w14:textId="77777777" w:rsidR="00827C92" w:rsidRDefault="00827C92" w:rsidP="009D52AD">
      <w:pPr>
        <w:pStyle w:val="a9"/>
      </w:pPr>
    </w:p>
    <w:p w14:paraId="77CA7180" w14:textId="50158924" w:rsidR="009D52AD" w:rsidRPr="009D52AD" w:rsidRDefault="009D52AD" w:rsidP="009D52AD">
      <w:pPr>
        <w:pStyle w:val="a9"/>
        <w:rPr>
          <w:rtl/>
        </w:rPr>
      </w:pPr>
      <w:r w:rsidRPr="009D52AD">
        <w:rPr>
          <w:noProof/>
          <w:rtl/>
        </w:rPr>
        <w:drawing>
          <wp:anchor distT="0" distB="0" distL="114300" distR="114300" simplePos="0" relativeHeight="251671552" behindDoc="0" locked="0" layoutInCell="1" allowOverlap="1" wp14:anchorId="63EC298F" wp14:editId="77DF9793">
            <wp:simplePos x="0" y="0"/>
            <wp:positionH relativeFrom="margin">
              <wp:align>center</wp:align>
            </wp:positionH>
            <wp:positionV relativeFrom="paragraph">
              <wp:posOffset>6350</wp:posOffset>
            </wp:positionV>
            <wp:extent cx="707390" cy="685800"/>
            <wp:effectExtent l="0" t="0" r="0" b="0"/>
            <wp:wrapSquare wrapText="bothSides"/>
            <wp:docPr id="12471650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l="37823" t="39235" r="50267" b="40250"/>
                    <a:stretch>
                      <a:fillRect/>
                    </a:stretch>
                  </pic:blipFill>
                  <pic:spPr bwMode="auto">
                    <a:xfrm>
                      <a:off x="0" y="0"/>
                      <a:ext cx="707390" cy="685800"/>
                    </a:xfrm>
                    <a:prstGeom prst="rect">
                      <a:avLst/>
                    </a:prstGeom>
                    <a:noFill/>
                  </pic:spPr>
                </pic:pic>
              </a:graphicData>
            </a:graphic>
            <wp14:sizeRelH relativeFrom="margin">
              <wp14:pctWidth>0</wp14:pctWidth>
            </wp14:sizeRelH>
            <wp14:sizeRelV relativeFrom="margin">
              <wp14:pctHeight>0</wp14:pctHeight>
            </wp14:sizeRelV>
          </wp:anchor>
        </w:drawing>
      </w:r>
    </w:p>
    <w:p w14:paraId="2C712BBE" w14:textId="77777777" w:rsidR="009D52AD" w:rsidRPr="009D52AD" w:rsidRDefault="009D52AD" w:rsidP="009D52AD">
      <w:pPr>
        <w:pStyle w:val="a9"/>
        <w:rPr>
          <w:rtl/>
        </w:rPr>
      </w:pPr>
    </w:p>
    <w:p w14:paraId="0CA7F5C3" w14:textId="17D79875"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0528" behindDoc="0" locked="0" layoutInCell="1" allowOverlap="1" wp14:anchorId="7603461C" wp14:editId="4433F1FF">
                <wp:simplePos x="0" y="0"/>
                <wp:positionH relativeFrom="margin">
                  <wp:align>center</wp:align>
                </wp:positionH>
                <wp:positionV relativeFrom="paragraph">
                  <wp:posOffset>12700</wp:posOffset>
                </wp:positionV>
                <wp:extent cx="3549650" cy="304800"/>
                <wp:effectExtent l="0" t="0" r="0" b="0"/>
                <wp:wrapSquare wrapText="bothSides"/>
                <wp:docPr id="609111525" name="Text Box 37"/>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3461C" id="Text Box 37" o:spid="_x0000_s1031" type="#_x0000_t202" style="position:absolute;left:0;text-align:left;margin-left:0;margin-top:1pt;width:279.5pt;height:2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4W7HgIAADoEAAAOAAAAZHJzL2Uyb0RvYy54bWysU8Fu2zAMvQ/YPwi6L3bapu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Tu5+3w/IZck321+95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" stroked="f">
                <v:textbox inset="0,0,0,0">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v:textbox>
                <w10:wrap type="square" anchorx="margin"/>
              </v:shape>
            </w:pict>
          </mc:Fallback>
        </mc:AlternateContent>
      </w:r>
    </w:p>
    <w:p w14:paraId="228BF63C" w14:textId="77777777" w:rsidR="009D52AD" w:rsidRPr="009D52AD" w:rsidRDefault="009D52AD" w:rsidP="009D52AD">
      <w:pPr>
        <w:pStyle w:val="a9"/>
        <w:rPr>
          <w:lang w:val="en-US"/>
        </w:rPr>
      </w:pPr>
    </w:p>
    <w:p w14:paraId="6E721EB5" w14:textId="77777777" w:rsidR="009D52AD" w:rsidRPr="009D52AD" w:rsidRDefault="009D52AD" w:rsidP="009D52AD">
      <w:pPr>
        <w:pStyle w:val="a9"/>
        <w:numPr>
          <w:ilvl w:val="0"/>
          <w:numId w:val="43"/>
        </w:numPr>
        <w:rPr>
          <w:lang w:val="en-US"/>
        </w:rPr>
      </w:pPr>
      <w:r w:rsidRPr="009D52AD">
        <w:rPr>
          <w:rtl/>
        </w:rPr>
        <w:t xml:space="preserve">الحدث الوسيط </w:t>
      </w:r>
      <w:r w:rsidRPr="009D52AD">
        <w:rPr>
          <w:lang w:val="en-US"/>
        </w:rPr>
        <w:t>(Intermediate event)</w:t>
      </w:r>
      <w:r w:rsidRPr="009D52AD">
        <w:rPr>
          <w:rtl/>
        </w:rPr>
        <w:t>:</w:t>
      </w:r>
    </w:p>
    <w:p w14:paraId="2B10E776" w14:textId="5A48A849" w:rsidR="009D52AD" w:rsidRPr="009D52AD" w:rsidRDefault="009D52AD" w:rsidP="0047004E">
      <w:pPr>
        <w:pStyle w:val="a9"/>
        <w:rPr>
          <w:lang w:val="en-US"/>
        </w:rPr>
      </w:pPr>
      <w:r w:rsidRPr="009D52AD">
        <w:rPr>
          <w:rtl/>
        </w:rPr>
        <w:t>تشير الأحداث الوسيطة إلى شيء يحدث أو قد يحدث خلال سير العملية، بين حدث البداية وحدث النهاية</w:t>
      </w:r>
      <w:r w:rsidR="0047004E" w:rsidRPr="0047004E">
        <w:rPr>
          <w:rtl/>
        </w:rPr>
        <w:t xml:space="preserve"> </w:t>
      </w:r>
      <w:r w:rsidR="0047004E" w:rsidRPr="0047004E">
        <w:rPr>
          <w:lang w:val="en-US"/>
        </w:rPr>
        <w:t>[1]</w:t>
      </w:r>
      <w:r w:rsidR="0047004E" w:rsidRPr="0047004E">
        <w:rPr>
          <w:rtl/>
        </w:rPr>
        <w:t>.</w:t>
      </w:r>
    </w:p>
    <w:p w14:paraId="4455F500" w14:textId="77777777" w:rsidR="00907175" w:rsidRDefault="00907175" w:rsidP="009D52AD">
      <w:pPr>
        <w:pStyle w:val="a9"/>
        <w:rPr>
          <w:lang w:val="en-US"/>
        </w:rPr>
      </w:pPr>
    </w:p>
    <w:p w14:paraId="428C6E50" w14:textId="55EB70DF" w:rsidR="009D52AD" w:rsidRPr="009D52AD" w:rsidRDefault="009D52AD" w:rsidP="009D52AD">
      <w:pPr>
        <w:pStyle w:val="a9"/>
        <w:rPr>
          <w:lang w:val="en-US"/>
        </w:rPr>
      </w:pPr>
      <w:r w:rsidRPr="009D52AD">
        <w:rPr>
          <w:noProof/>
        </w:rPr>
        <w:drawing>
          <wp:anchor distT="0" distB="0" distL="114300" distR="114300" simplePos="0" relativeHeight="251672576" behindDoc="0" locked="0" layoutInCell="1" allowOverlap="1" wp14:anchorId="76A5A757" wp14:editId="68A6946D">
            <wp:simplePos x="0" y="0"/>
            <wp:positionH relativeFrom="margin">
              <wp:align>center</wp:align>
            </wp:positionH>
            <wp:positionV relativeFrom="paragraph">
              <wp:posOffset>48895</wp:posOffset>
            </wp:positionV>
            <wp:extent cx="654685" cy="650240"/>
            <wp:effectExtent l="0" t="0" r="0" b="0"/>
            <wp:wrapSquare wrapText="bothSides"/>
            <wp:docPr id="17211286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l="23001" t="48534" r="65985" b="32021"/>
                    <a:stretch>
                      <a:fillRect/>
                    </a:stretch>
                  </pic:blipFill>
                  <pic:spPr bwMode="auto">
                    <a:xfrm>
                      <a:off x="0" y="0"/>
                      <a:ext cx="654685" cy="650240"/>
                    </a:xfrm>
                    <a:prstGeom prst="rect">
                      <a:avLst/>
                    </a:prstGeom>
                    <a:noFill/>
                  </pic:spPr>
                </pic:pic>
              </a:graphicData>
            </a:graphic>
            <wp14:sizeRelH relativeFrom="page">
              <wp14:pctWidth>0</wp14:pctWidth>
            </wp14:sizeRelH>
            <wp14:sizeRelV relativeFrom="page">
              <wp14:pctHeight>0</wp14:pctHeight>
            </wp14:sizeRelV>
          </wp:anchor>
        </w:drawing>
      </w:r>
    </w:p>
    <w:p w14:paraId="2070C1BD" w14:textId="77777777" w:rsidR="009D52AD" w:rsidRPr="009D52AD" w:rsidRDefault="009D52AD" w:rsidP="009D52AD">
      <w:pPr>
        <w:pStyle w:val="a9"/>
        <w:rPr>
          <w:rtl/>
        </w:rPr>
      </w:pPr>
    </w:p>
    <w:p w14:paraId="20C53EDD" w14:textId="03A4798E"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3600" behindDoc="0" locked="0" layoutInCell="1" allowOverlap="1" wp14:anchorId="4C11A885" wp14:editId="79852334">
                <wp:simplePos x="0" y="0"/>
                <wp:positionH relativeFrom="margin">
                  <wp:align>center</wp:align>
                </wp:positionH>
                <wp:positionV relativeFrom="paragraph">
                  <wp:posOffset>57150</wp:posOffset>
                </wp:positionV>
                <wp:extent cx="4114800" cy="358140"/>
                <wp:effectExtent l="0" t="0" r="0" b="3810"/>
                <wp:wrapSquare wrapText="bothSides"/>
                <wp:docPr id="1448936397" name="Text Box 3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1A885" id="Text Box 35" o:spid="_x0000_s1032" type="#_x0000_t202" style="position:absolute;left:0;text-align:left;margin-left:0;margin-top:4.5pt;width:324pt;height:28.2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" stroked="f">
                <v:textbox inset="0,0,0,0">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v:textbox>
                <w10:wrap type="square" anchorx="margin"/>
              </v:shape>
            </w:pict>
          </mc:Fallback>
        </mc:AlternateContent>
      </w:r>
    </w:p>
    <w:p w14:paraId="4A095789" w14:textId="77777777" w:rsidR="009D52AD" w:rsidRPr="009D52AD" w:rsidRDefault="009D52AD" w:rsidP="009D52AD">
      <w:pPr>
        <w:pStyle w:val="a9"/>
        <w:rPr>
          <w:rtl/>
        </w:rPr>
      </w:pPr>
    </w:p>
    <w:p w14:paraId="637005E6" w14:textId="77777777" w:rsidR="009D52AD" w:rsidRPr="009D52AD" w:rsidRDefault="009D52AD" w:rsidP="009D52AD">
      <w:pPr>
        <w:pStyle w:val="a9"/>
        <w:rPr>
          <w:lang w:val="en-US"/>
        </w:rPr>
      </w:pPr>
    </w:p>
    <w:p w14:paraId="5B9F2E4E" w14:textId="77777777" w:rsidR="009D52AD" w:rsidRPr="009D52AD" w:rsidRDefault="009D52AD" w:rsidP="009D52AD">
      <w:pPr>
        <w:pStyle w:val="a9"/>
        <w:numPr>
          <w:ilvl w:val="0"/>
          <w:numId w:val="43"/>
        </w:numPr>
        <w:rPr>
          <w:rtl/>
        </w:rPr>
      </w:pPr>
      <w:r w:rsidRPr="009D52AD">
        <w:rPr>
          <w:rtl/>
        </w:rPr>
        <w:lastRenderedPageBreak/>
        <w:t xml:space="preserve">حدث النهاية </w:t>
      </w:r>
      <w:r w:rsidRPr="009D52AD">
        <w:rPr>
          <w:lang w:val="en-US"/>
        </w:rPr>
        <w:t>(End event)</w:t>
      </w:r>
      <w:r w:rsidRPr="009D52AD">
        <w:rPr>
          <w:rtl/>
        </w:rPr>
        <w:t>:</w:t>
      </w:r>
    </w:p>
    <w:p w14:paraId="04C059CE" w14:textId="10A99318" w:rsidR="009D52AD" w:rsidRPr="009D52AD" w:rsidRDefault="009D52AD" w:rsidP="00575519">
      <w:pPr>
        <w:pStyle w:val="a9"/>
        <w:rPr>
          <w:lang w:val="en-US"/>
        </w:rPr>
      </w:pPr>
      <w:r w:rsidRPr="009D52AD">
        <w:rPr>
          <w:rtl/>
        </w:rPr>
        <w:t>تشير أحداث النهاية إلى المكان الذي ينتهي فيه أحد المسارات في العملية. يمكن أن تحتوي العملية على أكثر من نقطة نهاية واحدة. تنتهي العملية عندما تنتهي جميع المسارات النشطة. لا تحتوي أحداث النهاية على تدفقات تسلسل صادرة</w:t>
      </w:r>
      <w:r w:rsidR="00575519" w:rsidRPr="00575519">
        <w:rPr>
          <w:rtl/>
        </w:rPr>
        <w:t xml:space="preserve"> </w:t>
      </w:r>
      <w:r w:rsidR="00575519" w:rsidRPr="00575519">
        <w:rPr>
          <w:lang w:val="en-US"/>
        </w:rPr>
        <w:t>[1]</w:t>
      </w:r>
      <w:r w:rsidR="00575519" w:rsidRPr="00575519">
        <w:rPr>
          <w:rtl/>
        </w:rPr>
        <w:t>.</w:t>
      </w:r>
    </w:p>
    <w:p w14:paraId="240275FB" w14:textId="77777777" w:rsidR="009F528E" w:rsidRDefault="009F528E" w:rsidP="009D52AD">
      <w:pPr>
        <w:pStyle w:val="a9"/>
        <w:rPr>
          <w:lang w:val="en-US"/>
        </w:rPr>
      </w:pPr>
    </w:p>
    <w:p w14:paraId="6241E3CA" w14:textId="475F09A9" w:rsidR="009D52AD" w:rsidRPr="009D52AD" w:rsidRDefault="009D52AD" w:rsidP="009D52AD">
      <w:pPr>
        <w:pStyle w:val="a9"/>
        <w:rPr>
          <w:lang w:val="en-US"/>
        </w:rPr>
      </w:pPr>
      <w:r w:rsidRPr="009D52AD">
        <w:rPr>
          <w:noProof/>
        </w:rPr>
        <w:drawing>
          <wp:anchor distT="0" distB="0" distL="114300" distR="114300" simplePos="0" relativeHeight="251675648" behindDoc="0" locked="0" layoutInCell="1" allowOverlap="1" wp14:anchorId="5C7AD027" wp14:editId="27D7CC27">
            <wp:simplePos x="0" y="0"/>
            <wp:positionH relativeFrom="margin">
              <wp:align>center</wp:align>
            </wp:positionH>
            <wp:positionV relativeFrom="paragraph">
              <wp:posOffset>3810</wp:posOffset>
            </wp:positionV>
            <wp:extent cx="648335" cy="642620"/>
            <wp:effectExtent l="0" t="0" r="0" b="5080"/>
            <wp:wrapSquare wrapText="bothSides"/>
            <wp:docPr id="2506653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l="39343" t="31624" r="51041" b="51425"/>
                    <a:stretch>
                      <a:fillRect/>
                    </a:stretch>
                  </pic:blipFill>
                  <pic:spPr bwMode="auto">
                    <a:xfrm>
                      <a:off x="0" y="0"/>
                      <a:ext cx="648335" cy="642620"/>
                    </a:xfrm>
                    <a:prstGeom prst="rect">
                      <a:avLst/>
                    </a:prstGeom>
                    <a:noFill/>
                  </pic:spPr>
                </pic:pic>
              </a:graphicData>
            </a:graphic>
            <wp14:sizeRelH relativeFrom="margin">
              <wp14:pctWidth>0</wp14:pctWidth>
            </wp14:sizeRelH>
            <wp14:sizeRelV relativeFrom="margin">
              <wp14:pctHeight>0</wp14:pctHeight>
            </wp14:sizeRelV>
          </wp:anchor>
        </w:drawing>
      </w:r>
    </w:p>
    <w:p w14:paraId="14CC9FD1" w14:textId="77777777" w:rsidR="009D52AD" w:rsidRPr="009D52AD" w:rsidRDefault="009D52AD" w:rsidP="009D52AD">
      <w:pPr>
        <w:pStyle w:val="a9"/>
        <w:rPr>
          <w:lang w:val="en-US"/>
        </w:rPr>
      </w:pPr>
    </w:p>
    <w:p w14:paraId="091BC9D4" w14:textId="65571AB7"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4624" behindDoc="0" locked="0" layoutInCell="1" allowOverlap="1" wp14:anchorId="6E906033" wp14:editId="0A33191D">
                <wp:simplePos x="0" y="0"/>
                <wp:positionH relativeFrom="margin">
                  <wp:align>center</wp:align>
                </wp:positionH>
                <wp:positionV relativeFrom="paragraph">
                  <wp:posOffset>17780</wp:posOffset>
                </wp:positionV>
                <wp:extent cx="4114800" cy="358140"/>
                <wp:effectExtent l="0" t="0" r="0" b="3810"/>
                <wp:wrapSquare wrapText="bothSides"/>
                <wp:docPr id="366866966" name="Text Box 33"/>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06033" id="Text Box 33" o:spid="_x0000_s1033" type="#_x0000_t202" style="position:absolute;left:0;text-align:left;margin-left:0;margin-top:1.4pt;width:324pt;height:28.2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" stroked="f">
                <v:textbox inset="0,0,0,0">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A1A86A3" w14:textId="77777777" w:rsidR="009D52AD" w:rsidRPr="009D52AD" w:rsidRDefault="009D52AD" w:rsidP="009D52AD">
      <w:pPr>
        <w:pStyle w:val="a9"/>
        <w:rPr>
          <w:rtl/>
        </w:rPr>
      </w:pPr>
    </w:p>
    <w:p w14:paraId="36ABCCAB" w14:textId="77777777" w:rsidR="009D52AD" w:rsidRDefault="009D52AD" w:rsidP="009D52AD">
      <w:pPr>
        <w:pStyle w:val="a9"/>
      </w:pPr>
    </w:p>
    <w:p w14:paraId="484D0E75" w14:textId="2630A9F2" w:rsidR="00054FBA" w:rsidRPr="009D52AD" w:rsidRDefault="00054FBA" w:rsidP="00816103">
      <w:pPr>
        <w:pStyle w:val="2"/>
        <w:rPr>
          <w:rtl/>
        </w:rPr>
      </w:pPr>
      <w:r>
        <w:t>-</w:t>
      </w:r>
      <w:r w:rsidR="00AC67FF">
        <w:t>4</w:t>
      </w:r>
      <w:r>
        <w:t>.2.</w:t>
      </w:r>
      <w:r w:rsidRPr="00201D55">
        <w:t>2</w:t>
      </w:r>
      <w:r w:rsidRPr="00201D55">
        <w:rPr>
          <w:rFonts w:hint="cs"/>
          <w:rtl/>
        </w:rPr>
        <w:t xml:space="preserve"> </w:t>
      </w:r>
      <w:r w:rsidR="00816103" w:rsidRPr="009D52AD">
        <w:rPr>
          <w:rtl/>
          <w:lang w:val="fr-FR"/>
        </w:rPr>
        <w:t xml:space="preserve">نمذجة البوابات ضمن </w:t>
      </w:r>
      <w:r w:rsidR="00816103" w:rsidRPr="009D52AD">
        <w:t>BPMN</w:t>
      </w:r>
      <w:r w:rsidR="00816103" w:rsidRPr="009D52AD">
        <w:rPr>
          <w:rtl/>
          <w:lang w:val="fr-FR"/>
        </w:rPr>
        <w:t xml:space="preserve"> </w:t>
      </w:r>
      <w:r w:rsidR="00816103" w:rsidRPr="009D52AD">
        <w:t>(Gateways)</w:t>
      </w:r>
    </w:p>
    <w:p w14:paraId="23F457CD" w14:textId="32F3802B" w:rsidR="009D52AD" w:rsidRPr="009D52AD" w:rsidRDefault="009D52AD" w:rsidP="00AE725D">
      <w:pPr>
        <w:pStyle w:val="a9"/>
        <w:rPr>
          <w:lang w:val="en-US"/>
        </w:rPr>
      </w:pPr>
      <w:r w:rsidRPr="009D52AD">
        <w:rPr>
          <w:rtl/>
        </w:rPr>
        <w:t>البوابات هي عناصر تتحكم في تدفق العملية من خلال تحديد كيفية تلاقي المسارات أو تباعدها أو تقسيمها ودمجها. تساعد البوابات في اتخاذ القرارات، وإدارة المسارات المتعددة، والتحكم في تدفق الأنشطة بناءً على شروط معينة. تُعد البوابات أساسية لنمذجة منطق العملية المعق</w:t>
      </w:r>
      <w:r w:rsidR="00614721">
        <w:rPr>
          <w:rFonts w:hint="cs"/>
          <w:rtl/>
        </w:rPr>
        <w:t>ّ</w:t>
      </w:r>
      <w:r w:rsidRPr="009D52AD">
        <w:rPr>
          <w:rtl/>
        </w:rPr>
        <w:t>د وضمان قدرة العمليات على التعامل مع سيناريوهات مختلفة</w:t>
      </w:r>
      <w:r w:rsidR="00AE725D">
        <w:rPr>
          <w:rFonts w:hint="cs"/>
          <w:rtl/>
        </w:rPr>
        <w:t xml:space="preserve"> </w:t>
      </w:r>
      <w:r w:rsidR="00AE725D" w:rsidRPr="00AE725D">
        <w:rPr>
          <w:lang w:val="en-US"/>
        </w:rPr>
        <w:t>[1]</w:t>
      </w:r>
      <w:r w:rsidRPr="009D52AD">
        <w:rPr>
          <w:rtl/>
        </w:rPr>
        <w:t xml:space="preserve">، نوضح في الفقرات التالية أنواع البوابات ضمن </w:t>
      </w:r>
      <w:r w:rsidRPr="009D52AD">
        <w:rPr>
          <w:lang w:val="en-US"/>
        </w:rPr>
        <w:t>BPMN</w:t>
      </w:r>
      <w:r w:rsidRPr="009D52AD">
        <w:rPr>
          <w:rtl/>
        </w:rPr>
        <w:t>.</w:t>
      </w:r>
    </w:p>
    <w:p w14:paraId="6FD917BB" w14:textId="77777777" w:rsidR="009D52AD" w:rsidRPr="009D52AD" w:rsidRDefault="009D52AD" w:rsidP="009D52AD">
      <w:pPr>
        <w:pStyle w:val="a9"/>
        <w:rPr>
          <w:rtl/>
        </w:rPr>
      </w:pPr>
    </w:p>
    <w:p w14:paraId="76704CF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XOR</w:t>
      </w:r>
      <w:r w:rsidRPr="009D52AD">
        <w:rPr>
          <w:rtl/>
        </w:rPr>
        <w:t xml:space="preserve"> </w:t>
      </w:r>
      <w:r w:rsidRPr="009D52AD">
        <w:rPr>
          <w:lang w:val="en-US"/>
        </w:rPr>
        <w:t>(Exclusive Gateway)</w:t>
      </w:r>
      <w:r w:rsidRPr="009D52AD">
        <w:rPr>
          <w:rtl/>
        </w:rPr>
        <w:t>:</w:t>
      </w:r>
    </w:p>
    <w:p w14:paraId="4D461053" w14:textId="4A43D13A" w:rsidR="009D52AD" w:rsidRPr="009D52AD" w:rsidRDefault="009D52AD" w:rsidP="00381C3B">
      <w:pPr>
        <w:pStyle w:val="a9"/>
        <w:rPr>
          <w:lang w:val="en-US"/>
        </w:rPr>
      </w:pPr>
      <w:r w:rsidRPr="009D52AD">
        <w:rPr>
          <w:rtl/>
        </w:rPr>
        <w:t>تُستخدم لتوجيه التدفق إلى واحد من عدة مسارات ممكنة بناءً على شرط. يتم اتخاذ مسار واحد فقط</w:t>
      </w:r>
      <w:r w:rsidR="00381C3B" w:rsidRPr="00381C3B">
        <w:rPr>
          <w:rtl/>
        </w:rPr>
        <w:t xml:space="preserve"> </w:t>
      </w:r>
      <w:r w:rsidR="00381C3B" w:rsidRPr="00381C3B">
        <w:rPr>
          <w:lang w:val="en-US"/>
        </w:rPr>
        <w:t>[1]</w:t>
      </w:r>
      <w:r w:rsidR="00381C3B" w:rsidRPr="00381C3B">
        <w:rPr>
          <w:rtl/>
        </w:rPr>
        <w:t>.</w:t>
      </w:r>
    </w:p>
    <w:p w14:paraId="3F546248" w14:textId="77777777" w:rsidR="00357A1A" w:rsidRDefault="00357A1A" w:rsidP="009D52AD">
      <w:pPr>
        <w:pStyle w:val="a9"/>
        <w:rPr>
          <w:rtl/>
          <w:lang w:val="en-US"/>
        </w:rPr>
      </w:pPr>
    </w:p>
    <w:p w14:paraId="13ED2396" w14:textId="11532F90" w:rsidR="009D52AD" w:rsidRPr="009D52AD" w:rsidRDefault="009D52AD" w:rsidP="009D52AD">
      <w:pPr>
        <w:pStyle w:val="a9"/>
        <w:rPr>
          <w:lang w:val="en-US"/>
        </w:rPr>
      </w:pPr>
      <w:r w:rsidRPr="009D52AD">
        <w:rPr>
          <w:noProof/>
        </w:rPr>
        <w:drawing>
          <wp:anchor distT="0" distB="0" distL="114300" distR="114300" simplePos="0" relativeHeight="251677696" behindDoc="0" locked="0" layoutInCell="1" allowOverlap="1" wp14:anchorId="33C78448" wp14:editId="2558BED8">
            <wp:simplePos x="0" y="0"/>
            <wp:positionH relativeFrom="margin">
              <wp:align>center</wp:align>
            </wp:positionH>
            <wp:positionV relativeFrom="paragraph">
              <wp:posOffset>3810</wp:posOffset>
            </wp:positionV>
            <wp:extent cx="685800" cy="699135"/>
            <wp:effectExtent l="0" t="0" r="0" b="5715"/>
            <wp:wrapSquare wrapText="bothSides"/>
            <wp:docPr id="11741956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0B7AE665" w14:textId="77777777" w:rsidR="009D52AD" w:rsidRPr="009D52AD" w:rsidRDefault="009D52AD" w:rsidP="009D52AD">
      <w:pPr>
        <w:pStyle w:val="a9"/>
        <w:rPr>
          <w:lang w:val="en-US"/>
        </w:rPr>
      </w:pPr>
    </w:p>
    <w:p w14:paraId="04E56D50" w14:textId="734BA156"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6672" behindDoc="0" locked="0" layoutInCell="1" allowOverlap="1" wp14:anchorId="082A8C76" wp14:editId="267BB7EC">
                <wp:simplePos x="0" y="0"/>
                <wp:positionH relativeFrom="margin">
                  <wp:align>center</wp:align>
                </wp:positionH>
                <wp:positionV relativeFrom="paragraph">
                  <wp:posOffset>17780</wp:posOffset>
                </wp:positionV>
                <wp:extent cx="4114800" cy="358140"/>
                <wp:effectExtent l="0" t="0" r="0" b="3810"/>
                <wp:wrapSquare wrapText="bothSides"/>
                <wp:docPr id="2144498900" name="Text Box 31"/>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8C76" id="Text Box 31" o:spid="_x0000_s1034" type="#_x0000_t202" style="position:absolute;left:0;text-align:left;margin-left:0;margin-top:1.4pt;width:324pt;height:28.2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" stroked="f">
                <v:textbox inset="0,0,0,0">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v:textbox>
                <w10:wrap type="square" anchorx="margin"/>
              </v:shape>
            </w:pict>
          </mc:Fallback>
        </mc:AlternateContent>
      </w:r>
    </w:p>
    <w:p w14:paraId="709F4783" w14:textId="77777777" w:rsidR="009D52AD" w:rsidRPr="009D52AD" w:rsidRDefault="009D52AD" w:rsidP="009D52AD">
      <w:pPr>
        <w:pStyle w:val="a9"/>
        <w:rPr>
          <w:rtl/>
        </w:rPr>
      </w:pPr>
    </w:p>
    <w:p w14:paraId="2987684C" w14:textId="77777777" w:rsidR="009D52AD" w:rsidRDefault="009D52AD" w:rsidP="009D52AD">
      <w:pPr>
        <w:pStyle w:val="a9"/>
        <w:rPr>
          <w:rtl/>
        </w:rPr>
      </w:pPr>
    </w:p>
    <w:p w14:paraId="7C184597" w14:textId="77777777" w:rsidR="002D3289" w:rsidRPr="009D52AD" w:rsidRDefault="002D3289" w:rsidP="009D52AD">
      <w:pPr>
        <w:pStyle w:val="a9"/>
        <w:rPr>
          <w:rtl/>
        </w:rPr>
      </w:pPr>
    </w:p>
    <w:p w14:paraId="4AB90141" w14:textId="77777777" w:rsidR="009D52AD" w:rsidRPr="009D52AD" w:rsidRDefault="009D52AD" w:rsidP="009D52AD">
      <w:pPr>
        <w:pStyle w:val="a9"/>
        <w:numPr>
          <w:ilvl w:val="0"/>
          <w:numId w:val="43"/>
        </w:numPr>
        <w:rPr>
          <w:rtl/>
        </w:rPr>
      </w:pPr>
      <w:r w:rsidRPr="009D52AD">
        <w:rPr>
          <w:rtl/>
        </w:rPr>
        <w:lastRenderedPageBreak/>
        <w:t xml:space="preserve">بوابة </w:t>
      </w:r>
      <w:r w:rsidRPr="009D52AD">
        <w:rPr>
          <w:lang w:val="en-US"/>
        </w:rPr>
        <w:t>OR</w:t>
      </w:r>
      <w:r w:rsidRPr="009D52AD">
        <w:rPr>
          <w:rtl/>
        </w:rPr>
        <w:t xml:space="preserve"> </w:t>
      </w:r>
      <w:r w:rsidRPr="009D52AD">
        <w:rPr>
          <w:lang w:val="en-US"/>
        </w:rPr>
        <w:t>(Inclusive Gateway)</w:t>
      </w:r>
      <w:r w:rsidRPr="009D52AD">
        <w:rPr>
          <w:rtl/>
        </w:rPr>
        <w:t>:</w:t>
      </w:r>
    </w:p>
    <w:p w14:paraId="3671E5B1" w14:textId="222E64F6" w:rsidR="009D52AD" w:rsidRDefault="009D52AD" w:rsidP="00CA6B4C">
      <w:pPr>
        <w:pStyle w:val="a9"/>
        <w:rPr>
          <w:rtl/>
        </w:rPr>
      </w:pPr>
      <w:r w:rsidRPr="009D52AD">
        <w:rPr>
          <w:rtl/>
        </w:rPr>
        <w:t xml:space="preserve">تُستخدم لتوجيه التدفق إلى واحد أو أكثر من عدة مسارات ممكنة بناءً على الشروط. يمكن </w:t>
      </w:r>
      <w:r w:rsidR="001E3EAA">
        <w:rPr>
          <w:rFonts w:hint="cs"/>
          <w:rtl/>
        </w:rPr>
        <w:t>إ</w:t>
      </w:r>
      <w:r w:rsidRPr="009D52AD">
        <w:rPr>
          <w:rtl/>
        </w:rPr>
        <w:t>تخاذ مسارات متعددة في وقت واحد</w:t>
      </w:r>
      <w:r w:rsidR="00CA6B4C" w:rsidRPr="00CA6B4C">
        <w:rPr>
          <w:rtl/>
        </w:rPr>
        <w:t xml:space="preserve"> </w:t>
      </w:r>
      <w:r w:rsidR="00CA6B4C" w:rsidRPr="00CA6B4C">
        <w:rPr>
          <w:lang w:val="en-US"/>
        </w:rPr>
        <w:t>[1]</w:t>
      </w:r>
      <w:r w:rsidR="00CA6B4C" w:rsidRPr="00CA6B4C">
        <w:rPr>
          <w:rtl/>
        </w:rPr>
        <w:t>.</w:t>
      </w:r>
    </w:p>
    <w:p w14:paraId="24CFEEDA" w14:textId="68E3E597" w:rsidR="00C53E52" w:rsidRPr="009D52AD" w:rsidRDefault="007E248F" w:rsidP="00CA6B4C">
      <w:pPr>
        <w:pStyle w:val="a9"/>
        <w:rPr>
          <w:lang w:val="en-US"/>
        </w:rPr>
      </w:pPr>
      <w:r w:rsidRPr="009D52AD">
        <w:rPr>
          <w:noProof/>
        </w:rPr>
        <w:drawing>
          <wp:anchor distT="0" distB="0" distL="114300" distR="114300" simplePos="0" relativeHeight="251679744" behindDoc="0" locked="0" layoutInCell="1" allowOverlap="1" wp14:anchorId="635B3739" wp14:editId="09EBC2DA">
            <wp:simplePos x="0" y="0"/>
            <wp:positionH relativeFrom="margin">
              <wp:align>center</wp:align>
            </wp:positionH>
            <wp:positionV relativeFrom="paragraph">
              <wp:posOffset>105501</wp:posOffset>
            </wp:positionV>
            <wp:extent cx="685800" cy="699135"/>
            <wp:effectExtent l="0" t="0" r="0" b="5715"/>
            <wp:wrapSquare wrapText="bothSides"/>
            <wp:docPr id="9765062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4A85914A" w14:textId="77777777" w:rsidR="009D52AD" w:rsidRPr="009D52AD" w:rsidRDefault="009D52AD" w:rsidP="009D52AD">
      <w:pPr>
        <w:pStyle w:val="a9"/>
        <w:rPr>
          <w:lang w:val="en-US"/>
        </w:rPr>
      </w:pPr>
    </w:p>
    <w:p w14:paraId="0123A37F" w14:textId="6CF24712"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78720" behindDoc="0" locked="0" layoutInCell="1" allowOverlap="1" wp14:anchorId="3D6273ED" wp14:editId="70B86471">
                <wp:simplePos x="0" y="0"/>
                <wp:positionH relativeFrom="margin">
                  <wp:align>center</wp:align>
                </wp:positionH>
                <wp:positionV relativeFrom="paragraph">
                  <wp:posOffset>298450</wp:posOffset>
                </wp:positionV>
                <wp:extent cx="4114800" cy="358140"/>
                <wp:effectExtent l="0" t="0" r="0" b="3810"/>
                <wp:wrapSquare wrapText="bothSides"/>
                <wp:docPr id="1482398829" name="Text Box 29"/>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73ED" id="Text Box 29" o:spid="_x0000_s1035" type="#_x0000_t202" style="position:absolute;left:0;text-align:left;margin-left:0;margin-top:23.5pt;width:324pt;height:28.2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" stroked="f">
                <v:textbox inset="0,0,0,0">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v:textbox>
                <w10:wrap type="square" anchorx="margin"/>
              </v:shape>
            </w:pict>
          </mc:Fallback>
        </mc:AlternateContent>
      </w:r>
    </w:p>
    <w:p w14:paraId="4F43E9EC" w14:textId="77777777" w:rsidR="009D52AD" w:rsidRPr="009D52AD" w:rsidRDefault="009D52AD" w:rsidP="009D52AD">
      <w:pPr>
        <w:pStyle w:val="a9"/>
        <w:rPr>
          <w:rtl/>
        </w:rPr>
      </w:pPr>
    </w:p>
    <w:p w14:paraId="7B71D1B5" w14:textId="77777777" w:rsidR="009D52AD" w:rsidRPr="009D52AD" w:rsidRDefault="009D52AD" w:rsidP="009D52AD">
      <w:pPr>
        <w:pStyle w:val="a9"/>
        <w:rPr>
          <w:rtl/>
        </w:rPr>
      </w:pPr>
    </w:p>
    <w:p w14:paraId="5887034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AND</w:t>
      </w:r>
      <w:r w:rsidRPr="009D52AD">
        <w:rPr>
          <w:rtl/>
        </w:rPr>
        <w:t xml:space="preserve"> </w:t>
      </w:r>
      <w:r w:rsidRPr="009D52AD">
        <w:rPr>
          <w:lang w:val="en-US"/>
        </w:rPr>
        <w:t>(Parallel Gateway)</w:t>
      </w:r>
      <w:r w:rsidRPr="009D52AD">
        <w:rPr>
          <w:rtl/>
        </w:rPr>
        <w:t>:</w:t>
      </w:r>
    </w:p>
    <w:p w14:paraId="4E961582" w14:textId="05741E50" w:rsidR="009D52AD" w:rsidRPr="009D52AD" w:rsidRDefault="009D52AD" w:rsidP="00CF1BC4">
      <w:pPr>
        <w:pStyle w:val="a9"/>
        <w:rPr>
          <w:lang w:val="en-US"/>
        </w:rPr>
      </w:pPr>
      <w:r w:rsidRPr="009D52AD">
        <w:rPr>
          <w:rtl/>
        </w:rPr>
        <w:t xml:space="preserve"> تُستخدم لتقسيم التدفق إلى عدة مسارات متوازية أو لمزامنة عدة مسارات متوازية في تدفق واحد. تُنفذ جميع المسارات في وقت واحد</w:t>
      </w:r>
      <w:r w:rsidR="00CF1BC4" w:rsidRPr="00CF1BC4">
        <w:rPr>
          <w:rtl/>
        </w:rPr>
        <w:t xml:space="preserve"> </w:t>
      </w:r>
      <w:r w:rsidR="00CF1BC4" w:rsidRPr="00CF1BC4">
        <w:rPr>
          <w:lang w:val="en-US"/>
        </w:rPr>
        <w:t>[1]</w:t>
      </w:r>
      <w:r w:rsidR="00CF1BC4" w:rsidRPr="00CF1BC4">
        <w:rPr>
          <w:rtl/>
        </w:rPr>
        <w:t>.</w:t>
      </w:r>
    </w:p>
    <w:p w14:paraId="6EC3FE15" w14:textId="693B7EFE" w:rsidR="009D52AD" w:rsidRPr="009D52AD" w:rsidRDefault="009D52AD" w:rsidP="009D52AD">
      <w:pPr>
        <w:pStyle w:val="a9"/>
        <w:rPr>
          <w:lang w:val="en-US"/>
        </w:rPr>
      </w:pPr>
      <w:r w:rsidRPr="009D52AD">
        <w:rPr>
          <w:noProof/>
        </w:rPr>
        <w:drawing>
          <wp:anchor distT="0" distB="0" distL="114300" distR="114300" simplePos="0" relativeHeight="251681792" behindDoc="0" locked="0" layoutInCell="1" allowOverlap="1" wp14:anchorId="05062C5C" wp14:editId="43ADE532">
            <wp:simplePos x="0" y="0"/>
            <wp:positionH relativeFrom="margin">
              <wp:align>center</wp:align>
            </wp:positionH>
            <wp:positionV relativeFrom="paragraph">
              <wp:posOffset>5080</wp:posOffset>
            </wp:positionV>
            <wp:extent cx="692785" cy="711835"/>
            <wp:effectExtent l="0" t="0" r="0" b="0"/>
            <wp:wrapSquare wrapText="bothSides"/>
            <wp:docPr id="13965574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l="18929" t="32579" r="67645" b="42880"/>
                    <a:stretch>
                      <a:fillRect/>
                    </a:stretch>
                  </pic:blipFill>
                  <pic:spPr bwMode="auto">
                    <a:xfrm>
                      <a:off x="0" y="0"/>
                      <a:ext cx="692785" cy="711835"/>
                    </a:xfrm>
                    <a:prstGeom prst="rect">
                      <a:avLst/>
                    </a:prstGeom>
                    <a:noFill/>
                  </pic:spPr>
                </pic:pic>
              </a:graphicData>
            </a:graphic>
            <wp14:sizeRelH relativeFrom="margin">
              <wp14:pctWidth>0</wp14:pctWidth>
            </wp14:sizeRelH>
            <wp14:sizeRelV relativeFrom="margin">
              <wp14:pctHeight>0</wp14:pctHeight>
            </wp14:sizeRelV>
          </wp:anchor>
        </w:drawing>
      </w:r>
    </w:p>
    <w:p w14:paraId="6FF74E02" w14:textId="77777777" w:rsidR="009D52AD" w:rsidRPr="009D52AD" w:rsidRDefault="009D52AD" w:rsidP="009D52AD">
      <w:pPr>
        <w:pStyle w:val="a9"/>
        <w:rPr>
          <w:lang w:val="en-US"/>
        </w:rPr>
      </w:pPr>
    </w:p>
    <w:p w14:paraId="7D788F98" w14:textId="47EB2A97"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0768" behindDoc="0" locked="0" layoutInCell="1" allowOverlap="1" wp14:anchorId="58E0700E" wp14:editId="1254526F">
                <wp:simplePos x="0" y="0"/>
                <wp:positionH relativeFrom="margin">
                  <wp:align>center</wp:align>
                </wp:positionH>
                <wp:positionV relativeFrom="paragraph">
                  <wp:posOffset>194945</wp:posOffset>
                </wp:positionV>
                <wp:extent cx="4114800" cy="358140"/>
                <wp:effectExtent l="0" t="0" r="0" b="3810"/>
                <wp:wrapSquare wrapText="bothSides"/>
                <wp:docPr id="2057455896" name="Text Box 27"/>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0700E" id="Text Box 27" o:spid="_x0000_s1036" type="#_x0000_t202" style="position:absolute;left:0;text-align:left;margin-left:0;margin-top:15.35pt;width:324pt;height:28.2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" stroked="f">
                <v:textbox inset="0,0,0,0">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v:textbox>
                <w10:wrap type="square" anchorx="margin"/>
              </v:shape>
            </w:pict>
          </mc:Fallback>
        </mc:AlternateContent>
      </w:r>
    </w:p>
    <w:p w14:paraId="1529B794" w14:textId="77777777" w:rsidR="009D52AD" w:rsidRPr="009D52AD" w:rsidRDefault="009D52AD" w:rsidP="009D52AD">
      <w:pPr>
        <w:pStyle w:val="a9"/>
        <w:rPr>
          <w:rtl/>
        </w:rPr>
      </w:pPr>
    </w:p>
    <w:p w14:paraId="7C7457E4" w14:textId="77777777" w:rsidR="009D52AD" w:rsidRDefault="009D52AD" w:rsidP="009D52AD">
      <w:pPr>
        <w:pStyle w:val="a9"/>
        <w:rPr>
          <w:rtl/>
        </w:rPr>
      </w:pPr>
    </w:p>
    <w:p w14:paraId="165CCFB3" w14:textId="467DA48C" w:rsidR="009D52AD" w:rsidRPr="009D52AD" w:rsidRDefault="0079432B" w:rsidP="00604B69">
      <w:pPr>
        <w:pStyle w:val="2"/>
      </w:pPr>
      <w:r>
        <w:t>-</w:t>
      </w:r>
      <w:r w:rsidR="004B6CBF">
        <w:t>5</w:t>
      </w:r>
      <w:r>
        <w:t>.2.</w:t>
      </w:r>
      <w:r w:rsidRPr="00201D55">
        <w:t>2</w:t>
      </w:r>
      <w:r w:rsidRPr="00201D55">
        <w:rPr>
          <w:rFonts w:hint="cs"/>
          <w:rtl/>
        </w:rPr>
        <w:t xml:space="preserve"> </w:t>
      </w:r>
      <w:r w:rsidR="00604B69" w:rsidRPr="009D52AD">
        <w:rPr>
          <w:rtl/>
          <w:lang w:val="fr-FR"/>
        </w:rPr>
        <w:t xml:space="preserve">نمذجة المشاركين ضمن </w:t>
      </w:r>
      <w:r w:rsidR="00604B69" w:rsidRPr="009D52AD">
        <w:t>BPMN</w:t>
      </w:r>
      <w:r w:rsidR="00604B69" w:rsidRPr="009D52AD">
        <w:rPr>
          <w:rtl/>
          <w:lang w:val="fr-FR"/>
        </w:rPr>
        <w:t xml:space="preserve"> </w:t>
      </w:r>
      <w:r w:rsidR="00604B69" w:rsidRPr="009D52AD">
        <w:t>(Pools &amp; Lanes)</w:t>
      </w:r>
    </w:p>
    <w:p w14:paraId="0198C1E6" w14:textId="3228E999" w:rsidR="009D52AD" w:rsidRPr="009D52AD" w:rsidRDefault="009D52AD" w:rsidP="00FB5B66">
      <w:pPr>
        <w:pStyle w:val="a9"/>
        <w:rPr>
          <w:lang w:val="en-US"/>
        </w:rPr>
      </w:pPr>
      <w:r w:rsidRPr="009D52AD">
        <w:rPr>
          <w:rtl/>
        </w:rPr>
        <w:t xml:space="preserve">تُستخدم أحواض السباحة </w:t>
      </w:r>
      <w:r w:rsidRPr="009D52AD">
        <w:rPr>
          <w:lang w:val="en-US"/>
        </w:rPr>
        <w:t>(Pools)</w:t>
      </w:r>
      <w:r w:rsidRPr="009D52AD">
        <w:rPr>
          <w:rtl/>
        </w:rPr>
        <w:t xml:space="preserve"> </w:t>
      </w:r>
      <w:r w:rsidRPr="009D52AD">
        <w:rPr>
          <w:rFonts w:hint="cs"/>
          <w:rtl/>
        </w:rPr>
        <w:t xml:space="preserve">ومسارات السباحة </w:t>
      </w:r>
      <w:r w:rsidRPr="009D52AD">
        <w:rPr>
          <w:lang w:val="en-US"/>
        </w:rPr>
        <w:t>(Lanes)</w:t>
      </w:r>
      <w:r w:rsidRPr="009D52AD">
        <w:rPr>
          <w:rtl/>
        </w:rPr>
        <w:t xml:space="preserve"> لتنظيم وتصنيف المشاركين والأدوار المختلفة ضمن عملية الأعمال. تساعد هذه العناصر في توضيح الأدوار والمسؤوليات والتفاعلات بين الكيانات المختلفة المشاركة في العملية</w:t>
      </w:r>
      <w:r w:rsidR="00FB5B66">
        <w:rPr>
          <w:rFonts w:hint="cs"/>
          <w:rtl/>
          <w:lang w:val="en-US"/>
        </w:rPr>
        <w:t xml:space="preserve"> </w:t>
      </w:r>
      <w:r w:rsidR="00FB5B66" w:rsidRPr="00FB5B66">
        <w:rPr>
          <w:lang w:val="en-US"/>
        </w:rPr>
        <w:t>[1]</w:t>
      </w:r>
      <w:r w:rsidR="00FB5B66" w:rsidRPr="00FB5B66">
        <w:rPr>
          <w:rtl/>
          <w:lang w:val="en-US"/>
        </w:rPr>
        <w:t>.</w:t>
      </w:r>
    </w:p>
    <w:p w14:paraId="5C534D0D" w14:textId="77777777" w:rsidR="009D52AD" w:rsidRPr="009D52AD" w:rsidRDefault="009D52AD" w:rsidP="009D52AD">
      <w:pPr>
        <w:pStyle w:val="a9"/>
        <w:numPr>
          <w:ilvl w:val="0"/>
          <w:numId w:val="43"/>
        </w:numPr>
        <w:rPr>
          <w:rtl/>
        </w:rPr>
      </w:pPr>
      <w:r w:rsidRPr="009D52AD">
        <w:rPr>
          <w:rtl/>
        </w:rPr>
        <w:t xml:space="preserve">أحواض السباحة </w:t>
      </w:r>
      <w:r w:rsidRPr="009D52AD">
        <w:rPr>
          <w:lang w:val="en-US"/>
        </w:rPr>
        <w:t>(Pools)</w:t>
      </w:r>
      <w:r w:rsidRPr="009D52AD">
        <w:rPr>
          <w:rtl/>
        </w:rPr>
        <w:t>:</w:t>
      </w:r>
    </w:p>
    <w:p w14:paraId="02BFC3EB" w14:textId="46CC05C1" w:rsidR="009D52AD" w:rsidRDefault="009D52AD" w:rsidP="00841C86">
      <w:pPr>
        <w:pStyle w:val="a9"/>
        <w:rPr>
          <w:rtl/>
          <w:lang w:val="en-US"/>
        </w:rPr>
      </w:pPr>
      <w:r w:rsidRPr="009D52AD">
        <w:rPr>
          <w:rtl/>
        </w:rPr>
        <w:t>تمثل المشاركين الرئيسيين في العملية، مثل المنظ</w:t>
      </w:r>
      <w:r w:rsidR="00616622">
        <w:rPr>
          <w:rFonts w:hint="cs"/>
          <w:rtl/>
        </w:rPr>
        <w:t>ّ</w:t>
      </w:r>
      <w:r w:rsidRPr="009D52AD">
        <w:rPr>
          <w:rtl/>
        </w:rPr>
        <w:t>مات. كل حوض عادةً ما يمثل كيانًا أو منظمة منفصلة تشارك في العملية. تساعد المجمعات في فصل وتمييز المشاركين المختلفين في العملية بصريًا</w:t>
      </w:r>
      <w:r w:rsidR="00841C86">
        <w:rPr>
          <w:rFonts w:hint="cs"/>
          <w:rtl/>
          <w:lang w:val="en-US"/>
        </w:rPr>
        <w:t xml:space="preserve"> </w:t>
      </w:r>
      <w:r w:rsidR="00841C86" w:rsidRPr="00841C86">
        <w:rPr>
          <w:lang w:val="en-US"/>
        </w:rPr>
        <w:t>[1]</w:t>
      </w:r>
      <w:r w:rsidR="00841C86" w:rsidRPr="00841C86">
        <w:rPr>
          <w:rtl/>
          <w:lang w:val="en-US"/>
        </w:rPr>
        <w:t>.</w:t>
      </w:r>
    </w:p>
    <w:p w14:paraId="0B100C29" w14:textId="77777777" w:rsidR="00117136" w:rsidRDefault="00117136" w:rsidP="00841C86">
      <w:pPr>
        <w:pStyle w:val="a9"/>
        <w:rPr>
          <w:rtl/>
          <w:lang w:val="en-US"/>
        </w:rPr>
      </w:pPr>
    </w:p>
    <w:p w14:paraId="7FC17C4C" w14:textId="77777777" w:rsidR="00436F9C" w:rsidRPr="009D52AD" w:rsidRDefault="00436F9C" w:rsidP="00841C86">
      <w:pPr>
        <w:pStyle w:val="a9"/>
        <w:rPr>
          <w:lang w:val="en-US"/>
        </w:rPr>
      </w:pPr>
    </w:p>
    <w:p w14:paraId="11CBC54C" w14:textId="77777777" w:rsidR="009D52AD" w:rsidRPr="009D52AD" w:rsidRDefault="009D52AD" w:rsidP="009D52AD">
      <w:pPr>
        <w:pStyle w:val="a9"/>
        <w:numPr>
          <w:ilvl w:val="0"/>
          <w:numId w:val="43"/>
        </w:numPr>
        <w:rPr>
          <w:rtl/>
        </w:rPr>
      </w:pPr>
      <w:r w:rsidRPr="009D52AD">
        <w:rPr>
          <w:rtl/>
        </w:rPr>
        <w:lastRenderedPageBreak/>
        <w:t xml:space="preserve">مسارات السباحة </w:t>
      </w:r>
      <w:r w:rsidRPr="009D52AD">
        <w:rPr>
          <w:lang w:val="en-US"/>
        </w:rPr>
        <w:t>(Lanes)</w:t>
      </w:r>
      <w:r w:rsidRPr="009D52AD">
        <w:rPr>
          <w:rtl/>
        </w:rPr>
        <w:t>:</w:t>
      </w:r>
    </w:p>
    <w:p w14:paraId="515CAD8E" w14:textId="7C041F2F" w:rsidR="009D52AD" w:rsidRPr="009D52AD" w:rsidRDefault="009D52AD" w:rsidP="000C7421">
      <w:pPr>
        <w:pStyle w:val="a9"/>
        <w:rPr>
          <w:lang w:val="en-US"/>
        </w:rPr>
      </w:pPr>
      <w:r w:rsidRPr="009D52AD">
        <w:rPr>
          <w:rtl/>
        </w:rPr>
        <w:t>تُستخدم مسارات السباحة داخل الحوض لتقسيم العملية بشكل أكبر إلى أدوار أو أقسام أو مجالات وظيفية مختلفة داخل نفس المشارك. تساعد مسارات السباحة في توضيح الدور أو القسم المحدد المسؤول عن كل جزء من العملية</w:t>
      </w:r>
      <w:r w:rsidR="000C7421" w:rsidRPr="000C7421">
        <w:rPr>
          <w:rtl/>
        </w:rPr>
        <w:t xml:space="preserve"> </w:t>
      </w:r>
      <w:r w:rsidR="000C7421" w:rsidRPr="000C7421">
        <w:rPr>
          <w:lang w:val="en-US"/>
        </w:rPr>
        <w:t>[1]</w:t>
      </w:r>
      <w:r w:rsidR="000C7421" w:rsidRPr="000C7421">
        <w:rPr>
          <w:rtl/>
        </w:rPr>
        <w:t>.</w:t>
      </w:r>
    </w:p>
    <w:p w14:paraId="6B7B1339" w14:textId="0A868378" w:rsidR="009D52AD" w:rsidRPr="009D52AD" w:rsidRDefault="009D52AD" w:rsidP="009D52AD">
      <w:pPr>
        <w:pStyle w:val="a9"/>
        <w:rPr>
          <w:lang w:val="en-US"/>
        </w:rPr>
      </w:pPr>
      <w:r w:rsidRPr="009D52AD">
        <w:rPr>
          <w:noProof/>
        </w:rPr>
        <w:drawing>
          <wp:anchor distT="0" distB="0" distL="114300" distR="114300" simplePos="0" relativeHeight="251683840" behindDoc="0" locked="0" layoutInCell="1" allowOverlap="1" wp14:anchorId="3537B07D" wp14:editId="3658DF97">
            <wp:simplePos x="0" y="0"/>
            <wp:positionH relativeFrom="margin">
              <wp:align>center</wp:align>
            </wp:positionH>
            <wp:positionV relativeFrom="paragraph">
              <wp:posOffset>214630</wp:posOffset>
            </wp:positionV>
            <wp:extent cx="3562350" cy="1518920"/>
            <wp:effectExtent l="0" t="0" r="0" b="5080"/>
            <wp:wrapSquare wrapText="bothSides"/>
            <wp:docPr id="48002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l="32532" t="33620" r="7532" b="20934"/>
                    <a:stretch>
                      <a:fillRect/>
                    </a:stretch>
                  </pic:blipFill>
                  <pic:spPr bwMode="auto">
                    <a:xfrm>
                      <a:off x="0" y="0"/>
                      <a:ext cx="3562350" cy="1518920"/>
                    </a:xfrm>
                    <a:prstGeom prst="rect">
                      <a:avLst/>
                    </a:prstGeom>
                    <a:noFill/>
                  </pic:spPr>
                </pic:pic>
              </a:graphicData>
            </a:graphic>
            <wp14:sizeRelH relativeFrom="margin">
              <wp14:pctWidth>0</wp14:pctWidth>
            </wp14:sizeRelH>
            <wp14:sizeRelV relativeFrom="margin">
              <wp14:pctHeight>0</wp14:pctHeight>
            </wp14:sizeRelV>
          </wp:anchor>
        </w:drawing>
      </w:r>
    </w:p>
    <w:p w14:paraId="6B9D6E76" w14:textId="77777777" w:rsidR="009D52AD" w:rsidRPr="009D52AD" w:rsidRDefault="009D52AD" w:rsidP="009D52AD">
      <w:pPr>
        <w:pStyle w:val="a9"/>
        <w:rPr>
          <w:lang w:val="en-US"/>
        </w:rPr>
      </w:pPr>
    </w:p>
    <w:p w14:paraId="11A38F58" w14:textId="77777777" w:rsidR="009D52AD" w:rsidRPr="009D52AD" w:rsidRDefault="009D52AD" w:rsidP="009D52AD">
      <w:pPr>
        <w:pStyle w:val="a9"/>
        <w:rPr>
          <w:lang w:val="en-US"/>
        </w:rPr>
      </w:pPr>
    </w:p>
    <w:p w14:paraId="4ABEDACA" w14:textId="77777777" w:rsidR="009D52AD" w:rsidRPr="009D52AD" w:rsidRDefault="009D52AD" w:rsidP="009D52AD">
      <w:pPr>
        <w:pStyle w:val="a9"/>
        <w:rPr>
          <w:rtl/>
        </w:rPr>
      </w:pPr>
    </w:p>
    <w:p w14:paraId="16DC5D96" w14:textId="77777777" w:rsidR="009D52AD" w:rsidRPr="009D52AD" w:rsidRDefault="009D52AD" w:rsidP="009D52AD">
      <w:pPr>
        <w:pStyle w:val="a9"/>
        <w:rPr>
          <w:rtl/>
        </w:rPr>
      </w:pPr>
    </w:p>
    <w:p w14:paraId="1EFF140B" w14:textId="4AE89230"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2816" behindDoc="0" locked="0" layoutInCell="1" allowOverlap="1" wp14:anchorId="347A785D" wp14:editId="14DF05A7">
                <wp:simplePos x="0" y="0"/>
                <wp:positionH relativeFrom="margin">
                  <wp:align>center</wp:align>
                </wp:positionH>
                <wp:positionV relativeFrom="paragraph">
                  <wp:posOffset>194945</wp:posOffset>
                </wp:positionV>
                <wp:extent cx="4114800" cy="358140"/>
                <wp:effectExtent l="0" t="0" r="0" b="3810"/>
                <wp:wrapSquare wrapText="bothSides"/>
                <wp:docPr id="577419880" name="Text Box 2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A785D" id="Text Box 25" o:spid="_x0000_s1037" type="#_x0000_t202" style="position:absolute;left:0;text-align:left;margin-left:0;margin-top:15.35pt;width:324pt;height:28.2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" stroked="f">
                <v:textbox inset="0,0,0,0">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v:textbox>
                <w10:wrap type="square" anchorx="margin"/>
              </v:shape>
            </w:pict>
          </mc:Fallback>
        </mc:AlternateContent>
      </w:r>
    </w:p>
    <w:p w14:paraId="3AB0A796" w14:textId="77777777" w:rsidR="009D52AD" w:rsidRPr="009D52AD" w:rsidRDefault="009D52AD" w:rsidP="009D52AD">
      <w:pPr>
        <w:pStyle w:val="a9"/>
        <w:rPr>
          <w:rtl/>
        </w:rPr>
      </w:pPr>
    </w:p>
    <w:p w14:paraId="2C1BA821" w14:textId="77777777" w:rsidR="003C6926" w:rsidRDefault="003C6926" w:rsidP="00D87BA3">
      <w:pPr>
        <w:pStyle w:val="a9"/>
        <w:rPr>
          <w:lang w:val="en-US"/>
        </w:rPr>
      </w:pPr>
    </w:p>
    <w:p w14:paraId="4EBC2344" w14:textId="3A4CA00E" w:rsidR="008F084F" w:rsidRPr="008F084F" w:rsidRDefault="003C6926" w:rsidP="00EC7752">
      <w:pPr>
        <w:pStyle w:val="1"/>
      </w:pPr>
      <w:r>
        <w:t>-</w:t>
      </w:r>
      <w:r w:rsidR="00EC7752">
        <w:t>3</w:t>
      </w:r>
      <w:r>
        <w:t>.2</w:t>
      </w:r>
      <w:r>
        <w:rPr>
          <w:rFonts w:hint="cs"/>
          <w:rtl/>
        </w:rPr>
        <w:t xml:space="preserve"> </w:t>
      </w:r>
      <w:r w:rsidR="00D119C6" w:rsidRPr="008F084F">
        <w:rPr>
          <w:rtl/>
        </w:rPr>
        <w:t xml:space="preserve">آليات الانتباه </w:t>
      </w:r>
      <w:r w:rsidR="00D119C6" w:rsidRPr="008F084F">
        <w:t>(Attention</w:t>
      </w:r>
      <w:r w:rsidR="00D119C6" w:rsidRPr="008F084F">
        <w:rPr>
          <w:lang w:val="en-US"/>
        </w:rPr>
        <w:t xml:space="preserve"> mechanisms</w:t>
      </w:r>
      <w:r w:rsidR="00D119C6" w:rsidRPr="008F084F">
        <w:t>)</w:t>
      </w:r>
    </w:p>
    <w:p w14:paraId="310F62A0" w14:textId="4069E4D9" w:rsidR="008F084F" w:rsidRPr="008F084F" w:rsidRDefault="008F084F" w:rsidP="008F084F">
      <w:pPr>
        <w:pStyle w:val="a9"/>
        <w:rPr>
          <w:rtl/>
        </w:rPr>
      </w:pPr>
      <w:r w:rsidRPr="008F084F">
        <w:rPr>
          <w:rtl/>
        </w:rPr>
        <w:t>الانتباه هو آلية في التعلم الآلي والشبكات العصبونية تمكن النماذج من التركيز على أجزاء معينة من بيانات الدخل عند توليد المخرجات. حيث تسمح للنموذج بوزن أهمية المدخلات المختلفة بشكل ديناميكي، مما يعزز قدرته على التقاط العلاقات والتبعيات داخل البيانات، بغض النظر عن المسافة بينها ضمن سلسلة الدخل</w:t>
      </w:r>
      <w:r w:rsidR="00821E81">
        <w:rPr>
          <w:rFonts w:hint="cs"/>
          <w:rtl/>
          <w:lang w:val="en-US"/>
        </w:rPr>
        <w:t xml:space="preserve"> </w:t>
      </w:r>
      <w:r w:rsidR="00FE181C">
        <w:rPr>
          <w:lang w:val="en-US"/>
        </w:rPr>
        <w:t>[2]</w:t>
      </w:r>
      <w:r w:rsidR="00FE181C">
        <w:rPr>
          <w:rFonts w:hint="cs"/>
          <w:rtl/>
          <w:lang w:val="en-US"/>
        </w:rPr>
        <w:t>.</w:t>
      </w:r>
    </w:p>
    <w:p w14:paraId="36476F9D" w14:textId="77777777" w:rsidR="008F084F" w:rsidRPr="008F084F" w:rsidRDefault="008F084F" w:rsidP="008F084F">
      <w:pPr>
        <w:pStyle w:val="a9"/>
        <w:rPr>
          <w:lang w:val="en-US"/>
        </w:rPr>
      </w:pPr>
      <w:r w:rsidRPr="008F084F">
        <w:rPr>
          <w:rtl/>
        </w:rPr>
        <w:t>مزايا الانتباه:</w:t>
      </w:r>
    </w:p>
    <w:p w14:paraId="6D91AB8E" w14:textId="6D0E70CA" w:rsidR="008F084F" w:rsidRPr="008F084F" w:rsidRDefault="008F084F" w:rsidP="008F084F">
      <w:pPr>
        <w:pStyle w:val="a9"/>
        <w:numPr>
          <w:ilvl w:val="0"/>
          <w:numId w:val="43"/>
        </w:numPr>
        <w:rPr>
          <w:rtl/>
        </w:rPr>
      </w:pPr>
      <w:r w:rsidRPr="008F084F">
        <w:rPr>
          <w:rtl/>
        </w:rPr>
        <w:t xml:space="preserve">تسمح بالحساب المتوازي </w:t>
      </w:r>
      <w:r w:rsidRPr="008F084F">
        <w:rPr>
          <w:lang w:val="en-US"/>
        </w:rPr>
        <w:t>(Parallelization)</w:t>
      </w:r>
      <w:r w:rsidRPr="008F084F">
        <w:rPr>
          <w:rtl/>
        </w:rPr>
        <w:t xml:space="preserve">: على عكس الشبكات العصبونية المتكررة </w:t>
      </w:r>
      <w:r w:rsidRPr="008F084F">
        <w:rPr>
          <w:lang w:val="en-US"/>
        </w:rPr>
        <w:t>(RNN)</w:t>
      </w:r>
      <w:r w:rsidRPr="008F084F">
        <w:rPr>
          <w:rtl/>
        </w:rPr>
        <w:t>، التي تعالج البيانات بشكل متسلسل، تسمح آليات الانتباه بالمعالجة المتوازية للدخل</w:t>
      </w:r>
      <w:r w:rsidRPr="008F084F">
        <w:rPr>
          <w:lang w:val="en-US"/>
        </w:rPr>
        <w:t>.</w:t>
      </w:r>
      <w:r w:rsidRPr="008F084F">
        <w:rPr>
          <w:rtl/>
        </w:rPr>
        <w:t xml:space="preserve"> </w:t>
      </w:r>
      <w:r w:rsidRPr="008F084F">
        <w:rPr>
          <w:rFonts w:hint="cs"/>
          <w:rtl/>
        </w:rPr>
        <w:t>وهذا يسرع بشكل كبير من الحوسبة ويجعلها أكثر كفاءة، وخاصة بالنسبة لمجموعات البيانات الكبيرة</w:t>
      </w:r>
      <w:r w:rsidR="000565BC">
        <w:rPr>
          <w:rFonts w:hint="cs"/>
          <w:rtl/>
          <w:lang w:val="en-US"/>
        </w:rPr>
        <w:t xml:space="preserve"> </w:t>
      </w:r>
      <w:r w:rsidR="000565BC">
        <w:rPr>
          <w:lang w:val="en-US"/>
        </w:rPr>
        <w:t>[2]</w:t>
      </w:r>
      <w:r w:rsidR="000565BC">
        <w:rPr>
          <w:rFonts w:hint="cs"/>
          <w:rtl/>
          <w:lang w:val="en-US"/>
        </w:rPr>
        <w:t>.</w:t>
      </w:r>
    </w:p>
    <w:p w14:paraId="086F5868" w14:textId="4FBD0CA3" w:rsidR="008F084F" w:rsidRPr="008F084F" w:rsidRDefault="008F084F" w:rsidP="008F084F">
      <w:pPr>
        <w:pStyle w:val="a9"/>
        <w:numPr>
          <w:ilvl w:val="0"/>
          <w:numId w:val="43"/>
        </w:numPr>
        <w:rPr>
          <w:lang w:val="en-US"/>
        </w:rPr>
      </w:pPr>
      <w:r w:rsidRPr="008F084F">
        <w:rPr>
          <w:rtl/>
        </w:rPr>
        <w:t xml:space="preserve">التعامل مع التبعيات طويلة المدى </w:t>
      </w:r>
      <w:r w:rsidRPr="008F084F">
        <w:rPr>
          <w:lang w:val="en-US"/>
        </w:rPr>
        <w:t>(Long-Range Dependencies)</w:t>
      </w:r>
      <w:r w:rsidRPr="008F084F">
        <w:rPr>
          <w:rtl/>
        </w:rPr>
        <w:t xml:space="preserve">: تسمح للنماذج بالتقاط العلاقات بين العناصر البعيدة في ضمن سلسلة الدخل بشكل أكثر فعالية من النماذج التي تعتمد فقط على الهياكل المتكررة </w:t>
      </w:r>
      <w:r w:rsidRPr="008F084F">
        <w:rPr>
          <w:lang w:val="en-US"/>
        </w:rPr>
        <w:t>(RNN)</w:t>
      </w:r>
      <w:r w:rsidRPr="008F084F">
        <w:rPr>
          <w:rtl/>
        </w:rPr>
        <w:t>. وهذا أمر بالغ الأهمية للمهام حيث يكون السياق من الأجزاء السابقة من التسلسل مهمًا لفهم الأجزاء اللاحقة</w:t>
      </w:r>
      <w:r w:rsidR="002B1019">
        <w:rPr>
          <w:rFonts w:hint="cs"/>
          <w:rtl/>
          <w:lang w:val="en-US"/>
        </w:rPr>
        <w:t xml:space="preserve"> </w:t>
      </w:r>
      <w:r w:rsidR="002B1019">
        <w:rPr>
          <w:lang w:val="en-US"/>
        </w:rPr>
        <w:t>[2]</w:t>
      </w:r>
      <w:r w:rsidR="002B1019">
        <w:rPr>
          <w:rFonts w:hint="cs"/>
          <w:rtl/>
          <w:lang w:val="en-US"/>
        </w:rPr>
        <w:t>.</w:t>
      </w:r>
    </w:p>
    <w:p w14:paraId="329F3DF6" w14:textId="77777777" w:rsidR="008F084F" w:rsidRDefault="008F084F" w:rsidP="008F084F">
      <w:pPr>
        <w:pStyle w:val="a9"/>
        <w:rPr>
          <w:rtl/>
        </w:rPr>
      </w:pPr>
    </w:p>
    <w:p w14:paraId="7AB5F0F1" w14:textId="09D4BEA4" w:rsidR="007945BF" w:rsidRPr="008F084F" w:rsidRDefault="007945BF" w:rsidP="007945BF">
      <w:pPr>
        <w:pStyle w:val="1"/>
      </w:pPr>
      <w:r>
        <w:lastRenderedPageBreak/>
        <w:t>-</w:t>
      </w:r>
      <w:r w:rsidR="004D46FD">
        <w:t>4</w:t>
      </w:r>
      <w:r>
        <w:t>.2</w:t>
      </w:r>
      <w:r>
        <w:rPr>
          <w:rFonts w:hint="cs"/>
          <w:rtl/>
        </w:rPr>
        <w:t xml:space="preserve"> </w:t>
      </w:r>
      <w:r w:rsidR="007B6EDF">
        <w:rPr>
          <w:rFonts w:hint="cs"/>
          <w:rtl/>
        </w:rPr>
        <w:t xml:space="preserve">المحولات </w:t>
      </w:r>
      <w:r w:rsidR="007B6EDF">
        <w:rPr>
          <w:lang w:val="en-US"/>
        </w:rPr>
        <w:t>(Transformers)</w:t>
      </w:r>
    </w:p>
    <w:p w14:paraId="2E305082" w14:textId="4DB6C0B2" w:rsidR="008F084F" w:rsidRPr="008F084F" w:rsidRDefault="008F084F" w:rsidP="008F084F">
      <w:pPr>
        <w:pStyle w:val="a9"/>
        <w:rPr>
          <w:lang w:val="en-US"/>
        </w:rPr>
      </w:pPr>
      <w:r w:rsidRPr="008F084F">
        <w:rPr>
          <w:rtl/>
        </w:rPr>
        <w:t>هي بنية شبكة عصبونية تُستخدم في المهام التي تتضمن معالجة بيانات متسلسلة، مثل معالجة اللغة الطبيعية وفصل الكلام. تَستخدم آليات الانتباه بشكل أساسي، حيث تسمح لها بمعالجة بيانات الإدخال بالتوازي بدلاً من التتابع، على عكس الشبكات العصبية المتكررة التقليدية (</w:t>
      </w:r>
      <w:r w:rsidRPr="008F084F">
        <w:rPr>
          <w:lang w:val="en-US"/>
        </w:rPr>
        <w:t>RNNs</w:t>
      </w:r>
      <w:r w:rsidRPr="008F084F">
        <w:rPr>
          <w:rtl/>
        </w:rPr>
        <w:t>)</w:t>
      </w:r>
      <w:r w:rsidR="00C87ED8">
        <w:rPr>
          <w:rFonts w:hint="cs"/>
          <w:rtl/>
          <w:lang w:val="en-US"/>
        </w:rPr>
        <w:t xml:space="preserve"> </w:t>
      </w:r>
      <w:r w:rsidR="00C87ED8">
        <w:rPr>
          <w:lang w:val="en-US"/>
        </w:rPr>
        <w:t>[2]</w:t>
      </w:r>
      <w:r w:rsidR="00C87ED8">
        <w:rPr>
          <w:rFonts w:hint="cs"/>
          <w:rtl/>
          <w:lang w:val="en-US"/>
        </w:rPr>
        <w:t>.</w:t>
      </w:r>
    </w:p>
    <w:p w14:paraId="55E466B2" w14:textId="77777777" w:rsidR="009D52AD" w:rsidRPr="008F084F" w:rsidRDefault="009D52AD" w:rsidP="00D87BA3">
      <w:pPr>
        <w:pStyle w:val="a9"/>
        <w:rPr>
          <w:rtl/>
          <w:lang w:val="en-US"/>
        </w:rPr>
      </w:pPr>
    </w:p>
    <w:p w14:paraId="012CDD17" w14:textId="77777777" w:rsidR="009D52AD" w:rsidRDefault="009D52AD" w:rsidP="00D87BA3">
      <w:pPr>
        <w:pStyle w:val="a9"/>
        <w:rPr>
          <w:rtl/>
        </w:rPr>
      </w:pPr>
    </w:p>
    <w:p w14:paraId="25EB8E02" w14:textId="2AC780FD" w:rsidR="00BF32F3" w:rsidRPr="00BF32F3" w:rsidRDefault="002309ED" w:rsidP="00657EBD">
      <w:pPr>
        <w:pStyle w:val="1"/>
      </w:pPr>
      <w:r>
        <w:t>-</w:t>
      </w:r>
      <w:r w:rsidR="00A93799">
        <w:t>5</w:t>
      </w:r>
      <w:r>
        <w:t>.2</w:t>
      </w:r>
      <w:r>
        <w:rPr>
          <w:rFonts w:hint="cs"/>
          <w:rtl/>
        </w:rPr>
        <w:t xml:space="preserve"> </w:t>
      </w:r>
      <w:r w:rsidR="004D3F2B" w:rsidRPr="00BF32F3">
        <w:rPr>
          <w:rtl/>
        </w:rPr>
        <w:t>نماذج اللغة الكبير</w:t>
      </w:r>
      <w:r w:rsidR="00075288">
        <w:rPr>
          <w:rFonts w:hint="cs"/>
          <w:rtl/>
        </w:rPr>
        <w:t>ة</w:t>
      </w:r>
      <w:r w:rsidR="004D3F2B" w:rsidRPr="00BF32F3">
        <w:rPr>
          <w:rtl/>
        </w:rPr>
        <w:t xml:space="preserve"> </w:t>
      </w:r>
      <w:r w:rsidR="004D3F2B" w:rsidRPr="00BF32F3">
        <w:rPr>
          <w:lang w:val="en-US"/>
        </w:rPr>
        <w:t>(large language models)</w:t>
      </w:r>
    </w:p>
    <w:p w14:paraId="58B3B380" w14:textId="7CB6418A" w:rsidR="00BF32F3" w:rsidRPr="00BF32F3" w:rsidRDefault="00BF32F3" w:rsidP="00BF32F3">
      <w:pPr>
        <w:pStyle w:val="a9"/>
        <w:rPr>
          <w:rtl/>
          <w:lang w:val="en-US"/>
        </w:rPr>
      </w:pPr>
      <w:r w:rsidRPr="00BF32F3">
        <w:rPr>
          <w:rtl/>
        </w:rPr>
        <w:t>هي نماذج لغوية إحصائية تستفيد من تقنيات التعلم العميق وخاصة</w:t>
      </w:r>
      <w:r w:rsidR="005166F2">
        <w:rPr>
          <w:rFonts w:hint="cs"/>
          <w:rtl/>
        </w:rPr>
        <w:t>ً</w:t>
      </w:r>
      <w:r w:rsidRPr="00BF32F3">
        <w:rPr>
          <w:rtl/>
        </w:rPr>
        <w:t xml:space="preserve"> هياكل المحولات لفهم اللغة البشري</w:t>
      </w:r>
      <w:r w:rsidR="00ED5C87">
        <w:rPr>
          <w:rFonts w:hint="cs"/>
          <w:rtl/>
        </w:rPr>
        <w:t>ّ</w:t>
      </w:r>
      <w:r w:rsidRPr="00BF32F3">
        <w:rPr>
          <w:rtl/>
        </w:rPr>
        <w:t xml:space="preserve">ة وتوليدها. تتميز هذه النماذج بحجمها الكبير، وغالبًا ما تحتوي على عشرات إلى مئات المليارات من المعاملات </w:t>
      </w:r>
      <w:r w:rsidRPr="00BF32F3">
        <w:rPr>
          <w:lang w:val="en-US"/>
        </w:rPr>
        <w:t>(parameters)</w:t>
      </w:r>
      <w:r w:rsidRPr="00BF32F3">
        <w:rPr>
          <w:rtl/>
        </w:rPr>
        <w:t xml:space="preserve">، </w:t>
      </w:r>
      <w:r w:rsidR="00E22135">
        <w:rPr>
          <w:rFonts w:hint="cs"/>
          <w:rtl/>
        </w:rPr>
        <w:t>إذ</w:t>
      </w:r>
      <w:r w:rsidR="00E01150">
        <w:rPr>
          <w:rFonts w:hint="cs"/>
          <w:rtl/>
        </w:rPr>
        <w:t xml:space="preserve"> </w:t>
      </w:r>
      <w:r w:rsidRPr="00BF32F3">
        <w:rPr>
          <w:rtl/>
        </w:rPr>
        <w:t>يتم تدريبها على كمي</w:t>
      </w:r>
      <w:r w:rsidR="0011146F">
        <w:rPr>
          <w:rFonts w:hint="cs"/>
          <w:rtl/>
        </w:rPr>
        <w:t>ّ</w:t>
      </w:r>
      <w:r w:rsidRPr="00BF32F3">
        <w:rPr>
          <w:rtl/>
        </w:rPr>
        <w:t>ات هائلة من بيانات النصوص من مصادر متنوعة مثل الكتب ومواقع الويب وبيانات المحادثة</w:t>
      </w:r>
      <w:r w:rsidR="00F47AFC">
        <w:t xml:space="preserve">[3] </w:t>
      </w:r>
      <w:r w:rsidR="00F47AFC">
        <w:rPr>
          <w:rFonts w:hint="cs"/>
          <w:rtl/>
        </w:rPr>
        <w:t>.</w:t>
      </w:r>
    </w:p>
    <w:p w14:paraId="00FA0800" w14:textId="77777777" w:rsidR="00BF32F3" w:rsidRPr="00BF32F3" w:rsidRDefault="00BF32F3" w:rsidP="00BF32F3">
      <w:pPr>
        <w:pStyle w:val="a9"/>
        <w:rPr>
          <w:lang w:val="en-US"/>
        </w:rPr>
      </w:pPr>
      <w:r w:rsidRPr="00BF32F3">
        <w:rPr>
          <w:rtl/>
        </w:rPr>
        <w:t>كمثال على هذه النماذج سلسلة</w:t>
      </w:r>
      <w:r w:rsidRPr="00BF32F3">
        <w:rPr>
          <w:lang w:val="en-US"/>
        </w:rPr>
        <w:t xml:space="preserve"> GPT </w:t>
      </w:r>
      <w:r w:rsidRPr="00BF32F3">
        <w:rPr>
          <w:rtl/>
        </w:rPr>
        <w:t xml:space="preserve">المقدمة من شركة </w:t>
      </w:r>
      <w:r w:rsidRPr="00BF32F3">
        <w:rPr>
          <w:lang w:val="en-US"/>
        </w:rPr>
        <w:t>OpenAI</w:t>
      </w:r>
      <w:r w:rsidRPr="00BF32F3">
        <w:rPr>
          <w:rtl/>
        </w:rPr>
        <w:t xml:space="preserve">، </w:t>
      </w:r>
      <w:r w:rsidRPr="00BF32F3">
        <w:rPr>
          <w:lang w:val="en-US"/>
        </w:rPr>
        <w:t>PALM</w:t>
      </w:r>
      <w:r w:rsidRPr="00BF32F3">
        <w:rPr>
          <w:rtl/>
        </w:rPr>
        <w:t xml:space="preserve"> المقدمة من </w:t>
      </w:r>
      <w:r w:rsidRPr="00BF32F3">
        <w:rPr>
          <w:lang w:val="en-US"/>
        </w:rPr>
        <w:t>Google</w:t>
      </w:r>
      <w:r w:rsidRPr="00BF32F3">
        <w:rPr>
          <w:rtl/>
        </w:rPr>
        <w:t xml:space="preserve"> و </w:t>
      </w:r>
      <w:r w:rsidRPr="00BF32F3">
        <w:rPr>
          <w:lang w:val="en-US"/>
        </w:rPr>
        <w:t>LLAMA</w:t>
      </w:r>
      <w:r w:rsidRPr="00BF32F3">
        <w:rPr>
          <w:rtl/>
        </w:rPr>
        <w:t xml:space="preserve"> من شركة </w:t>
      </w:r>
      <w:r w:rsidRPr="00BF32F3">
        <w:rPr>
          <w:lang w:val="en-US"/>
        </w:rPr>
        <w:t>Meta</w:t>
      </w:r>
      <w:r w:rsidRPr="00BF32F3">
        <w:rPr>
          <w:rtl/>
        </w:rPr>
        <w:t>.</w:t>
      </w:r>
    </w:p>
    <w:p w14:paraId="42DC7F35" w14:textId="77777777" w:rsidR="009D52AD" w:rsidRPr="00BF32F3" w:rsidRDefault="009D52AD" w:rsidP="00D87BA3">
      <w:pPr>
        <w:pStyle w:val="a9"/>
        <w:rPr>
          <w:rtl/>
          <w:lang w:val="en-US"/>
        </w:rPr>
      </w:pPr>
    </w:p>
    <w:p w14:paraId="138A2583" w14:textId="5C7589FC" w:rsidR="0061208C" w:rsidRPr="0061208C" w:rsidRDefault="00FB202B" w:rsidP="001A2DFC">
      <w:pPr>
        <w:pStyle w:val="1"/>
        <w:rPr>
          <w:lang w:val="en-US"/>
        </w:rPr>
      </w:pPr>
      <w:r>
        <w:t>-</w:t>
      </w:r>
      <w:r w:rsidR="001A2DFC">
        <w:t>6</w:t>
      </w:r>
      <w:r>
        <w:t>.2</w:t>
      </w:r>
      <w:r>
        <w:rPr>
          <w:rFonts w:hint="cs"/>
          <w:rtl/>
        </w:rPr>
        <w:t xml:space="preserve"> </w:t>
      </w:r>
      <w:r w:rsidR="00872000">
        <w:rPr>
          <w:rFonts w:hint="cs"/>
          <w:rtl/>
        </w:rPr>
        <w:t xml:space="preserve">هندسة الأوامر </w:t>
      </w:r>
      <w:r w:rsidR="00E166A7" w:rsidRPr="0061208C">
        <w:t>Prompt engineering</w:t>
      </w:r>
    </w:p>
    <w:p w14:paraId="31205844" w14:textId="77777777" w:rsidR="0061208C" w:rsidRPr="0061208C" w:rsidRDefault="0061208C" w:rsidP="0061208C">
      <w:pPr>
        <w:pStyle w:val="a9"/>
        <w:rPr>
          <w:rtl/>
        </w:rPr>
      </w:pPr>
      <w:r w:rsidRPr="0061208C">
        <w:rPr>
          <w:rtl/>
        </w:rPr>
        <w:t xml:space="preserve">الأمر أو المحفّز </w:t>
      </w:r>
      <w:r w:rsidRPr="0061208C">
        <w:rPr>
          <w:lang w:val="en-US"/>
        </w:rPr>
        <w:t>(Prompt)</w:t>
      </w:r>
      <w:r w:rsidRPr="0061208C">
        <w:rPr>
          <w:rtl/>
        </w:rPr>
        <w:t xml:space="preserve"> هو نص يتم تقديمه لنموذج لغوي لمساعدته على توليد استجابة</w:t>
      </w:r>
      <w:r w:rsidRPr="0061208C">
        <w:rPr>
          <w:lang w:val="en-US"/>
        </w:rPr>
        <w:t>.</w:t>
      </w:r>
    </w:p>
    <w:p w14:paraId="40E6E7B8" w14:textId="33ACCCEB" w:rsidR="0061208C" w:rsidRDefault="0061208C" w:rsidP="0061208C">
      <w:pPr>
        <w:pStyle w:val="a9"/>
        <w:rPr>
          <w:rtl/>
        </w:rPr>
      </w:pPr>
      <w:r w:rsidRPr="0061208C">
        <w:rPr>
          <w:rtl/>
        </w:rPr>
        <w:t xml:space="preserve">هندسة الأوامر </w:t>
      </w:r>
      <w:r w:rsidRPr="0061208C">
        <w:rPr>
          <w:lang w:val="en-US"/>
        </w:rPr>
        <w:t>(</w:t>
      </w:r>
      <w:r w:rsidRPr="0061208C">
        <w:t>Prompt engineering</w:t>
      </w:r>
      <w:r w:rsidRPr="0061208C">
        <w:rPr>
          <w:lang w:val="en-US"/>
        </w:rPr>
        <w:t>)</w:t>
      </w:r>
      <w:r w:rsidRPr="0061208C">
        <w:rPr>
          <w:rtl/>
        </w:rPr>
        <w:t xml:space="preserve"> هي عملية صياغة وتحسين التوجيهات للتواصل بشكل فعال مع نماذج اللغات الكبيرة </w:t>
      </w:r>
      <w:r w:rsidRPr="0061208C">
        <w:rPr>
          <w:lang w:val="en-US"/>
        </w:rPr>
        <w:t>(LLMs)</w:t>
      </w:r>
      <w:r w:rsidRPr="0061208C">
        <w:rPr>
          <w:rtl/>
        </w:rPr>
        <w:t>. هذه العملية مهمة للحصول على ردود دقيقة وذات صلة من النموذج. مع تطور نماذج اللغة، أصبحت مهارة هندسة الأوامر أساسية للمستخدمين الذين يريدون الاستفادة القصوى من نماذج اللغات الكبيرة وتحقيق أفضل النتائج في مختلف المجالات</w:t>
      </w:r>
      <w:r w:rsidR="00777BCC">
        <w:t xml:space="preserve">[4] </w:t>
      </w:r>
      <w:r w:rsidR="00504DBB">
        <w:rPr>
          <w:rFonts w:hint="cs"/>
          <w:rtl/>
        </w:rPr>
        <w:t>.</w:t>
      </w:r>
    </w:p>
    <w:p w14:paraId="59682A8F" w14:textId="77777777" w:rsidR="00AB3ED8" w:rsidRDefault="00AB3ED8" w:rsidP="0061208C">
      <w:pPr>
        <w:pStyle w:val="a9"/>
        <w:rPr>
          <w:rtl/>
          <w:lang w:val="en-US"/>
        </w:rPr>
      </w:pPr>
    </w:p>
    <w:p w14:paraId="737F16C7" w14:textId="77777777" w:rsidR="008E75A2" w:rsidRDefault="008E75A2" w:rsidP="0061208C">
      <w:pPr>
        <w:pStyle w:val="a9"/>
        <w:rPr>
          <w:rtl/>
          <w:lang w:val="en-US"/>
        </w:rPr>
      </w:pPr>
    </w:p>
    <w:p w14:paraId="3F22DDDB" w14:textId="77777777" w:rsidR="008E75A2" w:rsidRPr="0061208C" w:rsidRDefault="008E75A2" w:rsidP="0061208C">
      <w:pPr>
        <w:pStyle w:val="a9"/>
        <w:rPr>
          <w:lang w:val="en-US"/>
        </w:rPr>
      </w:pPr>
    </w:p>
    <w:p w14:paraId="75544E77" w14:textId="77777777" w:rsidR="0061208C" w:rsidRPr="0061208C" w:rsidRDefault="0061208C" w:rsidP="0061208C">
      <w:pPr>
        <w:pStyle w:val="a9"/>
        <w:rPr>
          <w:rtl/>
        </w:rPr>
      </w:pPr>
      <w:r w:rsidRPr="0061208C">
        <w:rPr>
          <w:rtl/>
        </w:rPr>
        <w:lastRenderedPageBreak/>
        <w:t>عند تصميم هذه التوجيهات يجب مراعاة المعايير التالية:</w:t>
      </w:r>
    </w:p>
    <w:p w14:paraId="3E531627" w14:textId="5A6E52BA" w:rsidR="0061208C" w:rsidRPr="0061208C" w:rsidRDefault="0061208C" w:rsidP="0061208C">
      <w:pPr>
        <w:pStyle w:val="a9"/>
        <w:numPr>
          <w:ilvl w:val="0"/>
          <w:numId w:val="44"/>
        </w:numPr>
        <w:rPr>
          <w:rtl/>
        </w:rPr>
      </w:pPr>
      <w:r w:rsidRPr="0061208C">
        <w:rPr>
          <w:rtl/>
        </w:rPr>
        <w:t xml:space="preserve">الوضوح: يجب أن تكون التوجيهات واضحة وسهلة الفهم، حيث يساعد ذلك على توليد إستجابة أكثر دقة من قبل النماذج اللغوية </w:t>
      </w:r>
      <w:r w:rsidRPr="0061208C">
        <w:rPr>
          <w:lang w:val="en-US"/>
        </w:rPr>
        <w:t>(LLMs)</w:t>
      </w:r>
      <w:r w:rsidR="0050045B">
        <w:rPr>
          <w:rFonts w:hint="cs"/>
          <w:rtl/>
        </w:rPr>
        <w:t xml:space="preserve"> </w:t>
      </w:r>
      <w:r w:rsidR="0050045B">
        <w:rPr>
          <w:lang w:val="en-US"/>
        </w:rPr>
        <w:t>[4]</w:t>
      </w:r>
      <w:r w:rsidR="0050045B">
        <w:rPr>
          <w:rFonts w:hint="cs"/>
          <w:rtl/>
          <w:lang w:val="en-US"/>
        </w:rPr>
        <w:t>.</w:t>
      </w:r>
    </w:p>
    <w:p w14:paraId="1485B7CD" w14:textId="3C0D2C5E" w:rsidR="0061208C" w:rsidRPr="0061208C" w:rsidRDefault="0061208C" w:rsidP="0061208C">
      <w:pPr>
        <w:pStyle w:val="a9"/>
        <w:numPr>
          <w:ilvl w:val="0"/>
          <w:numId w:val="44"/>
        </w:numPr>
        <w:rPr>
          <w:lang w:val="en-US"/>
        </w:rPr>
      </w:pPr>
      <w:r w:rsidRPr="0061208C">
        <w:rPr>
          <w:rtl/>
        </w:rPr>
        <w:t>إضافة قيود صريحة: يجب إضافة إرشادات وقيود محددة عند الطلب، حيث يساعد ذلك في تضييق نطاق تركيز النموذج اللغوي مما يؤدي إلى استجابة ذات صلة بالطلب</w:t>
      </w:r>
      <w:r w:rsidR="00F26450">
        <w:t xml:space="preserve">[4] </w:t>
      </w:r>
      <w:r w:rsidR="00F26450">
        <w:rPr>
          <w:rFonts w:hint="cs"/>
          <w:rtl/>
        </w:rPr>
        <w:t>.</w:t>
      </w:r>
    </w:p>
    <w:p w14:paraId="68E900F2" w14:textId="7F742F4A" w:rsidR="0061208C" w:rsidRPr="0061208C" w:rsidRDefault="0061208C" w:rsidP="0061208C">
      <w:pPr>
        <w:pStyle w:val="a9"/>
        <w:numPr>
          <w:ilvl w:val="0"/>
          <w:numId w:val="44"/>
        </w:numPr>
        <w:rPr>
          <w:lang w:val="en-US"/>
        </w:rPr>
      </w:pPr>
      <w:r w:rsidRPr="0061208C">
        <w:rPr>
          <w:rtl/>
        </w:rPr>
        <w:t>التجريب: يجب تجريب أنواع مختلفة من التوجيهات لمعرفة ما هو الأفضل، حيث أن تجربة تنسيقات مختلفة يمكن أن يساعد في اكتشاف طرق فعالة للتفاعل النموذج اللغوي</w:t>
      </w:r>
      <w:r w:rsidR="002C071A">
        <w:t xml:space="preserve">[4] </w:t>
      </w:r>
      <w:r w:rsidR="002C071A">
        <w:rPr>
          <w:rFonts w:hint="cs"/>
          <w:rtl/>
        </w:rPr>
        <w:t>.</w:t>
      </w:r>
    </w:p>
    <w:p w14:paraId="4DD63D13" w14:textId="41786E11" w:rsidR="0061208C" w:rsidRPr="0061208C" w:rsidRDefault="0061208C" w:rsidP="0061208C">
      <w:pPr>
        <w:pStyle w:val="a9"/>
        <w:numPr>
          <w:ilvl w:val="0"/>
          <w:numId w:val="44"/>
        </w:numPr>
        <w:rPr>
          <w:lang w:val="en-US"/>
        </w:rPr>
      </w:pPr>
      <w:r w:rsidRPr="0061208C">
        <w:rPr>
          <w:rtl/>
        </w:rPr>
        <w:t>تحسين التوجيهات باستمرار: يجب الاستمرار في تحسين التوجيهات بناءً على النتائج التي يعيدها النموذج اللغوي، حيث أن هذه العملية التكرارية يمكن أن تعمل على تحسين التوجيه بشكل كبير بمرور الوقت</w:t>
      </w:r>
      <w:r w:rsidR="008D7BCF">
        <w:t xml:space="preserve">[4] </w:t>
      </w:r>
      <w:r w:rsidR="008D7BCF">
        <w:rPr>
          <w:rFonts w:hint="cs"/>
          <w:rtl/>
        </w:rPr>
        <w:t>.</w:t>
      </w:r>
    </w:p>
    <w:p w14:paraId="2EF1D0BA" w14:textId="1B7EA8EA" w:rsidR="0061208C" w:rsidRPr="0061208C" w:rsidRDefault="0061208C" w:rsidP="0061208C">
      <w:pPr>
        <w:pStyle w:val="a9"/>
        <w:numPr>
          <w:ilvl w:val="0"/>
          <w:numId w:val="44"/>
        </w:numPr>
        <w:rPr>
          <w:lang w:val="en-US"/>
        </w:rPr>
      </w:pPr>
      <w:r w:rsidRPr="0061208C">
        <w:rPr>
          <w:rtl/>
        </w:rPr>
        <w:t xml:space="preserve">التحكم بمعاملات النموذج: يمكن أن يؤدي تغيير معامل مثل درجة الحرارة الخاصة بالنموذج </w:t>
      </w:r>
      <w:r w:rsidRPr="0061208C">
        <w:rPr>
          <w:lang w:val="en-US"/>
        </w:rPr>
        <w:t>(temperature)</w:t>
      </w:r>
      <w:r w:rsidRPr="0061208C">
        <w:rPr>
          <w:rtl/>
        </w:rPr>
        <w:t xml:space="preserve"> التي تحدد مدى إبداع النموذج إلى نتائج مختلفة، كما أن استخدام سلسلة من التوجيهات واحدة تلو الأخرى يؤدي إلى إنشاء تفاعلات أكثر تعقيداً مع النموذج</w:t>
      </w:r>
      <w:r w:rsidR="00575EC3">
        <w:t xml:space="preserve">[4] </w:t>
      </w:r>
      <w:r w:rsidR="00575EC3">
        <w:rPr>
          <w:rFonts w:hint="cs"/>
          <w:rtl/>
        </w:rPr>
        <w:t>.</w:t>
      </w:r>
    </w:p>
    <w:p w14:paraId="0DE14CB6" w14:textId="00ACE08A" w:rsidR="0061208C" w:rsidRPr="0061208C" w:rsidRDefault="0061208C" w:rsidP="0061208C">
      <w:pPr>
        <w:pStyle w:val="a9"/>
        <w:numPr>
          <w:ilvl w:val="0"/>
          <w:numId w:val="44"/>
        </w:numPr>
        <w:rPr>
          <w:lang w:val="en-US"/>
        </w:rPr>
      </w:pPr>
      <w:r w:rsidRPr="0061208C">
        <w:rPr>
          <w:rtl/>
        </w:rPr>
        <w:t>تقديم معلومات إضافية للتوجيه: إن إضافة سياق المهمة المطلوبة إلى التوجيهات يمكن أن تساعد</w:t>
      </w:r>
      <w:r w:rsidRPr="0061208C">
        <w:rPr>
          <w:rFonts w:hint="cs"/>
          <w:lang w:val="en-US"/>
        </w:rPr>
        <w:t xml:space="preserve"> </w:t>
      </w:r>
      <w:r w:rsidRPr="0061208C">
        <w:rPr>
          <w:rtl/>
        </w:rPr>
        <w:t>في إنتاج استجابات أكثر دقة وملاءمة. يكون هذا مفيدًا بشكل خاص عند التعامل مع مفاهيم مجردة أو مجالات متخصصة</w:t>
      </w:r>
      <w:r w:rsidR="00FE6D97">
        <w:t xml:space="preserve">[4] </w:t>
      </w:r>
      <w:r w:rsidR="00FE6D97">
        <w:rPr>
          <w:rFonts w:hint="cs"/>
          <w:rtl/>
        </w:rPr>
        <w:t>.</w:t>
      </w:r>
    </w:p>
    <w:p w14:paraId="17488D21" w14:textId="02D11999" w:rsidR="0061208C" w:rsidRPr="0061208C" w:rsidRDefault="0061208C" w:rsidP="00110AC4">
      <w:pPr>
        <w:pStyle w:val="a9"/>
        <w:numPr>
          <w:ilvl w:val="0"/>
          <w:numId w:val="44"/>
        </w:numPr>
        <w:rPr>
          <w:lang w:val="en-US"/>
        </w:rPr>
      </w:pPr>
      <w:r w:rsidRPr="0061208C">
        <w:rPr>
          <w:rtl/>
        </w:rPr>
        <w:t xml:space="preserve">تقديم أمثلة: يمكن أن يساعد إضافة مجموعة من الأمثلة للخرج المتوقع </w:t>
      </w:r>
      <w:r w:rsidRPr="0061208C">
        <w:rPr>
          <w:lang w:val="en-US"/>
        </w:rPr>
        <w:t>(Few-shot learning)</w:t>
      </w:r>
      <w:r w:rsidRPr="0061208C">
        <w:rPr>
          <w:rtl/>
        </w:rPr>
        <w:t xml:space="preserve"> ضمن التوجيه على الوصول لخرج أكثر دقة، حيث أن التعلم من خلال عدد قليل من الأمثلة يجعل النماذج قابلة للتكيف، خاصة</w:t>
      </w:r>
      <w:r w:rsidR="00D06120">
        <w:rPr>
          <w:rFonts w:hint="cs"/>
          <w:rtl/>
        </w:rPr>
        <w:t>ً</w:t>
      </w:r>
      <w:r w:rsidRPr="0061208C">
        <w:rPr>
          <w:rtl/>
        </w:rPr>
        <w:t xml:space="preserve"> في السيناريوهات ذات البيانات المحدودة، كما أن هذا الأسلوب يقلل من الإفراط في التجهيز</w:t>
      </w:r>
      <w:r w:rsidRPr="0061208C">
        <w:rPr>
          <w:lang w:val="en-US"/>
        </w:rPr>
        <w:t xml:space="preserve">(overfitting) </w:t>
      </w:r>
      <w:r w:rsidRPr="0061208C">
        <w:rPr>
          <w:rtl/>
        </w:rPr>
        <w:t xml:space="preserve"> و</w:t>
      </w:r>
      <w:r w:rsidR="009A5B55">
        <w:rPr>
          <w:rFonts w:hint="cs"/>
          <w:rtl/>
        </w:rPr>
        <w:t>ي</w:t>
      </w:r>
      <w:r w:rsidRPr="0061208C">
        <w:rPr>
          <w:rtl/>
        </w:rPr>
        <w:t>عزز المرونة والتخصيص والتكيف السريع مع المهام الجديدة</w:t>
      </w:r>
      <w:r w:rsidR="00AB04CF">
        <w:rPr>
          <w:rFonts w:hint="cs"/>
          <w:rtl/>
        </w:rPr>
        <w:t xml:space="preserve"> </w:t>
      </w:r>
      <w:r w:rsidR="00AB04CF">
        <w:rPr>
          <w:lang w:val="en-US"/>
        </w:rPr>
        <w:t>[5]</w:t>
      </w:r>
      <w:r w:rsidR="00AB04CF">
        <w:rPr>
          <w:rFonts w:hint="cs"/>
          <w:rtl/>
          <w:lang w:val="en-US"/>
        </w:rPr>
        <w:t>.</w:t>
      </w:r>
    </w:p>
    <w:p w14:paraId="555AE881" w14:textId="77777777" w:rsidR="0061208C" w:rsidRDefault="0061208C" w:rsidP="0061208C">
      <w:pPr>
        <w:pStyle w:val="a9"/>
        <w:rPr>
          <w:lang w:val="en-US"/>
        </w:rPr>
      </w:pPr>
    </w:p>
    <w:p w14:paraId="7014BF4B" w14:textId="77777777" w:rsidR="00C1552E" w:rsidRDefault="00C1552E" w:rsidP="0061208C">
      <w:pPr>
        <w:pStyle w:val="a9"/>
        <w:rPr>
          <w:lang w:val="en-US"/>
        </w:rPr>
      </w:pPr>
    </w:p>
    <w:p w14:paraId="5D8F35CD" w14:textId="77777777" w:rsidR="00C1552E" w:rsidRDefault="00C1552E" w:rsidP="0061208C">
      <w:pPr>
        <w:pStyle w:val="a9"/>
        <w:rPr>
          <w:lang w:val="en-US"/>
        </w:rPr>
      </w:pPr>
    </w:p>
    <w:p w14:paraId="2C6C92C3" w14:textId="77777777" w:rsidR="00C1552E" w:rsidRDefault="00C1552E" w:rsidP="0061208C">
      <w:pPr>
        <w:pStyle w:val="a9"/>
        <w:rPr>
          <w:lang w:val="en-US"/>
        </w:rPr>
      </w:pPr>
    </w:p>
    <w:p w14:paraId="2C5E10D4" w14:textId="77777777" w:rsidR="00C1552E" w:rsidRPr="0061208C" w:rsidRDefault="00C1552E" w:rsidP="0061208C">
      <w:pPr>
        <w:pStyle w:val="a9"/>
        <w:rPr>
          <w:lang w:val="en-US"/>
        </w:rPr>
      </w:pPr>
    </w:p>
    <w:p w14:paraId="1B213F37" w14:textId="4E8D8F1A" w:rsidR="00075341" w:rsidRPr="00075341" w:rsidRDefault="00493F02" w:rsidP="00540751">
      <w:pPr>
        <w:pStyle w:val="1"/>
        <w:rPr>
          <w:lang w:val="en-US"/>
        </w:rPr>
      </w:pPr>
      <w:r>
        <w:lastRenderedPageBreak/>
        <w:t>-</w:t>
      </w:r>
      <w:r w:rsidR="00EB081D">
        <w:t>7</w:t>
      </w:r>
      <w:r>
        <w:t>.2</w:t>
      </w:r>
      <w:r>
        <w:rPr>
          <w:rFonts w:hint="cs"/>
          <w:rtl/>
        </w:rPr>
        <w:t xml:space="preserve"> </w:t>
      </w:r>
      <w:r w:rsidR="00EF09AF">
        <w:rPr>
          <w:rFonts w:hint="cs"/>
          <w:rtl/>
        </w:rPr>
        <w:t xml:space="preserve">خوارزمية </w:t>
      </w:r>
      <w:r w:rsidR="00EF09AF">
        <w:rPr>
          <w:lang w:val="en-US"/>
        </w:rPr>
        <w:t>Split Miner</w:t>
      </w:r>
    </w:p>
    <w:p w14:paraId="67681AD0" w14:textId="4F15E222" w:rsidR="00075341" w:rsidRPr="00075341" w:rsidRDefault="00535783" w:rsidP="00075341">
      <w:pPr>
        <w:pStyle w:val="a9"/>
        <w:rPr>
          <w:lang w:val="en-US"/>
        </w:rPr>
      </w:pPr>
      <w:r>
        <w:rPr>
          <w:rFonts w:hint="cs"/>
          <w:rtl/>
        </w:rPr>
        <w:t>سجل الأحداث</w:t>
      </w:r>
      <w:r w:rsidR="00763563">
        <w:rPr>
          <w:rFonts w:hint="cs"/>
          <w:rtl/>
        </w:rPr>
        <w:t xml:space="preserve"> </w:t>
      </w:r>
      <w:r w:rsidR="00763563">
        <w:rPr>
          <w:lang w:val="en-US"/>
        </w:rPr>
        <w:t>(Event log)</w:t>
      </w:r>
      <w:r>
        <w:rPr>
          <w:rFonts w:hint="cs"/>
          <w:rtl/>
        </w:rPr>
        <w:t xml:space="preserve"> </w:t>
      </w:r>
      <w:r w:rsidR="00075341" w:rsidRPr="00075341">
        <w:rPr>
          <w:rtl/>
        </w:rPr>
        <w:t>هو ملف منظ</w:t>
      </w:r>
      <w:r w:rsidR="0004278A">
        <w:rPr>
          <w:rFonts w:hint="cs"/>
          <w:rtl/>
        </w:rPr>
        <w:t>َّ</w:t>
      </w:r>
      <w:r w:rsidR="00075341" w:rsidRPr="00075341">
        <w:rPr>
          <w:rtl/>
        </w:rPr>
        <w:t>م ي</w:t>
      </w:r>
      <w:r w:rsidR="00FB5677">
        <w:rPr>
          <w:rFonts w:hint="cs"/>
          <w:rtl/>
        </w:rPr>
        <w:t>ُ</w:t>
      </w:r>
      <w:r w:rsidR="00075341" w:rsidRPr="00075341">
        <w:rPr>
          <w:rtl/>
        </w:rPr>
        <w:t>سج</w:t>
      </w:r>
      <w:r w:rsidR="00FB5677">
        <w:rPr>
          <w:rFonts w:hint="cs"/>
          <w:rtl/>
        </w:rPr>
        <w:t>ِّ</w:t>
      </w:r>
      <w:r w:rsidR="00075341" w:rsidRPr="00075341">
        <w:rPr>
          <w:rtl/>
        </w:rPr>
        <w:t xml:space="preserve">ل تسلسل الأحداث (الأنشطة) المتعلقة بعملية </w:t>
      </w:r>
      <w:r w:rsidR="00075341" w:rsidRPr="00075341">
        <w:rPr>
          <w:lang w:val="en-US"/>
        </w:rPr>
        <w:t>(business process)</w:t>
      </w:r>
      <w:r w:rsidR="00075341" w:rsidRPr="00075341">
        <w:rPr>
          <w:rtl/>
        </w:rPr>
        <w:t xml:space="preserve"> معي</w:t>
      </w:r>
      <w:r w:rsidR="007507EC">
        <w:rPr>
          <w:rFonts w:hint="cs"/>
          <w:rtl/>
        </w:rPr>
        <w:t>ّ</w:t>
      </w:r>
      <w:r w:rsidR="00075341" w:rsidRPr="00075341">
        <w:rPr>
          <w:rtl/>
        </w:rPr>
        <w:t>نة.</w:t>
      </w:r>
    </w:p>
    <w:p w14:paraId="75E5EF27" w14:textId="1ECAD584" w:rsidR="00075341" w:rsidRPr="00075341" w:rsidRDefault="000C67C1" w:rsidP="00075341">
      <w:pPr>
        <w:pStyle w:val="a9"/>
        <w:rPr>
          <w:lang w:val="en-US"/>
        </w:rPr>
      </w:pPr>
      <w:r>
        <w:rPr>
          <w:lang w:val="en-US"/>
        </w:rPr>
        <w:t xml:space="preserve">Split </w:t>
      </w:r>
      <w:r w:rsidR="00FA423C">
        <w:rPr>
          <w:lang w:val="en-US"/>
        </w:rPr>
        <w:t>M</w:t>
      </w:r>
      <w:r w:rsidR="00A0504C">
        <w:rPr>
          <w:lang w:val="en-US"/>
        </w:rPr>
        <w:t>iner</w:t>
      </w:r>
      <w:r w:rsidR="0036523E">
        <w:rPr>
          <w:rFonts w:hint="cs"/>
          <w:rtl/>
          <w:lang w:val="en-US"/>
        </w:rPr>
        <w:t xml:space="preserve"> </w:t>
      </w:r>
      <w:r w:rsidR="00075341" w:rsidRPr="00075341">
        <w:rPr>
          <w:rtl/>
        </w:rPr>
        <w:t xml:space="preserve">هي خوارزمية آلية تعمل على إنشاء نماذج </w:t>
      </w:r>
      <w:r w:rsidR="00075341" w:rsidRPr="00075341">
        <w:rPr>
          <w:lang w:val="en-US"/>
        </w:rPr>
        <w:t>BPMN</w:t>
      </w:r>
      <w:r w:rsidR="00075341" w:rsidRPr="00075341">
        <w:rPr>
          <w:rtl/>
        </w:rPr>
        <w:t xml:space="preserve"> دقيقة وبسيطة إنطلاقاً من سجلات الأحداث</w:t>
      </w:r>
      <w:r w:rsidR="004A6CC9">
        <w:rPr>
          <w:rFonts w:hint="cs"/>
          <w:rtl/>
        </w:rPr>
        <w:t xml:space="preserve">. </w:t>
      </w:r>
      <w:r w:rsidR="003223EC">
        <w:rPr>
          <w:rFonts w:hint="cs"/>
          <w:rtl/>
        </w:rPr>
        <w:t>حيث</w:t>
      </w:r>
      <w:r w:rsidR="00075341" w:rsidRPr="00075341">
        <w:rPr>
          <w:rtl/>
        </w:rPr>
        <w:t xml:space="preserve"> تعالج المش</w:t>
      </w:r>
      <w:r w:rsidR="00AA6E41">
        <w:rPr>
          <w:rFonts w:hint="cs"/>
          <w:rtl/>
        </w:rPr>
        <w:t>اكل</w:t>
      </w:r>
      <w:r w:rsidR="00075341" w:rsidRPr="00075341">
        <w:rPr>
          <w:rtl/>
        </w:rPr>
        <w:t xml:space="preserve"> الشائعة في </w:t>
      </w:r>
      <w:r w:rsidR="00974EB4">
        <w:rPr>
          <w:rFonts w:hint="cs"/>
          <w:rtl/>
        </w:rPr>
        <w:t xml:space="preserve">بعض </w:t>
      </w:r>
      <w:r w:rsidR="00075341" w:rsidRPr="00075341">
        <w:rPr>
          <w:rtl/>
        </w:rPr>
        <w:t>طرق اكتشاف العملي</w:t>
      </w:r>
      <w:r w:rsidR="00D463F6">
        <w:rPr>
          <w:rFonts w:hint="cs"/>
          <w:rtl/>
        </w:rPr>
        <w:t>ات</w:t>
      </w:r>
      <w:r w:rsidR="00075341" w:rsidRPr="00075341">
        <w:rPr>
          <w:rtl/>
        </w:rPr>
        <w:t>، مثل إنتاج نماذج معق</w:t>
      </w:r>
      <w:r w:rsidR="002A10A9">
        <w:rPr>
          <w:rFonts w:hint="cs"/>
          <w:rtl/>
        </w:rPr>
        <w:t>ّ</w:t>
      </w:r>
      <w:r w:rsidR="00075341" w:rsidRPr="00075341">
        <w:rPr>
          <w:rtl/>
        </w:rPr>
        <w:t>دة للغاية أو نماذج لا تتناسب مع سجل الأحداث، حيث تحقق</w:t>
      </w:r>
      <w:r w:rsidR="00075341" w:rsidRPr="00075341">
        <w:rPr>
          <w:rFonts w:hint="cs"/>
          <w:lang w:val="en-US"/>
        </w:rPr>
        <w:t xml:space="preserve"> </w:t>
      </w:r>
      <w:r w:rsidR="00075341" w:rsidRPr="00075341">
        <w:rPr>
          <w:rtl/>
        </w:rPr>
        <w:t>التوازن بين بساطة النموذج وملاءمته ودقته مع الحفاظ على سرعة تنفيذ عالية</w:t>
      </w:r>
      <w:r w:rsidR="00E579B0">
        <w:rPr>
          <w:rFonts w:hint="cs"/>
          <w:rtl/>
          <w:lang w:val="en-US"/>
        </w:rPr>
        <w:t xml:space="preserve"> </w:t>
      </w:r>
      <w:r w:rsidR="00E579B0">
        <w:rPr>
          <w:lang w:val="en-US"/>
        </w:rPr>
        <w:t>[6]</w:t>
      </w:r>
      <w:r w:rsidR="00877D6D">
        <w:rPr>
          <w:rFonts w:hint="cs"/>
          <w:rtl/>
          <w:lang w:val="en-US"/>
        </w:rPr>
        <w:t>.</w:t>
      </w:r>
    </w:p>
    <w:p w14:paraId="50A7B70F" w14:textId="77777777" w:rsidR="009D52AD" w:rsidRPr="00075341" w:rsidRDefault="009D52AD" w:rsidP="00D87BA3">
      <w:pPr>
        <w:pStyle w:val="a9"/>
        <w:rPr>
          <w:lang w:val="en-US"/>
        </w:rPr>
      </w:pPr>
    </w:p>
    <w:p w14:paraId="5EFF0AEE" w14:textId="0969D85E" w:rsidR="009D52AD" w:rsidRDefault="00A96D56" w:rsidP="00DB49AE">
      <w:pPr>
        <w:pStyle w:val="1"/>
        <w:rPr>
          <w:rtl/>
        </w:rPr>
      </w:pPr>
      <w:r>
        <w:t>-</w:t>
      </w:r>
      <w:r w:rsidR="00282284">
        <w:t>8</w:t>
      </w:r>
      <w:r>
        <w:t>.2</w:t>
      </w:r>
      <w:r>
        <w:rPr>
          <w:rFonts w:hint="cs"/>
          <w:rtl/>
        </w:rPr>
        <w:t xml:space="preserve"> </w:t>
      </w:r>
      <w:r w:rsidR="00DB49AE" w:rsidRPr="00936793">
        <w:t>DevOps</w:t>
      </w:r>
    </w:p>
    <w:p w14:paraId="38C29ADA" w14:textId="06D2D4E5" w:rsidR="00936793" w:rsidRPr="0090652F" w:rsidRDefault="00936793" w:rsidP="004D5D60">
      <w:pPr>
        <w:pStyle w:val="a9"/>
        <w:rPr>
          <w:u w:val="single"/>
          <w:lang w:val="en-US"/>
        </w:rPr>
      </w:pPr>
      <w:r w:rsidRPr="00936793">
        <w:rPr>
          <w:rtl/>
        </w:rPr>
        <w:t>هي منهجية في تطوير البرمجيات تدمج بين فِرَق التطوير</w:t>
      </w:r>
      <w:r w:rsidRPr="00936793">
        <w:rPr>
          <w:lang w:val="en-US"/>
        </w:rPr>
        <w:t xml:space="preserve"> (development team) </w:t>
      </w:r>
      <w:r w:rsidRPr="00936793">
        <w:rPr>
          <w:rtl/>
        </w:rPr>
        <w:t>والتشغيل</w:t>
      </w:r>
      <w:r w:rsidRPr="00936793">
        <w:rPr>
          <w:lang w:val="en-US"/>
        </w:rPr>
        <w:t xml:space="preserve"> (operation team) </w:t>
      </w:r>
      <w:r w:rsidRPr="00936793">
        <w:rPr>
          <w:rtl/>
        </w:rPr>
        <w:t xml:space="preserve">لتعزيز التعاون وزيادة كفاءة العمل طوال دورة حياة تطوير البرمجيات. حيث أن تبني </w:t>
      </w:r>
      <w:r w:rsidRPr="00936793">
        <w:rPr>
          <w:lang w:val="en-US"/>
        </w:rPr>
        <w:t>DevOps</w:t>
      </w:r>
      <w:r w:rsidRPr="00936793">
        <w:rPr>
          <w:rtl/>
        </w:rPr>
        <w:t xml:space="preserve"> يمكن أن يحسن بشكل كبير من أمان وجودة البرمجيات وسرعة تسليمها</w:t>
      </w:r>
      <w:r w:rsidR="0090652F">
        <w:rPr>
          <w:rFonts w:hint="cs"/>
          <w:rtl/>
        </w:rPr>
        <w:t xml:space="preserve"> </w:t>
      </w:r>
      <w:r w:rsidR="0090652F">
        <w:rPr>
          <w:lang w:val="en-US"/>
        </w:rPr>
        <w:t>[7]</w:t>
      </w:r>
      <w:r w:rsidR="0090652F">
        <w:rPr>
          <w:rFonts w:hint="cs"/>
          <w:rtl/>
          <w:lang w:val="en-US"/>
        </w:rPr>
        <w:t>.</w:t>
      </w:r>
    </w:p>
    <w:p w14:paraId="1AFFBC1B" w14:textId="77777777" w:rsidR="004D5D60" w:rsidRPr="00936793" w:rsidRDefault="004D5D60" w:rsidP="004D5D60">
      <w:pPr>
        <w:pStyle w:val="a9"/>
        <w:rPr>
          <w:u w:val="single"/>
          <w:lang w:val="en-US"/>
        </w:rPr>
      </w:pPr>
    </w:p>
    <w:p w14:paraId="32E10CE3" w14:textId="74CB2886" w:rsidR="004D5D60" w:rsidRPr="00F37D14" w:rsidRDefault="004D5D60" w:rsidP="00F37D14">
      <w:pPr>
        <w:pStyle w:val="1"/>
      </w:pPr>
      <w:r>
        <w:t>-</w:t>
      </w:r>
      <w:r w:rsidR="00370803">
        <w:t>9</w:t>
      </w:r>
      <w:r>
        <w:t>.2</w:t>
      </w:r>
      <w:r>
        <w:rPr>
          <w:rFonts w:hint="cs"/>
          <w:rtl/>
        </w:rPr>
        <w:t xml:space="preserve"> </w:t>
      </w:r>
      <w:r w:rsidR="00F37D14" w:rsidRPr="00936793">
        <w:rPr>
          <w:lang w:val="en-US"/>
        </w:rPr>
        <w:t>Continuous Integration and Continuous Delivery (CI / CD)</w:t>
      </w:r>
    </w:p>
    <w:p w14:paraId="064765C5" w14:textId="6F8169BA" w:rsidR="009D52AD" w:rsidRPr="00B6125F" w:rsidRDefault="00936793" w:rsidP="00B6125F">
      <w:pPr>
        <w:pStyle w:val="a9"/>
        <w:rPr>
          <w:u w:val="single"/>
          <w:rtl/>
        </w:rPr>
      </w:pPr>
      <w:r w:rsidRPr="00936793">
        <w:rPr>
          <w:rtl/>
        </w:rPr>
        <w:t>يعد التكامل المستمر (</w:t>
      </w:r>
      <w:r w:rsidRPr="00936793">
        <w:rPr>
          <w:lang w:val="en-US"/>
        </w:rPr>
        <w:t>CI</w:t>
      </w:r>
      <w:r w:rsidRPr="00936793">
        <w:rPr>
          <w:rtl/>
        </w:rPr>
        <w:t>) والنشر المستمر (</w:t>
      </w:r>
      <w:r w:rsidRPr="00936793">
        <w:rPr>
          <w:lang w:val="en-US"/>
        </w:rPr>
        <w:t>CD</w:t>
      </w:r>
      <w:r w:rsidRPr="00936793">
        <w:rPr>
          <w:rtl/>
        </w:rPr>
        <w:t xml:space="preserve">) من الممارسات الأساسية في تطوير البرمجيات الحديثة، وخاصة ضمن أطر عمل </w:t>
      </w:r>
      <w:r w:rsidRPr="00936793">
        <w:rPr>
          <w:lang w:val="en-US"/>
        </w:rPr>
        <w:t>DevOps</w:t>
      </w:r>
      <w:r w:rsidRPr="00936793">
        <w:rPr>
          <w:rtl/>
        </w:rPr>
        <w:t xml:space="preserve">. يعمل </w:t>
      </w:r>
      <w:r w:rsidRPr="00936793">
        <w:rPr>
          <w:lang w:val="en-US"/>
        </w:rPr>
        <w:t>CI/CD</w:t>
      </w:r>
      <w:r w:rsidRPr="00936793">
        <w:rPr>
          <w:rtl/>
        </w:rPr>
        <w:t xml:space="preserve"> على أتمتة عمليات اختبار التطبيقات ونشرها، مما يمكن الفرق من تقديم التحديثات بسرعة وكفاءة بعد أي تغيير يحدث ضمن الرماز البرمجي </w:t>
      </w:r>
      <w:r w:rsidRPr="00936793">
        <w:rPr>
          <w:lang w:val="en-US"/>
        </w:rPr>
        <w:t>(source code)</w:t>
      </w:r>
      <w:r w:rsidR="002E023B">
        <w:rPr>
          <w:rFonts w:hint="cs"/>
          <w:rtl/>
          <w:lang w:val="en-US"/>
        </w:rPr>
        <w:t xml:space="preserve"> </w:t>
      </w:r>
      <w:r w:rsidR="002E023B">
        <w:rPr>
          <w:lang w:val="en-US"/>
        </w:rPr>
        <w:t>[7]</w:t>
      </w:r>
      <w:r w:rsidR="002E023B">
        <w:rPr>
          <w:rFonts w:hint="cs"/>
          <w:rtl/>
          <w:lang w:val="en-US"/>
        </w:rPr>
        <w:t>.</w:t>
      </w:r>
    </w:p>
    <w:p w14:paraId="3B218930" w14:textId="77777777" w:rsidR="009D52AD" w:rsidRDefault="009D52AD" w:rsidP="00D87BA3">
      <w:pPr>
        <w:pStyle w:val="a9"/>
        <w:rPr>
          <w:rtl/>
        </w:rPr>
      </w:pPr>
    </w:p>
    <w:p w14:paraId="50CE8D39" w14:textId="77777777" w:rsidR="009D52AD" w:rsidRDefault="009D52AD" w:rsidP="00D87BA3">
      <w:pPr>
        <w:pStyle w:val="a9"/>
      </w:pPr>
    </w:p>
    <w:p w14:paraId="303C6EE9" w14:textId="77777777" w:rsidR="00AB3D63" w:rsidRDefault="00AB3D63" w:rsidP="00D87BA3">
      <w:pPr>
        <w:pStyle w:val="a9"/>
      </w:pPr>
    </w:p>
    <w:p w14:paraId="20B2DECD" w14:textId="77777777" w:rsidR="00AB3D63" w:rsidRDefault="00AB3D63" w:rsidP="00D87BA3">
      <w:pPr>
        <w:pStyle w:val="a9"/>
        <w:rPr>
          <w:rtl/>
        </w:rPr>
      </w:pPr>
    </w:p>
    <w:p w14:paraId="06792508" w14:textId="06667950" w:rsidR="00DE6FF2" w:rsidRPr="009417D4" w:rsidRDefault="00DE6FF2" w:rsidP="009417D4">
      <w:pPr>
        <w:pStyle w:val="1"/>
        <w:rPr>
          <w:lang w:val="en-US"/>
        </w:rPr>
      </w:pPr>
      <w:r>
        <w:lastRenderedPageBreak/>
        <w:t>-</w:t>
      </w:r>
      <w:r w:rsidR="00926A0A">
        <w:t>10</w:t>
      </w:r>
      <w:r>
        <w:t>.2</w:t>
      </w:r>
      <w:r>
        <w:rPr>
          <w:rFonts w:hint="cs"/>
          <w:rtl/>
        </w:rPr>
        <w:t xml:space="preserve"> </w:t>
      </w:r>
      <w:r w:rsidR="008C324D">
        <w:rPr>
          <w:rFonts w:hint="cs"/>
          <w:rtl/>
        </w:rPr>
        <w:t xml:space="preserve">الخدمات المصغّرة </w:t>
      </w:r>
      <w:r w:rsidR="009417D4">
        <w:rPr>
          <w:lang w:val="en-US"/>
        </w:rPr>
        <w:t>(</w:t>
      </w:r>
      <w:r w:rsidR="009417D4" w:rsidRPr="009417D4">
        <w:rPr>
          <w:lang w:val="en-US"/>
        </w:rPr>
        <w:t>Microservices</w:t>
      </w:r>
      <w:r w:rsidR="009417D4">
        <w:rPr>
          <w:lang w:val="en-US"/>
        </w:rPr>
        <w:t>)</w:t>
      </w:r>
    </w:p>
    <w:p w14:paraId="1CA8962D" w14:textId="6D10B9E7" w:rsidR="00C97C3D" w:rsidRPr="00C97C3D" w:rsidRDefault="00C97C3D" w:rsidP="00C97C3D">
      <w:pPr>
        <w:pStyle w:val="a9"/>
        <w:rPr>
          <w:lang w:val="en-US"/>
        </w:rPr>
      </w:pPr>
      <w:r w:rsidRPr="00C97C3D">
        <w:rPr>
          <w:rtl/>
        </w:rPr>
        <w:t>تمثل الخدمات المصغ</w:t>
      </w:r>
      <w:r w:rsidR="0065687C">
        <w:rPr>
          <w:rFonts w:hint="cs"/>
          <w:rtl/>
        </w:rPr>
        <w:t>َّ</w:t>
      </w:r>
      <w:r w:rsidRPr="00C97C3D">
        <w:rPr>
          <w:rtl/>
        </w:rPr>
        <w:t xml:space="preserve">رة أسلوبًا معماريًا حديثًا يحلل التطبيقات التقليدية ذات الكتلة الواحدة </w:t>
      </w:r>
      <w:r w:rsidRPr="00C97C3D">
        <w:rPr>
          <w:lang w:val="en-US"/>
        </w:rPr>
        <w:t>(monolithic applications)</w:t>
      </w:r>
      <w:r w:rsidRPr="00C97C3D">
        <w:rPr>
          <w:rtl/>
        </w:rPr>
        <w:t xml:space="preserve"> إلى مجموعة من الخدمات الصغيرة الموزعة القابلة للنشر بشكل مستقل عن بعضها البعض. يعزز هذا النهج المرونة في بناء التطبيقات وقابلية التوسع ويزيد من إنتاجي</w:t>
      </w:r>
      <w:r w:rsidR="00931028">
        <w:rPr>
          <w:rFonts w:hint="cs"/>
          <w:rtl/>
        </w:rPr>
        <w:t>َّ</w:t>
      </w:r>
      <w:r w:rsidRPr="00C97C3D">
        <w:rPr>
          <w:rtl/>
        </w:rPr>
        <w:t xml:space="preserve">ة المطورين من خلال السماح للفِرق بالعمل بشكل مستقل على خدمات مختلفة بدعم من ممارسات </w:t>
      </w:r>
      <w:r w:rsidRPr="00C97C3D">
        <w:rPr>
          <w:lang w:val="en-US"/>
        </w:rPr>
        <w:t>DevOps</w:t>
      </w:r>
      <w:r w:rsidRPr="00C97C3D">
        <w:rPr>
          <w:rtl/>
        </w:rPr>
        <w:t xml:space="preserve"> </w:t>
      </w:r>
      <w:r w:rsidRPr="00C97C3D">
        <w:rPr>
          <w:rFonts w:hint="cs"/>
          <w:rtl/>
        </w:rPr>
        <w:t>و</w:t>
      </w:r>
      <w:r w:rsidRPr="00C97C3D">
        <w:rPr>
          <w:lang w:val="en-US"/>
        </w:rPr>
        <w:t>CI / CD</w:t>
      </w:r>
      <w:r w:rsidR="00DF42A0">
        <w:rPr>
          <w:rFonts w:hint="cs"/>
          <w:rtl/>
        </w:rPr>
        <w:t xml:space="preserve"> </w:t>
      </w:r>
      <w:r w:rsidR="00DF42A0">
        <w:rPr>
          <w:lang w:val="en-US"/>
        </w:rPr>
        <w:t>[8]</w:t>
      </w:r>
      <w:r w:rsidR="00DF42A0">
        <w:rPr>
          <w:rFonts w:hint="cs"/>
          <w:rtl/>
          <w:lang w:val="en-US"/>
        </w:rPr>
        <w:t>.</w:t>
      </w:r>
    </w:p>
    <w:p w14:paraId="2C23E380" w14:textId="6BBD8715" w:rsidR="003B390D" w:rsidRDefault="00C97C3D" w:rsidP="00EB4EC5">
      <w:pPr>
        <w:pStyle w:val="a9"/>
        <w:rPr>
          <w:rtl/>
          <w:lang w:val="en-US"/>
        </w:rPr>
      </w:pPr>
      <w:r w:rsidRPr="00C97C3D">
        <w:rPr>
          <w:rtl/>
        </w:rPr>
        <w:t>تتمي</w:t>
      </w:r>
      <w:r w:rsidR="006254EB">
        <w:rPr>
          <w:rFonts w:hint="cs"/>
          <w:rtl/>
        </w:rPr>
        <w:t>َّ</w:t>
      </w:r>
      <w:r w:rsidRPr="00C97C3D">
        <w:rPr>
          <w:rtl/>
        </w:rPr>
        <w:t xml:space="preserve">ز الخدمات المصغرة بتماسكها الداخلي العالي </w:t>
      </w:r>
      <w:r w:rsidRPr="00C97C3D">
        <w:rPr>
          <w:lang w:val="en-US"/>
        </w:rPr>
        <w:t>(high cohesion)</w:t>
      </w:r>
      <w:r w:rsidRPr="00C97C3D">
        <w:rPr>
          <w:rtl/>
        </w:rPr>
        <w:t xml:space="preserve"> وارتباطها الفضفاض </w:t>
      </w:r>
      <w:r w:rsidRPr="00C97C3D">
        <w:rPr>
          <w:lang w:val="en-US"/>
        </w:rPr>
        <w:t>(loose coupling)</w:t>
      </w:r>
      <w:r w:rsidRPr="00C97C3D">
        <w:rPr>
          <w:rtl/>
        </w:rPr>
        <w:t>، مما يسهل تطوير التطبيقات المعق</w:t>
      </w:r>
      <w:r w:rsidR="006254EB">
        <w:rPr>
          <w:rFonts w:hint="cs"/>
          <w:rtl/>
        </w:rPr>
        <w:t>َّ</w:t>
      </w:r>
      <w:r w:rsidRPr="00C97C3D">
        <w:rPr>
          <w:rtl/>
        </w:rPr>
        <w:t xml:space="preserve">دة من خلال واجهات برمجة تطبيقات </w:t>
      </w:r>
      <w:r w:rsidRPr="00C97C3D">
        <w:rPr>
          <w:lang w:val="en-US"/>
        </w:rPr>
        <w:t>(APIs)</w:t>
      </w:r>
      <w:r w:rsidRPr="00C97C3D">
        <w:rPr>
          <w:rtl/>
        </w:rPr>
        <w:t xml:space="preserve"> بسيطة ومحددة جيدًا</w:t>
      </w:r>
      <w:r w:rsidR="000809E9">
        <w:rPr>
          <w:rFonts w:hint="cs"/>
          <w:rtl/>
        </w:rPr>
        <w:t xml:space="preserve"> </w:t>
      </w:r>
      <w:r w:rsidR="000809E9">
        <w:rPr>
          <w:lang w:val="en-US"/>
        </w:rPr>
        <w:t>[8]</w:t>
      </w:r>
      <w:r w:rsidR="000809E9">
        <w:rPr>
          <w:rFonts w:hint="cs"/>
          <w:rtl/>
          <w:lang w:val="en-US"/>
        </w:rPr>
        <w:t>.</w:t>
      </w:r>
    </w:p>
    <w:p w14:paraId="1283B2D2" w14:textId="77777777" w:rsidR="00EB4EC5" w:rsidRPr="00EB4EC5" w:rsidRDefault="00EB4EC5" w:rsidP="00EB4EC5">
      <w:pPr>
        <w:pStyle w:val="a9"/>
        <w:rPr>
          <w:lang w:val="en-US"/>
        </w:rPr>
      </w:pPr>
    </w:p>
    <w:p w14:paraId="59323BBB" w14:textId="2D6F64D3" w:rsidR="00B43E0B" w:rsidRPr="009417D4" w:rsidRDefault="00B43E0B" w:rsidP="00521A1A">
      <w:pPr>
        <w:pStyle w:val="1"/>
        <w:rPr>
          <w:lang w:val="en-US"/>
        </w:rPr>
      </w:pPr>
      <w:r>
        <w:t>-1</w:t>
      </w:r>
      <w:r w:rsidR="003B390D">
        <w:t>1</w:t>
      </w:r>
      <w:r>
        <w:t>.2</w:t>
      </w:r>
      <w:r>
        <w:rPr>
          <w:rFonts w:hint="cs"/>
          <w:rtl/>
        </w:rPr>
        <w:t xml:space="preserve"> </w:t>
      </w:r>
      <w:r w:rsidR="00521A1A" w:rsidRPr="00521A1A">
        <w:rPr>
          <w:rtl/>
        </w:rPr>
        <w:t xml:space="preserve">الهندسة المعمارية السداسية </w:t>
      </w:r>
      <w:r w:rsidR="00521A1A" w:rsidRPr="00521A1A">
        <w:rPr>
          <w:lang w:val="en-US"/>
        </w:rPr>
        <w:t>(Hexagonal Architecture)</w:t>
      </w:r>
    </w:p>
    <w:p w14:paraId="6924408B" w14:textId="174B9382" w:rsidR="000238DE" w:rsidRDefault="000238DE" w:rsidP="000238DE">
      <w:pPr>
        <w:pStyle w:val="a9"/>
        <w:rPr>
          <w:rtl/>
          <w:lang w:val="en-US"/>
        </w:rPr>
      </w:pPr>
      <w:r w:rsidRPr="000238DE">
        <w:rPr>
          <w:rtl/>
        </w:rPr>
        <w:t xml:space="preserve">الهندسة المعمارية السداسية، والمعروفة أيضًا باسم نمط المنافذ والمحولات </w:t>
      </w:r>
      <w:r w:rsidRPr="000238DE">
        <w:rPr>
          <w:lang w:val="en-US"/>
        </w:rPr>
        <w:t>(ports and adapters pattern)</w:t>
      </w:r>
      <w:r w:rsidRPr="000238DE">
        <w:rPr>
          <w:rtl/>
        </w:rPr>
        <w:t xml:space="preserve">، هي نمط تصميمي يعزز مبدأ فصل الاهتمامات </w:t>
      </w:r>
      <w:r w:rsidRPr="000238DE">
        <w:rPr>
          <w:lang w:val="en-US"/>
        </w:rPr>
        <w:t>(separation of concerns)</w:t>
      </w:r>
      <w:r w:rsidRPr="000238DE">
        <w:rPr>
          <w:rtl/>
        </w:rPr>
        <w:t xml:space="preserve"> </w:t>
      </w:r>
      <w:r w:rsidRPr="000238DE">
        <w:rPr>
          <w:rFonts w:hint="cs"/>
          <w:rtl/>
        </w:rPr>
        <w:t>عند بناء الأنظمة البرمجية عن طريق عزل منطق العمل الأساسي للنظام عن آليات التعامل مع الأنظمة الخارجية، مثل قواعد البيانات أو واجهات المستخدم أو الخدمات الأخرى، مما يضمن بقاء النظام مرنًا وقابلًا للصيانة وقابلًا للتكيف مع التغيير</w:t>
      </w:r>
      <w:r w:rsidR="00532ADD">
        <w:rPr>
          <w:rFonts w:hint="cs"/>
          <w:rtl/>
        </w:rPr>
        <w:t xml:space="preserve"> </w:t>
      </w:r>
      <w:r w:rsidR="00532ADD">
        <w:rPr>
          <w:lang w:val="en-US"/>
        </w:rPr>
        <w:t>[9]</w:t>
      </w:r>
      <w:r w:rsidR="00532ADD">
        <w:rPr>
          <w:rFonts w:hint="cs"/>
          <w:rtl/>
          <w:lang w:val="en-US"/>
        </w:rPr>
        <w:t>.</w:t>
      </w:r>
    </w:p>
    <w:p w14:paraId="5DAA5CF8" w14:textId="77777777" w:rsidR="00EB4EC5" w:rsidRPr="000238DE" w:rsidRDefault="00EB4EC5" w:rsidP="000238DE">
      <w:pPr>
        <w:pStyle w:val="a9"/>
        <w:rPr>
          <w:rtl/>
          <w:lang w:val="en-US"/>
        </w:rPr>
      </w:pPr>
    </w:p>
    <w:p w14:paraId="33C20640" w14:textId="794DE37A" w:rsidR="00E2787E" w:rsidRPr="009D52AD" w:rsidRDefault="00E2787E" w:rsidP="005A6D16">
      <w:pPr>
        <w:pStyle w:val="2"/>
      </w:pPr>
      <w:r>
        <w:t>-</w:t>
      </w:r>
      <w:r w:rsidR="005F2665">
        <w:t>1</w:t>
      </w:r>
      <w:r>
        <w:t>.</w:t>
      </w:r>
      <w:r w:rsidR="005F2665">
        <w:t>11</w:t>
      </w:r>
      <w:r>
        <w:t>.</w:t>
      </w:r>
      <w:r w:rsidRPr="00201D55">
        <w:t>2</w:t>
      </w:r>
      <w:r w:rsidRPr="00201D55">
        <w:rPr>
          <w:rFonts w:hint="cs"/>
          <w:rtl/>
        </w:rPr>
        <w:t xml:space="preserve"> </w:t>
      </w:r>
      <w:r w:rsidR="005A6D16">
        <w:rPr>
          <w:rFonts w:hint="cs"/>
          <w:rtl/>
        </w:rPr>
        <w:t>الم</w:t>
      </w:r>
      <w:r w:rsidR="005A6D16" w:rsidRPr="005A6D16">
        <w:rPr>
          <w:rtl/>
          <w:lang w:val="fr-FR"/>
        </w:rPr>
        <w:t>فاهيم الرئيسية ضمن الهندسة المعمارية السد</w:t>
      </w:r>
      <w:r w:rsidR="00197A74">
        <w:rPr>
          <w:rFonts w:hint="cs"/>
          <w:rtl/>
          <w:lang w:val="fr-FR"/>
        </w:rPr>
        <w:t>ا</w:t>
      </w:r>
      <w:r w:rsidR="005A6D16" w:rsidRPr="005A6D16">
        <w:rPr>
          <w:rtl/>
          <w:lang w:val="fr-FR"/>
        </w:rPr>
        <w:t>سية</w:t>
      </w:r>
    </w:p>
    <w:p w14:paraId="29F2BAC1" w14:textId="0F31B6EE" w:rsidR="00A822FD" w:rsidRPr="00A822FD" w:rsidRDefault="00A822FD" w:rsidP="00A822FD">
      <w:pPr>
        <w:pStyle w:val="a9"/>
        <w:numPr>
          <w:ilvl w:val="0"/>
          <w:numId w:val="45"/>
        </w:numPr>
        <w:rPr>
          <w:lang w:val="en-US"/>
        </w:rPr>
      </w:pPr>
      <w:r w:rsidRPr="00A822FD">
        <w:rPr>
          <w:rtl/>
        </w:rPr>
        <w:t xml:space="preserve">منطق المجال الأساسي </w:t>
      </w:r>
      <w:r w:rsidRPr="00A822FD">
        <w:rPr>
          <w:lang w:val="en-US"/>
        </w:rPr>
        <w:t>(Core Domain Logic)</w:t>
      </w:r>
      <w:r w:rsidRPr="00A822FD">
        <w:rPr>
          <w:rtl/>
        </w:rPr>
        <w:t xml:space="preserve">: يحتوي المركز الأساسي من المعمارية، والذي يُشار إليه غالبًا باسم النواة </w:t>
      </w:r>
      <w:r w:rsidRPr="00A822FD">
        <w:rPr>
          <w:lang w:val="en-US"/>
        </w:rPr>
        <w:t>(core)</w:t>
      </w:r>
      <w:r w:rsidRPr="00A822FD">
        <w:rPr>
          <w:rtl/>
        </w:rPr>
        <w:t xml:space="preserve"> أو المجال </w:t>
      </w:r>
      <w:r w:rsidRPr="00A822FD">
        <w:rPr>
          <w:lang w:val="en-US"/>
        </w:rPr>
        <w:t>(domain)</w:t>
      </w:r>
      <w:r w:rsidRPr="00A822FD">
        <w:rPr>
          <w:rtl/>
        </w:rPr>
        <w:t xml:space="preserve"> </w:t>
      </w:r>
      <w:r w:rsidRPr="00A822FD">
        <w:rPr>
          <w:rFonts w:hint="cs"/>
          <w:rtl/>
        </w:rPr>
        <w:t xml:space="preserve">على منطق العمل الأساسي للنظام </w:t>
      </w:r>
      <w:r w:rsidRPr="00A822FD">
        <w:rPr>
          <w:lang w:val="en-US"/>
        </w:rPr>
        <w:t>(business logic)</w:t>
      </w:r>
      <w:r w:rsidRPr="00A822FD">
        <w:rPr>
          <w:rtl/>
        </w:rPr>
        <w:t>. حيث يكون مركز البنية مستقلاً عن أي أنظمة خارجية، مما يضمن أن المنطق الأساسي يمكن أن يتطور دون أن يكون مرتبطًا ارتباطًا وثيقًا بالخدمات الخارجية</w:t>
      </w:r>
      <w:r w:rsidR="00D56E46">
        <w:rPr>
          <w:rFonts w:hint="cs"/>
          <w:rtl/>
        </w:rPr>
        <w:t xml:space="preserve"> </w:t>
      </w:r>
      <w:r w:rsidR="00D56E46">
        <w:rPr>
          <w:lang w:val="en-US"/>
        </w:rPr>
        <w:t>[9]</w:t>
      </w:r>
      <w:r w:rsidR="00D56E46">
        <w:rPr>
          <w:rFonts w:hint="cs"/>
          <w:rtl/>
          <w:lang w:val="en-US"/>
        </w:rPr>
        <w:t>.</w:t>
      </w:r>
    </w:p>
    <w:p w14:paraId="5FF355C7" w14:textId="411F02B7" w:rsidR="00A822FD" w:rsidRDefault="00A822FD" w:rsidP="00A822FD">
      <w:pPr>
        <w:pStyle w:val="a9"/>
        <w:numPr>
          <w:ilvl w:val="0"/>
          <w:numId w:val="45"/>
        </w:numPr>
      </w:pPr>
      <w:r w:rsidRPr="00A822FD">
        <w:rPr>
          <w:rtl/>
        </w:rPr>
        <w:t xml:space="preserve">المنافذ </w:t>
      </w:r>
      <w:r w:rsidRPr="00A822FD">
        <w:rPr>
          <w:lang w:val="en-US"/>
        </w:rPr>
        <w:t>(Ports)</w:t>
      </w:r>
      <w:r w:rsidRPr="00A822FD">
        <w:rPr>
          <w:rtl/>
        </w:rPr>
        <w:t xml:space="preserve">: تُحدد المنافذ الواجهات البرمجية التي يتفاعل من خلالها المنطق الأساسي مع الأنظمة الخارجية. وهي تجريدات </w:t>
      </w:r>
      <w:r w:rsidRPr="00A822FD">
        <w:rPr>
          <w:lang w:val="en-US"/>
        </w:rPr>
        <w:t>(abstractions)</w:t>
      </w:r>
      <w:r w:rsidRPr="00A822FD">
        <w:rPr>
          <w:rtl/>
        </w:rPr>
        <w:t xml:space="preserve"> تسمح بتوصيل محولات </w:t>
      </w:r>
      <w:r w:rsidRPr="00A822FD">
        <w:rPr>
          <w:lang w:val="en-US"/>
        </w:rPr>
        <w:t>(adapters)</w:t>
      </w:r>
      <w:r w:rsidRPr="00A822FD">
        <w:rPr>
          <w:rtl/>
        </w:rPr>
        <w:t xml:space="preserve"> </w:t>
      </w:r>
      <w:r w:rsidRPr="00A822FD">
        <w:rPr>
          <w:rFonts w:hint="cs"/>
          <w:rtl/>
        </w:rPr>
        <w:t>مختلفة أو استبدالها دون التأثير على المنطق الأساسي</w:t>
      </w:r>
      <w:r w:rsidR="00057F37">
        <w:rPr>
          <w:rFonts w:hint="cs"/>
          <w:rtl/>
        </w:rPr>
        <w:t xml:space="preserve"> </w:t>
      </w:r>
      <w:r w:rsidR="00057F37">
        <w:rPr>
          <w:lang w:val="en-US"/>
        </w:rPr>
        <w:t>[9]</w:t>
      </w:r>
      <w:r w:rsidR="00057F37">
        <w:rPr>
          <w:rFonts w:hint="cs"/>
          <w:rtl/>
          <w:lang w:val="en-US"/>
        </w:rPr>
        <w:t>.</w:t>
      </w:r>
    </w:p>
    <w:p w14:paraId="1AC7E33A" w14:textId="3E435634" w:rsidR="009D52AD" w:rsidRPr="00F47A6A" w:rsidRDefault="00A822FD" w:rsidP="00F47A6A">
      <w:pPr>
        <w:pStyle w:val="a9"/>
        <w:numPr>
          <w:ilvl w:val="0"/>
          <w:numId w:val="45"/>
        </w:numPr>
        <w:rPr>
          <w:rtl/>
        </w:rPr>
      </w:pPr>
      <w:r w:rsidRPr="0070056B">
        <w:rPr>
          <w:rtl/>
          <w:lang w:val="en-US"/>
        </w:rPr>
        <w:lastRenderedPageBreak/>
        <w:t xml:space="preserve">المحولات </w:t>
      </w:r>
      <w:r w:rsidRPr="0070056B">
        <w:rPr>
          <w:lang w:val="en-US"/>
        </w:rPr>
        <w:t>(Adapters)</w:t>
      </w:r>
      <w:r w:rsidRPr="0070056B">
        <w:rPr>
          <w:rtl/>
          <w:lang w:val="en-US"/>
        </w:rPr>
        <w:t xml:space="preserve">: المحولات هي تنفيذات </w:t>
      </w:r>
      <w:r w:rsidRPr="0070056B">
        <w:rPr>
          <w:lang w:val="en-US"/>
        </w:rPr>
        <w:t>(Implementations)</w:t>
      </w:r>
      <w:r w:rsidRPr="0070056B">
        <w:rPr>
          <w:rtl/>
          <w:lang w:val="en-US"/>
        </w:rPr>
        <w:t xml:space="preserve"> للمنافذ. تعمل هذه العناصر كوسطاء بين المنطق الأساسي والأنظمة الخارجية، مثل قواعد البيانات أو واجهات المستخدم أو الخدمات الأخرى. تسمح المحولات للنظام بالتفاعل مع مكونات خارجية مختلفة دون تغيير النواة</w:t>
      </w:r>
      <w:r w:rsidR="00FB1D8C">
        <w:rPr>
          <w:rFonts w:hint="cs"/>
          <w:rtl/>
        </w:rPr>
        <w:t xml:space="preserve"> </w:t>
      </w:r>
      <w:r w:rsidR="00FB1D8C">
        <w:rPr>
          <w:lang w:val="en-US"/>
        </w:rPr>
        <w:t>[9]</w:t>
      </w:r>
      <w:r w:rsidR="00FB1D8C">
        <w:rPr>
          <w:rFonts w:hint="cs"/>
          <w:rtl/>
          <w:lang w:val="en-US"/>
        </w:rPr>
        <w:t>.</w:t>
      </w:r>
    </w:p>
    <w:p w14:paraId="5FA1FFA2" w14:textId="5108D307" w:rsidR="000F402A" w:rsidRPr="009D52AD" w:rsidRDefault="000F402A" w:rsidP="008930B2">
      <w:pPr>
        <w:pStyle w:val="2"/>
      </w:pPr>
      <w:r>
        <w:t>-</w:t>
      </w:r>
      <w:r w:rsidR="000B7F1E">
        <w:t>2</w:t>
      </w:r>
      <w:r>
        <w:t>.11.</w:t>
      </w:r>
      <w:r w:rsidRPr="00201D55">
        <w:t>2</w:t>
      </w:r>
      <w:r w:rsidRPr="00201D55">
        <w:rPr>
          <w:rFonts w:hint="cs"/>
          <w:rtl/>
        </w:rPr>
        <w:t xml:space="preserve"> </w:t>
      </w:r>
      <w:r w:rsidR="008930B2" w:rsidRPr="008930B2">
        <w:rPr>
          <w:rtl/>
        </w:rPr>
        <w:t>محاسن ومساوئ هذه البنية</w:t>
      </w:r>
    </w:p>
    <w:p w14:paraId="6AB0056F" w14:textId="7DCD765F" w:rsidR="00D42587" w:rsidRDefault="00332F55" w:rsidP="00D42587">
      <w:pPr>
        <w:pStyle w:val="a9"/>
        <w:rPr>
          <w:rtl/>
          <w:lang w:val="en-US"/>
        </w:rPr>
      </w:pPr>
      <w:r w:rsidRPr="00332F55">
        <w:rPr>
          <w:rtl/>
          <w:lang w:val="en-US"/>
        </w:rPr>
        <w:t>تقدم هذه الهندسة المعمارية العديد من الفوائد، بما في ذلك تحسين الصيانة من خلال الفصل الواضح بين المكونات، والمرونة التي تسمح باستبدال المحولات دون التأثير على المنطق الأساسي، فضلاً عن تحسين إمكانية اختبار المكونات الأساسية بشكل مستقل. ومع ذلك، فإنها تتضمن أيضًا بعض العيوب، مثل زيادة التعقيد نتيجة الطبقات الإضافية، ما قد يكون غير ضروري في المشاريع الصغيرة، فضلاً عن منحني التعلم الأكثر حد</w:t>
      </w:r>
      <w:r w:rsidR="000571CE">
        <w:rPr>
          <w:rFonts w:hint="cs"/>
          <w:rtl/>
          <w:lang w:val="en-US"/>
        </w:rPr>
        <w:t>َّ</w:t>
      </w:r>
      <w:r w:rsidRPr="00332F55">
        <w:rPr>
          <w:rtl/>
          <w:lang w:val="en-US"/>
        </w:rPr>
        <w:t>ة</w:t>
      </w:r>
      <w:r w:rsidR="000571CE">
        <w:rPr>
          <w:rFonts w:hint="cs"/>
          <w:rtl/>
          <w:lang w:val="en-US"/>
        </w:rPr>
        <w:t>ً</w:t>
      </w:r>
      <w:r w:rsidRPr="00332F55">
        <w:rPr>
          <w:rtl/>
          <w:lang w:val="en-US"/>
        </w:rPr>
        <w:t xml:space="preserve"> للمطورين الذين يحتاجون إلى فهم وتطبيق مبادئ المنافذ والمحولات</w:t>
      </w:r>
      <w:r w:rsidR="00570E5E">
        <w:rPr>
          <w:rFonts w:hint="cs"/>
          <w:rtl/>
        </w:rPr>
        <w:t xml:space="preserve"> </w:t>
      </w:r>
      <w:r w:rsidR="00570E5E">
        <w:rPr>
          <w:lang w:val="en-US"/>
        </w:rPr>
        <w:t>[9]</w:t>
      </w:r>
      <w:r w:rsidR="00570E5E">
        <w:rPr>
          <w:rFonts w:hint="cs"/>
          <w:rtl/>
          <w:lang w:val="en-US"/>
        </w:rPr>
        <w:t>.</w:t>
      </w:r>
    </w:p>
    <w:p w14:paraId="7D9BA4B6" w14:textId="77777777" w:rsidR="00D42587" w:rsidRDefault="00D42587" w:rsidP="00D42587">
      <w:pPr>
        <w:pStyle w:val="a9"/>
        <w:rPr>
          <w:rtl/>
          <w:lang w:val="en-US"/>
        </w:rPr>
      </w:pPr>
    </w:p>
    <w:p w14:paraId="13EEBBE6" w14:textId="658FEA00" w:rsidR="00D42587" w:rsidRPr="009417D4" w:rsidRDefault="00D42587" w:rsidP="003844B2">
      <w:pPr>
        <w:pStyle w:val="1"/>
        <w:rPr>
          <w:lang w:val="en-US"/>
        </w:rPr>
      </w:pPr>
      <w:r>
        <w:t>-1</w:t>
      </w:r>
      <w:r w:rsidR="00EB33FD">
        <w:t>2</w:t>
      </w:r>
      <w:r>
        <w:t>.2</w:t>
      </w:r>
      <w:r>
        <w:rPr>
          <w:rFonts w:hint="cs"/>
          <w:rtl/>
        </w:rPr>
        <w:t xml:space="preserve"> </w:t>
      </w:r>
      <w:r w:rsidR="003844B2" w:rsidRPr="003844B2">
        <w:rPr>
          <w:lang w:val="en-US"/>
        </w:rPr>
        <w:t>Partially Ordered Workflow Language</w:t>
      </w:r>
      <w:r w:rsidR="006637CB">
        <w:rPr>
          <w:lang w:val="en-US"/>
        </w:rPr>
        <w:t xml:space="preserve"> (POWL)</w:t>
      </w:r>
    </w:p>
    <w:p w14:paraId="1AA31F0B" w14:textId="54E5F1B7" w:rsidR="00B00813" w:rsidRPr="00B00813" w:rsidRDefault="00EE7F72" w:rsidP="00B00813">
      <w:pPr>
        <w:pStyle w:val="a9"/>
        <w:rPr>
          <w:lang w:val="en-US"/>
        </w:rPr>
      </w:pPr>
      <w:r w:rsidRPr="00EE7F72">
        <w:rPr>
          <w:rtl/>
          <w:lang w:val="en-US"/>
        </w:rPr>
        <w:t>هو تمثيل بياني مرتب جزئيا</w:t>
      </w:r>
      <w:r w:rsidR="0062774E">
        <w:rPr>
          <w:rFonts w:hint="cs"/>
          <w:rtl/>
          <w:lang w:val="en-US"/>
        </w:rPr>
        <w:t>ً</w:t>
      </w:r>
      <w:r w:rsidRPr="00EE7F72">
        <w:rPr>
          <w:rtl/>
          <w:lang w:val="en-US"/>
        </w:rPr>
        <w:t xml:space="preserve"> </w:t>
      </w:r>
      <w:r w:rsidR="006B6D3A">
        <w:rPr>
          <w:rFonts w:hint="cs"/>
          <w:rtl/>
          <w:lang w:val="en-US"/>
        </w:rPr>
        <w:t>يستخدم لنمذجة عمليات الأعمال</w:t>
      </w:r>
      <w:r w:rsidRPr="00EE7F72">
        <w:rPr>
          <w:rtl/>
          <w:lang w:val="en-US"/>
        </w:rPr>
        <w:t xml:space="preserve">، </w:t>
      </w:r>
      <w:r w:rsidR="00A65AF3">
        <w:rPr>
          <w:rFonts w:hint="cs"/>
          <w:rtl/>
          <w:lang w:val="en-US"/>
        </w:rPr>
        <w:t>ي</w:t>
      </w:r>
      <w:r w:rsidR="00A61690">
        <w:rPr>
          <w:rFonts w:hint="cs"/>
          <w:rtl/>
          <w:lang w:val="en-US"/>
        </w:rPr>
        <w:t xml:space="preserve">حتوي هذا التمثيل على </w:t>
      </w:r>
      <w:r w:rsidR="004D574C">
        <w:rPr>
          <w:rFonts w:hint="cs"/>
          <w:rtl/>
          <w:lang w:val="en-US"/>
        </w:rPr>
        <w:t>عناصر تساعد</w:t>
      </w:r>
      <w:r w:rsidR="00B93E8D">
        <w:rPr>
          <w:rFonts w:hint="cs"/>
          <w:rtl/>
          <w:lang w:val="en-US"/>
        </w:rPr>
        <w:t xml:space="preserve"> في نمذجة</w:t>
      </w:r>
      <w:r w:rsidRPr="00EE7F72">
        <w:rPr>
          <w:rtl/>
          <w:lang w:val="en-US"/>
        </w:rPr>
        <w:t xml:space="preserve"> </w:t>
      </w:r>
      <w:r w:rsidR="00B93E8D">
        <w:rPr>
          <w:rFonts w:hint="cs"/>
          <w:rtl/>
          <w:lang w:val="en-US"/>
        </w:rPr>
        <w:t>ال</w:t>
      </w:r>
      <w:r w:rsidRPr="00EE7F72">
        <w:rPr>
          <w:rtl/>
          <w:lang w:val="en-US"/>
        </w:rPr>
        <w:t>تدف</w:t>
      </w:r>
      <w:r w:rsidR="00B55799">
        <w:rPr>
          <w:rFonts w:hint="cs"/>
          <w:rtl/>
          <w:lang w:val="en-US"/>
        </w:rPr>
        <w:t xml:space="preserve">ق </w:t>
      </w:r>
      <w:r w:rsidR="002266C2">
        <w:rPr>
          <w:rFonts w:hint="cs"/>
          <w:rtl/>
          <w:lang w:val="en-US"/>
        </w:rPr>
        <w:t xml:space="preserve">بين عناصر المخطط </w:t>
      </w:r>
      <w:r w:rsidR="006A110F">
        <w:rPr>
          <w:rFonts w:hint="cs"/>
          <w:rtl/>
          <w:lang w:val="en-US"/>
        </w:rPr>
        <w:t>والقرارات</w:t>
      </w:r>
      <w:r w:rsidR="00F056BE">
        <w:rPr>
          <w:rFonts w:hint="cs"/>
          <w:rtl/>
          <w:lang w:val="en-US"/>
        </w:rPr>
        <w:t xml:space="preserve"> ضمن العملية</w:t>
      </w:r>
      <w:r w:rsidR="006A110F">
        <w:rPr>
          <w:rFonts w:hint="cs"/>
          <w:rtl/>
          <w:lang w:val="en-US"/>
        </w:rPr>
        <w:t xml:space="preserve"> </w:t>
      </w:r>
      <w:r w:rsidR="005104B2">
        <w:rPr>
          <w:rFonts w:hint="cs"/>
          <w:rtl/>
          <w:lang w:val="en-US"/>
        </w:rPr>
        <w:t>والحلقات</w:t>
      </w:r>
      <w:r w:rsidR="00AD7ADF">
        <w:rPr>
          <w:rFonts w:hint="cs"/>
          <w:rtl/>
          <w:lang w:val="en-US"/>
        </w:rPr>
        <w:t xml:space="preserve"> </w:t>
      </w:r>
      <w:r w:rsidR="00AD7ADF">
        <w:rPr>
          <w:lang w:val="en-US"/>
        </w:rPr>
        <w:t>[15]</w:t>
      </w:r>
      <w:r w:rsidR="00AD7ADF">
        <w:rPr>
          <w:rFonts w:hint="cs"/>
          <w:rtl/>
          <w:lang w:val="en-US"/>
        </w:rPr>
        <w:t>.</w:t>
      </w:r>
    </w:p>
    <w:p w14:paraId="18D85EF4" w14:textId="1C2004AC" w:rsidR="00D42587" w:rsidRDefault="00F11613" w:rsidP="00B00813">
      <w:pPr>
        <w:pStyle w:val="a9"/>
        <w:rPr>
          <w:rtl/>
          <w:lang w:val="en-US"/>
        </w:rPr>
      </w:pPr>
      <w:r>
        <w:rPr>
          <w:rFonts w:hint="cs"/>
          <w:rtl/>
          <w:lang w:val="en-US"/>
        </w:rPr>
        <w:t>يتميز هذا التمثيل بمجموعة من الخصائص أهمها:</w:t>
      </w:r>
    </w:p>
    <w:p w14:paraId="1EACC44D" w14:textId="4C085459" w:rsidR="00602F07" w:rsidRDefault="00F11613" w:rsidP="008844E2">
      <w:pPr>
        <w:pStyle w:val="a9"/>
        <w:numPr>
          <w:ilvl w:val="0"/>
          <w:numId w:val="47"/>
        </w:numPr>
        <w:rPr>
          <w:lang w:val="en-US"/>
        </w:rPr>
      </w:pPr>
      <w:r w:rsidRPr="00F11613">
        <w:rPr>
          <w:rtl/>
          <w:lang w:val="en-US"/>
        </w:rPr>
        <w:t>البساطة: تمكن الطبيعة الهرمية لـ</w:t>
      </w:r>
      <w:r w:rsidRPr="00F11613">
        <w:rPr>
          <w:lang w:val="en-US"/>
        </w:rPr>
        <w:t xml:space="preserve"> POWL </w:t>
      </w:r>
      <w:r w:rsidRPr="00F11613">
        <w:rPr>
          <w:rtl/>
          <w:lang w:val="en-US"/>
        </w:rPr>
        <w:t>من إنشاء نموذج مبسط من خلال إنشاء نماذج متكررة ودمجها في نماذج أكبر</w:t>
      </w:r>
      <w:r w:rsidR="00DE20E3">
        <w:rPr>
          <w:rFonts w:hint="cs"/>
          <w:rtl/>
          <w:lang w:val="en-US"/>
        </w:rPr>
        <w:t xml:space="preserve"> </w:t>
      </w:r>
      <w:r w:rsidR="00DE20E3">
        <w:rPr>
          <w:lang w:val="en-US"/>
        </w:rPr>
        <w:t>[15]</w:t>
      </w:r>
      <w:r w:rsidR="00DE20E3">
        <w:rPr>
          <w:rFonts w:hint="cs"/>
          <w:rtl/>
          <w:lang w:val="en-US"/>
        </w:rPr>
        <w:t>.</w:t>
      </w:r>
    </w:p>
    <w:p w14:paraId="12B5345F" w14:textId="362F5502" w:rsidR="00D42587" w:rsidRPr="00615D25" w:rsidRDefault="00713A27" w:rsidP="00615D25">
      <w:pPr>
        <w:pStyle w:val="a9"/>
        <w:numPr>
          <w:ilvl w:val="0"/>
          <w:numId w:val="47"/>
        </w:numPr>
        <w:rPr>
          <w:rtl/>
          <w:lang w:val="en-US"/>
        </w:rPr>
      </w:pPr>
      <w:r w:rsidRPr="00615D25">
        <w:rPr>
          <w:rtl/>
          <w:lang w:val="en-US"/>
        </w:rPr>
        <w:t xml:space="preserve">القوة التعبيرية: يدعم مجموعة </w:t>
      </w:r>
      <w:r w:rsidR="004B4377">
        <w:rPr>
          <w:rFonts w:hint="cs"/>
          <w:rtl/>
          <w:lang w:val="en-US"/>
        </w:rPr>
        <w:t>واسعة</w:t>
      </w:r>
      <w:r w:rsidRPr="00615D25">
        <w:rPr>
          <w:rtl/>
          <w:lang w:val="en-US"/>
        </w:rPr>
        <w:t xml:space="preserve"> من هياكل العمليات</w:t>
      </w:r>
      <w:r w:rsidR="00050803">
        <w:rPr>
          <w:rFonts w:hint="cs"/>
          <w:rtl/>
          <w:lang w:val="en-US"/>
        </w:rPr>
        <w:t xml:space="preserve">، حيث </w:t>
      </w:r>
      <w:r w:rsidR="00A242E6">
        <w:rPr>
          <w:rFonts w:hint="cs"/>
          <w:rtl/>
          <w:lang w:val="en-US"/>
        </w:rPr>
        <w:t xml:space="preserve">يسمح </w:t>
      </w:r>
      <w:r w:rsidRPr="00615D25">
        <w:rPr>
          <w:rtl/>
          <w:lang w:val="en-US"/>
        </w:rPr>
        <w:t xml:space="preserve">بنمذجة التبعيات المعقدة غير الهرمية مع الحفاظ على ضمانات الجودة </w:t>
      </w:r>
      <w:r w:rsidR="005B769D">
        <w:rPr>
          <w:rFonts w:hint="cs"/>
          <w:rtl/>
          <w:lang w:val="en-US"/>
        </w:rPr>
        <w:t>ل</w:t>
      </w:r>
      <w:r w:rsidRPr="00615D25">
        <w:rPr>
          <w:rtl/>
          <w:lang w:val="en-US"/>
        </w:rPr>
        <w:t>لغات نمذجة العمليات الهرمية</w:t>
      </w:r>
      <w:r w:rsidR="00100AEB">
        <w:rPr>
          <w:rFonts w:hint="cs"/>
          <w:rtl/>
          <w:lang w:val="en-US"/>
        </w:rPr>
        <w:t xml:space="preserve"> </w:t>
      </w:r>
      <w:r w:rsidR="00100AEB">
        <w:rPr>
          <w:lang w:val="en-US"/>
        </w:rPr>
        <w:t>[15]</w:t>
      </w:r>
      <w:r w:rsidR="00100AEB">
        <w:rPr>
          <w:rFonts w:hint="cs"/>
          <w:rtl/>
          <w:lang w:val="en-US"/>
        </w:rPr>
        <w:t>.</w:t>
      </w:r>
    </w:p>
    <w:p w14:paraId="4179B597" w14:textId="77777777" w:rsidR="00D42587" w:rsidRPr="000F402A" w:rsidRDefault="00D42587" w:rsidP="00D42587">
      <w:pPr>
        <w:pStyle w:val="a9"/>
        <w:rPr>
          <w:rtl/>
          <w:lang w:val="en-US"/>
        </w:rPr>
      </w:pPr>
    </w:p>
    <w:p w14:paraId="10C04984" w14:textId="77777777" w:rsidR="00C4167C" w:rsidRDefault="00C4167C" w:rsidP="0006044F">
      <w:pPr>
        <w:pStyle w:val="ad"/>
        <w:rPr>
          <w:lang w:val="fr-FR"/>
        </w:rPr>
      </w:pPr>
      <w:bookmarkStart w:id="51" w:name="_Toc242697842"/>
    </w:p>
    <w:p w14:paraId="5C4F4A87" w14:textId="77777777" w:rsidR="00C4167C" w:rsidRDefault="00C4167C">
      <w:pPr>
        <w:bidi w:val="0"/>
        <w:spacing w:after="200" w:line="276" w:lineRule="auto"/>
        <w:ind w:firstLine="720"/>
        <w:jc w:val="both"/>
        <w:rPr>
          <w:sz w:val="44"/>
          <w:szCs w:val="44"/>
          <w:lang w:val="fr-FR"/>
        </w:rPr>
      </w:pPr>
      <w:r>
        <w:rPr>
          <w:lang w:val="fr-FR"/>
        </w:rPr>
        <w:br w:type="page"/>
      </w:r>
    </w:p>
    <w:p w14:paraId="7D179AD7" w14:textId="3BD1023A" w:rsidR="00295B67" w:rsidRDefault="0006044F" w:rsidP="0006044F">
      <w:pPr>
        <w:pStyle w:val="ad"/>
        <w:rPr>
          <w:rtl/>
          <w:lang w:val="fr-FR"/>
        </w:rPr>
      </w:pPr>
      <w:r>
        <w:rPr>
          <w:rFonts w:hint="cs"/>
          <w:rtl/>
          <w:lang w:val="fr-FR"/>
        </w:rPr>
        <w:lastRenderedPageBreak/>
        <w:t>الفصل الثالث</w:t>
      </w:r>
      <w:bookmarkEnd w:id="51"/>
    </w:p>
    <w:p w14:paraId="0D9C2EF5" w14:textId="1CE153BD" w:rsidR="0006044F" w:rsidRDefault="00AE0A24" w:rsidP="0004245F">
      <w:pPr>
        <w:pStyle w:val="ae"/>
        <w:rPr>
          <w:rtl/>
          <w:lang w:val="fr-FR"/>
        </w:rPr>
      </w:pPr>
      <w:r>
        <w:rPr>
          <w:rFonts w:hint="cs"/>
          <w:rtl/>
          <w:lang w:val="fr-FR"/>
        </w:rPr>
        <w:t>الدراسة المرجعية</w:t>
      </w:r>
    </w:p>
    <w:p w14:paraId="3BC2226E" w14:textId="4198B1F8" w:rsidR="0006044F" w:rsidRDefault="00AD796F" w:rsidP="00F52905">
      <w:pPr>
        <w:pStyle w:val="ac"/>
        <w:rPr>
          <w:rtl/>
          <w:lang w:val="fr-FR"/>
        </w:rPr>
      </w:pPr>
      <w:bookmarkStart w:id="52" w:name="_Toc242436687"/>
      <w:bookmarkStart w:id="53" w:name="_Toc242697112"/>
      <w:bookmarkStart w:id="54" w:name="_Toc242697843"/>
      <w:bookmarkStart w:id="55" w:name="_Toc242697941"/>
      <w:bookmarkStart w:id="56" w:name="_Toc290126559"/>
      <w:r>
        <w:rPr>
          <w:rFonts w:hint="cs"/>
          <w:rtl/>
          <w:lang w:val="fr-FR"/>
        </w:rPr>
        <w:t xml:space="preserve">يَعرِض هذا الفصل الأبحاث المرتبطة </w:t>
      </w:r>
      <w:r w:rsidR="001F2440">
        <w:rPr>
          <w:rFonts w:hint="cs"/>
          <w:rtl/>
          <w:lang w:val="fr-FR"/>
        </w:rPr>
        <w:t>بالعمل المقدم</w:t>
      </w:r>
      <w:r w:rsidR="003B0CF8">
        <w:rPr>
          <w:rFonts w:hint="cs"/>
          <w:rtl/>
          <w:lang w:val="fr-FR"/>
        </w:rPr>
        <w:t>.</w:t>
      </w:r>
      <w:bookmarkEnd w:id="52"/>
      <w:bookmarkEnd w:id="53"/>
      <w:bookmarkEnd w:id="54"/>
      <w:bookmarkEnd w:id="55"/>
      <w:bookmarkEnd w:id="56"/>
    </w:p>
    <w:p w14:paraId="21AF9CFF" w14:textId="77777777" w:rsidR="003B0CF8" w:rsidRPr="00AF1AAD" w:rsidRDefault="002E4020" w:rsidP="00DF1A0E">
      <w:pPr>
        <w:pStyle w:val="1"/>
        <w:rPr>
          <w:szCs w:val="38"/>
          <w:rtl/>
        </w:rPr>
      </w:pPr>
      <w:bookmarkStart w:id="57" w:name="_Toc290126560"/>
      <w:r>
        <w:t>-1.</w:t>
      </w:r>
      <w:r w:rsidR="00DF1A0E">
        <w:t>3</w:t>
      </w:r>
      <w:r w:rsidRPr="002E4020">
        <w:rPr>
          <w:rFonts w:hint="cs"/>
          <w:rtl/>
        </w:rPr>
        <w:t xml:space="preserve"> </w:t>
      </w:r>
      <w:r w:rsidR="003B0CF8" w:rsidRPr="002E4020">
        <w:rPr>
          <w:rFonts w:hint="cs"/>
          <w:rtl/>
        </w:rPr>
        <w:t>مقدمة</w:t>
      </w:r>
      <w:bookmarkEnd w:id="57"/>
    </w:p>
    <w:p w14:paraId="09791B47" w14:textId="06B15B12" w:rsidR="0072712D" w:rsidRPr="00F335C6" w:rsidRDefault="00F335C6" w:rsidP="007970BE">
      <w:pPr>
        <w:pStyle w:val="a9"/>
        <w:rPr>
          <w:rtl/>
          <w:lang w:val="en-US"/>
        </w:rPr>
      </w:pPr>
      <w:r w:rsidRPr="00F335C6">
        <w:rPr>
          <w:rtl/>
        </w:rPr>
        <w:t xml:space="preserve">إن مجال توليد مخططات </w:t>
      </w:r>
      <w:r w:rsidRPr="00F335C6">
        <w:rPr>
          <w:lang w:val="en-US"/>
        </w:rPr>
        <w:t>BPMN</w:t>
      </w:r>
      <w:r w:rsidRPr="00F335C6">
        <w:rPr>
          <w:rtl/>
        </w:rPr>
        <w:t xml:space="preserve"> باستخدام نماذج اللغات الكبيرة </w:t>
      </w:r>
      <w:r w:rsidRPr="00F335C6">
        <w:rPr>
          <w:lang w:val="en-US"/>
        </w:rPr>
        <w:t>(LLM)</w:t>
      </w:r>
      <w:r w:rsidRPr="00F335C6">
        <w:rPr>
          <w:rtl/>
        </w:rPr>
        <w:t xml:space="preserve"> هو مجال جديد ويحوي على العديد من الأبحاث، سنستعرض في الفقرات التالية مجموعة من الأفكار المأخوذة من الأبحاث ضمن هذا المجال.</w:t>
      </w:r>
    </w:p>
    <w:p w14:paraId="06182FB7" w14:textId="66868DEA" w:rsidR="0072712D" w:rsidRDefault="00DF1A0E" w:rsidP="0061761D">
      <w:pPr>
        <w:pStyle w:val="1"/>
        <w:rPr>
          <w:rtl/>
        </w:rPr>
      </w:pPr>
      <w:bookmarkStart w:id="58" w:name="_Toc290126561"/>
      <w:r>
        <w:t>-2.3</w:t>
      </w:r>
      <w:r w:rsidRPr="002E4020">
        <w:rPr>
          <w:rFonts w:hint="cs"/>
          <w:rtl/>
        </w:rPr>
        <w:t xml:space="preserve"> </w:t>
      </w:r>
      <w:bookmarkEnd w:id="58"/>
      <w:r w:rsidR="0061761D" w:rsidRPr="0061761D">
        <w:rPr>
          <w:rtl/>
        </w:rPr>
        <w:t xml:space="preserve">استخدام نماذج اللغات الكبيرة في توليد مخططات </w:t>
      </w:r>
      <w:r w:rsidR="0061761D" w:rsidRPr="0061761D">
        <w:rPr>
          <w:lang w:val="en-US"/>
        </w:rPr>
        <w:t>BPMN</w:t>
      </w:r>
    </w:p>
    <w:p w14:paraId="6DAC6BBC" w14:textId="6588D36F" w:rsidR="00F94FA7" w:rsidRDefault="00FD75E4" w:rsidP="00FD75E4">
      <w:pPr>
        <w:pStyle w:val="a9"/>
        <w:rPr>
          <w:lang w:val="en-US"/>
        </w:rPr>
      </w:pPr>
      <w:r w:rsidRPr="00FD75E4">
        <w:rPr>
          <w:rtl/>
          <w:lang w:val="en-US"/>
        </w:rPr>
        <w:t>يمكن لنماذج اللغة الكبيرة (</w:t>
      </w:r>
      <w:r w:rsidRPr="00FD75E4">
        <w:rPr>
          <w:lang w:val="en-US"/>
        </w:rPr>
        <w:t>LLMs</w:t>
      </w:r>
      <w:r w:rsidRPr="00FD75E4">
        <w:rPr>
          <w:rtl/>
          <w:lang w:val="en-US"/>
        </w:rPr>
        <w:t xml:space="preserve">) تنفيذ مهام </w:t>
      </w:r>
      <w:r w:rsidRPr="00FD75E4">
        <w:rPr>
          <w:lang w:val="en-US"/>
        </w:rPr>
        <w:t>BPMN</w:t>
      </w:r>
      <w:r w:rsidRPr="00FD75E4">
        <w:rPr>
          <w:rtl/>
          <w:lang w:val="en-US"/>
        </w:rPr>
        <w:t xml:space="preserve"> بشكل فعال من خلال استغلال قدراتها المتقدمة في معالجة اللغة الطبيعية. حيث تقوم هذه النماذج بتحليل وتحويل توصيف العمليات النصية غير المنظمة إلى نماذج </w:t>
      </w:r>
      <w:r w:rsidRPr="00FD75E4">
        <w:rPr>
          <w:lang w:val="en-US"/>
        </w:rPr>
        <w:t>BPMN</w:t>
      </w:r>
      <w:r w:rsidRPr="00FD75E4">
        <w:rPr>
          <w:rtl/>
          <w:lang w:val="en-US"/>
        </w:rPr>
        <w:t xml:space="preserve"> منظمة، حيث يمكن لنماذج اللغة الكبيرة (</w:t>
      </w:r>
      <w:r w:rsidRPr="00FD75E4">
        <w:rPr>
          <w:lang w:val="en-US"/>
        </w:rPr>
        <w:t>LLMs</w:t>
      </w:r>
      <w:r w:rsidRPr="00FD75E4">
        <w:rPr>
          <w:rtl/>
          <w:lang w:val="en-US"/>
        </w:rPr>
        <w:t xml:space="preserve">) تحديد المكونات الرئيسية لعمليات الأعمال مثل المهام، الأحداث ونقاط القرار من النصوص والتعرف على تسلسل الأنشطة والعلاقات بينها، مما يسمح لها ببناء رسوم بيانية لـ </w:t>
      </w:r>
      <w:r w:rsidRPr="00FD75E4">
        <w:rPr>
          <w:lang w:val="en-US"/>
        </w:rPr>
        <w:t>BPMN</w:t>
      </w:r>
      <w:r w:rsidR="00C03270">
        <w:rPr>
          <w:rFonts w:hint="cs"/>
          <w:rtl/>
          <w:lang w:val="en-US"/>
        </w:rPr>
        <w:t xml:space="preserve"> </w:t>
      </w:r>
      <w:r w:rsidR="003D0694">
        <w:rPr>
          <w:lang w:val="en-US"/>
        </w:rPr>
        <w:t>[1</w:t>
      </w:r>
      <w:r w:rsidR="008E6BBB">
        <w:rPr>
          <w:lang w:val="en-US"/>
        </w:rPr>
        <w:t>0</w:t>
      </w:r>
      <w:r w:rsidR="003D0694">
        <w:rPr>
          <w:lang w:val="en-US"/>
        </w:rPr>
        <w:t>]</w:t>
      </w:r>
      <w:r w:rsidR="003D0694">
        <w:rPr>
          <w:rFonts w:hint="cs"/>
          <w:rtl/>
          <w:lang w:val="en-US"/>
        </w:rPr>
        <w:t>.</w:t>
      </w:r>
    </w:p>
    <w:p w14:paraId="378C1DF7" w14:textId="77777777" w:rsidR="00282B05" w:rsidRPr="003B7DD6" w:rsidRDefault="00282B05" w:rsidP="00FD75E4">
      <w:pPr>
        <w:pStyle w:val="a9"/>
        <w:rPr>
          <w:rtl/>
          <w:lang w:val="en-US"/>
        </w:rPr>
      </w:pPr>
    </w:p>
    <w:p w14:paraId="0AADECA2" w14:textId="2F24E75F" w:rsidR="00A03D95" w:rsidRDefault="00DF1A0E" w:rsidP="00B8145C">
      <w:pPr>
        <w:pStyle w:val="1"/>
        <w:rPr>
          <w:rtl/>
        </w:rPr>
      </w:pPr>
      <w:bookmarkStart w:id="59" w:name="_Toc290126562"/>
      <w:r>
        <w:t>-3.3</w:t>
      </w:r>
      <w:r w:rsidRPr="002E4020">
        <w:rPr>
          <w:rFonts w:hint="cs"/>
          <w:rtl/>
        </w:rPr>
        <w:t xml:space="preserve"> </w:t>
      </w:r>
      <w:bookmarkEnd w:id="59"/>
      <w:r w:rsidR="00B8145C" w:rsidRPr="00B8145C">
        <w:rPr>
          <w:lang w:val="en-US"/>
        </w:rPr>
        <w:t>PET Dataset</w:t>
      </w:r>
    </w:p>
    <w:p w14:paraId="35FF850D" w14:textId="1BC3AD6F" w:rsidR="00AE7C2C" w:rsidRPr="00A40F6D" w:rsidRDefault="006F45AD" w:rsidP="00490C18">
      <w:pPr>
        <w:pStyle w:val="a9"/>
        <w:rPr>
          <w:rtl/>
          <w:lang w:val="en-US"/>
        </w:rPr>
      </w:pPr>
      <w:r w:rsidRPr="006F45AD">
        <w:rPr>
          <w:rtl/>
        </w:rPr>
        <w:t xml:space="preserve">تمثل مجموعة بيانات </w:t>
      </w:r>
      <w:r w:rsidRPr="006F45AD">
        <w:rPr>
          <w:lang w:val="en-US"/>
        </w:rPr>
        <w:t>PET</w:t>
      </w:r>
      <w:r w:rsidRPr="006F45AD">
        <w:rPr>
          <w:rtl/>
        </w:rPr>
        <w:t xml:space="preserve"> أحد الأصول المحورية التي تهدف إلى تعزيز البحث العلمي في استخراج عمليات الأعمال </w:t>
      </w:r>
      <w:r w:rsidRPr="006F45AD">
        <w:rPr>
          <w:rFonts w:hint="cs"/>
          <w:rtl/>
        </w:rPr>
        <w:t xml:space="preserve">من المصادر النصية للغة الطبيعية. تشتمل مجموعة بيانات </w:t>
      </w:r>
      <w:r w:rsidRPr="006F45AD">
        <w:rPr>
          <w:lang w:val="en-US"/>
        </w:rPr>
        <w:t>PET</w:t>
      </w:r>
      <w:r w:rsidRPr="006F45AD">
        <w:rPr>
          <w:rtl/>
        </w:rPr>
        <w:t xml:space="preserve"> على مجموعة من </w:t>
      </w:r>
      <w:r w:rsidRPr="006F45AD">
        <w:rPr>
          <w:lang w:val="en-US"/>
        </w:rPr>
        <w:t>45</w:t>
      </w:r>
      <w:r w:rsidRPr="006F45AD">
        <w:rPr>
          <w:rtl/>
        </w:rPr>
        <w:t xml:space="preserve"> </w:t>
      </w:r>
      <w:r w:rsidRPr="006F45AD">
        <w:rPr>
          <w:rFonts w:hint="cs"/>
          <w:rtl/>
        </w:rPr>
        <w:t>وثيقة تتميز بالتوضيحات السردية لعمليات الأعمال المتنوعة. يتم شرح كل وثيقة بدقة للتأكيد على المكونات الهام</w:t>
      </w:r>
      <w:r w:rsidR="00C40D54">
        <w:rPr>
          <w:rFonts w:hint="cs"/>
          <w:rtl/>
        </w:rPr>
        <w:t>ّ</w:t>
      </w:r>
      <w:r w:rsidRPr="006F45AD">
        <w:rPr>
          <w:rFonts w:hint="cs"/>
          <w:rtl/>
        </w:rPr>
        <w:t>ة مثل الأنشطة والبوابات والجهات الفاعلة ومعلومات التدفق،</w:t>
      </w:r>
      <w:r w:rsidR="003A3C24">
        <w:rPr>
          <w:rFonts w:hint="cs"/>
          <w:rtl/>
        </w:rPr>
        <w:t xml:space="preserve"> إذ أنه</w:t>
      </w:r>
      <w:r w:rsidRPr="006F45AD">
        <w:rPr>
          <w:rFonts w:hint="cs"/>
          <w:rtl/>
        </w:rPr>
        <w:t xml:space="preserve"> لا غنى عن</w:t>
      </w:r>
      <w:r w:rsidR="00410BF2">
        <w:rPr>
          <w:rFonts w:hint="cs"/>
          <w:rtl/>
        </w:rPr>
        <w:t xml:space="preserve"> هذه العناصر</w:t>
      </w:r>
      <w:r w:rsidRPr="006F45AD">
        <w:rPr>
          <w:rFonts w:hint="cs"/>
          <w:rtl/>
        </w:rPr>
        <w:t xml:space="preserve"> لفهم العمليات الموض</w:t>
      </w:r>
      <w:r w:rsidR="007560F2">
        <w:rPr>
          <w:rFonts w:hint="cs"/>
          <w:rtl/>
        </w:rPr>
        <w:t>ّ</w:t>
      </w:r>
      <w:r w:rsidRPr="006F45AD">
        <w:rPr>
          <w:rFonts w:hint="cs"/>
          <w:rtl/>
        </w:rPr>
        <w:t>حة في النص. تم إنشاء مجموعة البيانات من خلال إجراء التعليق التوضيحي المنهجي الذي شمل ثلاثة معلقين مؤهلين. قام هؤلاء الخبراء بتحديد وتصنيف عناصر العملية جنبًا إلى جنب مع علاقاتها المتبادلة، مع الالتزام بمخطط التعليقات التوضيحية المحدد مسبقًا. يضمن هذا المخطط التوحيد والدقة في التعليقات التوضيحية، مما يجعل مجموعة البيانات موردًا يمكن الاعتماد عليه للباحثين الأكاديميين</w:t>
      </w:r>
      <w:r w:rsidR="002704D0">
        <w:rPr>
          <w:rFonts w:hint="cs"/>
          <w:rtl/>
        </w:rPr>
        <w:t xml:space="preserve"> </w:t>
      </w:r>
      <w:r w:rsidR="008C010C">
        <w:rPr>
          <w:lang w:val="en-US"/>
        </w:rPr>
        <w:t>[11]</w:t>
      </w:r>
      <w:r w:rsidR="008C010C">
        <w:rPr>
          <w:rFonts w:hint="cs"/>
          <w:rtl/>
          <w:lang w:val="en-US"/>
        </w:rPr>
        <w:t>.</w:t>
      </w:r>
    </w:p>
    <w:p w14:paraId="648D5BB5" w14:textId="0B671B6C" w:rsidR="00D03B40" w:rsidRDefault="00DF1A0E" w:rsidP="00F314DC">
      <w:pPr>
        <w:pStyle w:val="1"/>
        <w:rPr>
          <w:rtl/>
        </w:rPr>
      </w:pPr>
      <w:bookmarkStart w:id="60" w:name="_Toc290126563"/>
      <w:r>
        <w:lastRenderedPageBreak/>
        <w:t>-4.3</w:t>
      </w:r>
      <w:r w:rsidRPr="002E4020">
        <w:rPr>
          <w:rFonts w:hint="cs"/>
          <w:rtl/>
        </w:rPr>
        <w:t xml:space="preserve"> </w:t>
      </w:r>
      <w:bookmarkEnd w:id="60"/>
      <w:r w:rsidR="00F314DC" w:rsidRPr="00F314DC">
        <w:rPr>
          <w:rtl/>
        </w:rPr>
        <w:t xml:space="preserve">توليد مخطط </w:t>
      </w:r>
      <w:r w:rsidR="00F314DC" w:rsidRPr="00F314DC">
        <w:rPr>
          <w:lang w:val="en-US"/>
        </w:rPr>
        <w:t>BPMN</w:t>
      </w:r>
      <w:r w:rsidR="00F314DC" w:rsidRPr="00F314DC">
        <w:rPr>
          <w:rtl/>
        </w:rPr>
        <w:t xml:space="preserve"> </w:t>
      </w:r>
      <w:r w:rsidR="00F314DC" w:rsidRPr="00F314DC">
        <w:rPr>
          <w:rFonts w:hint="cs"/>
          <w:rtl/>
        </w:rPr>
        <w:t>مباشرة من توصيف العملية النصي</w:t>
      </w:r>
    </w:p>
    <w:p w14:paraId="41548D7B" w14:textId="494132AA" w:rsidR="0033224A" w:rsidRDefault="00F314DC" w:rsidP="00F314DC">
      <w:pPr>
        <w:pStyle w:val="a9"/>
        <w:rPr>
          <w:lang w:val="en-US"/>
        </w:rPr>
      </w:pPr>
      <w:r w:rsidRPr="00F314DC">
        <w:rPr>
          <w:rtl/>
          <w:lang w:val="en-US"/>
        </w:rPr>
        <w:t xml:space="preserve">بالاستفادة من نماذج اللغة الكبيرة مثلاً </w:t>
      </w:r>
      <w:r w:rsidRPr="00F314DC">
        <w:rPr>
          <w:lang w:val="en-US"/>
        </w:rPr>
        <w:t>(GPT4)</w:t>
      </w:r>
      <w:r w:rsidRPr="00F314DC">
        <w:rPr>
          <w:rtl/>
          <w:lang w:val="en-US"/>
        </w:rPr>
        <w:t xml:space="preserve">، يتم إرسال طلب وحيد </w:t>
      </w:r>
      <w:r w:rsidRPr="00F314DC">
        <w:rPr>
          <w:lang w:val="en-US"/>
        </w:rPr>
        <w:t>(single prompt)</w:t>
      </w:r>
      <w:r w:rsidRPr="00F314DC">
        <w:rPr>
          <w:rtl/>
          <w:lang w:val="en-US"/>
        </w:rPr>
        <w:t xml:space="preserve"> للنموذج يحتوي على تعليمات من أجل تحويل وصف العملية المعطى مباشرة إلى ترميز </w:t>
      </w:r>
      <w:r w:rsidRPr="00F314DC">
        <w:rPr>
          <w:lang w:val="en-US"/>
        </w:rPr>
        <w:t>JSON</w:t>
      </w:r>
      <w:r w:rsidRPr="00F314DC">
        <w:rPr>
          <w:rtl/>
          <w:lang w:val="en-US"/>
        </w:rPr>
        <w:t xml:space="preserve"> متوافق مع المعيار </w:t>
      </w:r>
      <w:r w:rsidRPr="00F314DC">
        <w:rPr>
          <w:lang w:val="en-US"/>
        </w:rPr>
        <w:t>BPMN 2.0</w:t>
      </w:r>
      <w:r w:rsidRPr="00F314DC">
        <w:rPr>
          <w:rtl/>
          <w:lang w:val="en-US"/>
        </w:rPr>
        <w:t xml:space="preserve">. هذا النهج فعال من حيث جهد التنفيذ ووقت التشغيل ولكن عند تجربة هذا الأسلوب لم تكن النتائج مرضية حيث أن الترميز المولد لم يكن بالتنسيق المحدد حيث أن التنسيق المطلوب معقد للغاية لأنه يحتوي على العديد من التفاصيل حول الرسم البياني، مثل معرفات محددة </w:t>
      </w:r>
      <w:r w:rsidRPr="00F314DC">
        <w:rPr>
          <w:lang w:val="en-US"/>
        </w:rPr>
        <w:t>(id)</w:t>
      </w:r>
      <w:r w:rsidRPr="00F314DC">
        <w:rPr>
          <w:rtl/>
          <w:lang w:val="en-US"/>
        </w:rPr>
        <w:t xml:space="preserve"> </w:t>
      </w:r>
      <w:r w:rsidRPr="00F314DC">
        <w:rPr>
          <w:rFonts w:hint="cs"/>
          <w:rtl/>
          <w:lang w:val="en-US"/>
        </w:rPr>
        <w:t>وإحداثيات صريحة لكل عنصر رسومي. لذلك، يواجه النموذج اللغوي الكبير صعوبة في توليد الترميز بالشكل الصحيح</w:t>
      </w:r>
      <w:r w:rsidR="003832A2">
        <w:rPr>
          <w:rFonts w:hint="cs"/>
          <w:rtl/>
          <w:lang w:val="en-US"/>
        </w:rPr>
        <w:t xml:space="preserve"> </w:t>
      </w:r>
      <w:r w:rsidR="003832A2">
        <w:rPr>
          <w:lang w:val="en-US"/>
        </w:rPr>
        <w:t>[12]</w:t>
      </w:r>
      <w:r w:rsidR="003832A2">
        <w:rPr>
          <w:rFonts w:hint="cs"/>
          <w:rtl/>
          <w:lang w:val="en-US"/>
        </w:rPr>
        <w:t>.</w:t>
      </w:r>
    </w:p>
    <w:p w14:paraId="78DB863F" w14:textId="594672A8" w:rsidR="00C53F7D" w:rsidRPr="00A22025" w:rsidRDefault="00B47F8D" w:rsidP="00A22025">
      <w:pPr>
        <w:pStyle w:val="a9"/>
        <w:rPr>
          <w:b/>
          <w:bCs/>
          <w:rtl/>
        </w:rPr>
      </w:pPr>
      <w:r>
        <w:rPr>
          <w:rFonts w:hint="cs"/>
          <w:rtl/>
          <w:lang w:val="en-US"/>
        </w:rPr>
        <w:t xml:space="preserve">هذا النموذج </w:t>
      </w:r>
      <w:r w:rsidR="007646F2">
        <w:rPr>
          <w:rFonts w:hint="cs"/>
          <w:rtl/>
          <w:lang w:val="en-US"/>
        </w:rPr>
        <w:t xml:space="preserve">موجود فعلاً </w:t>
      </w:r>
      <w:r w:rsidR="006C7D20" w:rsidRPr="006C7D20">
        <w:rPr>
          <w:b/>
          <w:bCs/>
        </w:rPr>
        <w:t>BPMN-GPT</w:t>
      </w:r>
      <w:r w:rsidR="004C685D">
        <w:rPr>
          <w:rFonts w:hint="cs"/>
          <w:rtl/>
          <w:lang w:val="en-US"/>
        </w:rPr>
        <w:t>.</w:t>
      </w:r>
    </w:p>
    <w:p w14:paraId="6BFDA851" w14:textId="77777777" w:rsidR="00015D3A" w:rsidRDefault="00015D3A" w:rsidP="00F314DC">
      <w:pPr>
        <w:pStyle w:val="a9"/>
        <w:rPr>
          <w:rtl/>
          <w:lang w:val="en-US"/>
        </w:rPr>
      </w:pPr>
    </w:p>
    <w:p w14:paraId="14845E6E" w14:textId="11EE60FB" w:rsidR="00015D3A" w:rsidRPr="00015D3A" w:rsidRDefault="00015D3A" w:rsidP="00EE03D1">
      <w:pPr>
        <w:pStyle w:val="1"/>
        <w:rPr>
          <w:rtl/>
          <w:lang w:val="en-US"/>
        </w:rPr>
      </w:pPr>
      <w:r>
        <w:t>-5.3</w:t>
      </w:r>
      <w:r w:rsidRPr="002E4020">
        <w:rPr>
          <w:rFonts w:hint="cs"/>
          <w:rtl/>
        </w:rPr>
        <w:t xml:space="preserve"> </w:t>
      </w:r>
      <w:r w:rsidRPr="00584708">
        <w:rPr>
          <w:rtl/>
        </w:rPr>
        <w:t xml:space="preserve">بناء مخطط </w:t>
      </w:r>
      <w:r w:rsidRPr="00584708">
        <w:rPr>
          <w:lang w:val="en-US"/>
        </w:rPr>
        <w:t>BPMN</w:t>
      </w:r>
      <w:r w:rsidRPr="00584708">
        <w:rPr>
          <w:rtl/>
        </w:rPr>
        <w:t xml:space="preserve"> عن طريق توليد تمثيل وسيط للعملية</w:t>
      </w:r>
    </w:p>
    <w:p w14:paraId="3B5A65D8" w14:textId="77777777" w:rsidR="006B6AC9" w:rsidRPr="006B6AC9" w:rsidRDefault="006B6AC9" w:rsidP="006B6AC9">
      <w:pPr>
        <w:pStyle w:val="a9"/>
      </w:pPr>
      <w:r w:rsidRPr="006B6AC9">
        <w:rPr>
          <w:rtl/>
        </w:rPr>
        <w:t>ضمن هذا النهج يتم إرسال طلب لنموذج اللغة الكبير يحتوي على توصيف العملية ومجموعة من التعليمات التي تساعد النموذج على توليد التمثيل الوسيط الذي سيتم معالجته من أجل الوصول للمخطط النهائي، تتكون التعليمات من توصيف نصي للتمثيل الوسيط ومجموعة من الخطوات اللازم اتباعها لتوليد هذا التمثيل.</w:t>
      </w:r>
    </w:p>
    <w:p w14:paraId="1601D408" w14:textId="77777777" w:rsidR="006B6AC9" w:rsidRDefault="006B6AC9" w:rsidP="006B6AC9">
      <w:pPr>
        <w:pStyle w:val="a9"/>
      </w:pPr>
      <w:r w:rsidRPr="006B6AC9">
        <w:rPr>
          <w:rtl/>
        </w:rPr>
        <w:t>نوضح في الفقرات التالية بعض التمثيلات الوسيطة المقترحة ضمن الأبحاث.</w:t>
      </w:r>
    </w:p>
    <w:p w14:paraId="668F0DBB" w14:textId="77777777" w:rsidR="00C2453B" w:rsidRDefault="00C2453B" w:rsidP="006B6AC9">
      <w:pPr>
        <w:pStyle w:val="a9"/>
      </w:pPr>
    </w:p>
    <w:p w14:paraId="3CD91C9E" w14:textId="3ADBF103" w:rsidR="00875D3B" w:rsidRPr="006B6AC9" w:rsidRDefault="00875D3B" w:rsidP="002340EF">
      <w:pPr>
        <w:pStyle w:val="2"/>
      </w:pPr>
      <w:r>
        <w:t>-</w:t>
      </w:r>
      <w:r w:rsidR="005D23A5">
        <w:t>1</w:t>
      </w:r>
      <w:r>
        <w:t>.</w:t>
      </w:r>
      <w:r w:rsidR="005D23A5">
        <w:t>5</w:t>
      </w:r>
      <w:r>
        <w:t>.</w:t>
      </w:r>
      <w:r w:rsidR="005D23A5">
        <w:t>3</w:t>
      </w:r>
      <w:r w:rsidRPr="00201D55">
        <w:rPr>
          <w:rFonts w:hint="cs"/>
          <w:rtl/>
        </w:rPr>
        <w:t xml:space="preserve"> </w:t>
      </w:r>
      <w:r w:rsidR="002340EF" w:rsidRPr="006B6AC9">
        <w:rPr>
          <w:rFonts w:hint="cs"/>
          <w:rtl/>
        </w:rPr>
        <w:t>تمثيل عناصر المخطط باستخدام تدوين معرف مسبقاً</w:t>
      </w:r>
    </w:p>
    <w:p w14:paraId="4D6795F4" w14:textId="77777777" w:rsidR="006B6AC9" w:rsidRPr="006B6AC9" w:rsidRDefault="006B6AC9" w:rsidP="006B6AC9">
      <w:pPr>
        <w:pStyle w:val="a9"/>
        <w:rPr>
          <w:rtl/>
        </w:rPr>
      </w:pPr>
      <w:r w:rsidRPr="006B6AC9">
        <w:rPr>
          <w:rtl/>
        </w:rPr>
        <w:t xml:space="preserve">يتم تمثيل عناصر </w:t>
      </w:r>
      <w:r w:rsidRPr="006B6AC9">
        <w:rPr>
          <w:lang w:val="en-US"/>
        </w:rPr>
        <w:t>BPMN</w:t>
      </w:r>
      <w:r w:rsidRPr="006B6AC9">
        <w:rPr>
          <w:rtl/>
        </w:rPr>
        <w:t xml:space="preserve"> ضمن النموذج المتولد الوسيط على الشكل التالي:</w:t>
      </w:r>
    </w:p>
    <w:p w14:paraId="19F0888F" w14:textId="77777777" w:rsidR="006B6AC9" w:rsidRPr="006B6AC9" w:rsidRDefault="006B6AC9" w:rsidP="006B6AC9">
      <w:pPr>
        <w:pStyle w:val="a9"/>
        <w:numPr>
          <w:ilvl w:val="0"/>
          <w:numId w:val="46"/>
        </w:numPr>
        <w:rPr>
          <w:rtl/>
        </w:rPr>
      </w:pPr>
      <w:r w:rsidRPr="006B6AC9">
        <w:rPr>
          <w:rtl/>
        </w:rPr>
        <w:t xml:space="preserve">تمثل المهام </w:t>
      </w:r>
      <w:r w:rsidRPr="006B6AC9">
        <w:rPr>
          <w:lang w:val="en-US"/>
        </w:rPr>
        <w:t>(Tasks)</w:t>
      </w:r>
      <w:r w:rsidRPr="006B6AC9">
        <w:rPr>
          <w:rtl/>
        </w:rPr>
        <w:t xml:space="preserve"> ضمن النموذج بكلمات من اللغة الطبيعية.</w:t>
      </w:r>
    </w:p>
    <w:p w14:paraId="3BB3A466"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 xml:space="preserve">يتم تمثيل التدفقات بين عناصر النموذج </w:t>
      </w:r>
      <w:r w:rsidRPr="006B6AC9">
        <w:rPr>
          <w:lang w:val="en-US"/>
        </w:rPr>
        <w:t>(Flows)</w:t>
      </w:r>
      <w:r w:rsidRPr="006B6AC9">
        <w:rPr>
          <w:rtl/>
        </w:rPr>
        <w:t xml:space="preserve"> </w:t>
      </w:r>
      <w:r w:rsidRPr="006B6AC9">
        <w:rPr>
          <w:rFonts w:hint="cs"/>
          <w:rtl/>
        </w:rPr>
        <w:t xml:space="preserve">كأسهم </w:t>
      </w:r>
      <w:r w:rsidRPr="006B6AC9">
        <w:rPr>
          <w:lang w:val="en-US"/>
        </w:rPr>
        <w:t>(-&gt;)</w:t>
      </w:r>
      <w:r w:rsidRPr="006B6AC9">
        <w:rPr>
          <w:rtl/>
        </w:rPr>
        <w:t>.</w:t>
      </w:r>
    </w:p>
    <w:p w14:paraId="75B6BDB6" w14:textId="77777777" w:rsidR="006B6AC9" w:rsidRPr="006B6AC9" w:rsidRDefault="006B6AC9" w:rsidP="006B6AC9">
      <w:pPr>
        <w:pStyle w:val="a9"/>
        <w:numPr>
          <w:ilvl w:val="0"/>
          <w:numId w:val="46"/>
        </w:numPr>
        <w:rPr>
          <w:lang w:val="en-US"/>
        </w:rPr>
      </w:pPr>
      <w:r w:rsidRPr="006B6AC9">
        <w:rPr>
          <w:rtl/>
        </w:rPr>
        <w:t xml:space="preserve">البوابات الحصرية تمثل بكلمة </w:t>
      </w:r>
      <w:r w:rsidRPr="006B6AC9">
        <w:rPr>
          <w:lang w:val="en-US"/>
        </w:rPr>
        <w:t>XOR</w:t>
      </w:r>
      <w:r w:rsidRPr="006B6AC9">
        <w:rPr>
          <w:rtl/>
        </w:rPr>
        <w:t xml:space="preserve"> والمتوازية تمثل بكلمة </w:t>
      </w:r>
      <w:r w:rsidRPr="006B6AC9">
        <w:rPr>
          <w:lang w:val="en-US"/>
        </w:rPr>
        <w:t>AND</w:t>
      </w:r>
      <w:r w:rsidRPr="006B6AC9">
        <w:rPr>
          <w:rtl/>
        </w:rPr>
        <w:t>.</w:t>
      </w:r>
    </w:p>
    <w:p w14:paraId="7E98D517"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يتم تمثيل الشروط الخارجة من البوابات الحصرية كنص بين قوسين (شرط) تُستخدم لتمثيل معايير القرار.</w:t>
      </w:r>
    </w:p>
    <w:p w14:paraId="4833DBCD" w14:textId="77777777" w:rsidR="006B6AC9" w:rsidRPr="006B6AC9" w:rsidRDefault="006B6AC9" w:rsidP="006B6AC9">
      <w:pPr>
        <w:pStyle w:val="a9"/>
        <w:numPr>
          <w:ilvl w:val="0"/>
          <w:numId w:val="46"/>
        </w:numPr>
        <w:rPr>
          <w:lang w:val="en-US"/>
        </w:rPr>
      </w:pPr>
      <w:r w:rsidRPr="006B6AC9">
        <w:rPr>
          <w:rtl/>
        </w:rPr>
        <w:t>يتم توفير تعيين الفاعل إلى المهمة بالتنسيق التالي اسم الفاعل: [مهمة أولى، مهمة ثانية ، ...].</w:t>
      </w:r>
    </w:p>
    <w:p w14:paraId="08841879" w14:textId="0CCED137" w:rsidR="006B6AC9" w:rsidRPr="006B6AC9" w:rsidRDefault="006B6AC9" w:rsidP="006B6AC9">
      <w:pPr>
        <w:pStyle w:val="a9"/>
        <w:rPr>
          <w:lang w:val="en-US"/>
        </w:rPr>
      </w:pPr>
      <w:r w:rsidRPr="006B6AC9">
        <w:rPr>
          <w:rtl/>
        </w:rPr>
        <w:lastRenderedPageBreak/>
        <w:t>لا يتم تضمين عناصر أخرى ضمن توصيف النموذج المتولد (على سبيل المثال، الرسائل)، ولا يتم تقديم أزواج من النصوص والنماذج الكاملة أو الجزئية المقابلة ضمن الطلب لتجنب التحيز تجاه أسلوب نمذجة معين</w:t>
      </w:r>
      <w:r w:rsidR="00E3706F">
        <w:rPr>
          <w:rFonts w:hint="cs"/>
          <w:rtl/>
          <w:lang w:val="en-US"/>
        </w:rPr>
        <w:t xml:space="preserve"> </w:t>
      </w:r>
      <w:r w:rsidR="00E3706F">
        <w:rPr>
          <w:lang w:val="en-US"/>
        </w:rPr>
        <w:t>[13]</w:t>
      </w:r>
      <w:r w:rsidR="00E3706F">
        <w:rPr>
          <w:rFonts w:hint="cs"/>
          <w:rtl/>
          <w:lang w:val="en-US"/>
        </w:rPr>
        <w:t>.</w:t>
      </w:r>
    </w:p>
    <w:p w14:paraId="16BE3D9A" w14:textId="48834AF0" w:rsidR="00015D3A" w:rsidRDefault="006B6AC9" w:rsidP="00E065C3">
      <w:pPr>
        <w:pStyle w:val="a9"/>
        <w:rPr>
          <w:lang w:val="en-US"/>
        </w:rPr>
      </w:pPr>
      <w:r w:rsidRPr="006B6AC9">
        <w:rPr>
          <w:rtl/>
          <w:lang w:val="en-US"/>
        </w:rPr>
        <w:t xml:space="preserve">أظهر الأسلوب السابق نتائج جيدة على عدد من النصوص التي تحوي توصيف لعمليات، حيث أن النتيجة تمثل توصيف العملية بشكل دقيق خصوصاً في حال التوصيفات النصية البسيطة، ولكن في بعض الحالات كان من الممكن تبسيط نموذج </w:t>
      </w:r>
      <w:r w:rsidRPr="006B6AC9">
        <w:rPr>
          <w:lang w:val="en-US"/>
        </w:rPr>
        <w:t>BPMN</w:t>
      </w:r>
      <w:r w:rsidRPr="006B6AC9">
        <w:rPr>
          <w:rtl/>
          <w:lang w:val="en-US"/>
        </w:rPr>
        <w:t xml:space="preserve"> النات</w:t>
      </w:r>
      <w:r w:rsidR="00A34AC0">
        <w:rPr>
          <w:rFonts w:hint="cs"/>
          <w:rtl/>
          <w:lang w:val="en-US"/>
        </w:rPr>
        <w:t xml:space="preserve">ج </w:t>
      </w:r>
      <w:r w:rsidR="00B20DD9">
        <w:rPr>
          <w:lang w:val="en-US"/>
        </w:rPr>
        <w:t>[1</w:t>
      </w:r>
      <w:r w:rsidR="00406612">
        <w:rPr>
          <w:lang w:val="en-US"/>
        </w:rPr>
        <w:t>3</w:t>
      </w:r>
      <w:r w:rsidR="00B20DD9">
        <w:rPr>
          <w:lang w:val="en-US"/>
        </w:rPr>
        <w:t>]</w:t>
      </w:r>
      <w:r w:rsidR="00B20DD9">
        <w:rPr>
          <w:rFonts w:hint="cs"/>
          <w:rtl/>
          <w:lang w:val="en-US"/>
        </w:rPr>
        <w:t>.</w:t>
      </w:r>
    </w:p>
    <w:p w14:paraId="4430007B" w14:textId="77777777" w:rsidR="000021B4" w:rsidRDefault="000021B4" w:rsidP="00E065C3">
      <w:pPr>
        <w:pStyle w:val="a9"/>
        <w:rPr>
          <w:rtl/>
          <w:lang w:val="en-US"/>
        </w:rPr>
      </w:pPr>
    </w:p>
    <w:p w14:paraId="30393C52" w14:textId="4EEDB853" w:rsidR="00995059" w:rsidRPr="00BC3463" w:rsidRDefault="005D23A5" w:rsidP="00BC3463">
      <w:pPr>
        <w:pStyle w:val="2"/>
      </w:pPr>
      <w:r>
        <w:t>-</w:t>
      </w:r>
      <w:r w:rsidR="00BC3463">
        <w:t>2</w:t>
      </w:r>
      <w:r>
        <w:t>.5.3</w:t>
      </w:r>
      <w:r w:rsidRPr="00201D55">
        <w:rPr>
          <w:rFonts w:hint="cs"/>
          <w:rtl/>
        </w:rPr>
        <w:t xml:space="preserve"> </w:t>
      </w:r>
      <w:r w:rsidR="005A657A" w:rsidRPr="00390328">
        <w:rPr>
          <w:rFonts w:hint="cs"/>
          <w:rtl/>
        </w:rPr>
        <w:t>تمثيل العملية من خلال مجموعة من الآثار</w:t>
      </w:r>
    </w:p>
    <w:p w14:paraId="4B1FDFE1" w14:textId="153FF421" w:rsidR="00390328" w:rsidRPr="00390328" w:rsidRDefault="00390328" w:rsidP="008C12AF">
      <w:pPr>
        <w:pStyle w:val="a9"/>
        <w:rPr>
          <w:lang w:val="en-US"/>
        </w:rPr>
      </w:pPr>
      <w:r w:rsidRPr="00390328">
        <w:rPr>
          <w:rtl/>
        </w:rPr>
        <w:t>تتمثل فكرة هذا النهج في توليد مجموعة فريدة من الآثار (تعقبات) من توصيف العملية واستخدام خوارزمية اكتشاف العمليات (</w:t>
      </w:r>
      <w:r w:rsidRPr="00390328">
        <w:rPr>
          <w:lang w:val="en-US"/>
        </w:rPr>
        <w:t>Split Miner</w:t>
      </w:r>
      <w:r w:rsidRPr="00390328">
        <w:rPr>
          <w:rtl/>
        </w:rPr>
        <w:t>) لاستخراج نموذج العملية.</w:t>
      </w:r>
      <w:r w:rsidRPr="00390328">
        <w:rPr>
          <w:rFonts w:hint="cs"/>
          <w:lang w:val="en-US"/>
        </w:rPr>
        <w:t xml:space="preserve"> </w:t>
      </w:r>
      <w:r w:rsidRPr="00390328">
        <w:rPr>
          <w:rtl/>
        </w:rPr>
        <w:t xml:space="preserve">في الخطوة الأولى، يتم تحفيز </w:t>
      </w:r>
      <w:r w:rsidRPr="00390328">
        <w:rPr>
          <w:lang w:val="en-US"/>
        </w:rPr>
        <w:t>(prompt) GPT-4</w:t>
      </w:r>
      <w:r w:rsidRPr="00390328">
        <w:rPr>
          <w:rtl/>
        </w:rPr>
        <w:t xml:space="preserve"> لاستخراج وإنتاج مجموعة فريدة من الآثار بناءً على وصف العملية. تكون النتيجة قائمة من الآثار، والتي تُستخدم بعد ذلك كدفتر أحداث اصطناعي وتُدخل في خوارزمية </w:t>
      </w:r>
      <w:r w:rsidRPr="00390328">
        <w:rPr>
          <w:lang w:val="en-US"/>
        </w:rPr>
        <w:t>Split Miner</w:t>
      </w:r>
      <w:r w:rsidRPr="00390328">
        <w:rPr>
          <w:rtl/>
        </w:rPr>
        <w:t xml:space="preserve"> التي تستخرج نموذج العملية وتعيده كترميز </w:t>
      </w:r>
      <w:r w:rsidRPr="00390328">
        <w:rPr>
          <w:lang w:val="en-US"/>
        </w:rPr>
        <w:t>JSON</w:t>
      </w:r>
      <w:r w:rsidRPr="00390328">
        <w:rPr>
          <w:rtl/>
        </w:rPr>
        <w:t xml:space="preserve">. لذلك، يتطلب النهج جهدًا بسيطًا ودائمًا ما يعيد </w:t>
      </w:r>
      <w:r w:rsidRPr="00390328">
        <w:rPr>
          <w:lang w:val="en-US"/>
        </w:rPr>
        <w:t>JSON</w:t>
      </w:r>
      <w:r w:rsidRPr="00390328">
        <w:rPr>
          <w:rtl/>
        </w:rPr>
        <w:t xml:space="preserve"> لرسم </w:t>
      </w:r>
      <w:r w:rsidRPr="00390328">
        <w:rPr>
          <w:lang w:val="en-US"/>
        </w:rPr>
        <w:t>BPMN 2.0</w:t>
      </w:r>
      <w:r w:rsidR="00CF3208">
        <w:rPr>
          <w:rFonts w:hint="cs"/>
          <w:rtl/>
        </w:rPr>
        <w:t xml:space="preserve"> </w:t>
      </w:r>
      <w:r w:rsidR="00CF3208">
        <w:rPr>
          <w:lang w:val="en-US"/>
        </w:rPr>
        <w:t>[12]</w:t>
      </w:r>
      <w:r w:rsidR="00CF3208">
        <w:rPr>
          <w:rFonts w:hint="cs"/>
          <w:rtl/>
          <w:lang w:val="en-US"/>
        </w:rPr>
        <w:t>.</w:t>
      </w:r>
    </w:p>
    <w:p w14:paraId="1AB95221" w14:textId="068850EC" w:rsidR="00015D3A" w:rsidRDefault="00390328" w:rsidP="00C071AA">
      <w:pPr>
        <w:pStyle w:val="a9"/>
        <w:rPr>
          <w:rtl/>
          <w:lang w:val="en-US"/>
        </w:rPr>
      </w:pPr>
      <w:r w:rsidRPr="00390328">
        <w:rPr>
          <w:rtl/>
        </w:rPr>
        <w:t xml:space="preserve">عند اختبار هذا النهج، يقوم </w:t>
      </w:r>
      <w:r w:rsidRPr="00390328">
        <w:rPr>
          <w:lang w:val="en-US"/>
        </w:rPr>
        <w:t>GPT-4</w:t>
      </w:r>
      <w:r w:rsidRPr="00390328">
        <w:rPr>
          <w:rtl/>
        </w:rPr>
        <w:t xml:space="preserve"> باستخراج مجموعة متماسكة وفريدة من الآثار؛ وتقوم خوارزمية </w:t>
      </w:r>
      <w:r w:rsidRPr="00390328">
        <w:rPr>
          <w:lang w:val="en-US"/>
        </w:rPr>
        <w:t>Split Miner</w:t>
      </w:r>
      <w:r w:rsidRPr="00390328">
        <w:rPr>
          <w:rtl/>
        </w:rPr>
        <w:t xml:space="preserve"> بإنتاج رسم بياني متوافق مع </w:t>
      </w:r>
      <w:r w:rsidRPr="00390328">
        <w:rPr>
          <w:lang w:val="en-US"/>
        </w:rPr>
        <w:t>BPMN</w:t>
      </w:r>
      <w:r w:rsidRPr="00390328">
        <w:rPr>
          <w:rtl/>
        </w:rPr>
        <w:t>.</w:t>
      </w:r>
      <w:r w:rsidR="008C12AF">
        <w:rPr>
          <w:rFonts w:hint="cs"/>
          <w:rtl/>
        </w:rPr>
        <w:t xml:space="preserve"> </w:t>
      </w:r>
      <w:r w:rsidRPr="00390328">
        <w:rPr>
          <w:rtl/>
        </w:rPr>
        <w:t>بالنسبة لوصف العمليات الذي يحتوي على بنية ونحو وتعقيد مشابه للتوصيف النصي المستخدم ضمن البحث</w:t>
      </w:r>
      <w:r w:rsidR="00BF6C35">
        <w:rPr>
          <w:rFonts w:hint="cs"/>
          <w:rtl/>
        </w:rPr>
        <w:t xml:space="preserve"> </w:t>
      </w:r>
      <w:r w:rsidR="00BF6C35">
        <w:rPr>
          <w:lang w:val="en-US"/>
        </w:rPr>
        <w:t>[12]</w:t>
      </w:r>
      <w:r w:rsidRPr="00390328">
        <w:rPr>
          <w:rtl/>
        </w:rPr>
        <w:t>، يحتوي الرسم البياني الناتج دائمًا على جميع الأنشطة المشار إليها وتدفق التحكم الصحيح، ممثلة بالأنشطة والبوابات الحصرية وعقدة البداية والنهاية</w:t>
      </w:r>
      <w:r w:rsidR="00421820">
        <w:rPr>
          <w:rFonts w:hint="cs"/>
          <w:rtl/>
        </w:rPr>
        <w:t>،</w:t>
      </w:r>
      <w:r w:rsidR="00374BE8">
        <w:rPr>
          <w:rFonts w:hint="cs"/>
          <w:rtl/>
        </w:rPr>
        <w:t xml:space="preserve"> </w:t>
      </w:r>
      <w:r w:rsidRPr="00390328">
        <w:rPr>
          <w:rtl/>
          <w:lang w:val="en-US"/>
        </w:rPr>
        <w:t xml:space="preserve">بالنسبة لوصف العمليات الأكثر غموضًا وتعقيدًا، يواجه التنفيذ الحالي لهذه المنهجية صعوبة في استخراج تدفقات التحكم المعقدة بشكل مثالي. جزئيًا، يفتقر إلى افتراض المعرفة الضمنية. ومع ذلك، لا يعني ذلك أنه لا يمكنه التعامل مع أوصاف العمليات الأكثر صعوبة، ولكن يمكن تحسين هذه المنهجية، على سبيل المثال، عن طريق تحسين </w:t>
      </w:r>
      <w:r w:rsidR="005B484F">
        <w:rPr>
          <w:rFonts w:hint="cs"/>
          <w:rtl/>
          <w:lang w:val="en-US"/>
        </w:rPr>
        <w:t xml:space="preserve">الأوامر </w:t>
      </w:r>
      <w:r w:rsidR="00EF2FAF">
        <w:rPr>
          <w:lang w:val="en-US"/>
        </w:rPr>
        <w:t>(Prompts)</w:t>
      </w:r>
      <w:r w:rsidRPr="00390328">
        <w:rPr>
          <w:rtl/>
          <w:lang w:val="en-US"/>
        </w:rPr>
        <w:t xml:space="preserve"> وتغطية بعض الحالات الخاصة</w:t>
      </w:r>
      <w:r w:rsidR="00FF7437">
        <w:rPr>
          <w:rFonts w:hint="cs"/>
          <w:rtl/>
        </w:rPr>
        <w:t xml:space="preserve"> </w:t>
      </w:r>
      <w:r w:rsidR="00FF7437">
        <w:rPr>
          <w:lang w:val="en-US"/>
        </w:rPr>
        <w:t>[12]</w:t>
      </w:r>
      <w:r w:rsidR="00FF7437">
        <w:rPr>
          <w:rFonts w:hint="cs"/>
          <w:rtl/>
          <w:lang w:val="en-US"/>
        </w:rPr>
        <w:t>.</w:t>
      </w:r>
    </w:p>
    <w:p w14:paraId="0C7DDDF9" w14:textId="77777777" w:rsidR="00015D3A" w:rsidRDefault="00015D3A" w:rsidP="00F314DC">
      <w:pPr>
        <w:pStyle w:val="a9"/>
        <w:rPr>
          <w:lang w:val="en-US"/>
        </w:rPr>
      </w:pPr>
    </w:p>
    <w:p w14:paraId="60DDBEFF" w14:textId="77777777" w:rsidR="00E8505C" w:rsidRDefault="00E8505C" w:rsidP="00F314DC">
      <w:pPr>
        <w:pStyle w:val="a9"/>
        <w:rPr>
          <w:lang w:val="en-US"/>
        </w:rPr>
      </w:pPr>
    </w:p>
    <w:p w14:paraId="16077C85" w14:textId="77777777" w:rsidR="00E8505C" w:rsidRDefault="00E8505C" w:rsidP="00F314DC">
      <w:pPr>
        <w:pStyle w:val="a9"/>
        <w:rPr>
          <w:rtl/>
          <w:lang w:val="en-US"/>
        </w:rPr>
      </w:pPr>
    </w:p>
    <w:p w14:paraId="058D0CBA" w14:textId="77777777" w:rsidR="00015D3A" w:rsidRDefault="00015D3A" w:rsidP="00F314DC">
      <w:pPr>
        <w:pStyle w:val="a9"/>
        <w:rPr>
          <w:rtl/>
          <w:lang w:val="en-US"/>
        </w:rPr>
      </w:pPr>
    </w:p>
    <w:p w14:paraId="2D195D67" w14:textId="6798F013" w:rsidR="00754C4E" w:rsidRPr="00754C4E" w:rsidRDefault="00754C4E" w:rsidP="00504528">
      <w:pPr>
        <w:pStyle w:val="1"/>
        <w:rPr>
          <w:lang w:val="en-US"/>
        </w:rPr>
      </w:pPr>
      <w:r>
        <w:lastRenderedPageBreak/>
        <w:t>-</w:t>
      </w:r>
      <w:r w:rsidR="004B24E4">
        <w:t>6</w:t>
      </w:r>
      <w:r>
        <w:t>.3</w:t>
      </w:r>
      <w:r w:rsidRPr="002E4020">
        <w:rPr>
          <w:rFonts w:hint="cs"/>
          <w:rtl/>
        </w:rPr>
        <w:t xml:space="preserve"> </w:t>
      </w:r>
      <w:r w:rsidRPr="00754C4E">
        <w:rPr>
          <w:rtl/>
        </w:rPr>
        <w:t xml:space="preserve">توليد كود برمجي مساعد لبناء مخطط </w:t>
      </w:r>
      <w:r w:rsidRPr="00754C4E">
        <w:rPr>
          <w:lang w:val="en-US"/>
        </w:rPr>
        <w:t>BPMN</w:t>
      </w:r>
    </w:p>
    <w:p w14:paraId="41210BAA" w14:textId="4492CB34" w:rsidR="00754C4E" w:rsidRPr="00754C4E" w:rsidRDefault="00754C4E" w:rsidP="00754C4E">
      <w:pPr>
        <w:pStyle w:val="a9"/>
        <w:rPr>
          <w:rtl/>
        </w:rPr>
      </w:pPr>
      <w:r w:rsidRPr="00754C4E">
        <w:rPr>
          <w:rtl/>
        </w:rPr>
        <w:t xml:space="preserve">ضمن هذه المنهجية يتم استلام التوصيف النصي الخاص بالعملية من قبل المستخدم، حيث يضاف إليه مجموعة من التعليمات تقوم بتوجيه نموذج اللغة الكبير من أجل توليد كود برمجي قادر على توليد مخطط من نوع </w:t>
      </w:r>
      <w:r w:rsidRPr="00754C4E">
        <w:rPr>
          <w:lang w:val="en-US"/>
        </w:rPr>
        <w:t>POWL</w:t>
      </w:r>
      <w:r w:rsidRPr="00754C4E">
        <w:rPr>
          <w:rtl/>
        </w:rPr>
        <w:t xml:space="preserve">، حيث يكون هذا المخطط ترميزاً مرحلياً يمكن تحوليه لمخطط </w:t>
      </w:r>
      <w:r w:rsidRPr="00754C4E">
        <w:rPr>
          <w:lang w:val="en-US"/>
        </w:rPr>
        <w:t>BPMN</w:t>
      </w:r>
      <w:r w:rsidRPr="00754C4E">
        <w:rPr>
          <w:rtl/>
        </w:rPr>
        <w:t xml:space="preserve">. يتم أخذ الكود البرمجي وتنفيذه لبناء مخطط </w:t>
      </w:r>
      <w:r w:rsidRPr="00754C4E">
        <w:rPr>
          <w:lang w:val="en-US"/>
        </w:rPr>
        <w:t>POWL</w:t>
      </w:r>
      <w:r w:rsidR="0006584A">
        <w:rPr>
          <w:rFonts w:hint="cs"/>
          <w:rtl/>
          <w:lang w:val="en-US"/>
        </w:rPr>
        <w:t>،</w:t>
      </w:r>
      <w:r w:rsidRPr="00754C4E">
        <w:rPr>
          <w:rtl/>
        </w:rPr>
        <w:t xml:space="preserve"> في حال </w:t>
      </w:r>
      <w:r w:rsidR="00352FDE">
        <w:rPr>
          <w:rFonts w:hint="cs"/>
          <w:rtl/>
        </w:rPr>
        <w:t>حدوث</w:t>
      </w:r>
      <w:r w:rsidRPr="00754C4E">
        <w:rPr>
          <w:rtl/>
        </w:rPr>
        <w:t xml:space="preserve"> خطأ خلال التنفيذ يتم إرسال الخطأ الناتج لنموذج اللغة ليقوم بتصحيحه. يمكن للمستخدم إرسال ملاحظات عن المخطط</w:t>
      </w:r>
      <w:r w:rsidR="006D7041">
        <w:rPr>
          <w:rFonts w:hint="cs"/>
          <w:rtl/>
        </w:rPr>
        <w:t xml:space="preserve"> </w:t>
      </w:r>
      <w:r w:rsidR="00A50F7F">
        <w:rPr>
          <w:rFonts w:hint="cs"/>
          <w:rtl/>
        </w:rPr>
        <w:t>بعد توليده</w:t>
      </w:r>
      <w:r w:rsidR="00881D90">
        <w:rPr>
          <w:rFonts w:hint="cs"/>
          <w:rtl/>
        </w:rPr>
        <w:t>، إذ</w:t>
      </w:r>
      <w:r w:rsidRPr="00754C4E">
        <w:rPr>
          <w:rtl/>
        </w:rPr>
        <w:t xml:space="preserve"> يتم إرسال </w:t>
      </w:r>
      <w:r w:rsidR="00C06E3B">
        <w:rPr>
          <w:rFonts w:hint="cs"/>
          <w:rtl/>
        </w:rPr>
        <w:t xml:space="preserve">هذه الملاحظات </w:t>
      </w:r>
      <w:r w:rsidRPr="00754C4E">
        <w:rPr>
          <w:rtl/>
        </w:rPr>
        <w:t xml:space="preserve">لنموذج اللغة ويتم إعادة </w:t>
      </w:r>
      <w:r w:rsidR="00562962">
        <w:rPr>
          <w:rFonts w:hint="cs"/>
          <w:rtl/>
        </w:rPr>
        <w:t>توليد المخطط</w:t>
      </w:r>
      <w:r w:rsidRPr="00754C4E">
        <w:rPr>
          <w:rtl/>
        </w:rPr>
        <w:t xml:space="preserve"> مرة أخرى.</w:t>
      </w:r>
    </w:p>
    <w:p w14:paraId="6F18FDF6" w14:textId="406BE804" w:rsidR="00015D3A" w:rsidRDefault="00BC66E1" w:rsidP="00F314DC">
      <w:pPr>
        <w:pStyle w:val="a9"/>
        <w:rPr>
          <w:lang w:val="en-US"/>
        </w:rPr>
      </w:pPr>
      <w:r>
        <w:rPr>
          <w:noProof/>
        </w:rPr>
        <w:drawing>
          <wp:anchor distT="0" distB="0" distL="114300" distR="114300" simplePos="0" relativeHeight="251684864" behindDoc="0" locked="0" layoutInCell="1" allowOverlap="1" wp14:anchorId="4B050BFA" wp14:editId="06B0C99B">
            <wp:simplePos x="0" y="0"/>
            <wp:positionH relativeFrom="margin">
              <wp:align>center</wp:align>
            </wp:positionH>
            <wp:positionV relativeFrom="paragraph">
              <wp:posOffset>221557</wp:posOffset>
            </wp:positionV>
            <wp:extent cx="4805045" cy="3207385"/>
            <wp:effectExtent l="0" t="0" r="0" b="0"/>
            <wp:wrapSquare wrapText="bothSides"/>
            <wp:docPr id="39675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51486" name="Picture 1"/>
                    <pic:cNvPicPr>
                      <a:picLocks noChangeAspect="1"/>
                    </pic:cNvPicPr>
                  </pic:nvPicPr>
                  <pic:blipFill rotWithShape="1">
                    <a:blip r:embed="rId22">
                      <a:extLst>
                        <a:ext uri="{28A0092B-C50C-407E-A947-70E740481C1C}">
                          <a14:useLocalDpi xmlns:a14="http://schemas.microsoft.com/office/drawing/2010/main" val="0"/>
                        </a:ext>
                      </a:extLst>
                    </a:blip>
                    <a:srcRect l="16025" t="13803" r="25000" b="16177"/>
                    <a:stretch/>
                  </pic:blipFill>
                  <pic:spPr bwMode="auto">
                    <a:xfrm>
                      <a:off x="0" y="0"/>
                      <a:ext cx="4805045" cy="3207385"/>
                    </a:xfrm>
                    <a:prstGeom prst="rect">
                      <a:avLst/>
                    </a:prstGeom>
                    <a:ln>
                      <a:noFill/>
                    </a:ln>
                    <a:extLst>
                      <a:ext uri="{53640926-AAD7-44D8-BBD7-CCE9431645EC}">
                        <a14:shadowObscured xmlns:a14="http://schemas.microsoft.com/office/drawing/2010/main"/>
                      </a:ext>
                    </a:extLst>
                  </pic:spPr>
                </pic:pic>
              </a:graphicData>
            </a:graphic>
          </wp:anchor>
        </w:drawing>
      </w:r>
    </w:p>
    <w:p w14:paraId="145667F2" w14:textId="328B3672" w:rsidR="006F6AA9" w:rsidRDefault="006F6AA9" w:rsidP="00F314DC">
      <w:pPr>
        <w:pStyle w:val="a9"/>
        <w:rPr>
          <w:lang w:val="en-US"/>
        </w:rPr>
      </w:pPr>
    </w:p>
    <w:p w14:paraId="5C519DE9" w14:textId="14E8C21F" w:rsidR="006F6AA9" w:rsidRDefault="006F6AA9" w:rsidP="00F314DC">
      <w:pPr>
        <w:pStyle w:val="a9"/>
        <w:rPr>
          <w:lang w:val="en-US"/>
        </w:rPr>
      </w:pPr>
    </w:p>
    <w:p w14:paraId="760FB75E" w14:textId="56CE0899" w:rsidR="006F6AA9" w:rsidRDefault="006F6AA9" w:rsidP="00F314DC">
      <w:pPr>
        <w:pStyle w:val="a9"/>
        <w:rPr>
          <w:lang w:val="en-US"/>
        </w:rPr>
      </w:pPr>
    </w:p>
    <w:p w14:paraId="4B9EDE5C" w14:textId="77777777" w:rsidR="006F6AA9" w:rsidRDefault="006F6AA9" w:rsidP="00F314DC">
      <w:pPr>
        <w:pStyle w:val="a9"/>
        <w:rPr>
          <w:lang w:val="en-US"/>
        </w:rPr>
      </w:pPr>
    </w:p>
    <w:p w14:paraId="34983581" w14:textId="77777777" w:rsidR="006F6AA9" w:rsidRDefault="006F6AA9" w:rsidP="00F314DC">
      <w:pPr>
        <w:pStyle w:val="a9"/>
        <w:rPr>
          <w:lang w:val="en-US"/>
        </w:rPr>
      </w:pPr>
    </w:p>
    <w:p w14:paraId="6F04E3F4" w14:textId="77777777" w:rsidR="006F6AA9" w:rsidRDefault="006F6AA9" w:rsidP="00F314DC">
      <w:pPr>
        <w:pStyle w:val="a9"/>
        <w:rPr>
          <w:lang w:val="en-US"/>
        </w:rPr>
      </w:pPr>
    </w:p>
    <w:p w14:paraId="77E53EB4" w14:textId="77777777" w:rsidR="006F6AA9" w:rsidRDefault="006F6AA9" w:rsidP="00F314DC">
      <w:pPr>
        <w:pStyle w:val="a9"/>
        <w:rPr>
          <w:lang w:val="en-US"/>
        </w:rPr>
      </w:pPr>
    </w:p>
    <w:p w14:paraId="08ADFB36" w14:textId="77777777" w:rsidR="006F6AA9" w:rsidRDefault="006F6AA9" w:rsidP="00F314DC">
      <w:pPr>
        <w:pStyle w:val="a9"/>
        <w:rPr>
          <w:lang w:val="en-US"/>
        </w:rPr>
      </w:pPr>
    </w:p>
    <w:p w14:paraId="110ACC7D" w14:textId="77777777" w:rsidR="006F6AA9" w:rsidRDefault="006F6AA9" w:rsidP="00F314DC">
      <w:pPr>
        <w:pStyle w:val="a9"/>
        <w:rPr>
          <w:lang w:val="en-US"/>
        </w:rPr>
      </w:pPr>
    </w:p>
    <w:p w14:paraId="2CB96703" w14:textId="77777777" w:rsidR="006F6AA9" w:rsidRDefault="006F6AA9" w:rsidP="00F314DC">
      <w:pPr>
        <w:pStyle w:val="a9"/>
        <w:rPr>
          <w:lang w:val="en-US"/>
        </w:rPr>
      </w:pPr>
    </w:p>
    <w:p w14:paraId="3C2142B7" w14:textId="77777777" w:rsidR="006F6AA9" w:rsidRDefault="006F6AA9" w:rsidP="00F314DC">
      <w:pPr>
        <w:pStyle w:val="a9"/>
        <w:rPr>
          <w:lang w:val="en-US"/>
        </w:rPr>
      </w:pPr>
    </w:p>
    <w:p w14:paraId="760C2EEA" w14:textId="77777777" w:rsidR="006F6AA9" w:rsidRDefault="006F6AA9" w:rsidP="00F314DC">
      <w:pPr>
        <w:pStyle w:val="a9"/>
        <w:rPr>
          <w:lang w:val="en-US"/>
        </w:rPr>
      </w:pPr>
    </w:p>
    <w:p w14:paraId="1B1BF106" w14:textId="77777777" w:rsidR="006F6AA9" w:rsidRDefault="006F6AA9" w:rsidP="00F314DC">
      <w:pPr>
        <w:pStyle w:val="a9"/>
        <w:rPr>
          <w:rtl/>
          <w:lang w:val="en-US"/>
        </w:rPr>
      </w:pPr>
    </w:p>
    <w:p w14:paraId="16AE14B6" w14:textId="77777777" w:rsidR="007C03EF" w:rsidRDefault="007C03EF" w:rsidP="00F314DC">
      <w:pPr>
        <w:pStyle w:val="a9"/>
        <w:rPr>
          <w:rtl/>
          <w:lang w:val="en-US"/>
        </w:rPr>
      </w:pPr>
    </w:p>
    <w:p w14:paraId="2F57C0A4" w14:textId="77777777" w:rsidR="007C03EF" w:rsidRDefault="007C03EF" w:rsidP="007C03EF">
      <w:pPr>
        <w:pStyle w:val="a9"/>
        <w:rPr>
          <w:rtl/>
          <w:lang w:val="en-US"/>
        </w:rPr>
      </w:pPr>
    </w:p>
    <w:p w14:paraId="2BDCDA27" w14:textId="77777777" w:rsidR="007C03EF" w:rsidRDefault="007C03EF" w:rsidP="007C03EF">
      <w:pPr>
        <w:pStyle w:val="a9"/>
        <w:rPr>
          <w:rtl/>
          <w:lang w:val="en-US"/>
        </w:rPr>
      </w:pPr>
    </w:p>
    <w:p w14:paraId="54861CEF" w14:textId="4EFECE76" w:rsidR="007C03EF" w:rsidRPr="00FE5DD1" w:rsidRDefault="007C03EF" w:rsidP="007C03EF">
      <w:pPr>
        <w:pStyle w:val="1"/>
        <w:rPr>
          <w:lang w:val="en-US"/>
        </w:rPr>
      </w:pPr>
      <w:r>
        <w:lastRenderedPageBreak/>
        <w:t>-</w:t>
      </w:r>
      <w:r w:rsidR="00E9392A">
        <w:t>7</w:t>
      </w:r>
      <w:r>
        <w:t>.</w:t>
      </w:r>
      <w:r w:rsidR="00E9392A">
        <w:t>3</w:t>
      </w:r>
      <w:r>
        <w:rPr>
          <w:rFonts w:hint="cs"/>
          <w:rtl/>
        </w:rPr>
        <w:t xml:space="preserve"> </w:t>
      </w:r>
      <w:r>
        <w:rPr>
          <w:rFonts w:hint="cs"/>
          <w:rtl/>
          <w:lang w:val="en-US"/>
        </w:rPr>
        <w:t xml:space="preserve">منصات </w:t>
      </w:r>
      <w:r>
        <w:rPr>
          <w:lang w:val="en-US"/>
        </w:rPr>
        <w:t>BPMN</w:t>
      </w:r>
      <w:r>
        <w:rPr>
          <w:rFonts w:hint="cs"/>
          <w:rtl/>
          <w:lang w:val="en-US"/>
        </w:rPr>
        <w:t xml:space="preserve"> المتاحة</w:t>
      </w:r>
    </w:p>
    <w:p w14:paraId="3810CFFF" w14:textId="77777777" w:rsidR="007C03EF" w:rsidRDefault="007C03EF" w:rsidP="007C03EF">
      <w:pPr>
        <w:pStyle w:val="a9"/>
        <w:rPr>
          <w:rtl/>
          <w:lang w:val="en-US"/>
        </w:rPr>
      </w:pPr>
      <w:r>
        <w:rPr>
          <w:rFonts w:hint="cs"/>
          <w:rtl/>
          <w:lang w:val="en-US"/>
        </w:rPr>
        <w:t xml:space="preserve">يوجد مجموعة من المنصات التي تساعد في التعامل مع </w:t>
      </w:r>
      <w:r>
        <w:rPr>
          <w:lang w:val="en-US"/>
        </w:rPr>
        <w:t>BPMN</w:t>
      </w:r>
      <w:r>
        <w:rPr>
          <w:rFonts w:hint="cs"/>
          <w:rtl/>
          <w:lang w:val="en-US"/>
        </w:rPr>
        <w:t>، نستعرض في الفقرات التالية مجموعة منها.</w:t>
      </w:r>
    </w:p>
    <w:p w14:paraId="780834F0" w14:textId="65DDEB75" w:rsidR="007C03EF" w:rsidRDefault="007C03EF" w:rsidP="007C03EF">
      <w:pPr>
        <w:pStyle w:val="2"/>
        <w:rPr>
          <w:rtl/>
        </w:rPr>
      </w:pPr>
      <w:r>
        <w:t>-1.</w:t>
      </w:r>
      <w:r w:rsidR="000326CB">
        <w:t>7</w:t>
      </w:r>
      <w:r>
        <w:t>.</w:t>
      </w:r>
      <w:r w:rsidR="000326CB">
        <w:t>3</w:t>
      </w:r>
      <w:r w:rsidRPr="00201D55">
        <w:rPr>
          <w:rFonts w:hint="cs"/>
          <w:rtl/>
        </w:rPr>
        <w:t xml:space="preserve"> </w:t>
      </w:r>
      <w:r>
        <w:t>Camunda</w:t>
      </w:r>
    </w:p>
    <w:p w14:paraId="483A34F9" w14:textId="5AD15E78" w:rsidR="000326CB" w:rsidRDefault="007C03EF" w:rsidP="005651B4">
      <w:pPr>
        <w:pStyle w:val="a9"/>
        <w:rPr>
          <w:rtl/>
          <w:lang w:val="en-US"/>
        </w:rPr>
      </w:pPr>
      <w:r>
        <w:rPr>
          <w:rFonts w:hint="cs"/>
          <w:rtl/>
          <w:lang w:val="en-US"/>
        </w:rPr>
        <w:t xml:space="preserve">هي </w:t>
      </w:r>
      <w:r w:rsidRPr="00AA0877">
        <w:rPr>
          <w:rtl/>
          <w:lang w:val="en-US"/>
        </w:rPr>
        <w:t>عبارة عن منصة</w:t>
      </w:r>
      <w:r w:rsidRPr="00AA0877">
        <w:rPr>
          <w:lang w:val="en-US"/>
        </w:rPr>
        <w:t xml:space="preserve"> </w:t>
      </w:r>
      <w:r w:rsidRPr="00AA0877">
        <w:rPr>
          <w:rtl/>
          <w:lang w:val="en-US"/>
        </w:rPr>
        <w:t>مفتوحة المصدر تدعم معايير</w:t>
      </w:r>
      <w:r w:rsidRPr="00AA0877">
        <w:rPr>
          <w:lang w:val="en-US"/>
        </w:rPr>
        <w:t xml:space="preserve"> BPMN </w:t>
      </w:r>
      <w:r w:rsidRPr="00AA0877">
        <w:rPr>
          <w:rtl/>
          <w:lang w:val="en-US"/>
        </w:rPr>
        <w:t xml:space="preserve">لنمذجة وتنفيذ ومراقبة </w:t>
      </w:r>
      <w:r>
        <w:rPr>
          <w:rFonts w:hint="cs"/>
          <w:rtl/>
          <w:lang w:val="en-US"/>
        </w:rPr>
        <w:t xml:space="preserve">عمليات الأعمال. </w:t>
      </w:r>
      <w:r w:rsidRPr="00AA0877">
        <w:rPr>
          <w:rtl/>
          <w:lang w:val="en-US"/>
        </w:rPr>
        <w:t>وهي توفر أدوات مثل</w:t>
      </w:r>
      <w:r w:rsidRPr="00AA0877">
        <w:rPr>
          <w:lang w:val="en-US"/>
        </w:rPr>
        <w:t xml:space="preserve"> Web Modeler</w:t>
      </w:r>
      <w:r>
        <w:rPr>
          <w:rFonts w:hint="cs"/>
          <w:rtl/>
          <w:lang w:val="en-US"/>
        </w:rPr>
        <w:t xml:space="preserve"> </w:t>
      </w:r>
      <w:r w:rsidRPr="00AA0877">
        <w:rPr>
          <w:lang w:val="en-US"/>
        </w:rPr>
        <w:t xml:space="preserve"> </w:t>
      </w:r>
      <w:r w:rsidRPr="00AA0877">
        <w:rPr>
          <w:rtl/>
          <w:lang w:val="en-US"/>
        </w:rPr>
        <w:t>و</w:t>
      </w:r>
      <w:r w:rsidRPr="00AA0877">
        <w:rPr>
          <w:lang w:val="en-US"/>
        </w:rPr>
        <w:t xml:space="preserve">Desktop Modeler </w:t>
      </w:r>
      <w:r>
        <w:rPr>
          <w:rFonts w:hint="cs"/>
          <w:rtl/>
          <w:lang w:val="en-US"/>
        </w:rPr>
        <w:t xml:space="preserve"> </w:t>
      </w:r>
      <w:r w:rsidRPr="00AA0877">
        <w:rPr>
          <w:rtl/>
          <w:lang w:val="en-US"/>
        </w:rPr>
        <w:t>لتصميم العمليات</w:t>
      </w:r>
      <w:r>
        <w:rPr>
          <w:rFonts w:hint="cs"/>
          <w:rtl/>
          <w:lang w:val="en-US"/>
        </w:rPr>
        <w:t xml:space="preserve">. </w:t>
      </w:r>
      <w:r w:rsidRPr="00AA0877">
        <w:rPr>
          <w:rtl/>
          <w:lang w:val="en-US"/>
        </w:rPr>
        <w:t>تضمن</w:t>
      </w:r>
      <w:r w:rsidRPr="00AA0877">
        <w:rPr>
          <w:lang w:val="en-US"/>
        </w:rPr>
        <w:t xml:space="preserve"> Camunda </w:t>
      </w:r>
      <w:r w:rsidRPr="00AA0877">
        <w:rPr>
          <w:rtl/>
          <w:lang w:val="en-US"/>
        </w:rPr>
        <w:t>إمكانية التوسع والمرونة والتكامل مع أنظمة مختلفة، مما يجعلها مثالية لتنسيق العمليات والتطبيقات عبر الخدما</w:t>
      </w:r>
      <w:r>
        <w:rPr>
          <w:rFonts w:hint="cs"/>
          <w:rtl/>
          <w:lang w:val="en-US"/>
        </w:rPr>
        <w:t>ت. ي</w:t>
      </w:r>
      <w:r w:rsidRPr="00AA0877">
        <w:rPr>
          <w:rtl/>
          <w:lang w:val="en-US"/>
        </w:rPr>
        <w:t>ضمن التزامها بمعايير</w:t>
      </w:r>
      <w:r w:rsidRPr="00AA0877">
        <w:rPr>
          <w:lang w:val="en-US"/>
        </w:rPr>
        <w:t xml:space="preserve"> BPMN </w:t>
      </w:r>
      <w:r w:rsidRPr="00AA0877">
        <w:rPr>
          <w:rtl/>
          <w:lang w:val="en-US"/>
        </w:rPr>
        <w:t>نماذج عملية واضحة وقابلة للنقل</w:t>
      </w:r>
      <w:r w:rsidR="00422D07">
        <w:rPr>
          <w:rFonts w:hint="cs"/>
          <w:rtl/>
          <w:lang w:val="en-US"/>
        </w:rPr>
        <w:t xml:space="preserve"> </w:t>
      </w:r>
      <w:r w:rsidR="00422D07">
        <w:rPr>
          <w:lang w:val="en-US"/>
        </w:rPr>
        <w:t>[16]</w:t>
      </w:r>
      <w:r w:rsidR="00422D07">
        <w:rPr>
          <w:rFonts w:hint="cs"/>
          <w:rtl/>
          <w:lang w:val="en-US"/>
        </w:rPr>
        <w:t>.</w:t>
      </w:r>
    </w:p>
    <w:p w14:paraId="4B093D8A" w14:textId="07172D76" w:rsidR="00807466" w:rsidRDefault="00807466" w:rsidP="00807466">
      <w:pPr>
        <w:pStyle w:val="2"/>
      </w:pPr>
      <w:r>
        <w:t>-</w:t>
      </w:r>
      <w:r w:rsidR="000326CB">
        <w:t>2</w:t>
      </w:r>
      <w:r>
        <w:t>.</w:t>
      </w:r>
      <w:r w:rsidR="000326CB">
        <w:t>7</w:t>
      </w:r>
      <w:r>
        <w:t>.</w:t>
      </w:r>
      <w:r w:rsidR="000326CB">
        <w:t>3</w:t>
      </w:r>
      <w:r w:rsidRPr="00201D55">
        <w:rPr>
          <w:rFonts w:hint="cs"/>
          <w:rtl/>
        </w:rPr>
        <w:t xml:space="preserve"> </w:t>
      </w:r>
      <w:r>
        <w:t>bpmn.io</w:t>
      </w:r>
    </w:p>
    <w:p w14:paraId="3C8AAAD4" w14:textId="2E5B0911" w:rsidR="00807466" w:rsidRDefault="00807466" w:rsidP="00807466">
      <w:pPr>
        <w:pStyle w:val="a9"/>
        <w:rPr>
          <w:rtl/>
          <w:lang w:val="en-US"/>
        </w:rPr>
      </w:pPr>
      <w:r>
        <w:rPr>
          <w:rFonts w:hint="cs"/>
          <w:rtl/>
          <w:lang w:val="en-US"/>
        </w:rPr>
        <w:t xml:space="preserve">هي </w:t>
      </w:r>
      <w:r w:rsidRPr="00B564B9">
        <w:rPr>
          <w:rtl/>
          <w:lang w:val="en-US"/>
        </w:rPr>
        <w:t>عبارة عن مجموعة أدوات مفتوحة المصدر مصممة للعمل مع مخططات</w:t>
      </w:r>
      <w:r>
        <w:rPr>
          <w:rFonts w:hint="cs"/>
          <w:rtl/>
          <w:lang w:val="en-US"/>
        </w:rPr>
        <w:t xml:space="preserve"> </w:t>
      </w:r>
      <w:r w:rsidRPr="00B564B9">
        <w:rPr>
          <w:lang w:val="en-US"/>
        </w:rPr>
        <w:t>BPMN 2.0</w:t>
      </w:r>
      <w:r w:rsidRPr="00B564B9">
        <w:rPr>
          <w:rtl/>
          <w:lang w:val="en-US"/>
        </w:rPr>
        <w:t xml:space="preserve">، وتهدف في المقام الأول إلى تسهيل إنشاء نماذج </w:t>
      </w:r>
      <w:r>
        <w:rPr>
          <w:rFonts w:hint="cs"/>
          <w:rtl/>
          <w:lang w:val="en-US"/>
        </w:rPr>
        <w:t xml:space="preserve">عمليات الأعمال </w:t>
      </w:r>
      <w:r w:rsidRPr="00B564B9">
        <w:rPr>
          <w:rtl/>
          <w:lang w:val="en-US"/>
        </w:rPr>
        <w:t>ومشاركتها ودمجها</w:t>
      </w:r>
      <w:r w:rsidR="00422D07">
        <w:rPr>
          <w:rFonts w:hint="cs"/>
          <w:rtl/>
          <w:lang w:val="en-US"/>
        </w:rPr>
        <w:t xml:space="preserve"> </w:t>
      </w:r>
      <w:r w:rsidR="00422D07">
        <w:rPr>
          <w:lang w:val="en-US"/>
        </w:rPr>
        <w:t>[1</w:t>
      </w:r>
      <w:r w:rsidR="009F0928">
        <w:rPr>
          <w:lang w:val="en-US"/>
        </w:rPr>
        <w:t>7</w:t>
      </w:r>
      <w:r w:rsidR="00422D07">
        <w:rPr>
          <w:lang w:val="en-US"/>
        </w:rPr>
        <w:t>]</w:t>
      </w:r>
      <w:r w:rsidR="00422D07">
        <w:rPr>
          <w:rFonts w:hint="cs"/>
          <w:rtl/>
          <w:lang w:val="en-US"/>
        </w:rPr>
        <w:t>.</w:t>
      </w:r>
      <w:r>
        <w:rPr>
          <w:rFonts w:hint="cs"/>
          <w:rtl/>
          <w:lang w:val="en-US"/>
        </w:rPr>
        <w:t xml:space="preserve"> من أهم ميزاتها:</w:t>
      </w:r>
    </w:p>
    <w:p w14:paraId="2EC85CBC" w14:textId="77777777" w:rsidR="00807466" w:rsidRDefault="00807466" w:rsidP="00807466">
      <w:pPr>
        <w:pStyle w:val="a9"/>
        <w:numPr>
          <w:ilvl w:val="0"/>
          <w:numId w:val="48"/>
        </w:numPr>
        <w:rPr>
          <w:lang w:val="en-US"/>
        </w:rPr>
      </w:pPr>
      <w:r w:rsidRPr="00890AF1">
        <w:rPr>
          <w:rtl/>
          <w:lang w:val="en-US"/>
        </w:rPr>
        <w:t xml:space="preserve">النمذجة المستندة إلى الويب: تقدم مكون نمذجة مجانيًا قائمًا على الويب لإنشاء وتعديل مخططات </w:t>
      </w:r>
      <w:r w:rsidRPr="00890AF1">
        <w:rPr>
          <w:lang w:val="en-US"/>
        </w:rPr>
        <w:t>BPMN 2.0</w:t>
      </w:r>
      <w:r w:rsidRPr="00890AF1">
        <w:rPr>
          <w:rtl/>
          <w:lang w:val="en-US"/>
        </w:rPr>
        <w:t>، مع التركيز على قابلية الاستخدام الجيدة</w:t>
      </w:r>
      <w:r>
        <w:rPr>
          <w:rFonts w:hint="cs"/>
          <w:rtl/>
          <w:lang w:val="en-US"/>
        </w:rPr>
        <w:t>.</w:t>
      </w:r>
    </w:p>
    <w:p w14:paraId="579A6A58" w14:textId="77777777" w:rsidR="00807466" w:rsidRDefault="00807466" w:rsidP="00807466">
      <w:pPr>
        <w:pStyle w:val="a9"/>
        <w:numPr>
          <w:ilvl w:val="0"/>
          <w:numId w:val="48"/>
        </w:numPr>
        <w:rPr>
          <w:lang w:val="en-US"/>
        </w:rPr>
      </w:pPr>
      <w:r w:rsidRPr="00901AF6">
        <w:rPr>
          <w:rtl/>
          <w:lang w:val="en-US"/>
        </w:rPr>
        <w:t xml:space="preserve">مجموعة أدوات المطورين: بالنسبة للمطورين، توفر </w:t>
      </w:r>
      <w:r w:rsidRPr="00901AF6">
        <w:rPr>
          <w:lang w:val="en-US"/>
        </w:rPr>
        <w:t>bpmn.io</w:t>
      </w:r>
      <w:r w:rsidRPr="00901AF6">
        <w:rPr>
          <w:rtl/>
          <w:lang w:val="en-US"/>
        </w:rPr>
        <w:t xml:space="preserve"> مجموعة أدوات خفيفة الوزن لتضمين مخططات </w:t>
      </w:r>
      <w:r w:rsidRPr="00901AF6">
        <w:rPr>
          <w:lang w:val="en-US"/>
        </w:rPr>
        <w:t>BPMN 2.0</w:t>
      </w:r>
      <w:r w:rsidRPr="00901AF6">
        <w:rPr>
          <w:rtl/>
          <w:lang w:val="en-US"/>
        </w:rPr>
        <w:t xml:space="preserve"> في تطبيقات الويب، مما يسمح بالرسم والتفاعل وشرح البيانات</w:t>
      </w:r>
      <w:r>
        <w:rPr>
          <w:rFonts w:hint="cs"/>
          <w:rtl/>
          <w:lang w:val="en-US"/>
        </w:rPr>
        <w:t>.</w:t>
      </w:r>
    </w:p>
    <w:p w14:paraId="59EE87D6" w14:textId="77777777" w:rsidR="00807466" w:rsidRDefault="00807466" w:rsidP="00807466">
      <w:pPr>
        <w:pStyle w:val="a9"/>
        <w:numPr>
          <w:ilvl w:val="0"/>
          <w:numId w:val="48"/>
        </w:numPr>
        <w:rPr>
          <w:lang w:val="en-US"/>
        </w:rPr>
      </w:pPr>
      <w:r w:rsidRPr="001179AD">
        <w:rPr>
          <w:rtl/>
          <w:lang w:val="en-US"/>
        </w:rPr>
        <w:t>إمكانية التوسع: تتضمن مجموعة الأدوات واجهة برمجة تطبيقات</w:t>
      </w:r>
      <w:r>
        <w:rPr>
          <w:rFonts w:hint="cs"/>
          <w:rtl/>
          <w:lang w:val="en-US"/>
        </w:rPr>
        <w:t xml:space="preserve"> </w:t>
      </w:r>
      <w:r>
        <w:rPr>
          <w:lang w:val="en-US"/>
        </w:rPr>
        <w:t>(APIs)</w:t>
      </w:r>
      <w:r w:rsidRPr="001179AD">
        <w:rPr>
          <w:rtl/>
          <w:lang w:val="en-US"/>
        </w:rPr>
        <w:t xml:space="preserve"> قابلة للتوسع، مما يتيح تخصيص المكتبة وتحسينها</w:t>
      </w:r>
      <w:r>
        <w:rPr>
          <w:rFonts w:hint="cs"/>
          <w:rtl/>
          <w:lang w:val="en-US"/>
        </w:rPr>
        <w:t>.</w:t>
      </w:r>
    </w:p>
    <w:p w14:paraId="2EDDFCBA" w14:textId="77777777" w:rsidR="00807466" w:rsidRPr="001179AD" w:rsidRDefault="00807466" w:rsidP="00807466">
      <w:pPr>
        <w:pStyle w:val="a9"/>
        <w:numPr>
          <w:ilvl w:val="0"/>
          <w:numId w:val="48"/>
        </w:numPr>
        <w:rPr>
          <w:lang w:val="en-US"/>
        </w:rPr>
      </w:pPr>
      <w:r w:rsidRPr="001179AD">
        <w:rPr>
          <w:rtl/>
          <w:lang w:val="en-US"/>
        </w:rPr>
        <w:t xml:space="preserve">التوافر: مجموعة الأدوات مفتوحة المصدر ومجانية الاستخدام، ومتوفرة على </w:t>
      </w:r>
      <w:r w:rsidRPr="001179AD">
        <w:rPr>
          <w:lang w:val="en-US"/>
        </w:rPr>
        <w:t>GitHub</w:t>
      </w:r>
      <w:r w:rsidRPr="001179AD">
        <w:rPr>
          <w:rtl/>
          <w:lang w:val="en-US"/>
        </w:rPr>
        <w:t>، ويمكن تضمينها في تطبيقات الويب</w:t>
      </w:r>
      <w:r>
        <w:rPr>
          <w:rFonts w:hint="cs"/>
          <w:rtl/>
          <w:lang w:val="en-US"/>
        </w:rPr>
        <w:t>.</w:t>
      </w:r>
    </w:p>
    <w:p w14:paraId="15353933" w14:textId="77777777" w:rsidR="00807466" w:rsidRPr="001179AD" w:rsidRDefault="00807466" w:rsidP="00807466">
      <w:pPr>
        <w:pStyle w:val="a9"/>
        <w:rPr>
          <w:rtl/>
          <w:lang w:val="en-US"/>
        </w:rPr>
      </w:pPr>
    </w:p>
    <w:p w14:paraId="35E013E6" w14:textId="77777777" w:rsidR="00807466" w:rsidRDefault="00807466" w:rsidP="00807466">
      <w:pPr>
        <w:pStyle w:val="a9"/>
        <w:rPr>
          <w:rtl/>
          <w:lang w:val="en-US"/>
        </w:rPr>
      </w:pPr>
    </w:p>
    <w:p w14:paraId="70682522" w14:textId="77777777" w:rsidR="00807466" w:rsidRDefault="00807466" w:rsidP="00807466">
      <w:pPr>
        <w:pStyle w:val="a9"/>
        <w:rPr>
          <w:rtl/>
          <w:lang w:val="en-US"/>
        </w:rPr>
      </w:pPr>
    </w:p>
    <w:p w14:paraId="66658D99" w14:textId="77777777" w:rsidR="00807466" w:rsidRDefault="00807466" w:rsidP="00807466">
      <w:pPr>
        <w:pStyle w:val="a9"/>
        <w:rPr>
          <w:lang w:val="en-US"/>
        </w:rPr>
      </w:pPr>
    </w:p>
    <w:p w14:paraId="1DBDF66A" w14:textId="77777777" w:rsidR="006F6AA9" w:rsidRPr="00807466" w:rsidRDefault="006F6AA9" w:rsidP="00F314DC">
      <w:pPr>
        <w:pStyle w:val="a9"/>
        <w:rPr>
          <w:lang w:val="en-US"/>
        </w:rPr>
      </w:pPr>
    </w:p>
    <w:p w14:paraId="574B6723" w14:textId="77777777" w:rsidR="006F6AA9" w:rsidRDefault="006F6AA9" w:rsidP="00F314DC">
      <w:pPr>
        <w:pStyle w:val="a9"/>
        <w:rPr>
          <w:rtl/>
          <w:lang w:val="en-US"/>
        </w:rPr>
      </w:pPr>
    </w:p>
    <w:p w14:paraId="51E8F2A2" w14:textId="77777777" w:rsidR="00015D3A" w:rsidRDefault="00015D3A" w:rsidP="00F314DC">
      <w:pPr>
        <w:pStyle w:val="a9"/>
        <w:rPr>
          <w:lang w:val="en-US"/>
        </w:rPr>
      </w:pPr>
    </w:p>
    <w:p w14:paraId="3A8EB37F" w14:textId="4CBF66F8" w:rsidR="00831CDE" w:rsidRPr="00584708" w:rsidRDefault="00831CDE" w:rsidP="00831CDE">
      <w:pPr>
        <w:pStyle w:val="1"/>
        <w:rPr>
          <w:rtl/>
          <w:lang w:val="en-US"/>
        </w:rPr>
      </w:pPr>
    </w:p>
    <w:p w14:paraId="3238AD55" w14:textId="77777777" w:rsidR="00C53F7D" w:rsidRDefault="00C53F7D" w:rsidP="00F314DC">
      <w:pPr>
        <w:pStyle w:val="a9"/>
        <w:rPr>
          <w:rtl/>
          <w:lang w:val="en-US"/>
        </w:rPr>
      </w:pPr>
    </w:p>
    <w:p w14:paraId="63C477B5" w14:textId="77777777" w:rsidR="0033224A" w:rsidRDefault="0033224A">
      <w:pPr>
        <w:bidi w:val="0"/>
        <w:spacing w:after="200" w:line="276" w:lineRule="auto"/>
        <w:ind w:firstLine="720"/>
        <w:jc w:val="both"/>
        <w:rPr>
          <w:rtl/>
        </w:rPr>
      </w:pPr>
      <w:r>
        <w:rPr>
          <w:rtl/>
        </w:rPr>
        <w:br w:type="page"/>
      </w:r>
    </w:p>
    <w:p w14:paraId="0331344C" w14:textId="77777777" w:rsidR="0033224A" w:rsidRDefault="0033224A" w:rsidP="0033224A">
      <w:pPr>
        <w:pStyle w:val="ad"/>
        <w:rPr>
          <w:rtl/>
        </w:rPr>
      </w:pPr>
      <w:bookmarkStart w:id="61" w:name="_Toc242697844"/>
      <w:r>
        <w:rPr>
          <w:rFonts w:hint="cs"/>
          <w:rtl/>
        </w:rPr>
        <w:lastRenderedPageBreak/>
        <w:t>الفصل الرابع</w:t>
      </w:r>
      <w:bookmarkEnd w:id="61"/>
    </w:p>
    <w:p w14:paraId="11AFFD69" w14:textId="5F6D475A" w:rsidR="001406FA" w:rsidRDefault="00681E5F" w:rsidP="0004245F">
      <w:pPr>
        <w:pStyle w:val="ae"/>
        <w:rPr>
          <w:rtl/>
        </w:rPr>
      </w:pPr>
      <w:r>
        <w:rPr>
          <w:rFonts w:hint="cs"/>
          <w:rtl/>
        </w:rPr>
        <w:t>الدراسة التحليلية</w:t>
      </w:r>
    </w:p>
    <w:p w14:paraId="279968A9" w14:textId="04499AB2" w:rsidR="001406FA" w:rsidRDefault="00C223F3" w:rsidP="00C223F3">
      <w:pPr>
        <w:pStyle w:val="ac"/>
        <w:rPr>
          <w:rtl/>
        </w:rPr>
      </w:pPr>
      <w:bookmarkStart w:id="62" w:name="_Toc242436693"/>
      <w:bookmarkStart w:id="63" w:name="_Toc242697118"/>
      <w:bookmarkStart w:id="64" w:name="_Toc242697845"/>
      <w:bookmarkStart w:id="65" w:name="_Toc242697947"/>
      <w:bookmarkStart w:id="66" w:name="_Toc290126565"/>
      <w:r w:rsidRPr="00C223F3">
        <w:rPr>
          <w:rtl/>
        </w:rPr>
        <w:t>يوضح هذا الفصل عملية تحليل النظام ودراسة متطلباته وصولاً للتصميم</w:t>
      </w:r>
      <w:r w:rsidR="001406FA">
        <w:rPr>
          <w:rFonts w:hint="cs"/>
          <w:rtl/>
        </w:rPr>
        <w:t>.</w:t>
      </w:r>
      <w:bookmarkEnd w:id="62"/>
      <w:bookmarkEnd w:id="63"/>
      <w:bookmarkEnd w:id="64"/>
      <w:bookmarkEnd w:id="65"/>
      <w:bookmarkEnd w:id="66"/>
    </w:p>
    <w:p w14:paraId="4350D8C3" w14:textId="06EFE7A4" w:rsidR="001406FA" w:rsidRDefault="00DF1A0E" w:rsidP="007908FF">
      <w:pPr>
        <w:pStyle w:val="1"/>
        <w:rPr>
          <w:rtl/>
          <w:lang w:val="en-US"/>
        </w:rPr>
      </w:pPr>
      <w:bookmarkStart w:id="67" w:name="_Toc290126566"/>
      <w:r>
        <w:t>-1.4</w:t>
      </w:r>
      <w:r w:rsidRPr="002E4020">
        <w:rPr>
          <w:rFonts w:hint="cs"/>
          <w:rtl/>
        </w:rPr>
        <w:t xml:space="preserve"> </w:t>
      </w:r>
      <w:bookmarkEnd w:id="67"/>
      <w:r w:rsidR="007908FF" w:rsidRPr="007908FF">
        <w:rPr>
          <w:rtl/>
          <w:lang w:val="en-US"/>
        </w:rPr>
        <w:t>مخططات حالات الاستخدام الخاصة بالمستخدم</w:t>
      </w:r>
    </w:p>
    <w:p w14:paraId="2BA5B2CB" w14:textId="57D3866A" w:rsidR="00E218C3" w:rsidRDefault="00E218C3" w:rsidP="00A112A3">
      <w:pPr>
        <w:pStyle w:val="a9"/>
        <w:rPr>
          <w:lang w:val="en-US"/>
        </w:rPr>
      </w:pPr>
    </w:p>
    <w:p w14:paraId="109BDA74" w14:textId="38605135" w:rsidR="00E218C3" w:rsidRPr="00E218C3" w:rsidRDefault="000804AE" w:rsidP="00E218C3">
      <w:pPr>
        <w:pStyle w:val="a9"/>
        <w:rPr>
          <w:lang w:val="en-US"/>
        </w:rPr>
      </w:pPr>
      <w:r w:rsidRPr="00E218C3">
        <w:rPr>
          <w:noProof/>
          <w:lang w:val="en-US"/>
        </w:rPr>
        <w:drawing>
          <wp:anchor distT="0" distB="0" distL="114300" distR="114300" simplePos="0" relativeHeight="251686912" behindDoc="0" locked="0" layoutInCell="1" allowOverlap="1" wp14:anchorId="02945C0C" wp14:editId="7CE89D86">
            <wp:simplePos x="0" y="0"/>
            <wp:positionH relativeFrom="margin">
              <wp:align>center</wp:align>
            </wp:positionH>
            <wp:positionV relativeFrom="paragraph">
              <wp:posOffset>527050</wp:posOffset>
            </wp:positionV>
            <wp:extent cx="5360670" cy="3573780"/>
            <wp:effectExtent l="0" t="0" r="0" b="7620"/>
            <wp:wrapSquare wrapText="bothSides"/>
            <wp:docPr id="12171945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067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89327" w14:textId="52E86465" w:rsidR="00E218C3" w:rsidRDefault="00E218C3" w:rsidP="00A112A3">
      <w:pPr>
        <w:pStyle w:val="a9"/>
        <w:rPr>
          <w:lang w:val="en-US"/>
        </w:rPr>
      </w:pPr>
    </w:p>
    <w:p w14:paraId="6E132804" w14:textId="6D264C1D" w:rsidR="00E218C3" w:rsidRDefault="00E218C3" w:rsidP="00A112A3">
      <w:pPr>
        <w:pStyle w:val="a9"/>
        <w:rPr>
          <w:lang w:val="en-US"/>
        </w:rPr>
      </w:pPr>
    </w:p>
    <w:p w14:paraId="5AB2DA8E" w14:textId="77777777" w:rsidR="00E218C3" w:rsidRDefault="00E218C3" w:rsidP="00A112A3">
      <w:pPr>
        <w:pStyle w:val="a9"/>
        <w:rPr>
          <w:lang w:val="en-US"/>
        </w:rPr>
      </w:pPr>
    </w:p>
    <w:p w14:paraId="7306DD62" w14:textId="77777777" w:rsidR="00E218C3" w:rsidRDefault="00E218C3" w:rsidP="00A112A3">
      <w:pPr>
        <w:pStyle w:val="a9"/>
        <w:rPr>
          <w:lang w:val="en-US"/>
        </w:rPr>
      </w:pPr>
    </w:p>
    <w:p w14:paraId="51347173" w14:textId="77777777" w:rsidR="00E218C3" w:rsidRDefault="00E218C3" w:rsidP="00A112A3">
      <w:pPr>
        <w:pStyle w:val="a9"/>
        <w:rPr>
          <w:lang w:val="en-US"/>
        </w:rPr>
      </w:pPr>
    </w:p>
    <w:p w14:paraId="35737171" w14:textId="77777777" w:rsidR="00E218C3" w:rsidRDefault="00E218C3" w:rsidP="00A112A3">
      <w:pPr>
        <w:pStyle w:val="a9"/>
        <w:rPr>
          <w:lang w:val="en-US"/>
        </w:rPr>
      </w:pPr>
    </w:p>
    <w:p w14:paraId="5FBED4A6" w14:textId="77777777" w:rsidR="00E218C3" w:rsidRDefault="00E218C3" w:rsidP="00A112A3">
      <w:pPr>
        <w:pStyle w:val="a9"/>
        <w:rPr>
          <w:lang w:val="en-US"/>
        </w:rPr>
      </w:pPr>
    </w:p>
    <w:p w14:paraId="4DFA74C2" w14:textId="77777777" w:rsidR="00E218C3" w:rsidRDefault="00E218C3" w:rsidP="00A112A3">
      <w:pPr>
        <w:pStyle w:val="a9"/>
        <w:rPr>
          <w:lang w:val="en-US"/>
        </w:rPr>
      </w:pPr>
    </w:p>
    <w:p w14:paraId="6003A0D4" w14:textId="77777777" w:rsidR="00E218C3" w:rsidRDefault="00E218C3" w:rsidP="00A112A3">
      <w:pPr>
        <w:pStyle w:val="a9"/>
        <w:rPr>
          <w:lang w:val="en-US"/>
        </w:rPr>
      </w:pPr>
    </w:p>
    <w:p w14:paraId="298CB71B" w14:textId="464DD5BC" w:rsidR="000804AE" w:rsidRPr="000804AE" w:rsidRDefault="000804AE" w:rsidP="000804AE">
      <w:pPr>
        <w:pStyle w:val="a9"/>
        <w:rPr>
          <w:lang w:val="en-US"/>
        </w:rPr>
      </w:pPr>
      <w:r w:rsidRPr="000804AE">
        <w:rPr>
          <w:noProof/>
          <w:lang w:val="en-US"/>
        </w:rPr>
        <w:drawing>
          <wp:anchor distT="0" distB="0" distL="114300" distR="114300" simplePos="0" relativeHeight="251688960" behindDoc="0" locked="0" layoutInCell="1" allowOverlap="1" wp14:anchorId="1FA5752B" wp14:editId="330D5647">
            <wp:simplePos x="0" y="0"/>
            <wp:positionH relativeFrom="margin">
              <wp:align>right</wp:align>
            </wp:positionH>
            <wp:positionV relativeFrom="paragraph">
              <wp:posOffset>144145</wp:posOffset>
            </wp:positionV>
            <wp:extent cx="5943600" cy="4977765"/>
            <wp:effectExtent l="0" t="0" r="0" b="0"/>
            <wp:wrapSquare wrapText="bothSides"/>
            <wp:docPr id="239818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977765"/>
                    </a:xfrm>
                    <a:prstGeom prst="rect">
                      <a:avLst/>
                    </a:prstGeom>
                    <a:noFill/>
                    <a:ln>
                      <a:noFill/>
                    </a:ln>
                  </pic:spPr>
                </pic:pic>
              </a:graphicData>
            </a:graphic>
          </wp:anchor>
        </w:drawing>
      </w:r>
    </w:p>
    <w:p w14:paraId="76DB56F6" w14:textId="32E996E0" w:rsidR="00A112A3" w:rsidRDefault="00A112A3" w:rsidP="00A112A3">
      <w:pPr>
        <w:pStyle w:val="a9"/>
        <w:rPr>
          <w:rtl/>
          <w:lang w:val="en-US"/>
        </w:rPr>
      </w:pPr>
    </w:p>
    <w:p w14:paraId="1D5909D4" w14:textId="2FCE843C" w:rsidR="00E218C3" w:rsidRPr="00E218C3" w:rsidRDefault="00E218C3" w:rsidP="00E218C3">
      <w:pPr>
        <w:pStyle w:val="a9"/>
        <w:rPr>
          <w:lang w:val="en-US"/>
        </w:rPr>
      </w:pPr>
    </w:p>
    <w:p w14:paraId="4CF0AB4D" w14:textId="77777777" w:rsidR="00A112A3" w:rsidRDefault="00A112A3" w:rsidP="00A112A3">
      <w:pPr>
        <w:pStyle w:val="a9"/>
        <w:rPr>
          <w:rtl/>
          <w:lang w:val="en-US"/>
        </w:rPr>
      </w:pPr>
    </w:p>
    <w:p w14:paraId="3F0BCA6E" w14:textId="77777777" w:rsidR="00A112A3" w:rsidRDefault="00A112A3" w:rsidP="00A112A3">
      <w:pPr>
        <w:pStyle w:val="a9"/>
        <w:rPr>
          <w:lang w:val="en-US"/>
        </w:rPr>
      </w:pPr>
    </w:p>
    <w:p w14:paraId="294C8A26" w14:textId="24ACE251" w:rsidR="00E218C3" w:rsidRDefault="00C2307F" w:rsidP="00A112A3">
      <w:pPr>
        <w:pStyle w:val="a9"/>
        <w:rPr>
          <w:lang w:val="en-US"/>
        </w:rPr>
      </w:pPr>
      <w:r w:rsidRPr="00E218C3">
        <w:rPr>
          <w:noProof/>
          <w:lang w:val="en-US"/>
        </w:rPr>
        <w:lastRenderedPageBreak/>
        <w:drawing>
          <wp:anchor distT="0" distB="0" distL="114300" distR="114300" simplePos="0" relativeHeight="251691008" behindDoc="0" locked="0" layoutInCell="1" allowOverlap="1" wp14:anchorId="57E0A7E9" wp14:editId="286C61C9">
            <wp:simplePos x="0" y="0"/>
            <wp:positionH relativeFrom="margin">
              <wp:align>center</wp:align>
            </wp:positionH>
            <wp:positionV relativeFrom="paragraph">
              <wp:posOffset>350520</wp:posOffset>
            </wp:positionV>
            <wp:extent cx="5585460" cy="5722620"/>
            <wp:effectExtent l="0" t="0" r="0" b="0"/>
            <wp:wrapSquare wrapText="bothSides"/>
            <wp:docPr id="19655362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5460" cy="5722620"/>
                    </a:xfrm>
                    <a:prstGeom prst="rect">
                      <a:avLst/>
                    </a:prstGeom>
                    <a:noFill/>
                    <a:ln>
                      <a:noFill/>
                    </a:ln>
                  </pic:spPr>
                </pic:pic>
              </a:graphicData>
            </a:graphic>
          </wp:anchor>
        </w:drawing>
      </w:r>
    </w:p>
    <w:p w14:paraId="14C3CF89" w14:textId="14373304" w:rsidR="00E218C3" w:rsidRDefault="00E218C3" w:rsidP="00A112A3">
      <w:pPr>
        <w:pStyle w:val="a9"/>
        <w:rPr>
          <w:lang w:val="en-US"/>
        </w:rPr>
      </w:pPr>
    </w:p>
    <w:p w14:paraId="353024E7" w14:textId="77777777" w:rsidR="00E218C3" w:rsidRDefault="00E218C3" w:rsidP="00A112A3">
      <w:pPr>
        <w:pStyle w:val="a9"/>
        <w:rPr>
          <w:lang w:val="en-US"/>
        </w:rPr>
      </w:pPr>
    </w:p>
    <w:p w14:paraId="2E7E39A7" w14:textId="77777777" w:rsidR="00E218C3" w:rsidRDefault="00E218C3" w:rsidP="00A112A3">
      <w:pPr>
        <w:pStyle w:val="a9"/>
        <w:rPr>
          <w:lang w:val="en-US"/>
        </w:rPr>
      </w:pPr>
    </w:p>
    <w:p w14:paraId="4D7B031B" w14:textId="77777777" w:rsidR="00E218C3" w:rsidRDefault="00E218C3" w:rsidP="00A112A3">
      <w:pPr>
        <w:pStyle w:val="a9"/>
        <w:rPr>
          <w:lang w:val="en-US"/>
        </w:rPr>
      </w:pPr>
    </w:p>
    <w:p w14:paraId="598E55E2" w14:textId="77777777" w:rsidR="00E218C3" w:rsidRDefault="00E218C3" w:rsidP="00A112A3">
      <w:pPr>
        <w:pStyle w:val="a9"/>
        <w:rPr>
          <w:lang w:val="en-US"/>
        </w:rPr>
      </w:pPr>
    </w:p>
    <w:p w14:paraId="3EC910B4" w14:textId="77777777" w:rsidR="00E218C3" w:rsidRDefault="00E218C3" w:rsidP="00A112A3">
      <w:pPr>
        <w:pStyle w:val="a9"/>
        <w:rPr>
          <w:lang w:val="en-US"/>
        </w:rPr>
      </w:pPr>
    </w:p>
    <w:p w14:paraId="0E33C41E" w14:textId="77777777" w:rsidR="00E218C3" w:rsidRDefault="00E218C3" w:rsidP="00A112A3">
      <w:pPr>
        <w:pStyle w:val="a9"/>
        <w:rPr>
          <w:lang w:val="en-US"/>
        </w:rPr>
      </w:pPr>
    </w:p>
    <w:p w14:paraId="61FA5BF5" w14:textId="1D474D40" w:rsidR="00E218C3" w:rsidRPr="00E218C3" w:rsidRDefault="00E218C3" w:rsidP="00E218C3">
      <w:pPr>
        <w:pStyle w:val="a9"/>
        <w:rPr>
          <w:lang w:val="en-US"/>
        </w:rPr>
      </w:pPr>
    </w:p>
    <w:p w14:paraId="48EF3869" w14:textId="3260230D" w:rsidR="00E218C3" w:rsidRPr="00E218C3" w:rsidRDefault="00E218C3" w:rsidP="00E218C3">
      <w:pPr>
        <w:pStyle w:val="a9"/>
        <w:rPr>
          <w:lang w:val="en-US"/>
        </w:rPr>
      </w:pPr>
    </w:p>
    <w:p w14:paraId="5FC55E92" w14:textId="284438A3" w:rsidR="00E218C3" w:rsidRPr="00E218C3" w:rsidRDefault="00E218C3" w:rsidP="00E218C3">
      <w:pPr>
        <w:pStyle w:val="a9"/>
        <w:rPr>
          <w:lang w:val="en-US"/>
        </w:rPr>
      </w:pPr>
    </w:p>
    <w:p w14:paraId="19F3CD78" w14:textId="77777777" w:rsidR="00E218C3" w:rsidRDefault="00E218C3" w:rsidP="00A112A3">
      <w:pPr>
        <w:pStyle w:val="a9"/>
        <w:rPr>
          <w:rtl/>
          <w:lang w:val="en-US"/>
        </w:rPr>
      </w:pPr>
    </w:p>
    <w:p w14:paraId="3BDD4DBD" w14:textId="77777777" w:rsidR="00A112A3" w:rsidRDefault="00A112A3" w:rsidP="00A112A3">
      <w:pPr>
        <w:pStyle w:val="a9"/>
        <w:rPr>
          <w:rtl/>
          <w:lang w:val="en-US"/>
        </w:rPr>
      </w:pPr>
    </w:p>
    <w:p w14:paraId="6899AF4D" w14:textId="77777777" w:rsidR="00A112A3" w:rsidRDefault="00A112A3" w:rsidP="00A112A3">
      <w:pPr>
        <w:pStyle w:val="a9"/>
        <w:rPr>
          <w:rtl/>
          <w:lang w:val="en-US"/>
        </w:rPr>
      </w:pPr>
    </w:p>
    <w:p w14:paraId="3F70F7DB" w14:textId="77777777" w:rsidR="00A112A3" w:rsidRDefault="00A112A3" w:rsidP="00A112A3">
      <w:pPr>
        <w:pStyle w:val="a9"/>
        <w:rPr>
          <w:rtl/>
          <w:lang w:val="en-US"/>
        </w:rPr>
      </w:pPr>
    </w:p>
    <w:p w14:paraId="4144A72D" w14:textId="77777777" w:rsidR="00A112A3" w:rsidRDefault="00A112A3" w:rsidP="00A112A3">
      <w:pPr>
        <w:pStyle w:val="a9"/>
        <w:rPr>
          <w:rtl/>
          <w:lang w:val="en-US"/>
        </w:rPr>
      </w:pPr>
    </w:p>
    <w:p w14:paraId="5F3F6DC4" w14:textId="77777777" w:rsidR="00A112A3" w:rsidRDefault="00A112A3" w:rsidP="00A112A3">
      <w:pPr>
        <w:pStyle w:val="a9"/>
        <w:rPr>
          <w:rtl/>
          <w:lang w:val="en-US"/>
        </w:rPr>
      </w:pPr>
    </w:p>
    <w:p w14:paraId="2EF283B9" w14:textId="77777777" w:rsidR="00A112A3" w:rsidRDefault="00A112A3" w:rsidP="00A112A3">
      <w:pPr>
        <w:pStyle w:val="a9"/>
        <w:rPr>
          <w:rtl/>
          <w:lang w:val="en-US"/>
        </w:rPr>
      </w:pPr>
    </w:p>
    <w:p w14:paraId="1F00AB19" w14:textId="77777777" w:rsidR="00A112A3" w:rsidRDefault="00A112A3" w:rsidP="00A112A3">
      <w:pPr>
        <w:pStyle w:val="a9"/>
        <w:rPr>
          <w:rtl/>
          <w:lang w:val="en-US"/>
        </w:rPr>
      </w:pPr>
    </w:p>
    <w:p w14:paraId="2E0F4522" w14:textId="0AF38452" w:rsidR="0029501F" w:rsidRDefault="0029501F">
      <w:pPr>
        <w:bidi w:val="0"/>
        <w:spacing w:after="200" w:line="276" w:lineRule="auto"/>
        <w:ind w:firstLine="720"/>
        <w:jc w:val="both"/>
        <w:rPr>
          <w:rtl/>
        </w:rPr>
      </w:pPr>
      <w:r>
        <w:rPr>
          <w:rtl/>
        </w:rPr>
        <w:br w:type="page"/>
      </w:r>
    </w:p>
    <w:p w14:paraId="0F00BC0F" w14:textId="0D256D63" w:rsidR="00620582" w:rsidRDefault="00620582" w:rsidP="00620582">
      <w:pPr>
        <w:pStyle w:val="ad"/>
        <w:rPr>
          <w:rtl/>
        </w:rPr>
      </w:pPr>
      <w:r>
        <w:rPr>
          <w:rFonts w:hint="cs"/>
          <w:rtl/>
        </w:rPr>
        <w:lastRenderedPageBreak/>
        <w:t xml:space="preserve">الفصل </w:t>
      </w:r>
      <w:r w:rsidR="007C03EF">
        <w:rPr>
          <w:rFonts w:hint="cs"/>
          <w:rtl/>
        </w:rPr>
        <w:t>الخامس</w:t>
      </w:r>
    </w:p>
    <w:p w14:paraId="2A3B32DD" w14:textId="0A106BEE" w:rsidR="00620582" w:rsidRDefault="007C03EF" w:rsidP="00620582">
      <w:pPr>
        <w:pStyle w:val="ae"/>
        <w:rPr>
          <w:rtl/>
        </w:rPr>
      </w:pPr>
      <w:r>
        <w:rPr>
          <w:rFonts w:hint="cs"/>
          <w:rtl/>
        </w:rPr>
        <w:t>المنهجية المقترحة</w:t>
      </w:r>
    </w:p>
    <w:p w14:paraId="3C1B1097" w14:textId="7DC019E1" w:rsidR="00620582" w:rsidRDefault="009024B5" w:rsidP="00620582">
      <w:pPr>
        <w:pStyle w:val="ac"/>
        <w:rPr>
          <w:rtl/>
        </w:rPr>
      </w:pPr>
      <w:r>
        <w:rPr>
          <w:rFonts w:hint="cs"/>
          <w:rtl/>
        </w:rPr>
        <w:t xml:space="preserve">يَعرض هذا الفصل المنهجية المقترحة ضمن المشروع لتوليد مخططات </w:t>
      </w:r>
      <w:r>
        <w:t>BPMN</w:t>
      </w:r>
      <w:r w:rsidR="00620582">
        <w:rPr>
          <w:rFonts w:hint="cs"/>
          <w:rtl/>
        </w:rPr>
        <w:t>.</w:t>
      </w:r>
    </w:p>
    <w:p w14:paraId="7558558E" w14:textId="6DA12FCD" w:rsidR="00620582" w:rsidRDefault="00620582" w:rsidP="00620582">
      <w:pPr>
        <w:pStyle w:val="1"/>
        <w:rPr>
          <w:rtl/>
          <w:lang w:val="en-US"/>
        </w:rPr>
      </w:pPr>
      <w:r>
        <w:t>-1.</w:t>
      </w:r>
      <w:r w:rsidR="00BD4989">
        <w:t>5</w:t>
      </w:r>
      <w:r w:rsidRPr="002E4020">
        <w:rPr>
          <w:rFonts w:hint="cs"/>
          <w:rtl/>
        </w:rPr>
        <w:t xml:space="preserve"> </w:t>
      </w:r>
      <w:r>
        <w:rPr>
          <w:rFonts w:hint="cs"/>
          <w:rtl/>
          <w:lang w:val="en-US"/>
        </w:rPr>
        <w:t>مقدمة</w:t>
      </w:r>
    </w:p>
    <w:p w14:paraId="1D7DED43" w14:textId="77777777" w:rsidR="00E118AA" w:rsidRPr="00E118AA" w:rsidRDefault="00E118AA" w:rsidP="00E118AA">
      <w:pPr>
        <w:pStyle w:val="a9"/>
        <w:rPr>
          <w:lang w:val="en-US"/>
        </w:rPr>
      </w:pPr>
      <w:r w:rsidRPr="00E118AA">
        <w:rPr>
          <w:rtl/>
        </w:rPr>
        <w:t xml:space="preserve">بعد النظر إلى الأبحاث في مجال توليد مخططات </w:t>
      </w:r>
      <w:r w:rsidRPr="00E118AA">
        <w:rPr>
          <w:lang w:val="en-US"/>
        </w:rPr>
        <w:t>BPMN</w:t>
      </w:r>
      <w:r w:rsidRPr="00E118AA">
        <w:rPr>
          <w:rtl/>
        </w:rPr>
        <w:t xml:space="preserve"> تم اتخاذ منهجية استخدام هندسة الأوامر لتوليد هذه المخططات انطلاقاً من توصيف العملية النصي وذلك لعدة أسباب أهمها:</w:t>
      </w:r>
    </w:p>
    <w:p w14:paraId="0303F52A" w14:textId="0C9A30DB" w:rsidR="00E118AA" w:rsidRPr="00E118AA" w:rsidRDefault="00E118AA" w:rsidP="00E118AA">
      <w:pPr>
        <w:pStyle w:val="a9"/>
        <w:numPr>
          <w:ilvl w:val="0"/>
          <w:numId w:val="49"/>
        </w:numPr>
        <w:rPr>
          <w:lang w:val="en-US"/>
        </w:rPr>
      </w:pPr>
      <w:r w:rsidRPr="00E118AA">
        <w:rPr>
          <w:rtl/>
        </w:rPr>
        <w:t xml:space="preserve">عدم توفر مجموعة بيانات كبيرة لتدريب نموذج من البداية، حيث تم توضيح أن أكبر مجموعة بيانات </w:t>
      </w:r>
      <w:r w:rsidRPr="00E118AA">
        <w:rPr>
          <w:lang w:val="en-US"/>
        </w:rPr>
        <w:t>(annotated)</w:t>
      </w:r>
      <w:r w:rsidRPr="00E118AA">
        <w:rPr>
          <w:rtl/>
        </w:rPr>
        <w:t xml:space="preserve"> لهذه المسألة تحتوي على </w:t>
      </w:r>
      <w:r w:rsidRPr="00E118AA">
        <w:rPr>
          <w:lang w:val="en-US"/>
        </w:rPr>
        <w:t>45</w:t>
      </w:r>
      <w:r w:rsidRPr="00E118AA">
        <w:rPr>
          <w:rtl/>
        </w:rPr>
        <w:t xml:space="preserve"> عملية فقط</w:t>
      </w:r>
      <w:r w:rsidR="006F2926">
        <w:rPr>
          <w:rFonts w:hint="cs"/>
          <w:rtl/>
        </w:rPr>
        <w:t xml:space="preserve"> </w:t>
      </w:r>
      <w:r w:rsidR="00D31EF3">
        <w:rPr>
          <w:lang w:val="en-US"/>
        </w:rPr>
        <w:t>[</w:t>
      </w:r>
      <w:r w:rsidR="00463BCC">
        <w:rPr>
          <w:lang w:val="en-US"/>
        </w:rPr>
        <w:t>11</w:t>
      </w:r>
      <w:r w:rsidR="00D31EF3">
        <w:rPr>
          <w:lang w:val="en-US"/>
        </w:rPr>
        <w:t>]</w:t>
      </w:r>
      <w:r w:rsidR="00D31EF3">
        <w:rPr>
          <w:rFonts w:hint="cs"/>
          <w:rtl/>
        </w:rPr>
        <w:t>.</w:t>
      </w:r>
    </w:p>
    <w:p w14:paraId="49E10D38" w14:textId="24867883" w:rsidR="00E118AA" w:rsidRPr="00E118AA" w:rsidRDefault="00E118AA" w:rsidP="00E118AA">
      <w:pPr>
        <w:pStyle w:val="a9"/>
        <w:numPr>
          <w:ilvl w:val="0"/>
          <w:numId w:val="49"/>
        </w:numPr>
        <w:rPr>
          <w:lang w:val="en-US"/>
        </w:rPr>
      </w:pPr>
      <w:r w:rsidRPr="00E118AA">
        <w:rPr>
          <w:rtl/>
        </w:rPr>
        <w:t>بعد أن أظهرت الأبحاث قدرة النماذج اللغوية الكبيرة على حل مسائل استخراج معلومات العمليات من التوصيف النصي مباشرة نجد أن استثمار هذه النماذج مباشرة مفيد لحل هذه المسألة</w:t>
      </w:r>
      <w:r w:rsidR="006A3B2B">
        <w:rPr>
          <w:rFonts w:hint="cs"/>
          <w:rtl/>
        </w:rPr>
        <w:t xml:space="preserve"> </w:t>
      </w:r>
      <w:r w:rsidR="00226DC0">
        <w:rPr>
          <w:lang w:val="en-US"/>
        </w:rPr>
        <w:t>[</w:t>
      </w:r>
      <w:r w:rsidR="00BB218B">
        <w:rPr>
          <w:lang w:val="en-US"/>
        </w:rPr>
        <w:t>13</w:t>
      </w:r>
      <w:r w:rsidR="00226DC0">
        <w:rPr>
          <w:lang w:val="en-US"/>
        </w:rPr>
        <w:t>]</w:t>
      </w:r>
      <w:r w:rsidR="00226DC0">
        <w:rPr>
          <w:rFonts w:hint="cs"/>
          <w:rtl/>
        </w:rPr>
        <w:t>.</w:t>
      </w:r>
    </w:p>
    <w:p w14:paraId="59C509B1" w14:textId="77777777" w:rsidR="00E118AA" w:rsidRPr="00E118AA" w:rsidRDefault="00E118AA" w:rsidP="00E118AA">
      <w:pPr>
        <w:pStyle w:val="a9"/>
        <w:numPr>
          <w:ilvl w:val="0"/>
          <w:numId w:val="49"/>
        </w:numPr>
        <w:rPr>
          <w:lang w:val="en-US"/>
        </w:rPr>
      </w:pPr>
      <w:r w:rsidRPr="00E118AA">
        <w:rPr>
          <w:rtl/>
        </w:rPr>
        <w:t xml:space="preserve">لم يتم استخدام منهجية تحسين النموذج اللغوي لملاءمة المسألة </w:t>
      </w:r>
      <w:r w:rsidRPr="00E118AA">
        <w:rPr>
          <w:lang w:val="en-US"/>
        </w:rPr>
        <w:t>(fine-tuning)</w:t>
      </w:r>
      <w:r w:rsidRPr="00E118AA">
        <w:rPr>
          <w:rtl/>
        </w:rPr>
        <w:t xml:space="preserve"> بسبب عدم توفر البيانات والموارد الحاسوبية الكافية، حيث تم توجيه النموذج لأداء المهام من خلال منهجية التعلم من خلال عدد قليل من الأمثلة </w:t>
      </w:r>
      <w:r w:rsidRPr="00E118AA">
        <w:rPr>
          <w:lang w:val="en-US"/>
        </w:rPr>
        <w:t>(Few-shot learning)</w:t>
      </w:r>
      <w:r w:rsidRPr="00E118AA">
        <w:rPr>
          <w:rtl/>
        </w:rPr>
        <w:t>. (يحتاج إلى بيانات تدريب لتعديل أوزان النموذج اللغوي والموارد المطلوبة هي حسب حجم النموذج وحجم بيانات التدريب المراد استخدامها)</w:t>
      </w:r>
    </w:p>
    <w:p w14:paraId="347AE473" w14:textId="77777777" w:rsidR="00E74556" w:rsidRDefault="00E74556" w:rsidP="00E74556">
      <w:pPr>
        <w:pStyle w:val="a9"/>
        <w:rPr>
          <w:lang w:val="en-US"/>
        </w:rPr>
      </w:pPr>
    </w:p>
    <w:p w14:paraId="30242BA2" w14:textId="77777777" w:rsidR="0086392B" w:rsidRDefault="0086392B" w:rsidP="00E74556">
      <w:pPr>
        <w:pStyle w:val="a9"/>
        <w:rPr>
          <w:lang w:val="en-US"/>
        </w:rPr>
      </w:pPr>
    </w:p>
    <w:p w14:paraId="0C4A005A" w14:textId="77777777" w:rsidR="0086392B" w:rsidRDefault="0086392B" w:rsidP="00E74556">
      <w:pPr>
        <w:pStyle w:val="a9"/>
        <w:rPr>
          <w:lang w:val="en-US"/>
        </w:rPr>
      </w:pPr>
    </w:p>
    <w:p w14:paraId="1F049755" w14:textId="77777777" w:rsidR="0086392B" w:rsidRDefault="0086392B" w:rsidP="00E74556">
      <w:pPr>
        <w:pStyle w:val="a9"/>
        <w:rPr>
          <w:rtl/>
          <w:lang w:val="en-US"/>
        </w:rPr>
      </w:pPr>
    </w:p>
    <w:p w14:paraId="699AE56B" w14:textId="6888D795" w:rsidR="00E74556" w:rsidRPr="00820FD2" w:rsidRDefault="00E74556" w:rsidP="00E74556">
      <w:pPr>
        <w:pStyle w:val="1"/>
        <w:rPr>
          <w:rtl/>
          <w:lang w:val="en-US"/>
        </w:rPr>
      </w:pPr>
      <w:r>
        <w:lastRenderedPageBreak/>
        <w:t>-</w:t>
      </w:r>
      <w:r w:rsidR="00B62FBD">
        <w:t>2</w:t>
      </w:r>
      <w:r>
        <w:t>.</w:t>
      </w:r>
      <w:r w:rsidR="00D72FF9">
        <w:t>5</w:t>
      </w:r>
      <w:r>
        <w:rPr>
          <w:rFonts w:hint="cs"/>
          <w:rtl/>
        </w:rPr>
        <w:t xml:space="preserve"> النموذج المقترح</w:t>
      </w:r>
    </w:p>
    <w:p w14:paraId="76602B4F" w14:textId="77777777" w:rsidR="00E74556" w:rsidRDefault="00E74556" w:rsidP="00E74556">
      <w:pPr>
        <w:pStyle w:val="a9"/>
        <w:rPr>
          <w:rtl/>
          <w:lang w:val="en-US"/>
        </w:rPr>
      </w:pPr>
      <w:r>
        <w:rPr>
          <w:rFonts w:hint="cs"/>
          <w:rtl/>
          <w:lang w:val="en-US"/>
        </w:rPr>
        <w:t xml:space="preserve">بدايةً نعرف دخل النموذج، حيث يتكون الدخل من التوصيف النصي للعملية المراد توليد مخطط </w:t>
      </w:r>
      <w:r>
        <w:rPr>
          <w:lang w:val="en-US"/>
        </w:rPr>
        <w:t>BPMN</w:t>
      </w:r>
      <w:r>
        <w:rPr>
          <w:rFonts w:hint="cs"/>
          <w:rtl/>
          <w:lang w:val="en-US"/>
        </w:rPr>
        <w:t xml:space="preserve"> خاص بها، ومجموعة من الملاحظات التي يحددها المستخدم (في حال أراد ذلك) لتساعد النموذج في فهم العملية. يتم التوليد على عدة خطوات، سيتم توضيحها في الفقرات التالية.</w:t>
      </w:r>
    </w:p>
    <w:p w14:paraId="626A760D" w14:textId="5BC311D1" w:rsidR="00E74556" w:rsidRDefault="00E74556" w:rsidP="00E74556">
      <w:pPr>
        <w:pStyle w:val="2"/>
        <w:rPr>
          <w:rtl/>
        </w:rPr>
      </w:pPr>
      <w:r>
        <w:t>-1.2.</w:t>
      </w:r>
      <w:r w:rsidR="007D6134">
        <w:t>5</w:t>
      </w:r>
      <w:r w:rsidRPr="00201D55">
        <w:rPr>
          <w:rFonts w:hint="cs"/>
          <w:rtl/>
        </w:rPr>
        <w:t xml:space="preserve"> </w:t>
      </w:r>
      <w:r>
        <w:rPr>
          <w:rFonts w:hint="cs"/>
          <w:rtl/>
        </w:rPr>
        <w:t>استخراج السيناريوهات من التوصيف النصي</w:t>
      </w:r>
    </w:p>
    <w:p w14:paraId="293FB068" w14:textId="5E290C8E" w:rsidR="00E74556" w:rsidRDefault="00E74556" w:rsidP="00E74556">
      <w:pPr>
        <w:pStyle w:val="a9"/>
        <w:rPr>
          <w:lang w:val="en-US"/>
        </w:rPr>
      </w:pPr>
      <w:r>
        <w:rPr>
          <w:rFonts w:hint="cs"/>
          <w:rtl/>
          <w:lang w:val="en-US"/>
        </w:rPr>
        <w:t xml:space="preserve">يتم إرسال </w:t>
      </w:r>
      <w:r w:rsidR="00C4115C">
        <w:rPr>
          <w:rFonts w:hint="cs"/>
          <w:rtl/>
          <w:lang w:val="en-US"/>
        </w:rPr>
        <w:t>أمر</w:t>
      </w:r>
      <w:r>
        <w:rPr>
          <w:rFonts w:hint="cs"/>
          <w:rtl/>
          <w:lang w:val="en-US"/>
        </w:rPr>
        <w:t xml:space="preserve"> </w:t>
      </w:r>
      <w:r>
        <w:rPr>
          <w:lang w:val="en-US"/>
        </w:rPr>
        <w:t>(Prompt)</w:t>
      </w:r>
      <w:r>
        <w:rPr>
          <w:rFonts w:hint="cs"/>
          <w:rtl/>
          <w:lang w:val="en-US"/>
        </w:rPr>
        <w:t xml:space="preserve"> لنموذج لغة كبير </w:t>
      </w:r>
      <w:r>
        <w:rPr>
          <w:lang w:val="en-US"/>
        </w:rPr>
        <w:t>(LLM)</w:t>
      </w:r>
      <w:r>
        <w:rPr>
          <w:rFonts w:hint="cs"/>
          <w:rtl/>
          <w:lang w:val="en-US"/>
        </w:rPr>
        <w:t xml:space="preserve">، يحتوي هذا </w:t>
      </w:r>
      <w:r w:rsidR="00B51EE2">
        <w:rPr>
          <w:rFonts w:hint="cs"/>
          <w:rtl/>
          <w:lang w:val="en-US"/>
        </w:rPr>
        <w:t>الأمر</w:t>
      </w:r>
      <w:r>
        <w:rPr>
          <w:rFonts w:hint="cs"/>
          <w:rtl/>
          <w:lang w:val="en-US"/>
        </w:rPr>
        <w:t xml:space="preserve"> على التوصيف النصي للعملية والملاحظات المقدمة من قبل المستخدم، ومجموعة من التعليمات من أجل توليد كل السيناريوهات الممكنة لتدفقات الأنشطة الموجودة ضمن التوصيف النصي للعملية، يتم استخراج هذه التدفقات من النص المعاد من قبل النموذج اللغوي عن طريق إرسال النص لمحلل </w:t>
      </w:r>
      <w:r>
        <w:rPr>
          <w:lang w:val="en-US"/>
        </w:rPr>
        <w:t>(Parser)</w:t>
      </w:r>
      <w:r>
        <w:rPr>
          <w:rFonts w:hint="cs"/>
          <w:rtl/>
          <w:lang w:val="en-US"/>
        </w:rPr>
        <w:t xml:space="preserve"> يقوم بالبحث ضمن النص عن الخرج الموضوع بين علامتي </w:t>
      </w:r>
      <w:r>
        <w:rPr>
          <w:lang w:val="en-US"/>
        </w:rPr>
        <w:t>(```)</w:t>
      </w:r>
      <w:r>
        <w:rPr>
          <w:rFonts w:hint="cs"/>
          <w:rtl/>
          <w:lang w:val="en-US"/>
        </w:rPr>
        <w:t xml:space="preserve"> ويقوم ببناء قائمة من السيناريوهات الكاملة (تسلسل من الأنشطة من البداية إلى النهاية) التي تعبر عن خرج هذه الخطوة.</w:t>
      </w:r>
    </w:p>
    <w:p w14:paraId="0B5F5DE7" w14:textId="77777777" w:rsidR="00E74556" w:rsidRDefault="00E74556" w:rsidP="00E74556">
      <w:pPr>
        <w:pStyle w:val="a9"/>
        <w:rPr>
          <w:lang w:val="en-US"/>
        </w:rPr>
      </w:pPr>
      <w:r>
        <w:rPr>
          <w:noProof/>
        </w:rPr>
        <w:drawing>
          <wp:anchor distT="0" distB="0" distL="114300" distR="114300" simplePos="0" relativeHeight="251693056" behindDoc="0" locked="0" layoutInCell="1" allowOverlap="1" wp14:anchorId="397A95C8" wp14:editId="2ED0EFE6">
            <wp:simplePos x="0" y="0"/>
            <wp:positionH relativeFrom="margin">
              <wp:align>right</wp:align>
            </wp:positionH>
            <wp:positionV relativeFrom="paragraph">
              <wp:posOffset>344170</wp:posOffset>
            </wp:positionV>
            <wp:extent cx="5943600" cy="1880235"/>
            <wp:effectExtent l="0" t="0" r="0" b="5715"/>
            <wp:wrapSquare wrapText="bothSides"/>
            <wp:docPr id="2224413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880235"/>
                    </a:xfrm>
                    <a:prstGeom prst="rect">
                      <a:avLst/>
                    </a:prstGeom>
                    <a:noFill/>
                    <a:ln>
                      <a:noFill/>
                    </a:ln>
                  </pic:spPr>
                </pic:pic>
              </a:graphicData>
            </a:graphic>
          </wp:anchor>
        </w:drawing>
      </w:r>
    </w:p>
    <w:p w14:paraId="64A20B68" w14:textId="77777777" w:rsidR="00E74556" w:rsidRPr="00A83D4C" w:rsidRDefault="00E74556" w:rsidP="00E74556">
      <w:pPr>
        <w:pStyle w:val="a9"/>
        <w:rPr>
          <w:rtl/>
          <w:lang w:val="en-US"/>
        </w:rPr>
      </w:pPr>
    </w:p>
    <w:p w14:paraId="379C803B" w14:textId="151D590E" w:rsidR="00E74556" w:rsidRDefault="00E74556" w:rsidP="00E74556">
      <w:pPr>
        <w:pStyle w:val="2"/>
        <w:rPr>
          <w:rtl/>
        </w:rPr>
      </w:pPr>
      <w:r>
        <w:t>-2.2.</w:t>
      </w:r>
      <w:r w:rsidR="0086392B">
        <w:t>5</w:t>
      </w:r>
      <w:r w:rsidRPr="00201D55">
        <w:rPr>
          <w:rFonts w:hint="cs"/>
          <w:rtl/>
        </w:rPr>
        <w:t xml:space="preserve"> </w:t>
      </w:r>
      <w:r>
        <w:rPr>
          <w:rFonts w:hint="cs"/>
          <w:rtl/>
        </w:rPr>
        <w:t xml:space="preserve">بناء </w:t>
      </w:r>
      <w:r w:rsidR="00265E2A">
        <w:rPr>
          <w:rFonts w:hint="cs"/>
          <w:rtl/>
        </w:rPr>
        <w:t>بيان</w:t>
      </w:r>
      <w:r>
        <w:rPr>
          <w:rFonts w:hint="cs"/>
          <w:rtl/>
        </w:rPr>
        <w:t xml:space="preserve"> الأنشطة</w:t>
      </w:r>
    </w:p>
    <w:p w14:paraId="09F01D0C" w14:textId="16554589" w:rsidR="00E74556" w:rsidRDefault="00E74556" w:rsidP="00E74556">
      <w:pPr>
        <w:pStyle w:val="a9"/>
        <w:rPr>
          <w:lang w:val="en-US"/>
        </w:rPr>
      </w:pPr>
      <w:r>
        <w:rPr>
          <w:rFonts w:hint="cs"/>
          <w:rtl/>
          <w:lang w:val="en-US"/>
        </w:rPr>
        <w:t xml:space="preserve">يتم بناء </w:t>
      </w:r>
      <w:r w:rsidR="00456562">
        <w:rPr>
          <w:rFonts w:hint="cs"/>
          <w:rtl/>
          <w:lang w:val="en-US"/>
        </w:rPr>
        <w:t>بيان</w:t>
      </w:r>
      <w:r>
        <w:rPr>
          <w:rFonts w:hint="cs"/>
          <w:rtl/>
          <w:lang w:val="en-US"/>
        </w:rPr>
        <w:t xml:space="preserve"> بناءً على التدفقات المستخرجة من المرحلة السابقة، تعبر عقد هذ</w:t>
      </w:r>
      <w:r w:rsidR="00C47713">
        <w:rPr>
          <w:rFonts w:hint="cs"/>
          <w:rtl/>
          <w:lang w:val="en-US"/>
        </w:rPr>
        <w:t>ا البيان</w:t>
      </w:r>
      <w:r>
        <w:rPr>
          <w:rFonts w:hint="cs"/>
          <w:rtl/>
          <w:lang w:val="en-US"/>
        </w:rPr>
        <w:t xml:space="preserve"> عن الأنشطة الموصَّفة ضمن العملية وحوافه عن تسلسل التدفق ضمن العملية. من خلال هذا الأسلوب يتم استخراج أهم عناصر مخطط </w:t>
      </w:r>
      <w:r>
        <w:rPr>
          <w:lang w:val="en-US"/>
        </w:rPr>
        <w:t>BPMN</w:t>
      </w:r>
      <w:r>
        <w:rPr>
          <w:rFonts w:hint="cs"/>
          <w:rtl/>
          <w:lang w:val="en-US"/>
        </w:rPr>
        <w:t xml:space="preserve"> المتمثلة بالأنشطة والتدفقات فيما بينها، حيث يتم حل مشكلة وجود تدفقات متولدة ليس لها نهاية كما في البحث</w:t>
      </w:r>
      <w:r w:rsidR="001F70C0">
        <w:rPr>
          <w:rFonts w:hint="cs"/>
          <w:rtl/>
          <w:lang w:val="en-US"/>
        </w:rPr>
        <w:t xml:space="preserve"> </w:t>
      </w:r>
      <w:r w:rsidR="001F70C0">
        <w:rPr>
          <w:lang w:val="en-US"/>
        </w:rPr>
        <w:t>[13]</w:t>
      </w:r>
      <w:r w:rsidR="001F70C0">
        <w:rPr>
          <w:rFonts w:hint="cs"/>
          <w:rtl/>
          <w:lang w:val="en-US"/>
        </w:rPr>
        <w:t>.</w:t>
      </w:r>
    </w:p>
    <w:p w14:paraId="5B96FF05" w14:textId="77777777" w:rsidR="00E74556" w:rsidRDefault="00E74556" w:rsidP="00E74556">
      <w:pPr>
        <w:pStyle w:val="a9"/>
        <w:rPr>
          <w:rtl/>
          <w:lang w:val="en-US"/>
        </w:rPr>
      </w:pPr>
    </w:p>
    <w:p w14:paraId="4AC23C5B" w14:textId="77777777" w:rsidR="00E74556" w:rsidRDefault="00E74556" w:rsidP="00E74556">
      <w:pPr>
        <w:pStyle w:val="a9"/>
        <w:rPr>
          <w:rtl/>
          <w:lang w:val="en-US"/>
        </w:rPr>
      </w:pPr>
      <w:r>
        <w:rPr>
          <w:noProof/>
        </w:rPr>
        <w:lastRenderedPageBreak/>
        <w:drawing>
          <wp:inline distT="0" distB="0" distL="0" distR="0" wp14:anchorId="20902705" wp14:editId="5535A3D6">
            <wp:extent cx="5943600" cy="2080895"/>
            <wp:effectExtent l="0" t="0" r="0" b="0"/>
            <wp:docPr id="1922426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080895"/>
                    </a:xfrm>
                    <a:prstGeom prst="rect">
                      <a:avLst/>
                    </a:prstGeom>
                    <a:noFill/>
                    <a:ln>
                      <a:noFill/>
                    </a:ln>
                  </pic:spPr>
                </pic:pic>
              </a:graphicData>
            </a:graphic>
          </wp:inline>
        </w:drawing>
      </w:r>
    </w:p>
    <w:p w14:paraId="18924B39" w14:textId="77777777" w:rsidR="00E74556" w:rsidRDefault="00E74556" w:rsidP="00E74556">
      <w:pPr>
        <w:pStyle w:val="a9"/>
        <w:rPr>
          <w:lang w:val="en-US"/>
        </w:rPr>
      </w:pPr>
    </w:p>
    <w:p w14:paraId="3F5C8D38" w14:textId="42E6A3FC" w:rsidR="00E74556" w:rsidRDefault="00E74556" w:rsidP="00E74556">
      <w:pPr>
        <w:pStyle w:val="2"/>
      </w:pPr>
      <w:r>
        <w:t>-3.2.</w:t>
      </w:r>
      <w:r w:rsidR="0086392B">
        <w:t>5</w:t>
      </w:r>
      <w:r w:rsidRPr="00201D55">
        <w:rPr>
          <w:rFonts w:hint="cs"/>
          <w:rtl/>
        </w:rPr>
        <w:t xml:space="preserve"> </w:t>
      </w:r>
      <w:r>
        <w:rPr>
          <w:rFonts w:hint="cs"/>
          <w:rtl/>
        </w:rPr>
        <w:t xml:space="preserve">معالجة </w:t>
      </w:r>
      <w:r w:rsidR="00900D8D">
        <w:rPr>
          <w:rFonts w:hint="cs"/>
          <w:rtl/>
        </w:rPr>
        <w:t>البيان</w:t>
      </w:r>
    </w:p>
    <w:p w14:paraId="5CA26A12" w14:textId="13CE40A8" w:rsidR="00E74556" w:rsidRDefault="00E74556" w:rsidP="00E74556">
      <w:pPr>
        <w:pStyle w:val="a9"/>
        <w:rPr>
          <w:rtl/>
          <w:lang w:val="en-US"/>
        </w:rPr>
      </w:pPr>
      <w:r>
        <w:rPr>
          <w:rFonts w:hint="cs"/>
          <w:rtl/>
          <w:lang w:val="en-US"/>
        </w:rPr>
        <w:t xml:space="preserve">نقوم بتعديل </w:t>
      </w:r>
      <w:r w:rsidR="003B2D9E">
        <w:rPr>
          <w:rFonts w:hint="cs"/>
          <w:rtl/>
          <w:lang w:val="en-US"/>
        </w:rPr>
        <w:t>البيان</w:t>
      </w:r>
      <w:r>
        <w:rPr>
          <w:rFonts w:hint="cs"/>
          <w:rtl/>
          <w:lang w:val="en-US"/>
        </w:rPr>
        <w:t xml:space="preserve"> حيث يتم إضافة البوابات </w:t>
      </w:r>
      <w:r>
        <w:rPr>
          <w:lang w:val="en-US"/>
        </w:rPr>
        <w:t>(gateways)</w:t>
      </w:r>
      <w:r>
        <w:rPr>
          <w:rFonts w:hint="cs"/>
          <w:rtl/>
          <w:lang w:val="en-US"/>
        </w:rPr>
        <w:t xml:space="preserve"> التي تعبر عن نقاط القرار ضمن العملية المرادة. إذ أنَّ</w:t>
      </w:r>
      <w:r w:rsidRPr="00110458">
        <w:rPr>
          <w:rFonts w:ascii="Segoe UI" w:hAnsi="Segoe UI" w:cs="Segoe UI"/>
          <w:rtl/>
          <w:lang w:val="en-US"/>
        </w:rPr>
        <w:t xml:space="preserve"> </w:t>
      </w:r>
      <w:r w:rsidRPr="00110458">
        <w:rPr>
          <w:rtl/>
          <w:lang w:val="en-US"/>
        </w:rPr>
        <w:t>أي نقطة يحدث فيها انتقال من نشاط واحد إلى عدة أنشطة تعتبر نقطة قرار. لذا، نقوم بإضافة بوابة في هذا الموقع ونعطيها رقما</w:t>
      </w:r>
      <w:r>
        <w:rPr>
          <w:rFonts w:hint="cs"/>
          <w:rtl/>
          <w:lang w:val="en-US"/>
        </w:rPr>
        <w:t>ً</w:t>
      </w:r>
      <w:r w:rsidRPr="00110458">
        <w:rPr>
          <w:rtl/>
          <w:lang w:val="en-US"/>
        </w:rPr>
        <w:t xml:space="preserve"> تسلسليا</w:t>
      </w:r>
      <w:r>
        <w:rPr>
          <w:rFonts w:hint="cs"/>
          <w:rtl/>
          <w:lang w:val="en-US"/>
        </w:rPr>
        <w:t>ً</w:t>
      </w:r>
      <w:r w:rsidRPr="00110458">
        <w:rPr>
          <w:rtl/>
          <w:lang w:val="en-US"/>
        </w:rPr>
        <w:t xml:space="preserve"> فريدًا</w:t>
      </w:r>
      <w:r>
        <w:rPr>
          <w:rFonts w:hint="cs"/>
          <w:rtl/>
          <w:lang w:val="en-US"/>
        </w:rPr>
        <w:t>، حيث يصبح تدفق الانتقال من النشاط الأب إلى البوابة ثم إلى النشاطات الأبناء.</w:t>
      </w:r>
    </w:p>
    <w:p w14:paraId="5DCC0E60" w14:textId="639BF8C8" w:rsidR="00E74556" w:rsidRDefault="00E74556" w:rsidP="00E74556">
      <w:pPr>
        <w:pStyle w:val="a9"/>
        <w:rPr>
          <w:rtl/>
          <w:lang w:val="en-US"/>
        </w:rPr>
      </w:pPr>
      <w:r>
        <w:rPr>
          <w:rFonts w:hint="cs"/>
          <w:rtl/>
          <w:lang w:val="en-US"/>
        </w:rPr>
        <w:t xml:space="preserve">يتم استخراج أسماء الأنشطة، وأسماء البوابات مع دخل، وخرج كل بوابة انطلاقاً من </w:t>
      </w:r>
      <w:r w:rsidR="001F70C0">
        <w:rPr>
          <w:rFonts w:hint="cs"/>
          <w:rtl/>
          <w:lang w:val="en-US"/>
        </w:rPr>
        <w:t>البيان</w:t>
      </w:r>
      <w:r>
        <w:rPr>
          <w:rFonts w:hint="cs"/>
          <w:rtl/>
          <w:lang w:val="en-US"/>
        </w:rPr>
        <w:t xml:space="preserve"> المعدل من أجل استخدامها في المراحل اللاحقة.</w:t>
      </w:r>
    </w:p>
    <w:p w14:paraId="785070E8" w14:textId="77777777" w:rsidR="00E74556" w:rsidRDefault="00E74556" w:rsidP="00E74556">
      <w:pPr>
        <w:pStyle w:val="a9"/>
        <w:rPr>
          <w:rtl/>
          <w:lang w:val="en-US"/>
        </w:rPr>
      </w:pPr>
      <w:r>
        <w:rPr>
          <w:noProof/>
        </w:rPr>
        <w:drawing>
          <wp:anchor distT="0" distB="0" distL="114300" distR="114300" simplePos="0" relativeHeight="251694080" behindDoc="0" locked="0" layoutInCell="1" allowOverlap="1" wp14:anchorId="05DB2B5A" wp14:editId="441AD0AB">
            <wp:simplePos x="0" y="0"/>
            <wp:positionH relativeFrom="margin">
              <wp:align>right</wp:align>
            </wp:positionH>
            <wp:positionV relativeFrom="paragraph">
              <wp:posOffset>349250</wp:posOffset>
            </wp:positionV>
            <wp:extent cx="5943600" cy="2887980"/>
            <wp:effectExtent l="0" t="0" r="0" b="7620"/>
            <wp:wrapSquare wrapText="bothSides"/>
            <wp:docPr id="5000839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anchor>
        </w:drawing>
      </w:r>
    </w:p>
    <w:p w14:paraId="41087409" w14:textId="77777777" w:rsidR="00E74556" w:rsidRDefault="00E74556" w:rsidP="00E74556">
      <w:pPr>
        <w:pStyle w:val="a9"/>
        <w:rPr>
          <w:lang w:val="en-US"/>
        </w:rPr>
      </w:pPr>
    </w:p>
    <w:p w14:paraId="7C584B91" w14:textId="0B61FF77" w:rsidR="00E74556" w:rsidRDefault="00E74556" w:rsidP="00E74556">
      <w:pPr>
        <w:pStyle w:val="2"/>
        <w:rPr>
          <w:rtl/>
        </w:rPr>
      </w:pPr>
      <w:r>
        <w:lastRenderedPageBreak/>
        <w:t>-4.2.</w:t>
      </w:r>
      <w:r w:rsidR="0086392B">
        <w:t>5</w:t>
      </w:r>
      <w:r w:rsidRPr="00201D55">
        <w:rPr>
          <w:rFonts w:hint="cs"/>
          <w:rtl/>
        </w:rPr>
        <w:t xml:space="preserve"> </w:t>
      </w:r>
      <w:r>
        <w:rPr>
          <w:rFonts w:hint="cs"/>
          <w:rtl/>
        </w:rPr>
        <w:t>تحديد الفاعلين</w:t>
      </w:r>
    </w:p>
    <w:p w14:paraId="6257F2C2" w14:textId="591E7D0F" w:rsidR="00E74556" w:rsidRDefault="00E74556" w:rsidP="00E74556">
      <w:pPr>
        <w:pStyle w:val="a9"/>
        <w:rPr>
          <w:rtl/>
          <w:lang w:val="en-US"/>
        </w:rPr>
      </w:pPr>
      <w:r w:rsidRPr="00BC03BA">
        <w:rPr>
          <w:b/>
          <w:bCs/>
          <w:noProof/>
          <w:sz w:val="28"/>
          <w:szCs w:val="34"/>
          <w:lang w:val="en-US"/>
        </w:rPr>
        <w:drawing>
          <wp:anchor distT="0" distB="0" distL="114300" distR="114300" simplePos="0" relativeHeight="251695104" behindDoc="0" locked="0" layoutInCell="1" allowOverlap="1" wp14:anchorId="53C41A12" wp14:editId="2528F83C">
            <wp:simplePos x="0" y="0"/>
            <wp:positionH relativeFrom="margin">
              <wp:align>right</wp:align>
            </wp:positionH>
            <wp:positionV relativeFrom="paragraph">
              <wp:posOffset>1528445</wp:posOffset>
            </wp:positionV>
            <wp:extent cx="5943600" cy="2420620"/>
            <wp:effectExtent l="0" t="0" r="0" b="0"/>
            <wp:wrapSquare wrapText="bothSides"/>
            <wp:docPr id="8566867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r>
        <w:rPr>
          <w:rFonts w:hint="cs"/>
          <w:rtl/>
          <w:lang w:val="en-US"/>
        </w:rPr>
        <w:t xml:space="preserve">نقوم بتحديد الفاعل لكل نشاط من الأنشطة المستخرجة، عن طريق بناء </w:t>
      </w:r>
      <w:r w:rsidR="001E5CDF">
        <w:rPr>
          <w:rFonts w:hint="cs"/>
          <w:rtl/>
          <w:lang w:val="en-US"/>
        </w:rPr>
        <w:t>أمر</w:t>
      </w:r>
      <w:r>
        <w:rPr>
          <w:rFonts w:hint="cs"/>
          <w:rtl/>
          <w:lang w:val="en-US"/>
        </w:rPr>
        <w:t xml:space="preserve"> يحتوي على التوصيف النصي للعملية والأنشطة المراد تحديد الفاعل لكل منها ومجموعة من التعليمات والأمثلة من أجل استخراج هؤلاء الفاعلين، ثم يتم إرسال هذا </w:t>
      </w:r>
      <w:r w:rsidR="007A0722">
        <w:rPr>
          <w:rFonts w:hint="cs"/>
          <w:rtl/>
          <w:lang w:val="en-US"/>
        </w:rPr>
        <w:t>الأمر</w:t>
      </w:r>
      <w:r>
        <w:rPr>
          <w:rFonts w:hint="cs"/>
          <w:rtl/>
          <w:lang w:val="en-US"/>
        </w:rPr>
        <w:t xml:space="preserve"> للنموذج اللغوي. يُعيد النموذج نصاً يحتوي على قائمة تربط كل فاعل مع الأنشطة التي يقوم بها،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الفاعلين.</w:t>
      </w:r>
    </w:p>
    <w:p w14:paraId="6308EAB2" w14:textId="77777777" w:rsidR="00E74556" w:rsidRDefault="00E74556" w:rsidP="00E74556">
      <w:pPr>
        <w:pStyle w:val="a9"/>
        <w:rPr>
          <w:rtl/>
          <w:lang w:val="en-US"/>
        </w:rPr>
      </w:pPr>
    </w:p>
    <w:p w14:paraId="68208FEB" w14:textId="77777777" w:rsidR="00E74556" w:rsidRPr="00862504" w:rsidRDefault="00E74556" w:rsidP="00E74556">
      <w:pPr>
        <w:pStyle w:val="a9"/>
        <w:rPr>
          <w:rtl/>
          <w:lang w:val="en-US"/>
        </w:rPr>
      </w:pPr>
    </w:p>
    <w:p w14:paraId="443E21BB" w14:textId="0AB72CFE" w:rsidR="00E74556" w:rsidRDefault="00E74556" w:rsidP="00E74556">
      <w:pPr>
        <w:pStyle w:val="2"/>
        <w:rPr>
          <w:rtl/>
        </w:rPr>
      </w:pPr>
      <w:r>
        <w:t>-5.2.</w:t>
      </w:r>
      <w:r w:rsidR="0086392B">
        <w:t>5</w:t>
      </w:r>
      <w:r w:rsidRPr="00201D55">
        <w:rPr>
          <w:rFonts w:hint="cs"/>
          <w:rtl/>
        </w:rPr>
        <w:t xml:space="preserve"> </w:t>
      </w:r>
      <w:r>
        <w:rPr>
          <w:rFonts w:hint="cs"/>
          <w:rtl/>
        </w:rPr>
        <w:t>تحديد أنواع الأنشطة</w:t>
      </w:r>
    </w:p>
    <w:p w14:paraId="1EA0EA56" w14:textId="3FDBA356" w:rsidR="00E74556" w:rsidRDefault="00E74556" w:rsidP="00E74556">
      <w:pPr>
        <w:pStyle w:val="a9"/>
        <w:rPr>
          <w:rtl/>
          <w:lang w:val="en-US"/>
        </w:rPr>
      </w:pPr>
      <w:r>
        <w:rPr>
          <w:rFonts w:hint="cs"/>
          <w:rtl/>
          <w:lang w:val="en-US"/>
        </w:rPr>
        <w:t>نقوم بتحديد نوع كل نشاط من الأنشطة المستخرجة (</w:t>
      </w:r>
      <w:r>
        <w:rPr>
          <w:lang w:val="en-US"/>
        </w:rPr>
        <w:t>user task, system task, start event ….</w:t>
      </w:r>
      <w:r>
        <w:rPr>
          <w:rFonts w:hint="cs"/>
          <w:rtl/>
          <w:lang w:val="en-US"/>
        </w:rPr>
        <w:t xml:space="preserve">) عن طريق بناء </w:t>
      </w:r>
      <w:r w:rsidR="00802D0A">
        <w:rPr>
          <w:rFonts w:hint="cs"/>
          <w:rtl/>
          <w:lang w:val="en-US"/>
        </w:rPr>
        <w:t>أمر</w:t>
      </w:r>
      <w:r>
        <w:rPr>
          <w:rFonts w:hint="cs"/>
          <w:rtl/>
          <w:lang w:val="en-US"/>
        </w:rPr>
        <w:t xml:space="preserve"> يحتوي على التوصيف النصي للعملية والأنشطة المراد تحديد نوعها، ومجموعة من التعليمات والأمثلة من أجل استخراج هذه الأنواع، ثم يتم إرسال هذا </w:t>
      </w:r>
      <w:r w:rsidR="006F713C">
        <w:rPr>
          <w:rFonts w:hint="cs"/>
          <w:rtl/>
          <w:lang w:val="en-US"/>
        </w:rPr>
        <w:t>الأمر</w:t>
      </w:r>
      <w:r>
        <w:rPr>
          <w:rFonts w:hint="cs"/>
          <w:rtl/>
          <w:lang w:val="en-US"/>
        </w:rPr>
        <w:t xml:space="preserve"> للنموذج اللغوي. يُعيد النموذج نصاً يحتوي على قائمة تربط كل نشاط مع نوعه،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الأنواع.</w:t>
      </w:r>
    </w:p>
    <w:p w14:paraId="1E4AB232" w14:textId="77777777" w:rsidR="00E74556" w:rsidRDefault="00E74556" w:rsidP="00E74556">
      <w:pPr>
        <w:pStyle w:val="a9"/>
        <w:rPr>
          <w:rtl/>
          <w:lang w:val="en-US"/>
        </w:rPr>
      </w:pPr>
    </w:p>
    <w:p w14:paraId="32A2F08C" w14:textId="77777777" w:rsidR="00E74556" w:rsidRDefault="00E74556" w:rsidP="00E74556">
      <w:pPr>
        <w:pStyle w:val="a9"/>
        <w:rPr>
          <w:rtl/>
          <w:lang w:val="en-US"/>
        </w:rPr>
      </w:pPr>
    </w:p>
    <w:p w14:paraId="2FF2F02B" w14:textId="77777777" w:rsidR="00E74556" w:rsidRDefault="00E74556" w:rsidP="00E74556">
      <w:pPr>
        <w:pStyle w:val="a9"/>
        <w:rPr>
          <w:rtl/>
          <w:lang w:val="en-US"/>
        </w:rPr>
      </w:pPr>
    </w:p>
    <w:p w14:paraId="15F47C23" w14:textId="77777777" w:rsidR="00E74556" w:rsidRDefault="00E74556" w:rsidP="00E74556">
      <w:pPr>
        <w:pStyle w:val="a9"/>
        <w:rPr>
          <w:rtl/>
          <w:lang w:val="en-US"/>
        </w:rPr>
      </w:pPr>
    </w:p>
    <w:p w14:paraId="5F4B0E60" w14:textId="77777777" w:rsidR="00E74556" w:rsidRDefault="00E74556" w:rsidP="00E74556">
      <w:pPr>
        <w:pStyle w:val="a9"/>
        <w:rPr>
          <w:rtl/>
          <w:lang w:val="en-US"/>
        </w:rPr>
      </w:pPr>
      <w:r w:rsidRPr="00BE00EF">
        <w:rPr>
          <w:noProof/>
          <w:lang w:val="en-US"/>
        </w:rPr>
        <w:lastRenderedPageBreak/>
        <w:drawing>
          <wp:anchor distT="0" distB="0" distL="114300" distR="114300" simplePos="0" relativeHeight="251696128" behindDoc="0" locked="0" layoutInCell="1" allowOverlap="1" wp14:anchorId="2FC7EB84" wp14:editId="23A2F900">
            <wp:simplePos x="0" y="0"/>
            <wp:positionH relativeFrom="margin">
              <wp:align>right</wp:align>
            </wp:positionH>
            <wp:positionV relativeFrom="paragraph">
              <wp:posOffset>287411</wp:posOffset>
            </wp:positionV>
            <wp:extent cx="5943600" cy="2420620"/>
            <wp:effectExtent l="0" t="0" r="0" b="0"/>
            <wp:wrapSquare wrapText="bothSides"/>
            <wp:docPr id="14691224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p>
    <w:p w14:paraId="5D735389" w14:textId="77777777" w:rsidR="00E74556" w:rsidRDefault="00E74556" w:rsidP="00E74556">
      <w:pPr>
        <w:pStyle w:val="a9"/>
        <w:rPr>
          <w:rtl/>
          <w:lang w:val="en-US"/>
        </w:rPr>
      </w:pPr>
    </w:p>
    <w:p w14:paraId="2C58A6BB" w14:textId="020A55B3" w:rsidR="00E74556" w:rsidRDefault="00E74556" w:rsidP="00E74556">
      <w:pPr>
        <w:pStyle w:val="2"/>
      </w:pPr>
      <w:r>
        <w:t>-6.2.</w:t>
      </w:r>
      <w:r w:rsidR="0086392B">
        <w:t>5</w:t>
      </w:r>
      <w:r w:rsidRPr="00201D55">
        <w:rPr>
          <w:rFonts w:hint="cs"/>
          <w:rtl/>
        </w:rPr>
        <w:t xml:space="preserve"> </w:t>
      </w:r>
      <w:r>
        <w:rPr>
          <w:rFonts w:hint="cs"/>
          <w:rtl/>
        </w:rPr>
        <w:t>تحديد أنواع البوابات مع شروط الانتقالات</w:t>
      </w:r>
    </w:p>
    <w:p w14:paraId="6001265A" w14:textId="285B547E" w:rsidR="00E74556" w:rsidRDefault="00E74556" w:rsidP="00E74556">
      <w:pPr>
        <w:pStyle w:val="a9"/>
        <w:rPr>
          <w:rtl/>
          <w:lang w:val="en-US"/>
        </w:rPr>
      </w:pPr>
      <w:r>
        <w:rPr>
          <w:rFonts w:hint="cs"/>
          <w:rtl/>
          <w:lang w:val="en-US"/>
        </w:rPr>
        <w:t>يتم تحديد نوع كل بوابة (</w:t>
      </w:r>
      <w:r>
        <w:rPr>
          <w:lang w:val="en-US"/>
        </w:rPr>
        <w:t>or, xor, and</w:t>
      </w:r>
      <w:r>
        <w:rPr>
          <w:rFonts w:hint="cs"/>
          <w:rtl/>
          <w:lang w:val="en-US"/>
        </w:rPr>
        <w:t xml:space="preserve">) مع شروط التدفق بين هذه البوابة والأنشطة المرتبطة بها عن طريق بناء </w:t>
      </w:r>
      <w:r w:rsidR="002678D9">
        <w:rPr>
          <w:rFonts w:hint="cs"/>
          <w:rtl/>
          <w:lang w:val="en-US"/>
        </w:rPr>
        <w:t>أمر</w:t>
      </w:r>
      <w:r>
        <w:rPr>
          <w:rFonts w:hint="cs"/>
          <w:rtl/>
          <w:lang w:val="en-US"/>
        </w:rPr>
        <w:t xml:space="preserve"> يحتوي على التوصيف النصي للعملية والبوابات المراد تحديد نوعها مع دخل وخرج كل بوابة ومجموعة من التعليمات والأمثلة من أجل استخراج هذه الأنواع، ثم يتم إرسال هذا </w:t>
      </w:r>
      <w:r w:rsidR="007F5198">
        <w:rPr>
          <w:rFonts w:hint="cs"/>
          <w:rtl/>
          <w:lang w:val="en-US"/>
        </w:rPr>
        <w:t>الأمر</w:t>
      </w:r>
      <w:r>
        <w:rPr>
          <w:rFonts w:hint="cs"/>
          <w:rtl/>
          <w:lang w:val="en-US"/>
        </w:rPr>
        <w:t xml:space="preserve"> للنموذج اللغوي. يُعيد النموذج نصاً يحتوي على قائمة تضم أسماء البوابات وأنواعها وشروط الانتقال للأنشطة التالية،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أنواع البوابات.</w:t>
      </w:r>
    </w:p>
    <w:p w14:paraId="27294368" w14:textId="77777777" w:rsidR="00E74556" w:rsidRDefault="00E74556" w:rsidP="00E74556">
      <w:pPr>
        <w:pStyle w:val="a9"/>
        <w:rPr>
          <w:rtl/>
          <w:lang w:val="en-US"/>
        </w:rPr>
      </w:pPr>
      <w:r w:rsidRPr="0057144F">
        <w:rPr>
          <w:noProof/>
          <w:lang w:val="en-US"/>
        </w:rPr>
        <w:drawing>
          <wp:anchor distT="0" distB="0" distL="114300" distR="114300" simplePos="0" relativeHeight="251697152" behindDoc="0" locked="0" layoutInCell="1" allowOverlap="1" wp14:anchorId="3E374ADE" wp14:editId="6A4006A1">
            <wp:simplePos x="0" y="0"/>
            <wp:positionH relativeFrom="column">
              <wp:posOffset>0</wp:posOffset>
            </wp:positionH>
            <wp:positionV relativeFrom="paragraph">
              <wp:posOffset>360680</wp:posOffset>
            </wp:positionV>
            <wp:extent cx="5943600" cy="2420620"/>
            <wp:effectExtent l="0" t="0" r="0" b="0"/>
            <wp:wrapSquare wrapText="bothSides"/>
            <wp:docPr id="15260889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p>
    <w:p w14:paraId="750BB828" w14:textId="77777777" w:rsidR="00E74556" w:rsidRPr="0057144F" w:rsidRDefault="00E74556" w:rsidP="00E74556">
      <w:pPr>
        <w:pStyle w:val="a9"/>
        <w:rPr>
          <w:lang w:val="en-US"/>
        </w:rPr>
      </w:pPr>
    </w:p>
    <w:p w14:paraId="5DA4CC64" w14:textId="77777777" w:rsidR="00E74556" w:rsidRPr="00747F64" w:rsidRDefault="00E74556" w:rsidP="00E74556">
      <w:pPr>
        <w:pStyle w:val="a9"/>
        <w:rPr>
          <w:rtl/>
          <w:lang w:val="en-US"/>
        </w:rPr>
      </w:pPr>
      <w:r w:rsidRPr="00B8681F">
        <w:rPr>
          <w:rFonts w:hint="cs"/>
          <w:b/>
          <w:bCs/>
          <w:rtl/>
          <w:lang w:val="en-US"/>
        </w:rPr>
        <w:lastRenderedPageBreak/>
        <w:t>ملاحظة</w:t>
      </w:r>
      <w:r>
        <w:rPr>
          <w:rFonts w:hint="cs"/>
          <w:rtl/>
          <w:lang w:val="en-US"/>
        </w:rPr>
        <w:t>: يتم تحديد الفاعلين وأنواع الأنشطة والبوابات على التوازي</w:t>
      </w:r>
      <w:r w:rsidRPr="00747F64">
        <w:rPr>
          <w:rFonts w:hint="cs"/>
          <w:rtl/>
          <w:lang w:val="en-US"/>
        </w:rPr>
        <w:t xml:space="preserve"> </w:t>
      </w:r>
      <w:r>
        <w:rPr>
          <w:rFonts w:hint="cs"/>
          <w:rtl/>
          <w:lang w:val="en-US"/>
        </w:rPr>
        <w:t>إذ لا يوجد ترتيب فيما بينها.</w:t>
      </w:r>
    </w:p>
    <w:p w14:paraId="16420DE5" w14:textId="7940F3EF" w:rsidR="00E74556" w:rsidRDefault="00E74556" w:rsidP="00E74556">
      <w:pPr>
        <w:pStyle w:val="2"/>
        <w:rPr>
          <w:rtl/>
        </w:rPr>
      </w:pPr>
      <w:r>
        <w:t>-7.2.</w:t>
      </w:r>
      <w:r w:rsidR="0086392B">
        <w:t>5</w:t>
      </w:r>
      <w:r w:rsidRPr="00201D55">
        <w:rPr>
          <w:rFonts w:hint="cs"/>
          <w:rtl/>
        </w:rPr>
        <w:t xml:space="preserve"> </w:t>
      </w:r>
      <w:r>
        <w:rPr>
          <w:rFonts w:hint="cs"/>
          <w:rtl/>
        </w:rPr>
        <w:t>بناء المخطط النهائي</w:t>
      </w:r>
    </w:p>
    <w:p w14:paraId="7F1BBD70" w14:textId="68ABD17F" w:rsidR="00E74556" w:rsidRDefault="00E74556" w:rsidP="00E74556">
      <w:pPr>
        <w:pStyle w:val="a9"/>
        <w:rPr>
          <w:rtl/>
          <w:lang w:val="en-US"/>
        </w:rPr>
      </w:pPr>
      <w:r>
        <w:rPr>
          <w:rFonts w:hint="cs"/>
          <w:rtl/>
          <w:lang w:val="en-US"/>
        </w:rPr>
        <w:t xml:space="preserve">انطلاقاً من </w:t>
      </w:r>
      <w:r w:rsidR="006B68A1">
        <w:rPr>
          <w:rFonts w:hint="cs"/>
          <w:rtl/>
          <w:lang w:val="en-US"/>
        </w:rPr>
        <w:t>بيان</w:t>
      </w:r>
      <w:r>
        <w:rPr>
          <w:rFonts w:hint="cs"/>
          <w:rtl/>
          <w:lang w:val="en-US"/>
        </w:rPr>
        <w:t xml:space="preserve"> الأنشطة المعدل نقوم باستخراج التدفقات </w:t>
      </w:r>
      <w:r>
        <w:rPr>
          <w:lang w:val="en-US"/>
        </w:rPr>
        <w:t>(Flows)</w:t>
      </w:r>
      <w:r>
        <w:rPr>
          <w:rFonts w:hint="cs"/>
          <w:rtl/>
          <w:lang w:val="en-US"/>
        </w:rPr>
        <w:t>.</w:t>
      </w:r>
    </w:p>
    <w:p w14:paraId="663F7B2E" w14:textId="77777777" w:rsidR="00E74556" w:rsidRPr="00F36A72" w:rsidRDefault="00E74556" w:rsidP="00E74556">
      <w:pPr>
        <w:pStyle w:val="a9"/>
        <w:rPr>
          <w:rtl/>
          <w:lang w:val="en-US"/>
        </w:rPr>
      </w:pPr>
      <w:r>
        <w:rPr>
          <w:rFonts w:hint="cs"/>
          <w:rtl/>
          <w:lang w:val="en-US"/>
        </w:rPr>
        <w:t xml:space="preserve">انطلاقاً من قائمة أنواع الأنشطة نقوم باستخراج المهام </w:t>
      </w:r>
      <w:r>
        <w:rPr>
          <w:lang w:val="en-US"/>
        </w:rPr>
        <w:t>(Tasks)</w:t>
      </w:r>
      <w:r>
        <w:rPr>
          <w:rFonts w:hint="cs"/>
          <w:rtl/>
          <w:lang w:val="en-US"/>
        </w:rPr>
        <w:t xml:space="preserve"> والأحداث </w:t>
      </w:r>
      <w:r>
        <w:rPr>
          <w:lang w:val="en-US"/>
        </w:rPr>
        <w:t>(Events)</w:t>
      </w:r>
      <w:r>
        <w:rPr>
          <w:rFonts w:hint="cs"/>
          <w:rtl/>
          <w:lang w:val="en-US"/>
        </w:rPr>
        <w:t>.</w:t>
      </w:r>
    </w:p>
    <w:p w14:paraId="2C65798A" w14:textId="77777777" w:rsidR="00E74556" w:rsidRDefault="00E74556" w:rsidP="00E74556">
      <w:pPr>
        <w:pStyle w:val="a9"/>
        <w:rPr>
          <w:lang w:val="en-US"/>
        </w:rPr>
      </w:pPr>
      <w:r>
        <w:rPr>
          <w:rFonts w:hint="cs"/>
          <w:rtl/>
          <w:lang w:val="en-US"/>
        </w:rPr>
        <w:t xml:space="preserve">انطلاقاً من قائمة الفاعلين نقوم بوضع كل نشاط ضمن حوض السباحة </w:t>
      </w:r>
      <w:r>
        <w:rPr>
          <w:lang w:val="en-US"/>
        </w:rPr>
        <w:t>(Pool)</w:t>
      </w:r>
      <w:r>
        <w:rPr>
          <w:rFonts w:hint="cs"/>
          <w:rtl/>
          <w:lang w:val="en-US"/>
        </w:rPr>
        <w:t xml:space="preserve"> المناسب.</w:t>
      </w:r>
    </w:p>
    <w:p w14:paraId="4BF47734" w14:textId="77777777" w:rsidR="00E74556" w:rsidRDefault="00E74556" w:rsidP="00E74556">
      <w:pPr>
        <w:pStyle w:val="a9"/>
        <w:rPr>
          <w:lang w:val="en-US"/>
        </w:rPr>
      </w:pPr>
      <w:r>
        <w:rPr>
          <w:rFonts w:hint="cs"/>
          <w:rtl/>
          <w:lang w:val="en-US"/>
        </w:rPr>
        <w:t>انطلاقاً من قائمة أنواع البوابات نقوم بتحديد نوع كل بوابة ووضع الشروط للانتقال للأنشطة التالية.</w:t>
      </w:r>
    </w:p>
    <w:p w14:paraId="7C8DD815" w14:textId="2068A85E" w:rsidR="00E74556" w:rsidRDefault="00E74556" w:rsidP="00E74556">
      <w:pPr>
        <w:pStyle w:val="a9"/>
        <w:rPr>
          <w:rtl/>
          <w:lang w:val="en-US"/>
        </w:rPr>
      </w:pPr>
      <w:r>
        <w:rPr>
          <w:rFonts w:hint="cs"/>
          <w:rtl/>
          <w:lang w:val="en-US"/>
        </w:rPr>
        <w:t xml:space="preserve">يتم إسناد معرف فريد لكل عنصر من عناصر المخطط المستخرجة ويتم إرسالها للواجهة </w:t>
      </w:r>
      <w:r w:rsidR="00AB3B22">
        <w:rPr>
          <w:rFonts w:hint="cs"/>
          <w:rtl/>
          <w:lang w:val="en-US"/>
        </w:rPr>
        <w:t>(</w:t>
      </w:r>
      <w:r w:rsidR="00561A56">
        <w:rPr>
          <w:rFonts w:hint="cs"/>
          <w:rtl/>
          <w:lang w:val="en-US"/>
        </w:rPr>
        <w:t xml:space="preserve">تكون الوجهة هي المسؤولة عن </w:t>
      </w:r>
      <w:r w:rsidR="005859D7">
        <w:rPr>
          <w:rFonts w:hint="cs"/>
          <w:rtl/>
          <w:lang w:val="en-US"/>
        </w:rPr>
        <w:t xml:space="preserve">اسناد موقع </w:t>
      </w:r>
      <w:r w:rsidR="002023CD">
        <w:rPr>
          <w:rFonts w:hint="cs"/>
          <w:rtl/>
          <w:lang w:val="en-US"/>
        </w:rPr>
        <w:t>لكل عنصر ضمن المخطط</w:t>
      </w:r>
      <w:r w:rsidR="00AB3B22">
        <w:rPr>
          <w:rFonts w:hint="cs"/>
          <w:rtl/>
          <w:lang w:val="en-US"/>
        </w:rPr>
        <w:t xml:space="preserve">) </w:t>
      </w:r>
      <w:r w:rsidR="00D75BD0">
        <w:rPr>
          <w:rFonts w:hint="cs"/>
          <w:rtl/>
          <w:lang w:val="en-US"/>
        </w:rPr>
        <w:t>ثم</w:t>
      </w:r>
      <w:r>
        <w:rPr>
          <w:rFonts w:hint="cs"/>
          <w:rtl/>
          <w:lang w:val="en-US"/>
        </w:rPr>
        <w:t xml:space="preserve"> يتم عرض المخطط.</w:t>
      </w:r>
    </w:p>
    <w:p w14:paraId="68A7A7CB" w14:textId="77777777" w:rsidR="00E74556" w:rsidRDefault="00E74556" w:rsidP="00E74556">
      <w:pPr>
        <w:pStyle w:val="a9"/>
        <w:rPr>
          <w:lang w:val="en-US"/>
        </w:rPr>
      </w:pPr>
    </w:p>
    <w:p w14:paraId="02DD14DB" w14:textId="77777777" w:rsidR="00E74556" w:rsidRDefault="00E74556" w:rsidP="00E74556">
      <w:pPr>
        <w:pStyle w:val="a9"/>
        <w:rPr>
          <w:rtl/>
          <w:lang w:val="en-US"/>
        </w:rPr>
      </w:pPr>
    </w:p>
    <w:p w14:paraId="7675BD91" w14:textId="77777777" w:rsidR="00E74556" w:rsidRDefault="00E74556" w:rsidP="00E74556">
      <w:pPr>
        <w:pStyle w:val="a9"/>
        <w:rPr>
          <w:rtl/>
          <w:lang w:val="en-US"/>
        </w:rPr>
      </w:pPr>
    </w:p>
    <w:p w14:paraId="1DF663BC" w14:textId="77777777" w:rsidR="00E74556" w:rsidRDefault="00E74556" w:rsidP="00E74556">
      <w:pPr>
        <w:pStyle w:val="a9"/>
        <w:rPr>
          <w:rtl/>
          <w:lang w:val="en-US"/>
        </w:rPr>
      </w:pPr>
    </w:p>
    <w:p w14:paraId="105CD7AD" w14:textId="77777777" w:rsidR="00E74556" w:rsidRDefault="00E74556" w:rsidP="00E74556">
      <w:pPr>
        <w:pStyle w:val="a9"/>
        <w:rPr>
          <w:rtl/>
          <w:lang w:val="en-US"/>
        </w:rPr>
      </w:pPr>
    </w:p>
    <w:p w14:paraId="54CABA0C" w14:textId="77777777" w:rsidR="00E74556" w:rsidRDefault="00E74556" w:rsidP="00E74556">
      <w:pPr>
        <w:pStyle w:val="a9"/>
        <w:rPr>
          <w:rtl/>
          <w:lang w:val="en-US"/>
        </w:rPr>
      </w:pPr>
    </w:p>
    <w:p w14:paraId="00505307" w14:textId="77777777" w:rsidR="00E74556" w:rsidRDefault="00E74556" w:rsidP="00E74556">
      <w:pPr>
        <w:pStyle w:val="a9"/>
        <w:rPr>
          <w:rtl/>
          <w:lang w:val="en-US"/>
        </w:rPr>
      </w:pPr>
    </w:p>
    <w:p w14:paraId="248DDFE7" w14:textId="77777777" w:rsidR="00E74556" w:rsidRDefault="00E74556" w:rsidP="00E74556">
      <w:pPr>
        <w:pStyle w:val="a9"/>
        <w:rPr>
          <w:rtl/>
          <w:lang w:val="en-US"/>
        </w:rPr>
      </w:pPr>
    </w:p>
    <w:p w14:paraId="71D368C6" w14:textId="77777777" w:rsidR="00E74556" w:rsidRDefault="00E74556" w:rsidP="00E74556">
      <w:pPr>
        <w:pStyle w:val="a9"/>
        <w:rPr>
          <w:rtl/>
          <w:lang w:val="en-US"/>
        </w:rPr>
      </w:pPr>
    </w:p>
    <w:p w14:paraId="56676392" w14:textId="77777777" w:rsidR="00E74556" w:rsidRDefault="00E74556" w:rsidP="00E74556">
      <w:pPr>
        <w:pStyle w:val="a9"/>
        <w:rPr>
          <w:rtl/>
          <w:lang w:val="en-US"/>
        </w:rPr>
      </w:pPr>
    </w:p>
    <w:p w14:paraId="5763CAC1" w14:textId="77777777" w:rsidR="00E74556" w:rsidRDefault="00E74556" w:rsidP="00E74556">
      <w:pPr>
        <w:pStyle w:val="a9"/>
        <w:rPr>
          <w:rtl/>
          <w:lang w:val="en-US"/>
        </w:rPr>
      </w:pPr>
    </w:p>
    <w:p w14:paraId="2A662B7A" w14:textId="77777777" w:rsidR="00E74556" w:rsidRDefault="00E74556" w:rsidP="00E74556">
      <w:pPr>
        <w:pStyle w:val="a9"/>
        <w:rPr>
          <w:rtl/>
          <w:lang w:val="en-US"/>
        </w:rPr>
      </w:pPr>
    </w:p>
    <w:p w14:paraId="2C9EA73C" w14:textId="77777777" w:rsidR="00E74556" w:rsidRDefault="00E74556" w:rsidP="00E74556">
      <w:pPr>
        <w:pStyle w:val="a9"/>
        <w:rPr>
          <w:rtl/>
          <w:lang w:val="en-US"/>
        </w:rPr>
      </w:pPr>
    </w:p>
    <w:p w14:paraId="5D828050" w14:textId="77777777" w:rsidR="00E74556" w:rsidRDefault="00E74556" w:rsidP="00E74556">
      <w:pPr>
        <w:pStyle w:val="a9"/>
        <w:rPr>
          <w:rtl/>
          <w:lang w:val="en-US"/>
        </w:rPr>
      </w:pPr>
    </w:p>
    <w:p w14:paraId="72815CE5" w14:textId="77777777" w:rsidR="00E74556" w:rsidRPr="005F78BF" w:rsidRDefault="00E74556" w:rsidP="00E74556">
      <w:pPr>
        <w:pStyle w:val="a9"/>
        <w:rPr>
          <w:lang w:val="en-US"/>
        </w:rPr>
      </w:pPr>
      <w:r w:rsidRPr="005F78BF">
        <w:rPr>
          <w:noProof/>
          <w:lang w:val="en-US"/>
        </w:rPr>
        <w:lastRenderedPageBreak/>
        <w:drawing>
          <wp:anchor distT="0" distB="0" distL="114300" distR="114300" simplePos="0" relativeHeight="251698176" behindDoc="0" locked="0" layoutInCell="1" allowOverlap="1" wp14:anchorId="354B427A" wp14:editId="2342230E">
            <wp:simplePos x="0" y="0"/>
            <wp:positionH relativeFrom="margin">
              <wp:align>right</wp:align>
            </wp:positionH>
            <wp:positionV relativeFrom="paragraph">
              <wp:posOffset>0</wp:posOffset>
            </wp:positionV>
            <wp:extent cx="5943600" cy="6525260"/>
            <wp:effectExtent l="0" t="0" r="0" b="8890"/>
            <wp:wrapSquare wrapText="bothSides"/>
            <wp:docPr id="13093228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525260"/>
                    </a:xfrm>
                    <a:prstGeom prst="rect">
                      <a:avLst/>
                    </a:prstGeom>
                    <a:noFill/>
                    <a:ln>
                      <a:noFill/>
                    </a:ln>
                  </pic:spPr>
                </pic:pic>
              </a:graphicData>
            </a:graphic>
          </wp:anchor>
        </w:drawing>
      </w:r>
    </w:p>
    <w:p w14:paraId="67D5A33E" w14:textId="77777777" w:rsidR="00E74556" w:rsidRDefault="00E74556" w:rsidP="00E74556">
      <w:pPr>
        <w:pStyle w:val="a9"/>
        <w:rPr>
          <w:rtl/>
          <w:lang w:val="en-US"/>
        </w:rPr>
      </w:pPr>
    </w:p>
    <w:p w14:paraId="09E46AA7" w14:textId="77777777" w:rsidR="00E74556" w:rsidRDefault="00E74556" w:rsidP="00E74556">
      <w:pPr>
        <w:pStyle w:val="a9"/>
        <w:rPr>
          <w:rtl/>
          <w:lang w:val="en-US"/>
        </w:rPr>
      </w:pPr>
    </w:p>
    <w:p w14:paraId="1ADC3614" w14:textId="77777777" w:rsidR="00E74556" w:rsidRDefault="00E74556" w:rsidP="00E74556">
      <w:pPr>
        <w:pStyle w:val="a9"/>
        <w:rPr>
          <w:rtl/>
          <w:lang w:val="en-US"/>
        </w:rPr>
      </w:pPr>
    </w:p>
    <w:p w14:paraId="0D135398" w14:textId="77777777" w:rsidR="00E74556" w:rsidRDefault="00E74556" w:rsidP="00E74556">
      <w:pPr>
        <w:pStyle w:val="a9"/>
        <w:rPr>
          <w:rtl/>
          <w:lang w:val="en-US"/>
        </w:rPr>
      </w:pPr>
    </w:p>
    <w:p w14:paraId="0443B4C7" w14:textId="77777777" w:rsidR="00E74556" w:rsidRDefault="00E74556" w:rsidP="00A112A3">
      <w:pPr>
        <w:pStyle w:val="a9"/>
        <w:rPr>
          <w:rtl/>
          <w:lang w:val="en-US"/>
        </w:rPr>
      </w:pPr>
    </w:p>
    <w:p w14:paraId="5444C751" w14:textId="77777777" w:rsidR="00A112A3" w:rsidRDefault="00A112A3" w:rsidP="00A112A3">
      <w:pPr>
        <w:pStyle w:val="a9"/>
        <w:rPr>
          <w:lang w:val="en-US"/>
        </w:rPr>
      </w:pPr>
    </w:p>
    <w:p w14:paraId="23CBC5A6" w14:textId="77777777" w:rsidR="00E74556" w:rsidRDefault="00E74556" w:rsidP="00A112A3">
      <w:pPr>
        <w:pStyle w:val="a9"/>
        <w:rPr>
          <w:lang w:val="en-US"/>
        </w:rPr>
      </w:pPr>
    </w:p>
    <w:p w14:paraId="140EBE72" w14:textId="77777777" w:rsidR="00E74556" w:rsidRDefault="00E74556" w:rsidP="00A112A3">
      <w:pPr>
        <w:pStyle w:val="a9"/>
        <w:rPr>
          <w:lang w:val="en-US"/>
        </w:rPr>
      </w:pPr>
    </w:p>
    <w:p w14:paraId="4308A3D4" w14:textId="77777777" w:rsidR="00E74556" w:rsidRDefault="00E74556" w:rsidP="00A112A3">
      <w:pPr>
        <w:pStyle w:val="a9"/>
        <w:rPr>
          <w:lang w:val="en-US"/>
        </w:rPr>
      </w:pPr>
    </w:p>
    <w:p w14:paraId="3B296AE2" w14:textId="77777777" w:rsidR="00E74556" w:rsidRDefault="00E74556" w:rsidP="00A112A3">
      <w:pPr>
        <w:pStyle w:val="a9"/>
        <w:rPr>
          <w:lang w:val="en-US"/>
        </w:rPr>
      </w:pPr>
    </w:p>
    <w:p w14:paraId="06B7E8A0" w14:textId="77777777" w:rsidR="00E74556" w:rsidRDefault="00E74556" w:rsidP="00A112A3">
      <w:pPr>
        <w:pStyle w:val="a9"/>
        <w:rPr>
          <w:lang w:val="en-US"/>
        </w:rPr>
      </w:pPr>
    </w:p>
    <w:p w14:paraId="0BC0FE6B" w14:textId="77777777" w:rsidR="00E74556" w:rsidRDefault="00E74556" w:rsidP="00A112A3">
      <w:pPr>
        <w:pStyle w:val="a9"/>
        <w:rPr>
          <w:lang w:val="en-US"/>
        </w:rPr>
      </w:pPr>
    </w:p>
    <w:p w14:paraId="6F15B24C" w14:textId="77777777" w:rsidR="00E74556" w:rsidRDefault="00E74556" w:rsidP="00A112A3">
      <w:pPr>
        <w:pStyle w:val="a9"/>
        <w:rPr>
          <w:lang w:val="en-US"/>
        </w:rPr>
      </w:pPr>
    </w:p>
    <w:p w14:paraId="196F55DE" w14:textId="77777777" w:rsidR="00E74556" w:rsidRDefault="00E74556" w:rsidP="00A112A3">
      <w:pPr>
        <w:pStyle w:val="a9"/>
        <w:rPr>
          <w:lang w:val="en-US"/>
        </w:rPr>
      </w:pPr>
    </w:p>
    <w:p w14:paraId="64EFF914" w14:textId="77777777" w:rsidR="00E74556" w:rsidRDefault="00E74556" w:rsidP="00A112A3">
      <w:pPr>
        <w:pStyle w:val="a9"/>
        <w:rPr>
          <w:lang w:val="en-US"/>
        </w:rPr>
      </w:pPr>
    </w:p>
    <w:p w14:paraId="7C8490C3" w14:textId="77777777" w:rsidR="00E74556" w:rsidRDefault="00E74556" w:rsidP="00A112A3">
      <w:pPr>
        <w:pStyle w:val="a9"/>
        <w:rPr>
          <w:lang w:val="en-US"/>
        </w:rPr>
      </w:pPr>
    </w:p>
    <w:p w14:paraId="4EB66E89" w14:textId="77777777" w:rsidR="00E74556" w:rsidRDefault="00E74556" w:rsidP="00A112A3">
      <w:pPr>
        <w:pStyle w:val="a9"/>
        <w:rPr>
          <w:lang w:val="en-US"/>
        </w:rPr>
      </w:pPr>
    </w:p>
    <w:p w14:paraId="798168D0" w14:textId="77777777" w:rsidR="00E74556" w:rsidRDefault="00E74556" w:rsidP="00A112A3">
      <w:pPr>
        <w:pStyle w:val="a9"/>
        <w:rPr>
          <w:lang w:val="en-US"/>
        </w:rPr>
      </w:pPr>
    </w:p>
    <w:p w14:paraId="124AC8BF" w14:textId="77777777" w:rsidR="00E74556" w:rsidRDefault="00E74556" w:rsidP="00A112A3">
      <w:pPr>
        <w:pStyle w:val="a9"/>
        <w:rPr>
          <w:lang w:val="en-US"/>
        </w:rPr>
      </w:pPr>
    </w:p>
    <w:p w14:paraId="6828A605" w14:textId="77777777" w:rsidR="00E74556" w:rsidRDefault="00E74556" w:rsidP="00A112A3">
      <w:pPr>
        <w:pStyle w:val="a9"/>
        <w:rPr>
          <w:lang w:val="en-US"/>
        </w:rPr>
      </w:pPr>
    </w:p>
    <w:p w14:paraId="1CC875B7" w14:textId="77777777" w:rsidR="00E74556" w:rsidRDefault="00E74556" w:rsidP="00A112A3">
      <w:pPr>
        <w:pStyle w:val="a9"/>
        <w:rPr>
          <w:lang w:val="en-US"/>
        </w:rPr>
      </w:pPr>
    </w:p>
    <w:p w14:paraId="54C3F364" w14:textId="77777777" w:rsidR="00E74556" w:rsidRDefault="00E74556" w:rsidP="00A112A3">
      <w:pPr>
        <w:pStyle w:val="a9"/>
        <w:rPr>
          <w:lang w:val="en-US"/>
        </w:rPr>
      </w:pPr>
    </w:p>
    <w:p w14:paraId="1F67DBED" w14:textId="77777777" w:rsidR="00E74556" w:rsidRDefault="00E74556" w:rsidP="00A112A3">
      <w:pPr>
        <w:pStyle w:val="a9"/>
        <w:rPr>
          <w:lang w:val="en-US"/>
        </w:rPr>
      </w:pPr>
    </w:p>
    <w:p w14:paraId="62B69146" w14:textId="77777777" w:rsidR="00E74556" w:rsidRDefault="00E74556" w:rsidP="00A112A3">
      <w:pPr>
        <w:pStyle w:val="a9"/>
        <w:rPr>
          <w:lang w:val="en-US"/>
        </w:rPr>
      </w:pPr>
    </w:p>
    <w:p w14:paraId="64A10890" w14:textId="77777777" w:rsidR="00E74556" w:rsidRDefault="00E74556" w:rsidP="00A112A3">
      <w:pPr>
        <w:pStyle w:val="a9"/>
        <w:rPr>
          <w:lang w:val="en-US"/>
        </w:rPr>
      </w:pPr>
    </w:p>
    <w:p w14:paraId="71931894" w14:textId="77777777" w:rsidR="00E74556" w:rsidRDefault="00E74556" w:rsidP="00A112A3">
      <w:pPr>
        <w:pStyle w:val="a9"/>
        <w:rPr>
          <w:lang w:val="en-US"/>
        </w:rPr>
      </w:pPr>
    </w:p>
    <w:p w14:paraId="58E95A5D" w14:textId="77777777" w:rsidR="00E74556" w:rsidRDefault="00E74556" w:rsidP="00A112A3">
      <w:pPr>
        <w:pStyle w:val="a9"/>
        <w:rPr>
          <w:lang w:val="en-US"/>
        </w:rPr>
      </w:pPr>
    </w:p>
    <w:p w14:paraId="2A459BF6" w14:textId="77777777" w:rsidR="00E74556" w:rsidRDefault="00E74556" w:rsidP="00A112A3">
      <w:pPr>
        <w:pStyle w:val="a9"/>
        <w:rPr>
          <w:lang w:val="en-US"/>
        </w:rPr>
      </w:pPr>
    </w:p>
    <w:p w14:paraId="1621D3E7" w14:textId="77777777" w:rsidR="00E74556" w:rsidRDefault="00E74556" w:rsidP="00A112A3">
      <w:pPr>
        <w:pStyle w:val="a9"/>
        <w:rPr>
          <w:lang w:val="en-US"/>
        </w:rPr>
      </w:pPr>
    </w:p>
    <w:p w14:paraId="4A4B8DF9" w14:textId="77777777" w:rsidR="00E74556" w:rsidRDefault="00E74556" w:rsidP="00A112A3">
      <w:pPr>
        <w:pStyle w:val="a9"/>
        <w:rPr>
          <w:lang w:val="en-US"/>
        </w:rPr>
      </w:pPr>
    </w:p>
    <w:p w14:paraId="3C7F9D39" w14:textId="77777777" w:rsidR="00E74556" w:rsidRDefault="00E74556" w:rsidP="00A112A3">
      <w:pPr>
        <w:pStyle w:val="a9"/>
        <w:rPr>
          <w:lang w:val="en-US"/>
        </w:rPr>
      </w:pPr>
    </w:p>
    <w:p w14:paraId="79338185" w14:textId="77777777" w:rsidR="00E74556" w:rsidRDefault="00E74556" w:rsidP="00A112A3">
      <w:pPr>
        <w:pStyle w:val="a9"/>
        <w:rPr>
          <w:lang w:val="en-US"/>
        </w:rPr>
      </w:pPr>
    </w:p>
    <w:p w14:paraId="4621759F" w14:textId="77777777" w:rsidR="00E74556" w:rsidRDefault="00E74556" w:rsidP="00A112A3">
      <w:pPr>
        <w:pStyle w:val="a9"/>
        <w:rPr>
          <w:lang w:val="en-US"/>
        </w:rPr>
      </w:pPr>
    </w:p>
    <w:p w14:paraId="769149B6" w14:textId="77777777" w:rsidR="00E74556" w:rsidRDefault="00E74556" w:rsidP="00A112A3">
      <w:pPr>
        <w:pStyle w:val="a9"/>
        <w:rPr>
          <w:rtl/>
          <w:lang w:val="en-US"/>
        </w:rPr>
      </w:pPr>
    </w:p>
    <w:p w14:paraId="15366CC3" w14:textId="77777777" w:rsidR="00A112A3" w:rsidRDefault="00A112A3" w:rsidP="00A112A3">
      <w:pPr>
        <w:pStyle w:val="a9"/>
        <w:rPr>
          <w:rtl/>
          <w:lang w:val="en-US"/>
        </w:rPr>
      </w:pPr>
    </w:p>
    <w:p w14:paraId="1E11633C" w14:textId="77777777" w:rsidR="00A112A3" w:rsidRDefault="00A112A3" w:rsidP="00A112A3">
      <w:pPr>
        <w:pStyle w:val="a9"/>
        <w:rPr>
          <w:rtl/>
          <w:lang w:val="en-US"/>
        </w:rPr>
      </w:pPr>
    </w:p>
    <w:p w14:paraId="7BE1F5BB" w14:textId="77777777" w:rsidR="00A112A3" w:rsidRDefault="00A112A3" w:rsidP="00A112A3">
      <w:pPr>
        <w:pStyle w:val="a9"/>
        <w:rPr>
          <w:rtl/>
          <w:lang w:val="en-US"/>
        </w:rPr>
      </w:pPr>
    </w:p>
    <w:p w14:paraId="72BA095A" w14:textId="77777777" w:rsidR="00A112A3" w:rsidRDefault="00A112A3" w:rsidP="00A112A3">
      <w:pPr>
        <w:pStyle w:val="a9"/>
        <w:rPr>
          <w:rtl/>
          <w:lang w:val="en-US"/>
        </w:rPr>
      </w:pPr>
    </w:p>
    <w:p w14:paraId="06ACFDB7" w14:textId="77777777" w:rsidR="00A112A3" w:rsidRDefault="00A112A3" w:rsidP="00A112A3">
      <w:pPr>
        <w:pStyle w:val="a9"/>
        <w:rPr>
          <w:rtl/>
          <w:lang w:val="en-US"/>
        </w:rPr>
      </w:pPr>
    </w:p>
    <w:p w14:paraId="25DD8676" w14:textId="77777777" w:rsidR="00A112A3" w:rsidRDefault="00A112A3" w:rsidP="00A112A3">
      <w:pPr>
        <w:pStyle w:val="a9"/>
        <w:rPr>
          <w:rtl/>
          <w:lang w:val="en-US"/>
        </w:rPr>
      </w:pPr>
    </w:p>
    <w:p w14:paraId="3B6E9068" w14:textId="77777777" w:rsidR="00A112A3" w:rsidRDefault="00A112A3" w:rsidP="00A112A3">
      <w:pPr>
        <w:pStyle w:val="a9"/>
        <w:rPr>
          <w:rtl/>
          <w:lang w:val="en-US"/>
        </w:rPr>
      </w:pPr>
    </w:p>
    <w:p w14:paraId="74B0E16D" w14:textId="0B32E937" w:rsidR="00A112A3" w:rsidRDefault="00AC1568" w:rsidP="00AC1568">
      <w:pPr>
        <w:bidi w:val="0"/>
        <w:spacing w:after="200" w:line="276" w:lineRule="auto"/>
        <w:ind w:firstLine="720"/>
        <w:jc w:val="both"/>
        <w:rPr>
          <w:rtl/>
        </w:rPr>
      </w:pPr>
      <w:r>
        <w:rPr>
          <w:rtl/>
        </w:rPr>
        <w:br w:type="page"/>
      </w:r>
    </w:p>
    <w:p w14:paraId="6A5A52D1" w14:textId="03B3328F" w:rsidR="00AC1568" w:rsidRDefault="00AC1568" w:rsidP="00AC1568">
      <w:pPr>
        <w:pStyle w:val="ad"/>
        <w:rPr>
          <w:rtl/>
        </w:rPr>
      </w:pPr>
      <w:r>
        <w:rPr>
          <w:rFonts w:hint="cs"/>
          <w:rtl/>
        </w:rPr>
        <w:lastRenderedPageBreak/>
        <w:t xml:space="preserve">الفصل </w:t>
      </w:r>
      <w:r w:rsidR="00723CCA">
        <w:rPr>
          <w:rFonts w:hint="cs"/>
          <w:rtl/>
        </w:rPr>
        <w:t>السادس</w:t>
      </w:r>
    </w:p>
    <w:p w14:paraId="26281B61" w14:textId="55E6F66B" w:rsidR="00AC1568" w:rsidRDefault="00723CCA" w:rsidP="00723CCA">
      <w:pPr>
        <w:pStyle w:val="ae"/>
        <w:rPr>
          <w:rtl/>
        </w:rPr>
      </w:pPr>
      <w:r w:rsidRPr="00723CCA">
        <w:rPr>
          <w:rtl/>
        </w:rPr>
        <w:t>تصميم النظام</w:t>
      </w:r>
    </w:p>
    <w:p w14:paraId="6BAF30F3" w14:textId="2F0446FE" w:rsidR="00AC1568" w:rsidRDefault="007646BB" w:rsidP="007646BB">
      <w:pPr>
        <w:pStyle w:val="ac"/>
        <w:rPr>
          <w:rtl/>
        </w:rPr>
      </w:pPr>
      <w:r w:rsidRPr="007646BB">
        <w:rPr>
          <w:rtl/>
        </w:rPr>
        <w:t>يَعرض هذا الفصل القرارات التصميمية التي بني من خلالها النظام</w:t>
      </w:r>
      <w:r w:rsidR="00AC1568">
        <w:rPr>
          <w:rFonts w:hint="cs"/>
          <w:rtl/>
        </w:rPr>
        <w:t>.</w:t>
      </w:r>
    </w:p>
    <w:p w14:paraId="3AF5DCE1" w14:textId="4F1D6F7A" w:rsidR="00AC1568" w:rsidRDefault="00AC1568" w:rsidP="00AC1568">
      <w:pPr>
        <w:pStyle w:val="1"/>
        <w:rPr>
          <w:rtl/>
          <w:lang w:val="en-US"/>
        </w:rPr>
      </w:pPr>
      <w:r>
        <w:t>-1.</w:t>
      </w:r>
      <w:r w:rsidR="008022B4">
        <w:t>6</w:t>
      </w:r>
      <w:r w:rsidRPr="002E4020">
        <w:rPr>
          <w:rFonts w:hint="cs"/>
          <w:rtl/>
        </w:rPr>
        <w:t xml:space="preserve"> </w:t>
      </w:r>
      <w:r>
        <w:rPr>
          <w:rFonts w:hint="cs"/>
          <w:rtl/>
          <w:lang w:val="en-US"/>
        </w:rPr>
        <w:t>مقدمة</w:t>
      </w:r>
    </w:p>
    <w:p w14:paraId="755E934A" w14:textId="77777777" w:rsidR="00527A9E" w:rsidRPr="00527A9E" w:rsidRDefault="00527A9E" w:rsidP="00527A9E">
      <w:pPr>
        <w:pStyle w:val="a9"/>
        <w:rPr>
          <w:lang w:val="en-US"/>
        </w:rPr>
      </w:pPr>
      <w:r w:rsidRPr="00527A9E">
        <w:rPr>
          <w:rtl/>
        </w:rPr>
        <w:t xml:space="preserve">تم اعتماد بنية الخدمات المصغرة  </w:t>
      </w:r>
      <w:r w:rsidRPr="00527A9E">
        <w:rPr>
          <w:lang w:val="en-US"/>
        </w:rPr>
        <w:t>(micro-services)</w:t>
      </w:r>
      <w:r w:rsidRPr="00527A9E">
        <w:rPr>
          <w:rtl/>
        </w:rPr>
        <w:t xml:space="preserve"> لبناء التطبيق، إذ يتكون النظام من مجموعة من الخدمات التي تعمل مع بعضها بشكل متكامل لخدمة المستخدم النهائي. تقدم هذه البنية مجموعة من الفوائد أهمها:</w:t>
      </w:r>
    </w:p>
    <w:p w14:paraId="48456AE7" w14:textId="77777777" w:rsidR="00527A9E" w:rsidRPr="00527A9E" w:rsidRDefault="00527A9E" w:rsidP="00527A9E">
      <w:pPr>
        <w:pStyle w:val="a9"/>
        <w:numPr>
          <w:ilvl w:val="0"/>
          <w:numId w:val="50"/>
        </w:numPr>
        <w:rPr>
          <w:rtl/>
        </w:rPr>
      </w:pPr>
      <w:r w:rsidRPr="00527A9E">
        <w:rPr>
          <w:rtl/>
        </w:rPr>
        <w:t>التوسع المستقل: يمكن توسيع كل خدمة مصغرة بشكل مستقل بناءً على الطلب، حيث تسمح هذه المرونة باستخدام الموارد بكفاءة، حيث يتم توسيع أجزاء التطبيق التي تحتاج إلى المزيد من الموارد فقط، بدلاً من النظام بأكمله</w:t>
      </w:r>
      <w:r w:rsidRPr="00527A9E">
        <w:rPr>
          <w:lang w:val="en-US"/>
        </w:rPr>
        <w:t>.</w:t>
      </w:r>
    </w:p>
    <w:p w14:paraId="2A2304D9" w14:textId="77777777" w:rsidR="00527A9E" w:rsidRPr="00B046BB" w:rsidRDefault="00527A9E" w:rsidP="00527A9E">
      <w:pPr>
        <w:pStyle w:val="a9"/>
        <w:numPr>
          <w:ilvl w:val="0"/>
          <w:numId w:val="50"/>
        </w:numPr>
        <w:rPr>
          <w:lang w:val="en-US"/>
        </w:rPr>
      </w:pPr>
      <w:r w:rsidRPr="00527A9E">
        <w:rPr>
          <w:rtl/>
        </w:rPr>
        <w:t>المرونة في استخدام التقنيات: يمكن استخدام لغات برمجة وأطر عمل وقواعد بيانات وتقنيات أخرى مختلفة للخدمات المصغرة المختلفة، وتحسين كل خدمة بناءً على متطلباتها المحددة، إذ يمكن أن يؤدي هذا إلى أداء أفضل وحلول أكثر تخصيصًا لكل خدمة.</w:t>
      </w:r>
    </w:p>
    <w:p w14:paraId="5C0C5E27" w14:textId="77777777" w:rsidR="00BA5475" w:rsidRPr="00B046BB" w:rsidRDefault="00527A9E" w:rsidP="00B046BB">
      <w:pPr>
        <w:pStyle w:val="a9"/>
        <w:numPr>
          <w:ilvl w:val="0"/>
          <w:numId w:val="50"/>
        </w:numPr>
        <w:rPr>
          <w:lang w:val="en-US"/>
        </w:rPr>
      </w:pPr>
      <w:r w:rsidRPr="00B046BB">
        <w:rPr>
          <w:rtl/>
          <w:lang w:val="en-US"/>
        </w:rPr>
        <w:t xml:space="preserve">النشر المستقل: يمكن نشر الخدمات المصغرة بشكل مستقل، مما يسمح بالتكامل المستمر والتسليم المستمر </w:t>
      </w:r>
      <w:r w:rsidRPr="00B046BB">
        <w:rPr>
          <w:lang w:val="en-US"/>
        </w:rPr>
        <w:t xml:space="preserve">(CI/CD) </w:t>
      </w:r>
      <w:r w:rsidRPr="00B046BB">
        <w:rPr>
          <w:rtl/>
          <w:lang w:val="en-US"/>
        </w:rPr>
        <w:t>وهذا يعني أنه يمكن إصدار التحديثات وإصلاح الأخطاء بسرعة دون انتظار دورة إصدار النظام الكاملة.</w:t>
      </w:r>
    </w:p>
    <w:p w14:paraId="42EEF8EA" w14:textId="77777777" w:rsidR="00BA5475" w:rsidRDefault="00BA5475" w:rsidP="00527A9E">
      <w:pPr>
        <w:pStyle w:val="a9"/>
        <w:rPr>
          <w:lang w:val="en-US"/>
        </w:rPr>
      </w:pPr>
    </w:p>
    <w:p w14:paraId="2AACB1CA" w14:textId="77777777" w:rsidR="009455FA" w:rsidRPr="009455FA" w:rsidRDefault="009455FA" w:rsidP="009455FA">
      <w:pPr>
        <w:pStyle w:val="a9"/>
        <w:rPr>
          <w:lang w:val="en-US"/>
        </w:rPr>
      </w:pPr>
      <w:r w:rsidRPr="009455FA">
        <w:rPr>
          <w:rtl/>
        </w:rPr>
        <w:t>نعرض في الفقرات التالية شرحاً لتصميم كل خدمة.</w:t>
      </w:r>
    </w:p>
    <w:p w14:paraId="182471DF" w14:textId="77777777" w:rsidR="00BA5475" w:rsidRDefault="00BA5475" w:rsidP="00527A9E">
      <w:pPr>
        <w:pStyle w:val="a9"/>
        <w:rPr>
          <w:lang w:val="en-US"/>
        </w:rPr>
      </w:pPr>
    </w:p>
    <w:p w14:paraId="64B074DF" w14:textId="77777777" w:rsidR="00C475D1" w:rsidRDefault="00C475D1" w:rsidP="00527A9E">
      <w:pPr>
        <w:pStyle w:val="a9"/>
        <w:rPr>
          <w:lang w:val="en-US"/>
        </w:rPr>
      </w:pPr>
    </w:p>
    <w:p w14:paraId="4CA97E74" w14:textId="77777777" w:rsidR="00A95837" w:rsidRPr="00483E3F" w:rsidRDefault="00A95837" w:rsidP="00527A9E">
      <w:pPr>
        <w:pStyle w:val="a9"/>
        <w:rPr>
          <w:lang w:val="en-US"/>
        </w:rPr>
      </w:pPr>
    </w:p>
    <w:p w14:paraId="0268FD87" w14:textId="77777777" w:rsidR="00BA5475" w:rsidRPr="00483E3F" w:rsidRDefault="00BA5475" w:rsidP="00527A9E">
      <w:pPr>
        <w:pStyle w:val="a9"/>
        <w:rPr>
          <w:lang w:val="en-US"/>
        </w:rPr>
      </w:pPr>
    </w:p>
    <w:p w14:paraId="0574860B" w14:textId="4E0077C2" w:rsidR="00BA5475" w:rsidRDefault="008B280C" w:rsidP="00750D63">
      <w:pPr>
        <w:pStyle w:val="1"/>
        <w:rPr>
          <w:lang w:val="en-US"/>
        </w:rPr>
      </w:pPr>
      <w:r>
        <w:lastRenderedPageBreak/>
        <w:t>-2.6</w:t>
      </w:r>
      <w:r w:rsidRPr="002E4020">
        <w:rPr>
          <w:rFonts w:hint="cs"/>
          <w:rtl/>
        </w:rPr>
        <w:t xml:space="preserve"> </w:t>
      </w:r>
      <w:r w:rsidR="00A67D09" w:rsidRPr="00A67D09">
        <w:rPr>
          <w:rtl/>
          <w:lang w:val="en-US"/>
        </w:rPr>
        <w:t xml:space="preserve">خدمة توليد مخططات </w:t>
      </w:r>
      <w:r w:rsidR="00A67D09" w:rsidRPr="00A67D09">
        <w:rPr>
          <w:lang w:val="en-US"/>
        </w:rPr>
        <w:t>BPMN</w:t>
      </w:r>
    </w:p>
    <w:p w14:paraId="6F6C7C0C" w14:textId="77777777" w:rsidR="00A95837" w:rsidRPr="00A95837" w:rsidRDefault="00A95837" w:rsidP="00A95837">
      <w:pPr>
        <w:pStyle w:val="a9"/>
        <w:rPr>
          <w:lang w:val="en-US"/>
        </w:rPr>
      </w:pPr>
      <w:r w:rsidRPr="00A95837">
        <w:rPr>
          <w:rtl/>
        </w:rPr>
        <w:t xml:space="preserve">تم اتخاذ معمارية </w:t>
      </w:r>
      <w:r w:rsidRPr="00A95837">
        <w:rPr>
          <w:lang w:val="en-US"/>
        </w:rPr>
        <w:t>vertical slice architecture</w:t>
      </w:r>
      <w:r w:rsidRPr="00A95837">
        <w:rPr>
          <w:rtl/>
        </w:rPr>
        <w:t xml:space="preserve"> </w:t>
      </w:r>
      <w:r w:rsidRPr="00A95837">
        <w:rPr>
          <w:rFonts w:hint="cs"/>
          <w:rtl/>
        </w:rPr>
        <w:t>لبناء هذه الخدمة، إذ تقوم هذه المعمارية على تقسيم التطبيق إلى شرائح تحتوي كل شريحة على جميع طبقات الهندسة المعمارية (على سبيل المثال واجهة المستخدم، الاتصال مع قاعدة المعطيات ومنطق العمل...) لتوفير حالة استخدام كاملة مستقلة عن باقي حالات الاستخدام ضمن النظام.</w:t>
      </w:r>
    </w:p>
    <w:p w14:paraId="5B079257" w14:textId="37BF19CD" w:rsidR="00BA5475" w:rsidRDefault="00A95837" w:rsidP="00A95837">
      <w:pPr>
        <w:pStyle w:val="a9"/>
        <w:rPr>
          <w:rtl/>
          <w:lang w:val="en-US"/>
        </w:rPr>
      </w:pPr>
      <w:r w:rsidRPr="00A95837">
        <w:rPr>
          <w:rtl/>
          <w:lang w:val="en-US"/>
        </w:rPr>
        <w:t xml:space="preserve"> تقدم هذه المعمارية مجموعة من الفوائد أهمها</w:t>
      </w:r>
      <w:r w:rsidR="006A307C">
        <w:rPr>
          <w:rFonts w:hint="cs"/>
          <w:rtl/>
          <w:lang w:val="en-US"/>
        </w:rPr>
        <w:t>:</w:t>
      </w:r>
    </w:p>
    <w:p w14:paraId="61139A0B"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single responsibility</w:t>
      </w:r>
      <w:r w:rsidRPr="006578A0">
        <w:rPr>
          <w:rtl/>
        </w:rPr>
        <w:t xml:space="preserve"> </w:t>
      </w:r>
      <w:r w:rsidRPr="006578A0">
        <w:rPr>
          <w:rFonts w:hint="cs"/>
          <w:rtl/>
        </w:rPr>
        <w:t xml:space="preserve">حيث أن كل شريحة </w:t>
      </w:r>
      <w:r w:rsidRPr="006578A0">
        <w:rPr>
          <w:lang w:val="en-US"/>
        </w:rPr>
        <w:t>(slice)</w:t>
      </w:r>
      <w:r w:rsidRPr="006578A0">
        <w:rPr>
          <w:rtl/>
        </w:rPr>
        <w:t xml:space="preserve"> تحتوي على المنطق الكامل الخاص بميزة معينة </w:t>
      </w:r>
      <w:r w:rsidRPr="006578A0">
        <w:rPr>
          <w:lang w:val="en-US"/>
        </w:rPr>
        <w:t>(feature)</w:t>
      </w:r>
      <w:r w:rsidRPr="006578A0">
        <w:rPr>
          <w:rtl/>
        </w:rPr>
        <w:t xml:space="preserve"> </w:t>
      </w:r>
      <w:r w:rsidRPr="006578A0">
        <w:rPr>
          <w:rFonts w:hint="cs"/>
          <w:rtl/>
        </w:rPr>
        <w:t>أي حالة استخدام، مما يسمح باختبارها وصيانتها بسهولة بمعزل عن الميزات الأخرى التي يقدمها النظام.</w:t>
      </w:r>
    </w:p>
    <w:p w14:paraId="48097F79"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 High Cohesion</w:t>
      </w:r>
      <w:r w:rsidRPr="006578A0">
        <w:rPr>
          <w:rtl/>
        </w:rPr>
        <w:t>بين مكونات الشريحة حيث أن كل مكونات الشريحة متماسكة فيما بينها وتخدم هدفاً واحداً.</w:t>
      </w:r>
    </w:p>
    <w:p w14:paraId="2F6C18E1" w14:textId="77777777" w:rsidR="006578A0" w:rsidRPr="006578A0" w:rsidRDefault="006578A0" w:rsidP="006578A0">
      <w:pPr>
        <w:pStyle w:val="a9"/>
        <w:rPr>
          <w:lang w:val="en-US"/>
        </w:rPr>
      </w:pPr>
      <w:r w:rsidRPr="006578A0">
        <w:rPr>
          <w:rtl/>
        </w:rPr>
        <w:t>من الجدير بالذكر أن هذه البنية تعاني من بعض المشاكل أهمها:</w:t>
      </w:r>
    </w:p>
    <w:p w14:paraId="70133C85" w14:textId="610333FF" w:rsidR="006A307C" w:rsidRDefault="006578A0" w:rsidP="006578A0">
      <w:pPr>
        <w:pStyle w:val="a9"/>
        <w:rPr>
          <w:lang w:val="en-US"/>
        </w:rPr>
      </w:pPr>
      <w:r w:rsidRPr="006578A0">
        <w:rPr>
          <w:rtl/>
          <w:lang w:val="en-US"/>
        </w:rPr>
        <w:t>تكون مكونات الشريحة غير قابلة لإعادة الاستخدام ضمن شرائح أخرى، مما قد يؤدي إلى إعادة بناء بعض المكونات في شرائح أخرى كان من الممكن إعادة استخدامها من الشريحة الأساسية.</w:t>
      </w:r>
    </w:p>
    <w:p w14:paraId="03C393CC" w14:textId="77777777" w:rsidR="00BA5475" w:rsidRDefault="00BA5475" w:rsidP="00527A9E">
      <w:pPr>
        <w:pStyle w:val="a9"/>
        <w:rPr>
          <w:lang w:val="en-US"/>
        </w:rPr>
      </w:pPr>
    </w:p>
    <w:p w14:paraId="6A824FEC" w14:textId="270ED0A1" w:rsidR="00BA5475" w:rsidRDefault="00004661" w:rsidP="00C13B01">
      <w:pPr>
        <w:pStyle w:val="1"/>
        <w:rPr>
          <w:lang w:val="en-US"/>
        </w:rPr>
      </w:pPr>
      <w:r>
        <w:t>-</w:t>
      </w:r>
      <w:r w:rsidR="00905835">
        <w:t>3</w:t>
      </w:r>
      <w:r>
        <w:t>.6</w:t>
      </w:r>
      <w:r w:rsidRPr="002E4020">
        <w:rPr>
          <w:rFonts w:hint="cs"/>
          <w:rtl/>
        </w:rPr>
        <w:t xml:space="preserve"> </w:t>
      </w:r>
      <w:r w:rsidRPr="00A67D09">
        <w:rPr>
          <w:rtl/>
          <w:lang w:val="en-US"/>
        </w:rPr>
        <w:t xml:space="preserve">خدمة </w:t>
      </w:r>
      <w:r w:rsidR="005E673D">
        <w:rPr>
          <w:rFonts w:hint="cs"/>
          <w:rtl/>
          <w:lang w:val="en-US"/>
        </w:rPr>
        <w:t>التخزين</w:t>
      </w:r>
    </w:p>
    <w:p w14:paraId="74A2AA94" w14:textId="77777777" w:rsidR="00191468" w:rsidRPr="00191468" w:rsidRDefault="00191468" w:rsidP="00191468">
      <w:pPr>
        <w:pStyle w:val="a9"/>
      </w:pPr>
      <w:r w:rsidRPr="00191468">
        <w:rPr>
          <w:rtl/>
        </w:rPr>
        <w:t xml:space="preserve">هذه الخدمة مسؤولة بشكل أساسي عن تخزين الموارد الخاصة بالمستخدم من مخططات </w:t>
      </w:r>
      <w:r w:rsidRPr="00191468">
        <w:t>BPMN</w:t>
      </w:r>
      <w:r w:rsidRPr="00191468">
        <w:rPr>
          <w:rtl/>
        </w:rPr>
        <w:t xml:space="preserve"> مع التوصيفات النصية الخاصة بها من أجل إعادة العمل عليها في وقت لاحق.</w:t>
      </w:r>
    </w:p>
    <w:p w14:paraId="6BF209D3" w14:textId="57FD1EC1" w:rsidR="00BA5475" w:rsidRDefault="00191468" w:rsidP="00191468">
      <w:pPr>
        <w:pStyle w:val="a9"/>
        <w:rPr>
          <w:lang w:val="en-US"/>
        </w:rPr>
      </w:pPr>
      <w:r w:rsidRPr="00191468">
        <w:rPr>
          <w:rtl/>
          <w:lang w:val="en-US"/>
        </w:rPr>
        <w:t xml:space="preserve">تعتبر هذه الخدمة بسيطة من حيث التنجيز إذ تقدم واجهتي تخاطب </w:t>
      </w:r>
      <w:r w:rsidRPr="00191468">
        <w:rPr>
          <w:lang w:val="en-US"/>
        </w:rPr>
        <w:t>(get, set)</w:t>
      </w:r>
      <w:r w:rsidRPr="00191468">
        <w:rPr>
          <w:rtl/>
          <w:lang w:val="en-US"/>
        </w:rPr>
        <w:t xml:space="preserve"> </w:t>
      </w:r>
      <w:r w:rsidRPr="00191468">
        <w:rPr>
          <w:rFonts w:hint="cs"/>
          <w:rtl/>
          <w:lang w:val="en-US"/>
        </w:rPr>
        <w:t xml:space="preserve">يتم من خلالها تخزين واسترجاع الموارد، ومنه لا داعي لتعقيد التنجيز نكتفي باستخدام منهجية </w:t>
      </w:r>
      <w:r w:rsidRPr="00191468">
        <w:rPr>
          <w:lang w:val="en-US"/>
        </w:rPr>
        <w:t>3-tier</w:t>
      </w:r>
      <w:r w:rsidRPr="00191468">
        <w:rPr>
          <w:rtl/>
          <w:lang w:val="en-US"/>
        </w:rPr>
        <w:t xml:space="preserve"> الشهيرة التي تعتمد على وجود </w:t>
      </w:r>
      <w:proofErr w:type="spellStart"/>
      <w:r w:rsidRPr="00191468">
        <w:rPr>
          <w:lang w:val="en-US"/>
        </w:rPr>
        <w:t>api</w:t>
      </w:r>
      <w:proofErr w:type="spellEnd"/>
      <w:r w:rsidRPr="00191468">
        <w:rPr>
          <w:rtl/>
          <w:lang w:val="en-US"/>
        </w:rPr>
        <w:t xml:space="preserve"> يطلب خدمة منطق العمل </w:t>
      </w:r>
      <w:r w:rsidRPr="00191468">
        <w:rPr>
          <w:lang w:val="en-US"/>
        </w:rPr>
        <w:t>(</w:t>
      </w:r>
      <w:r w:rsidR="00F76947" w:rsidRPr="00191468">
        <w:rPr>
          <w:lang w:val="en-US"/>
        </w:rPr>
        <w:t>Business</w:t>
      </w:r>
      <w:r w:rsidRPr="00191468">
        <w:rPr>
          <w:lang w:val="en-US"/>
        </w:rPr>
        <w:t xml:space="preserve"> Logic Service)</w:t>
      </w:r>
      <w:r w:rsidRPr="00191468">
        <w:rPr>
          <w:rtl/>
          <w:lang w:val="en-US"/>
        </w:rPr>
        <w:t xml:space="preserve"> </w:t>
      </w:r>
      <w:r w:rsidRPr="00191468">
        <w:rPr>
          <w:rFonts w:hint="cs"/>
          <w:rtl/>
          <w:lang w:val="en-US"/>
        </w:rPr>
        <w:t>التي تتخاطب بدورها مع قاعدة المعطيات لتخزين واسترجاع الموارد</w:t>
      </w:r>
      <w:r w:rsidR="0037448A">
        <w:rPr>
          <w:rFonts w:hint="cs"/>
          <w:rtl/>
          <w:lang w:val="en-US"/>
        </w:rPr>
        <w:t>.</w:t>
      </w:r>
      <w:r w:rsidR="00945199">
        <w:rPr>
          <w:rFonts w:hint="cs"/>
          <w:rtl/>
          <w:lang w:val="en-US"/>
        </w:rPr>
        <w:t xml:space="preserve"> </w:t>
      </w:r>
    </w:p>
    <w:p w14:paraId="42207EC2" w14:textId="53E5457D" w:rsidR="00BA5475" w:rsidRDefault="007C4D88" w:rsidP="00527A9E">
      <w:pPr>
        <w:pStyle w:val="a9"/>
        <w:rPr>
          <w:lang w:val="en-US"/>
        </w:rPr>
      </w:pPr>
      <w:r>
        <w:rPr>
          <w:rFonts w:hint="cs"/>
          <w:rtl/>
          <w:lang w:val="en-US"/>
        </w:rPr>
        <w:t xml:space="preserve">من خلال فصل تخزين الموارد في </w:t>
      </w:r>
      <w:r w:rsidR="00821B25">
        <w:rPr>
          <w:rFonts w:hint="cs"/>
          <w:rtl/>
          <w:lang w:val="en-US"/>
        </w:rPr>
        <w:t>خدمة مستقلة</w:t>
      </w:r>
      <w:r w:rsidR="00157304">
        <w:rPr>
          <w:rFonts w:hint="cs"/>
          <w:rtl/>
          <w:lang w:val="en-US"/>
        </w:rPr>
        <w:t xml:space="preserve"> </w:t>
      </w:r>
      <w:r w:rsidR="00821B25">
        <w:rPr>
          <w:rFonts w:hint="cs"/>
          <w:rtl/>
          <w:lang w:val="en-US"/>
        </w:rPr>
        <w:t>نحقق قابلية التوسع</w:t>
      </w:r>
      <w:r w:rsidR="000D7B80">
        <w:rPr>
          <w:rFonts w:hint="cs"/>
          <w:rtl/>
          <w:lang w:val="en-US"/>
        </w:rPr>
        <w:t xml:space="preserve"> </w:t>
      </w:r>
      <w:r w:rsidR="00AA31EA">
        <w:rPr>
          <w:rFonts w:hint="cs"/>
          <w:rtl/>
          <w:lang w:val="en-US"/>
        </w:rPr>
        <w:t>من حيث عدد المستخدمين</w:t>
      </w:r>
      <w:r w:rsidR="00C43A18">
        <w:rPr>
          <w:rFonts w:hint="cs"/>
          <w:rtl/>
          <w:lang w:val="en-US"/>
        </w:rPr>
        <w:t xml:space="preserve"> من جهة،</w:t>
      </w:r>
      <w:r w:rsidR="00FB0600">
        <w:rPr>
          <w:rFonts w:hint="cs"/>
          <w:rtl/>
          <w:lang w:val="en-US"/>
        </w:rPr>
        <w:t xml:space="preserve"> </w:t>
      </w:r>
      <w:r w:rsidR="005E453C">
        <w:rPr>
          <w:rFonts w:hint="cs"/>
          <w:rtl/>
          <w:lang w:val="en-US"/>
        </w:rPr>
        <w:t xml:space="preserve">وقابلية التوسع في أنماط </w:t>
      </w:r>
      <w:r w:rsidR="00210A38">
        <w:rPr>
          <w:rFonts w:hint="cs"/>
          <w:rtl/>
          <w:lang w:val="en-US"/>
        </w:rPr>
        <w:t xml:space="preserve">البيانات القابلة للتخزين ضمن النظام، </w:t>
      </w:r>
      <w:r w:rsidR="006A2992">
        <w:rPr>
          <w:rFonts w:hint="cs"/>
          <w:rtl/>
          <w:lang w:val="en-US"/>
        </w:rPr>
        <w:t xml:space="preserve">حيث أن </w:t>
      </w:r>
      <w:r w:rsidR="00424B8D">
        <w:rPr>
          <w:rFonts w:hint="cs"/>
          <w:rtl/>
          <w:lang w:val="en-US"/>
        </w:rPr>
        <w:t xml:space="preserve">معالجة أي نوع جديد من الموارد </w:t>
      </w:r>
      <w:r w:rsidR="00790F81">
        <w:rPr>
          <w:rFonts w:hint="cs"/>
          <w:rtl/>
          <w:lang w:val="en-US"/>
        </w:rPr>
        <w:t xml:space="preserve">سيتم </w:t>
      </w:r>
      <w:r w:rsidR="00487BC3">
        <w:rPr>
          <w:rFonts w:hint="cs"/>
          <w:rtl/>
          <w:lang w:val="en-US"/>
        </w:rPr>
        <w:t>ضمن هذه الخدمة</w:t>
      </w:r>
      <w:r w:rsidR="00C27C05">
        <w:rPr>
          <w:rFonts w:hint="cs"/>
          <w:rtl/>
          <w:lang w:val="en-US"/>
        </w:rPr>
        <w:t xml:space="preserve"> بمعزل عن بقية أجزاء النظام مما يزيد من قابلية الصيانة ويسرع عملية التطوير.</w:t>
      </w:r>
    </w:p>
    <w:p w14:paraId="1B71CFC9" w14:textId="77777777" w:rsidR="00BA5475" w:rsidRDefault="00BA5475" w:rsidP="00527A9E">
      <w:pPr>
        <w:pStyle w:val="a9"/>
        <w:rPr>
          <w:lang w:val="en-US"/>
        </w:rPr>
      </w:pPr>
    </w:p>
    <w:p w14:paraId="572874E5" w14:textId="77777777" w:rsidR="00BA5475" w:rsidRDefault="00BA5475" w:rsidP="00527A9E">
      <w:pPr>
        <w:pStyle w:val="a9"/>
        <w:rPr>
          <w:lang w:val="en-US"/>
        </w:rPr>
      </w:pPr>
    </w:p>
    <w:p w14:paraId="6C15477D" w14:textId="6B0D56DD" w:rsidR="005A056B" w:rsidRDefault="005A056B" w:rsidP="00811233">
      <w:pPr>
        <w:pStyle w:val="1"/>
        <w:rPr>
          <w:lang w:val="en-US"/>
        </w:rPr>
      </w:pPr>
      <w:r>
        <w:lastRenderedPageBreak/>
        <w:t>-4.6</w:t>
      </w:r>
      <w:r w:rsidRPr="002E4020">
        <w:rPr>
          <w:rFonts w:hint="cs"/>
          <w:rtl/>
        </w:rPr>
        <w:t xml:space="preserve"> </w:t>
      </w:r>
      <w:r w:rsidR="00811233" w:rsidRPr="00811233">
        <w:rPr>
          <w:rtl/>
          <w:lang w:val="en-US"/>
        </w:rPr>
        <w:t>خدمة إدارة عمليات النظام</w:t>
      </w:r>
    </w:p>
    <w:p w14:paraId="659038AB" w14:textId="77777777" w:rsidR="009177E2" w:rsidRPr="009177E2" w:rsidRDefault="009177E2" w:rsidP="009177E2">
      <w:pPr>
        <w:pStyle w:val="a9"/>
        <w:rPr>
          <w:lang w:val="en-US"/>
        </w:rPr>
      </w:pPr>
      <w:r w:rsidRPr="009177E2">
        <w:rPr>
          <w:rtl/>
        </w:rPr>
        <w:t xml:space="preserve">تُعتبر هذه الخدمة هي الخدمة الأساسية ضمن النظام، حيث تقوم بإدارة إنشاء مشاريع ودعوة مستخدمين للمشاركة في هذه المشاريع من أجل بناء مخططات </w:t>
      </w:r>
      <w:r w:rsidRPr="009177E2">
        <w:rPr>
          <w:lang w:val="en-US"/>
        </w:rPr>
        <w:t>BPMN</w:t>
      </w:r>
      <w:r w:rsidRPr="009177E2">
        <w:rPr>
          <w:rtl/>
        </w:rPr>
        <w:t xml:space="preserve"> وإدارة المعلومات الخاصة بكل مشروع من مخططات وتوصيفات نصية للعمليات.</w:t>
      </w:r>
    </w:p>
    <w:p w14:paraId="68DAE6B7" w14:textId="4747AF6F" w:rsidR="009177E2" w:rsidRPr="009177E2" w:rsidRDefault="009177E2" w:rsidP="009177E2">
      <w:pPr>
        <w:pStyle w:val="a9"/>
        <w:rPr>
          <w:rtl/>
        </w:rPr>
      </w:pPr>
      <w:r w:rsidRPr="009177E2">
        <w:rPr>
          <w:rtl/>
        </w:rPr>
        <w:t xml:space="preserve">تم استخدام منهجية البنية سداسية الشكل </w:t>
      </w:r>
      <w:r w:rsidRPr="009177E2">
        <w:rPr>
          <w:lang w:val="en-US"/>
        </w:rPr>
        <w:t>(</w:t>
      </w:r>
      <w:r w:rsidRPr="009177E2">
        <w:t>hexagonal architecture</w:t>
      </w:r>
      <w:r w:rsidRPr="009177E2">
        <w:rPr>
          <w:lang w:val="en-US"/>
        </w:rPr>
        <w:t>)</w:t>
      </w:r>
      <w:r w:rsidRPr="009177E2">
        <w:rPr>
          <w:rtl/>
        </w:rPr>
        <w:t>، التي تقدم مجموعة من الخواص أهمها</w:t>
      </w:r>
      <w:r w:rsidR="00067FA9">
        <w:rPr>
          <w:rFonts w:hint="cs"/>
          <w:rtl/>
        </w:rPr>
        <w:t>:</w:t>
      </w:r>
    </w:p>
    <w:p w14:paraId="30D1D838" w14:textId="3005EFD2" w:rsidR="009177E2" w:rsidRDefault="009177E2" w:rsidP="009177E2">
      <w:pPr>
        <w:pStyle w:val="a9"/>
        <w:numPr>
          <w:ilvl w:val="0"/>
          <w:numId w:val="52"/>
        </w:numPr>
      </w:pPr>
      <w:r w:rsidRPr="009177E2">
        <w:rPr>
          <w:rtl/>
        </w:rPr>
        <w:t xml:space="preserve">عدم الاعتماد على التفاصيل التنجيزية الخارجية في معالجة منطق العمل </w:t>
      </w:r>
      <w:r w:rsidRPr="009177E2">
        <w:rPr>
          <w:lang w:val="en-US"/>
        </w:rPr>
        <w:t>(</w:t>
      </w:r>
      <w:r w:rsidR="0078555C" w:rsidRPr="009177E2">
        <w:rPr>
          <w:lang w:val="en-US"/>
        </w:rPr>
        <w:t>Business</w:t>
      </w:r>
      <w:r w:rsidRPr="009177E2">
        <w:rPr>
          <w:lang w:val="en-US"/>
        </w:rPr>
        <w:t xml:space="preserve"> logic)</w:t>
      </w:r>
      <w:r w:rsidRPr="009177E2">
        <w:rPr>
          <w:rtl/>
        </w:rPr>
        <w:t xml:space="preserve"> </w:t>
      </w:r>
      <w:r w:rsidRPr="009177E2">
        <w:rPr>
          <w:rFonts w:hint="cs"/>
          <w:rtl/>
        </w:rPr>
        <w:t>حيث نستطيع تغيير هذه التفاصيل (مثل قاعدة المعطيات، مخدمات الرسائل</w:t>
      </w:r>
      <w:r w:rsidR="00713AE1">
        <w:rPr>
          <w:rFonts w:hint="cs"/>
          <w:rtl/>
        </w:rPr>
        <w:t xml:space="preserve">، </w:t>
      </w:r>
      <w:r w:rsidR="006C4A82">
        <w:rPr>
          <w:rFonts w:hint="cs"/>
          <w:rtl/>
        </w:rPr>
        <w:t>كيفية</w:t>
      </w:r>
      <w:r w:rsidR="00713AE1">
        <w:rPr>
          <w:rFonts w:hint="cs"/>
          <w:rtl/>
        </w:rPr>
        <w:t xml:space="preserve"> التواصل مع الخدمات الأخرى</w:t>
      </w:r>
      <w:r w:rsidRPr="009177E2">
        <w:rPr>
          <w:rFonts w:hint="cs"/>
          <w:rtl/>
        </w:rPr>
        <w:t xml:space="preserve"> ...) دون الحاجة لتعديل باقي أجزاء النظام.</w:t>
      </w:r>
    </w:p>
    <w:p w14:paraId="56161F44" w14:textId="2A4D5CB8" w:rsidR="00BA5475" w:rsidRPr="006C3062" w:rsidRDefault="009177E2" w:rsidP="006C3062">
      <w:pPr>
        <w:pStyle w:val="a9"/>
        <w:numPr>
          <w:ilvl w:val="0"/>
          <w:numId w:val="52"/>
        </w:numPr>
      </w:pPr>
      <w:r w:rsidRPr="006C3062">
        <w:rPr>
          <w:rtl/>
          <w:lang w:val="en-US"/>
        </w:rPr>
        <w:t xml:space="preserve">تكون مركبات النظام غير مرتبطة مع بعضها البعض بقوة </w:t>
      </w:r>
      <w:r w:rsidRPr="006C3062">
        <w:rPr>
          <w:lang w:val="en-US"/>
        </w:rPr>
        <w:t>(</w:t>
      </w:r>
      <w:r w:rsidR="0078555C" w:rsidRPr="006C3062">
        <w:rPr>
          <w:lang w:val="en-US"/>
        </w:rPr>
        <w:t>Loosely</w:t>
      </w:r>
      <w:r w:rsidRPr="006C3062">
        <w:rPr>
          <w:lang w:val="en-US"/>
        </w:rPr>
        <w:t xml:space="preserve"> coupled)</w:t>
      </w:r>
      <w:r w:rsidRPr="006C3062">
        <w:rPr>
          <w:rtl/>
          <w:lang w:val="en-US"/>
        </w:rPr>
        <w:t xml:space="preserve"> </w:t>
      </w:r>
      <w:r w:rsidRPr="006C3062">
        <w:rPr>
          <w:rFonts w:hint="cs"/>
          <w:rtl/>
          <w:lang w:val="en-US"/>
        </w:rPr>
        <w:t>مما يقدم إمكانية التعديل والصيانة بسهولة</w:t>
      </w:r>
      <w:r w:rsidR="009640BB" w:rsidRPr="006C3062">
        <w:rPr>
          <w:rFonts w:hint="cs"/>
          <w:rtl/>
          <w:lang w:val="en-US"/>
        </w:rPr>
        <w:t>.</w:t>
      </w:r>
    </w:p>
    <w:p w14:paraId="6A0CECE0" w14:textId="77777777" w:rsidR="00BA5475" w:rsidRDefault="00BA5475" w:rsidP="00527A9E">
      <w:pPr>
        <w:pStyle w:val="a9"/>
        <w:rPr>
          <w:rtl/>
          <w:lang w:val="en-US"/>
        </w:rPr>
      </w:pPr>
    </w:p>
    <w:p w14:paraId="63DEE241" w14:textId="77777777" w:rsidR="00F9355F" w:rsidRDefault="00F9355F" w:rsidP="00527A9E">
      <w:pPr>
        <w:pStyle w:val="a9"/>
        <w:rPr>
          <w:rtl/>
          <w:lang w:val="en-US"/>
        </w:rPr>
      </w:pPr>
    </w:p>
    <w:p w14:paraId="651A3855" w14:textId="7EB1AD94" w:rsidR="00F9355F" w:rsidRDefault="00F9355F" w:rsidP="009B4DDB">
      <w:pPr>
        <w:pStyle w:val="1"/>
        <w:rPr>
          <w:lang w:val="en-US"/>
        </w:rPr>
      </w:pPr>
      <w:r>
        <w:t>-</w:t>
      </w:r>
      <w:r w:rsidR="00857FB7">
        <w:t>5</w:t>
      </w:r>
      <w:r>
        <w:t>.6</w:t>
      </w:r>
      <w:r w:rsidRPr="002E4020">
        <w:rPr>
          <w:rFonts w:hint="cs"/>
          <w:rtl/>
        </w:rPr>
        <w:t xml:space="preserve"> </w:t>
      </w:r>
      <w:r w:rsidR="009B4DDB" w:rsidRPr="002B77E0">
        <w:rPr>
          <w:rFonts w:hint="cs"/>
          <w:rtl/>
        </w:rPr>
        <w:t xml:space="preserve">خدمة البوابة </w:t>
      </w:r>
      <w:r w:rsidR="009B4DDB" w:rsidRPr="002B77E0">
        <w:rPr>
          <w:lang w:val="en-US"/>
        </w:rPr>
        <w:t>(Gateway)</w:t>
      </w:r>
    </w:p>
    <w:p w14:paraId="2B8C6D2D" w14:textId="475B1998" w:rsidR="0013607A" w:rsidRPr="0013607A" w:rsidRDefault="0013607A" w:rsidP="0013607A">
      <w:pPr>
        <w:pStyle w:val="a9"/>
        <w:rPr>
          <w:lang w:val="en-US"/>
        </w:rPr>
      </w:pPr>
      <w:r w:rsidRPr="0013607A">
        <w:rPr>
          <w:rtl/>
        </w:rPr>
        <w:t>بعد النظر إلى الخدمات التي تكوِّن النظام الكلي، نجد أن تواصل المستخدم مع كل خدمة على حدا يشكل مجموعة من المشاكل أهمها:</w:t>
      </w:r>
    </w:p>
    <w:p w14:paraId="4545269F" w14:textId="77777777" w:rsidR="0013607A" w:rsidRPr="0013607A" w:rsidRDefault="0013607A" w:rsidP="0013607A">
      <w:pPr>
        <w:pStyle w:val="a9"/>
        <w:numPr>
          <w:ilvl w:val="0"/>
          <w:numId w:val="53"/>
        </w:numPr>
        <w:rPr>
          <w:rtl/>
        </w:rPr>
      </w:pPr>
      <w:r w:rsidRPr="0013607A">
        <w:rPr>
          <w:rtl/>
        </w:rPr>
        <w:t>عدم وجود واجهة موحدة تمثل النظام ككل يمكن للمستخدم التواصل معها.</w:t>
      </w:r>
    </w:p>
    <w:p w14:paraId="08E78259" w14:textId="77777777" w:rsidR="0013607A" w:rsidRPr="0013607A" w:rsidRDefault="0013607A" w:rsidP="0013607A">
      <w:pPr>
        <w:pStyle w:val="a9"/>
        <w:numPr>
          <w:ilvl w:val="0"/>
          <w:numId w:val="53"/>
        </w:numPr>
        <w:rPr>
          <w:lang w:val="en-US"/>
        </w:rPr>
      </w:pPr>
      <w:r w:rsidRPr="0013607A">
        <w:rPr>
          <w:rtl/>
        </w:rPr>
        <w:t>يجب على كل خدمة أن تقوم بإدارة الصلاحيات والتأكد من مصادقة المستخدم، مما يؤدي إلى تكرار تنجيز هذه الإدارة ضمن كل خدمة.</w:t>
      </w:r>
    </w:p>
    <w:p w14:paraId="348048FB" w14:textId="77777777" w:rsidR="0013607A" w:rsidRDefault="0013607A" w:rsidP="0013607A">
      <w:pPr>
        <w:pStyle w:val="a9"/>
      </w:pPr>
      <w:r w:rsidRPr="0013607A">
        <w:rPr>
          <w:rtl/>
        </w:rPr>
        <w:t>لذا ظهرت الحاجة لوجود مخدم يعمل كواجهة تخاطبية للنظام الكلي يتأكد من مصادقة المستخدمين ويقوم بإدارة الصلاحيات وتوجيه الطلبات للخدمات الداخلية حسب الطلب.</w:t>
      </w:r>
    </w:p>
    <w:p w14:paraId="333EE34A" w14:textId="77777777" w:rsidR="00496B77" w:rsidRDefault="00496B77" w:rsidP="0013607A">
      <w:pPr>
        <w:pStyle w:val="a9"/>
      </w:pPr>
    </w:p>
    <w:p w14:paraId="06CE1D41" w14:textId="77777777" w:rsidR="00496B77" w:rsidRPr="0013607A" w:rsidRDefault="00496B77" w:rsidP="0013607A">
      <w:pPr>
        <w:pStyle w:val="a9"/>
        <w:rPr>
          <w:rtl/>
        </w:rPr>
      </w:pPr>
    </w:p>
    <w:p w14:paraId="3126FF27" w14:textId="37411116" w:rsidR="0013607A" w:rsidRPr="00404B24" w:rsidRDefault="0013607A" w:rsidP="00964090">
      <w:pPr>
        <w:pStyle w:val="1"/>
        <w:rPr>
          <w:lang w:val="en-US"/>
        </w:rPr>
      </w:pPr>
      <w:r>
        <w:lastRenderedPageBreak/>
        <w:t>-</w:t>
      </w:r>
      <w:r w:rsidR="002B7059">
        <w:t>6</w:t>
      </w:r>
      <w:r>
        <w:t>.6</w:t>
      </w:r>
      <w:r w:rsidRPr="002E4020">
        <w:rPr>
          <w:rFonts w:hint="cs"/>
          <w:rtl/>
        </w:rPr>
        <w:t xml:space="preserve"> </w:t>
      </w:r>
      <w:r w:rsidR="00964090" w:rsidRPr="00964090">
        <w:rPr>
          <w:rtl/>
        </w:rPr>
        <w:t>خدمة واجهة المستخدم</w:t>
      </w:r>
      <w:r w:rsidR="00404B24">
        <w:rPr>
          <w:rFonts w:hint="cs"/>
          <w:rtl/>
        </w:rPr>
        <w:t xml:space="preserve"> </w:t>
      </w:r>
      <w:r w:rsidR="00404B24">
        <w:rPr>
          <w:lang w:val="en-US"/>
        </w:rPr>
        <w:t>(Front-End)</w:t>
      </w:r>
    </w:p>
    <w:p w14:paraId="780F27DB" w14:textId="2C44FE5D" w:rsidR="0013607A" w:rsidRDefault="00890F87" w:rsidP="00890F87">
      <w:pPr>
        <w:pStyle w:val="a9"/>
        <w:rPr>
          <w:rtl/>
          <w:lang w:val="en-US"/>
        </w:rPr>
      </w:pPr>
      <w:r w:rsidRPr="00890F87">
        <w:rPr>
          <w:rtl/>
          <w:lang w:val="en-US"/>
        </w:rPr>
        <w:t>تم بناء واجهة المستخدم باستخدام بنية قائمة على المكونات مما يوفر العديد من الفوائد أهمها</w:t>
      </w:r>
      <w:r w:rsidR="00496B77">
        <w:rPr>
          <w:rFonts w:hint="cs"/>
          <w:rtl/>
          <w:lang w:val="en-US"/>
        </w:rPr>
        <w:t>:</w:t>
      </w:r>
    </w:p>
    <w:p w14:paraId="292C8732" w14:textId="77777777" w:rsidR="002D714F" w:rsidRPr="002D714F" w:rsidRDefault="004948DD" w:rsidP="002D714F">
      <w:pPr>
        <w:pStyle w:val="a9"/>
        <w:numPr>
          <w:ilvl w:val="0"/>
          <w:numId w:val="54"/>
        </w:numPr>
        <w:rPr>
          <w:lang w:val="en-US"/>
        </w:rPr>
      </w:pPr>
      <w:r>
        <w:rPr>
          <w:rFonts w:hint="cs"/>
          <w:rtl/>
          <w:lang w:val="en-US"/>
        </w:rPr>
        <w:t>النسيقية</w:t>
      </w:r>
      <w:r w:rsidR="004C7F26">
        <w:rPr>
          <w:rFonts w:hint="cs"/>
          <w:rtl/>
          <w:lang w:val="en-US"/>
        </w:rPr>
        <w:t xml:space="preserve"> </w:t>
      </w:r>
      <w:r w:rsidR="004C7F26">
        <w:rPr>
          <w:lang w:val="en-US"/>
        </w:rPr>
        <w:t>(</w:t>
      </w:r>
      <w:r w:rsidR="004C7F26" w:rsidRPr="004C7F26">
        <w:rPr>
          <w:lang w:val="en-US"/>
        </w:rPr>
        <w:t>Modularity</w:t>
      </w:r>
      <w:r w:rsidR="004C7F26">
        <w:rPr>
          <w:lang w:val="en-US"/>
        </w:rPr>
        <w:t>)</w:t>
      </w:r>
      <w:r w:rsidR="0000720A">
        <w:rPr>
          <w:rFonts w:hint="cs"/>
          <w:rtl/>
          <w:lang w:val="en-US"/>
        </w:rPr>
        <w:t>:</w:t>
      </w:r>
      <w:r w:rsidR="002D714F">
        <w:rPr>
          <w:rFonts w:hint="cs"/>
          <w:rtl/>
          <w:lang w:val="en-US"/>
        </w:rPr>
        <w:t xml:space="preserve"> </w:t>
      </w:r>
      <w:r w:rsidR="002D714F" w:rsidRPr="002D714F">
        <w:rPr>
          <w:rtl/>
        </w:rPr>
        <w:t>تسمح بتقسيم موقع الويب إلى وحدات أصغر (مكونات) مستقلة. يغلف كل مكون وظيفة محددة، مما يجعل إدارته وفهمه أسهل.</w:t>
      </w:r>
    </w:p>
    <w:p w14:paraId="2C4B6268" w14:textId="77777777" w:rsidR="002D714F" w:rsidRPr="002D714F" w:rsidRDefault="002D714F" w:rsidP="002D714F">
      <w:pPr>
        <w:pStyle w:val="a9"/>
        <w:numPr>
          <w:ilvl w:val="0"/>
          <w:numId w:val="54"/>
        </w:numPr>
        <w:rPr>
          <w:lang w:val="en-US"/>
        </w:rPr>
      </w:pPr>
      <w:r w:rsidRPr="002D714F">
        <w:rPr>
          <w:rtl/>
        </w:rPr>
        <w:t>قابلية إعادة الاستخدام: بمجرد إنشاء أحد المكونات، يمكن إعادة استخدامه عبر أجزاء مختلفة من موقع الويب أو حتى في مشاريع مختلفة. يقلل هذا من التكرار ويسرع التطوير ويضمن الاتساق في واجهة المستخدم والسلوك.</w:t>
      </w:r>
    </w:p>
    <w:p w14:paraId="26AB09CD" w14:textId="7B4CE36A" w:rsidR="00CC119D" w:rsidRPr="00B97A7E" w:rsidRDefault="002D714F" w:rsidP="00B97A7E">
      <w:pPr>
        <w:pStyle w:val="a9"/>
        <w:numPr>
          <w:ilvl w:val="0"/>
          <w:numId w:val="54"/>
        </w:numPr>
        <w:rPr>
          <w:lang w:val="en-US"/>
        </w:rPr>
      </w:pPr>
      <w:r w:rsidRPr="002D714F">
        <w:rPr>
          <w:rtl/>
        </w:rPr>
        <w:t xml:space="preserve">سهولة تصحيح الأخطاء: تعمل المكونات المعزولة على تبسيط عملية تصحيح الأخطاء، حيث يمكن تتبع المشكلات إلى مكونات معينة بدلاً من البحث ضمن قاعدة الرماز الكبيرة </w:t>
      </w:r>
      <w:r w:rsidRPr="002D714F">
        <w:rPr>
          <w:lang w:val="en-US"/>
        </w:rPr>
        <w:t>(huge codebase)</w:t>
      </w:r>
      <w:r w:rsidRPr="002D714F">
        <w:rPr>
          <w:rtl/>
        </w:rPr>
        <w:t>.</w:t>
      </w:r>
    </w:p>
    <w:p w14:paraId="16A20F82" w14:textId="77777777" w:rsidR="0013607A" w:rsidRDefault="0013607A" w:rsidP="00527A9E">
      <w:pPr>
        <w:pStyle w:val="a9"/>
        <w:rPr>
          <w:lang w:val="en-US"/>
        </w:rPr>
      </w:pPr>
    </w:p>
    <w:p w14:paraId="5B9ADE6B" w14:textId="77777777" w:rsidR="0013607A" w:rsidRDefault="0013607A" w:rsidP="00527A9E">
      <w:pPr>
        <w:pStyle w:val="a9"/>
        <w:rPr>
          <w:rtl/>
          <w:lang w:val="en-US"/>
        </w:rPr>
      </w:pPr>
    </w:p>
    <w:p w14:paraId="075F4ED7" w14:textId="77777777" w:rsidR="00BB7053" w:rsidRDefault="00BB7053" w:rsidP="00527A9E">
      <w:pPr>
        <w:pStyle w:val="a9"/>
        <w:rPr>
          <w:rtl/>
          <w:lang w:val="en-US"/>
        </w:rPr>
      </w:pPr>
    </w:p>
    <w:p w14:paraId="7DB26372" w14:textId="77777777" w:rsidR="00BB7053" w:rsidRDefault="00BB7053" w:rsidP="00527A9E">
      <w:pPr>
        <w:pStyle w:val="a9"/>
        <w:rPr>
          <w:rtl/>
          <w:lang w:val="en-US"/>
        </w:rPr>
      </w:pPr>
    </w:p>
    <w:p w14:paraId="2A9F3A72" w14:textId="77777777" w:rsidR="00BB7053" w:rsidRDefault="00BB7053" w:rsidP="00527A9E">
      <w:pPr>
        <w:pStyle w:val="a9"/>
        <w:rPr>
          <w:rtl/>
          <w:lang w:val="en-US"/>
        </w:rPr>
      </w:pPr>
    </w:p>
    <w:p w14:paraId="2C7B8382" w14:textId="77777777" w:rsidR="00BB7053" w:rsidRDefault="00BB7053" w:rsidP="00527A9E">
      <w:pPr>
        <w:pStyle w:val="a9"/>
        <w:rPr>
          <w:rtl/>
          <w:lang w:val="en-US"/>
        </w:rPr>
      </w:pPr>
    </w:p>
    <w:p w14:paraId="1B4B434A" w14:textId="77777777" w:rsidR="00BB7053" w:rsidRDefault="00BB7053" w:rsidP="00527A9E">
      <w:pPr>
        <w:pStyle w:val="a9"/>
        <w:rPr>
          <w:rtl/>
          <w:lang w:val="en-US"/>
        </w:rPr>
      </w:pPr>
    </w:p>
    <w:p w14:paraId="7B0F4120" w14:textId="77777777" w:rsidR="00BB7053" w:rsidRDefault="00BB7053" w:rsidP="00527A9E">
      <w:pPr>
        <w:pStyle w:val="a9"/>
        <w:rPr>
          <w:rtl/>
          <w:lang w:val="en-US"/>
        </w:rPr>
      </w:pPr>
    </w:p>
    <w:p w14:paraId="77A7E8B8" w14:textId="77777777" w:rsidR="00BB7053" w:rsidRDefault="00BB7053" w:rsidP="00527A9E">
      <w:pPr>
        <w:pStyle w:val="a9"/>
        <w:rPr>
          <w:rtl/>
          <w:lang w:val="en-US"/>
        </w:rPr>
      </w:pPr>
    </w:p>
    <w:p w14:paraId="7FA14E57" w14:textId="77777777" w:rsidR="00BB7053" w:rsidRDefault="00BB7053" w:rsidP="00527A9E">
      <w:pPr>
        <w:pStyle w:val="a9"/>
        <w:rPr>
          <w:rtl/>
          <w:lang w:val="en-US"/>
        </w:rPr>
      </w:pPr>
    </w:p>
    <w:p w14:paraId="510AC4BC" w14:textId="77777777" w:rsidR="00BB7053" w:rsidRDefault="00BB7053" w:rsidP="00527A9E">
      <w:pPr>
        <w:pStyle w:val="a9"/>
        <w:rPr>
          <w:rtl/>
          <w:lang w:val="en-US"/>
        </w:rPr>
      </w:pPr>
    </w:p>
    <w:p w14:paraId="63329DC9" w14:textId="77777777" w:rsidR="00BB7053" w:rsidRDefault="00BB7053" w:rsidP="00527A9E">
      <w:pPr>
        <w:pStyle w:val="a9"/>
        <w:rPr>
          <w:rtl/>
          <w:lang w:val="en-US"/>
        </w:rPr>
      </w:pPr>
    </w:p>
    <w:p w14:paraId="41A15FAB" w14:textId="77777777" w:rsidR="00BB7053" w:rsidRDefault="00BB7053" w:rsidP="00527A9E">
      <w:pPr>
        <w:pStyle w:val="a9"/>
        <w:rPr>
          <w:lang w:val="en-US"/>
        </w:rPr>
      </w:pPr>
    </w:p>
    <w:p w14:paraId="5639450B" w14:textId="0E9D0D9F" w:rsidR="002B7059" w:rsidRDefault="002B7059" w:rsidP="002B7059">
      <w:pPr>
        <w:pStyle w:val="1"/>
        <w:rPr>
          <w:lang w:val="en-US"/>
        </w:rPr>
      </w:pPr>
      <w:r>
        <w:lastRenderedPageBreak/>
        <w:t>-</w:t>
      </w:r>
      <w:r>
        <w:t>7</w:t>
      </w:r>
      <w:r>
        <w:t>.6</w:t>
      </w:r>
      <w:r w:rsidRPr="002E4020">
        <w:rPr>
          <w:rFonts w:hint="cs"/>
          <w:rtl/>
        </w:rPr>
        <w:t xml:space="preserve"> </w:t>
      </w:r>
      <w:r w:rsidR="00C213A2">
        <w:rPr>
          <w:rFonts w:hint="cs"/>
          <w:rtl/>
        </w:rPr>
        <w:t>مخطط النظام التصميمي</w:t>
      </w:r>
    </w:p>
    <w:p w14:paraId="24FAE569" w14:textId="3A20396B" w:rsidR="0013607A" w:rsidRDefault="00BB7053" w:rsidP="00527A9E">
      <w:pPr>
        <w:pStyle w:val="a9"/>
        <w:rPr>
          <w:lang w:val="en-US"/>
        </w:rPr>
      </w:pPr>
      <w:r w:rsidRPr="00BB7053">
        <w:rPr>
          <w:lang w:val="en-US"/>
        </w:rPr>
        <w:drawing>
          <wp:anchor distT="0" distB="0" distL="114300" distR="114300" simplePos="0" relativeHeight="251708416" behindDoc="0" locked="0" layoutInCell="1" allowOverlap="1" wp14:anchorId="0BFA14D7" wp14:editId="048BEDB9">
            <wp:simplePos x="0" y="0"/>
            <wp:positionH relativeFrom="margin">
              <wp:align>right</wp:align>
            </wp:positionH>
            <wp:positionV relativeFrom="paragraph">
              <wp:posOffset>342900</wp:posOffset>
            </wp:positionV>
            <wp:extent cx="5867400" cy="6179820"/>
            <wp:effectExtent l="0" t="0" r="0" b="0"/>
            <wp:wrapSquare wrapText="bothSides"/>
            <wp:docPr id="16468940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7400" cy="6179820"/>
                    </a:xfrm>
                    <a:prstGeom prst="rect">
                      <a:avLst/>
                    </a:prstGeom>
                    <a:noFill/>
                    <a:ln>
                      <a:noFill/>
                    </a:ln>
                  </pic:spPr>
                </pic:pic>
              </a:graphicData>
            </a:graphic>
          </wp:anchor>
        </w:drawing>
      </w:r>
    </w:p>
    <w:p w14:paraId="13FE3727" w14:textId="66F8DB7B" w:rsidR="00BB7053" w:rsidRPr="00BB7053" w:rsidRDefault="00BB7053" w:rsidP="00BB7053">
      <w:pPr>
        <w:pStyle w:val="a9"/>
        <w:rPr>
          <w:lang w:val="en-US"/>
        </w:rPr>
      </w:pPr>
    </w:p>
    <w:p w14:paraId="4C6F0085" w14:textId="4493DD6B" w:rsidR="0013607A" w:rsidRDefault="0013607A" w:rsidP="00527A9E">
      <w:pPr>
        <w:pStyle w:val="a9"/>
        <w:rPr>
          <w:lang w:val="en-US"/>
        </w:rPr>
      </w:pPr>
    </w:p>
    <w:p w14:paraId="49487E69" w14:textId="0A13F701" w:rsidR="0013607A" w:rsidRDefault="0013607A" w:rsidP="00527A9E">
      <w:pPr>
        <w:pStyle w:val="a9"/>
        <w:rPr>
          <w:lang w:val="en-US"/>
        </w:rPr>
      </w:pPr>
    </w:p>
    <w:p w14:paraId="44785AA6" w14:textId="77777777" w:rsidR="0013607A" w:rsidRDefault="0013607A" w:rsidP="00527A9E">
      <w:pPr>
        <w:pStyle w:val="a9"/>
        <w:rPr>
          <w:lang w:val="en-US"/>
        </w:rPr>
      </w:pPr>
    </w:p>
    <w:p w14:paraId="548D1687" w14:textId="77777777" w:rsidR="0013607A" w:rsidRDefault="0013607A" w:rsidP="00527A9E">
      <w:pPr>
        <w:pStyle w:val="a9"/>
        <w:rPr>
          <w:lang w:val="en-US"/>
        </w:rPr>
      </w:pPr>
    </w:p>
    <w:p w14:paraId="54438461" w14:textId="77777777" w:rsidR="0013607A" w:rsidRDefault="0013607A" w:rsidP="00527A9E">
      <w:pPr>
        <w:pStyle w:val="a9"/>
        <w:rPr>
          <w:lang w:val="en-US"/>
        </w:rPr>
      </w:pPr>
    </w:p>
    <w:p w14:paraId="01007964" w14:textId="77777777" w:rsidR="0013607A" w:rsidRDefault="0013607A" w:rsidP="00527A9E">
      <w:pPr>
        <w:pStyle w:val="a9"/>
        <w:rPr>
          <w:lang w:val="en-US"/>
        </w:rPr>
      </w:pPr>
    </w:p>
    <w:p w14:paraId="7AD3F9E7" w14:textId="77777777" w:rsidR="0013607A" w:rsidRDefault="0013607A" w:rsidP="00527A9E">
      <w:pPr>
        <w:pStyle w:val="a9"/>
        <w:rPr>
          <w:lang w:val="en-US"/>
        </w:rPr>
      </w:pPr>
    </w:p>
    <w:p w14:paraId="532CA61B" w14:textId="77777777" w:rsidR="0013607A" w:rsidRDefault="0013607A" w:rsidP="00527A9E">
      <w:pPr>
        <w:pStyle w:val="a9"/>
        <w:rPr>
          <w:lang w:val="en-US"/>
        </w:rPr>
      </w:pPr>
    </w:p>
    <w:p w14:paraId="113F34D7" w14:textId="77777777" w:rsidR="0013607A" w:rsidRDefault="0013607A" w:rsidP="00527A9E">
      <w:pPr>
        <w:pStyle w:val="a9"/>
        <w:rPr>
          <w:lang w:val="en-US"/>
        </w:rPr>
      </w:pPr>
    </w:p>
    <w:p w14:paraId="435D21D2" w14:textId="43E8EE21" w:rsidR="00BA5475" w:rsidRDefault="00BA5475" w:rsidP="00527A9E">
      <w:pPr>
        <w:pStyle w:val="a9"/>
        <w:rPr>
          <w:lang w:val="en-US"/>
        </w:rPr>
      </w:pPr>
    </w:p>
    <w:p w14:paraId="54EA1E9B" w14:textId="77777777" w:rsidR="00BA5475" w:rsidRDefault="00BA5475" w:rsidP="00527A9E">
      <w:pPr>
        <w:pStyle w:val="a9"/>
        <w:rPr>
          <w:lang w:val="en-US"/>
        </w:rPr>
      </w:pPr>
    </w:p>
    <w:p w14:paraId="3828D4F6" w14:textId="77777777" w:rsidR="00BA5475" w:rsidRDefault="00BA5475" w:rsidP="00527A9E">
      <w:pPr>
        <w:pStyle w:val="a9"/>
        <w:rPr>
          <w:lang w:val="en-US"/>
        </w:rPr>
      </w:pPr>
    </w:p>
    <w:p w14:paraId="43570F27" w14:textId="77777777" w:rsidR="00BA5475" w:rsidRDefault="00BA5475" w:rsidP="00527A9E">
      <w:pPr>
        <w:pStyle w:val="a9"/>
        <w:rPr>
          <w:lang w:val="en-US"/>
        </w:rPr>
      </w:pPr>
    </w:p>
    <w:p w14:paraId="0F387DD0" w14:textId="77777777" w:rsidR="00BA5475" w:rsidRDefault="00BA5475" w:rsidP="00527A9E">
      <w:pPr>
        <w:pStyle w:val="a9"/>
        <w:rPr>
          <w:lang w:val="en-US"/>
        </w:rPr>
      </w:pPr>
    </w:p>
    <w:p w14:paraId="69EEDFF4" w14:textId="77777777" w:rsidR="00BA5475" w:rsidRDefault="00BA5475" w:rsidP="00527A9E">
      <w:pPr>
        <w:pStyle w:val="a9"/>
        <w:rPr>
          <w:lang w:val="en-US"/>
        </w:rPr>
      </w:pPr>
    </w:p>
    <w:p w14:paraId="3F5CDB8A" w14:textId="77777777" w:rsidR="00BA5475" w:rsidRDefault="00BA5475" w:rsidP="00527A9E">
      <w:pPr>
        <w:pStyle w:val="a9"/>
        <w:rPr>
          <w:lang w:val="en-US"/>
        </w:rPr>
      </w:pPr>
    </w:p>
    <w:p w14:paraId="20F037ED" w14:textId="77777777" w:rsidR="00BA5475" w:rsidRDefault="00BA5475" w:rsidP="00527A9E">
      <w:pPr>
        <w:pStyle w:val="a9"/>
        <w:rPr>
          <w:lang w:val="en-US"/>
        </w:rPr>
      </w:pPr>
    </w:p>
    <w:p w14:paraId="665C9127" w14:textId="77777777" w:rsidR="00BA5475" w:rsidRDefault="00BA5475" w:rsidP="00527A9E">
      <w:pPr>
        <w:pStyle w:val="a9"/>
        <w:rPr>
          <w:lang w:val="en-US"/>
        </w:rPr>
      </w:pPr>
    </w:p>
    <w:p w14:paraId="1F00FEBE" w14:textId="77777777" w:rsidR="00BA5475" w:rsidRDefault="00BA5475" w:rsidP="00527A9E">
      <w:pPr>
        <w:pStyle w:val="a9"/>
        <w:rPr>
          <w:lang w:val="en-US"/>
        </w:rPr>
      </w:pPr>
    </w:p>
    <w:p w14:paraId="2C0F9CFB" w14:textId="77777777" w:rsidR="00BA5475" w:rsidRDefault="00BA5475" w:rsidP="00527A9E">
      <w:pPr>
        <w:pStyle w:val="a9"/>
        <w:rPr>
          <w:lang w:val="en-US"/>
        </w:rPr>
      </w:pPr>
    </w:p>
    <w:p w14:paraId="7CA86CC7" w14:textId="77777777" w:rsidR="00BA5475" w:rsidRDefault="00BA5475" w:rsidP="00527A9E">
      <w:pPr>
        <w:pStyle w:val="a9"/>
        <w:rPr>
          <w:lang w:val="en-US"/>
        </w:rPr>
      </w:pPr>
    </w:p>
    <w:p w14:paraId="22655DC8" w14:textId="77777777" w:rsidR="00BA5475" w:rsidRDefault="00BA5475" w:rsidP="00527A9E">
      <w:pPr>
        <w:pStyle w:val="a9"/>
        <w:rPr>
          <w:lang w:val="en-US"/>
        </w:rPr>
      </w:pPr>
    </w:p>
    <w:p w14:paraId="0A1A025D" w14:textId="77777777" w:rsidR="00BA5475" w:rsidRDefault="00BA5475" w:rsidP="00527A9E">
      <w:pPr>
        <w:pStyle w:val="a9"/>
        <w:rPr>
          <w:lang w:val="en-US"/>
        </w:rPr>
      </w:pPr>
    </w:p>
    <w:p w14:paraId="06A812DA" w14:textId="77777777" w:rsidR="00BA5475" w:rsidRDefault="00BA5475" w:rsidP="00527A9E">
      <w:pPr>
        <w:pStyle w:val="a9"/>
        <w:rPr>
          <w:lang w:val="en-US"/>
        </w:rPr>
      </w:pPr>
    </w:p>
    <w:p w14:paraId="769BE036" w14:textId="77777777" w:rsidR="00BA5475" w:rsidRDefault="00BA5475" w:rsidP="00527A9E">
      <w:pPr>
        <w:pStyle w:val="a9"/>
        <w:rPr>
          <w:lang w:val="en-US"/>
        </w:rPr>
      </w:pPr>
    </w:p>
    <w:p w14:paraId="64E368FD" w14:textId="77777777" w:rsidR="00BA5475" w:rsidRDefault="00BA5475" w:rsidP="00527A9E">
      <w:pPr>
        <w:pStyle w:val="a9"/>
        <w:rPr>
          <w:lang w:val="en-US"/>
        </w:rPr>
      </w:pPr>
    </w:p>
    <w:p w14:paraId="3811F439" w14:textId="77777777" w:rsidR="00BA5475" w:rsidRDefault="00BA5475" w:rsidP="00527A9E">
      <w:pPr>
        <w:pStyle w:val="a9"/>
        <w:rPr>
          <w:lang w:val="en-US"/>
        </w:rPr>
      </w:pPr>
    </w:p>
    <w:p w14:paraId="72EA60CC" w14:textId="77777777" w:rsidR="00BA5475" w:rsidRDefault="00BA5475" w:rsidP="00527A9E">
      <w:pPr>
        <w:pStyle w:val="a9"/>
        <w:rPr>
          <w:lang w:val="en-US"/>
        </w:rPr>
      </w:pPr>
    </w:p>
    <w:p w14:paraId="538CC3AC" w14:textId="77777777" w:rsidR="00BA5475" w:rsidRDefault="00BA5475" w:rsidP="00527A9E">
      <w:pPr>
        <w:pStyle w:val="a9"/>
        <w:rPr>
          <w:lang w:val="en-US"/>
        </w:rPr>
      </w:pPr>
    </w:p>
    <w:p w14:paraId="377A1006" w14:textId="77777777" w:rsidR="00BA5475" w:rsidRDefault="00BA5475" w:rsidP="00527A9E">
      <w:pPr>
        <w:pStyle w:val="a9"/>
        <w:rPr>
          <w:lang w:val="en-US"/>
        </w:rPr>
      </w:pPr>
    </w:p>
    <w:p w14:paraId="05276E4C" w14:textId="60C57737" w:rsidR="00AC1568" w:rsidRDefault="00AC1568" w:rsidP="00527A9E">
      <w:pPr>
        <w:pStyle w:val="a9"/>
        <w:rPr>
          <w:rtl/>
        </w:rPr>
      </w:pPr>
    </w:p>
    <w:p w14:paraId="61E54603" w14:textId="77777777" w:rsidR="00A112A3" w:rsidRDefault="00A112A3" w:rsidP="00A112A3">
      <w:pPr>
        <w:pStyle w:val="a9"/>
        <w:rPr>
          <w:rtl/>
          <w:lang w:val="en-US"/>
        </w:rPr>
      </w:pPr>
    </w:p>
    <w:p w14:paraId="4463A99B" w14:textId="77777777" w:rsidR="00A112A3" w:rsidRDefault="00A112A3" w:rsidP="00A112A3">
      <w:pPr>
        <w:pStyle w:val="a9"/>
        <w:rPr>
          <w:rtl/>
          <w:lang w:val="en-US"/>
        </w:rPr>
      </w:pPr>
    </w:p>
    <w:p w14:paraId="307AC959" w14:textId="77777777" w:rsidR="00A112A3" w:rsidRDefault="00A112A3" w:rsidP="00A112A3">
      <w:pPr>
        <w:pStyle w:val="a9"/>
        <w:rPr>
          <w:rtl/>
          <w:lang w:val="en-US"/>
        </w:rPr>
      </w:pPr>
    </w:p>
    <w:p w14:paraId="012DF112" w14:textId="77777777" w:rsidR="00A112A3" w:rsidRDefault="00A112A3" w:rsidP="00A112A3">
      <w:pPr>
        <w:pStyle w:val="a9"/>
        <w:rPr>
          <w:rtl/>
          <w:lang w:val="en-US"/>
        </w:rPr>
      </w:pPr>
    </w:p>
    <w:p w14:paraId="5F2D791C" w14:textId="77777777" w:rsidR="00A112A3" w:rsidRDefault="00A112A3" w:rsidP="00A112A3">
      <w:pPr>
        <w:pStyle w:val="a9"/>
        <w:rPr>
          <w:rtl/>
          <w:lang w:val="en-US"/>
        </w:rPr>
      </w:pPr>
    </w:p>
    <w:p w14:paraId="0C90FBF2" w14:textId="77777777" w:rsidR="00A112A3" w:rsidRDefault="00A112A3" w:rsidP="00A112A3">
      <w:pPr>
        <w:pStyle w:val="a9"/>
        <w:rPr>
          <w:rtl/>
          <w:lang w:val="en-US"/>
        </w:rPr>
      </w:pPr>
    </w:p>
    <w:p w14:paraId="6D9991A7" w14:textId="77777777" w:rsidR="00A112A3" w:rsidRDefault="00A112A3" w:rsidP="00A112A3">
      <w:pPr>
        <w:pStyle w:val="a9"/>
        <w:rPr>
          <w:rtl/>
          <w:lang w:val="en-US"/>
        </w:rPr>
      </w:pPr>
    </w:p>
    <w:p w14:paraId="36072BDA" w14:textId="77777777" w:rsidR="00A112A3" w:rsidRDefault="00A112A3" w:rsidP="00A112A3">
      <w:pPr>
        <w:pStyle w:val="a9"/>
        <w:rPr>
          <w:rtl/>
          <w:lang w:val="en-US"/>
        </w:rPr>
      </w:pPr>
    </w:p>
    <w:p w14:paraId="04AA41FE" w14:textId="77777777" w:rsidR="00A112A3" w:rsidRDefault="00A112A3" w:rsidP="00A112A3">
      <w:pPr>
        <w:pStyle w:val="a9"/>
        <w:rPr>
          <w:rtl/>
          <w:lang w:val="en-US"/>
        </w:rPr>
      </w:pPr>
    </w:p>
    <w:p w14:paraId="60C910D3" w14:textId="77777777" w:rsidR="00A112A3" w:rsidRDefault="00A112A3" w:rsidP="00A112A3">
      <w:pPr>
        <w:pStyle w:val="a9"/>
        <w:rPr>
          <w:rtl/>
          <w:lang w:val="en-US"/>
        </w:rPr>
      </w:pPr>
    </w:p>
    <w:p w14:paraId="67FE8ADE" w14:textId="77777777" w:rsidR="0000662F" w:rsidRDefault="0000662F" w:rsidP="00A112A3">
      <w:pPr>
        <w:pStyle w:val="a9"/>
        <w:rPr>
          <w:rtl/>
          <w:lang w:val="en-US"/>
        </w:rPr>
      </w:pPr>
    </w:p>
    <w:p w14:paraId="5F1EA9E7" w14:textId="77777777" w:rsidR="0000662F" w:rsidRDefault="0000662F" w:rsidP="00A112A3">
      <w:pPr>
        <w:pStyle w:val="a9"/>
        <w:rPr>
          <w:rtl/>
          <w:lang w:val="en-US"/>
        </w:rPr>
      </w:pPr>
    </w:p>
    <w:p w14:paraId="74565D31" w14:textId="77777777" w:rsidR="0000662F" w:rsidRDefault="0000662F" w:rsidP="00A112A3">
      <w:pPr>
        <w:pStyle w:val="a9"/>
        <w:rPr>
          <w:rtl/>
          <w:lang w:val="en-US"/>
        </w:rPr>
      </w:pPr>
    </w:p>
    <w:p w14:paraId="720A8B5A" w14:textId="77777777" w:rsidR="0000662F" w:rsidRDefault="0000662F" w:rsidP="00A112A3">
      <w:pPr>
        <w:pStyle w:val="a9"/>
        <w:rPr>
          <w:rtl/>
          <w:lang w:val="en-US"/>
        </w:rPr>
      </w:pPr>
    </w:p>
    <w:p w14:paraId="6CA04EFC" w14:textId="77777777" w:rsidR="0094058F" w:rsidRDefault="0094058F" w:rsidP="0094058F">
      <w:pPr>
        <w:pStyle w:val="a9"/>
        <w:rPr>
          <w:rtl/>
          <w:lang w:val="en-US"/>
        </w:rPr>
      </w:pPr>
    </w:p>
    <w:p w14:paraId="5D031D6B" w14:textId="77777777" w:rsidR="0094058F" w:rsidRDefault="0094058F" w:rsidP="0094058F">
      <w:pPr>
        <w:pStyle w:val="a9"/>
        <w:rPr>
          <w:rtl/>
          <w:lang w:val="en-US"/>
        </w:rPr>
      </w:pPr>
    </w:p>
    <w:p w14:paraId="5B8C8615" w14:textId="77777777" w:rsidR="0094058F" w:rsidRDefault="0094058F" w:rsidP="0094058F">
      <w:pPr>
        <w:pStyle w:val="a9"/>
        <w:rPr>
          <w:rtl/>
          <w:lang w:val="en-US"/>
        </w:rPr>
      </w:pPr>
    </w:p>
    <w:p w14:paraId="3900C944" w14:textId="77777777" w:rsidR="0094058F" w:rsidRDefault="0094058F" w:rsidP="0094058F">
      <w:pPr>
        <w:pStyle w:val="a9"/>
        <w:rPr>
          <w:rtl/>
          <w:lang w:val="en-US"/>
        </w:rPr>
      </w:pPr>
    </w:p>
    <w:p w14:paraId="6E361648" w14:textId="77777777" w:rsidR="0094058F" w:rsidRDefault="0094058F" w:rsidP="0094058F">
      <w:pPr>
        <w:pStyle w:val="a9"/>
        <w:rPr>
          <w:rtl/>
          <w:lang w:val="en-US"/>
        </w:rPr>
      </w:pPr>
    </w:p>
    <w:p w14:paraId="2C01CD88" w14:textId="77777777" w:rsidR="0094058F" w:rsidRDefault="0094058F" w:rsidP="0094058F">
      <w:pPr>
        <w:pStyle w:val="a9"/>
        <w:rPr>
          <w:rtl/>
          <w:lang w:val="en-US"/>
        </w:rPr>
      </w:pPr>
    </w:p>
    <w:p w14:paraId="5C369A2B" w14:textId="77777777" w:rsidR="0094058F" w:rsidRDefault="0094058F" w:rsidP="0094058F">
      <w:pPr>
        <w:pStyle w:val="a9"/>
        <w:rPr>
          <w:rtl/>
          <w:lang w:val="en-US"/>
        </w:rPr>
      </w:pPr>
    </w:p>
    <w:p w14:paraId="35C55391" w14:textId="77777777" w:rsidR="0094058F" w:rsidRDefault="0094058F" w:rsidP="0094058F">
      <w:pPr>
        <w:pStyle w:val="a9"/>
        <w:rPr>
          <w:rtl/>
          <w:lang w:val="en-US"/>
        </w:rPr>
      </w:pPr>
    </w:p>
    <w:p w14:paraId="6E23A363" w14:textId="77777777" w:rsidR="0094058F" w:rsidRDefault="0094058F" w:rsidP="0094058F">
      <w:pPr>
        <w:pStyle w:val="a9"/>
        <w:rPr>
          <w:rtl/>
          <w:lang w:val="en-US"/>
        </w:rPr>
      </w:pPr>
    </w:p>
    <w:p w14:paraId="683FF244" w14:textId="77777777" w:rsidR="0094058F" w:rsidRDefault="0094058F" w:rsidP="0094058F">
      <w:pPr>
        <w:bidi w:val="0"/>
        <w:spacing w:after="200" w:line="276" w:lineRule="auto"/>
        <w:ind w:firstLine="720"/>
        <w:jc w:val="both"/>
        <w:rPr>
          <w:rtl/>
        </w:rPr>
      </w:pPr>
      <w:r>
        <w:rPr>
          <w:rtl/>
        </w:rPr>
        <w:br w:type="page"/>
      </w:r>
    </w:p>
    <w:p w14:paraId="783E0AB8" w14:textId="11600201" w:rsidR="0094058F" w:rsidRDefault="0094058F" w:rsidP="0094058F">
      <w:pPr>
        <w:pStyle w:val="ad"/>
        <w:rPr>
          <w:rtl/>
        </w:rPr>
      </w:pPr>
      <w:r>
        <w:rPr>
          <w:rFonts w:hint="cs"/>
          <w:rtl/>
        </w:rPr>
        <w:lastRenderedPageBreak/>
        <w:t xml:space="preserve">الفصل </w:t>
      </w:r>
      <w:r w:rsidR="00EB0190">
        <w:rPr>
          <w:rFonts w:hint="cs"/>
          <w:rtl/>
        </w:rPr>
        <w:t>السابع</w:t>
      </w:r>
    </w:p>
    <w:p w14:paraId="7F2E23E2" w14:textId="6BDDCAFD" w:rsidR="0094058F" w:rsidRDefault="00F10A33" w:rsidP="0094058F">
      <w:pPr>
        <w:pStyle w:val="ae"/>
        <w:rPr>
          <w:rtl/>
        </w:rPr>
      </w:pPr>
      <w:r>
        <w:rPr>
          <w:rFonts w:hint="cs"/>
          <w:rtl/>
        </w:rPr>
        <w:t>الأدوات المستخدمة</w:t>
      </w:r>
    </w:p>
    <w:p w14:paraId="28239CCC" w14:textId="3E3D1302" w:rsidR="0094058F" w:rsidRDefault="004E725F" w:rsidP="004E725F">
      <w:pPr>
        <w:pStyle w:val="ac"/>
        <w:rPr>
          <w:rtl/>
        </w:rPr>
      </w:pPr>
      <w:r w:rsidRPr="004E725F">
        <w:rPr>
          <w:rtl/>
        </w:rPr>
        <w:t>يَعرض هذا الفصل الأدوات المستخدمة لتنجيز المشروع</w:t>
      </w:r>
      <w:r w:rsidR="0094058F">
        <w:rPr>
          <w:rFonts w:hint="cs"/>
          <w:rtl/>
        </w:rPr>
        <w:t>.</w:t>
      </w:r>
    </w:p>
    <w:p w14:paraId="09482128" w14:textId="0A042639" w:rsidR="000706F2" w:rsidRPr="000706F2" w:rsidRDefault="000706F2" w:rsidP="000706F2">
      <w:pPr>
        <w:pStyle w:val="a9"/>
        <w:rPr>
          <w:b/>
          <w:bCs/>
          <w:sz w:val="38"/>
          <w:szCs w:val="44"/>
          <w:lang w:val="en-US"/>
        </w:rPr>
      </w:pPr>
      <w:r w:rsidRPr="000706F2">
        <w:rPr>
          <w:b/>
          <w:bCs/>
          <w:sz w:val="38"/>
          <w:szCs w:val="44"/>
        </w:rPr>
        <w:t>-1.</w:t>
      </w:r>
      <w:r w:rsidR="008950F6">
        <w:rPr>
          <w:b/>
          <w:bCs/>
          <w:sz w:val="38"/>
          <w:szCs w:val="44"/>
        </w:rPr>
        <w:t>7</w:t>
      </w:r>
      <w:r w:rsidRPr="000706F2">
        <w:rPr>
          <w:b/>
          <w:bCs/>
          <w:sz w:val="38"/>
          <w:szCs w:val="44"/>
          <w:rtl/>
        </w:rPr>
        <w:t xml:space="preserve"> </w:t>
      </w:r>
      <w:r w:rsidRPr="000706F2">
        <w:rPr>
          <w:b/>
          <w:bCs/>
          <w:sz w:val="38"/>
          <w:szCs w:val="44"/>
        </w:rPr>
        <w:t>Docker</w:t>
      </w:r>
    </w:p>
    <w:p w14:paraId="5AE3D470" w14:textId="1BFE39F5" w:rsidR="0094058F" w:rsidRDefault="00694824" w:rsidP="00694824">
      <w:pPr>
        <w:pStyle w:val="a9"/>
        <w:rPr>
          <w:lang w:val="en-US"/>
        </w:rPr>
      </w:pPr>
      <w:r w:rsidRPr="00694824">
        <w:rPr>
          <w:rtl/>
          <w:lang w:val="en-US"/>
        </w:rPr>
        <w:t xml:space="preserve">هي منصة مفتوحة مصممة لأتمتة عملية نشر التطبيقات وتوسيع نطاقها </w:t>
      </w:r>
      <w:r w:rsidRPr="00694824">
        <w:rPr>
          <w:lang w:val="en-US"/>
        </w:rPr>
        <w:t>(scaling)</w:t>
      </w:r>
      <w:r w:rsidRPr="00694824">
        <w:rPr>
          <w:rtl/>
          <w:lang w:val="en-US"/>
        </w:rPr>
        <w:t xml:space="preserve"> وإدارتها في حاويات خفيفة الوزن </w:t>
      </w:r>
      <w:r w:rsidRPr="00694824">
        <w:rPr>
          <w:lang w:val="en-US"/>
        </w:rPr>
        <w:t>(containers)</w:t>
      </w:r>
      <w:r w:rsidRPr="00694824">
        <w:rPr>
          <w:rtl/>
          <w:lang w:val="en-US"/>
        </w:rPr>
        <w:t xml:space="preserve">. الحاوية </w:t>
      </w:r>
      <w:r w:rsidRPr="00694824">
        <w:rPr>
          <w:lang w:val="en-US"/>
        </w:rPr>
        <w:t>(container)</w:t>
      </w:r>
      <w:r w:rsidRPr="00694824">
        <w:rPr>
          <w:rtl/>
          <w:lang w:val="en-US"/>
        </w:rPr>
        <w:t xml:space="preserve"> </w:t>
      </w:r>
      <w:r w:rsidRPr="00694824">
        <w:rPr>
          <w:rFonts w:hint="cs"/>
          <w:rtl/>
          <w:lang w:val="en-US"/>
        </w:rPr>
        <w:t>هي بيئة معزولة تجمع بين التطبيق وجميع تبعياته، مما يسمح بتشغيله بشكل متسق عبر بيئات حوسبة مختلفة، مثل أنظمة تشغيل مختلفة أو مزودي الخدمات السحابية.</w:t>
      </w:r>
    </w:p>
    <w:p w14:paraId="078E5652" w14:textId="65CFAEC8" w:rsidR="006C5104" w:rsidRPr="000706F2" w:rsidRDefault="006C5104" w:rsidP="00347017">
      <w:pPr>
        <w:pStyle w:val="a9"/>
        <w:rPr>
          <w:b/>
          <w:bCs/>
          <w:sz w:val="38"/>
          <w:szCs w:val="44"/>
          <w:lang w:val="en-US"/>
        </w:rPr>
      </w:pPr>
      <w:r w:rsidRPr="000706F2">
        <w:rPr>
          <w:b/>
          <w:bCs/>
          <w:sz w:val="38"/>
          <w:szCs w:val="44"/>
        </w:rPr>
        <w:t>-</w:t>
      </w:r>
      <w:r>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347017" w:rsidRPr="00347017">
        <w:rPr>
          <w:b/>
          <w:bCs/>
          <w:sz w:val="38"/>
          <w:szCs w:val="44"/>
          <w:lang w:val="en-US"/>
        </w:rPr>
        <w:t>PostgreSQL</w:t>
      </w:r>
    </w:p>
    <w:p w14:paraId="6618C283" w14:textId="77777777" w:rsidR="002A6313" w:rsidRDefault="002A6313" w:rsidP="002A6313">
      <w:pPr>
        <w:pStyle w:val="a9"/>
        <w:rPr>
          <w:rtl/>
        </w:rPr>
      </w:pPr>
      <w:r w:rsidRPr="002A6313">
        <w:rPr>
          <w:rtl/>
        </w:rPr>
        <w:t xml:space="preserve">هو نظام إدارة قواعد بيانات علائقية مفتوح المصدر، معروف بمتانته وقابليته للتوسع والالتزام بمعايير </w:t>
      </w:r>
      <w:r w:rsidRPr="002A6313">
        <w:rPr>
          <w:lang w:val="en-US"/>
        </w:rPr>
        <w:t>SQL</w:t>
      </w:r>
      <w:r w:rsidRPr="002A6313">
        <w:rPr>
          <w:rtl/>
        </w:rPr>
        <w:t xml:space="preserve">. يدعم أنواع بيانات متقدمة واستعلامات معقدة، مما يجعله مناسباً للتعامل مع مجموعات البيانات الكبيرة والمعقدة. يُستخدم </w:t>
      </w:r>
      <w:r w:rsidRPr="002A6313">
        <w:rPr>
          <w:lang w:val="en-US"/>
        </w:rPr>
        <w:t>PostgreSQL</w:t>
      </w:r>
      <w:r w:rsidRPr="002A6313">
        <w:rPr>
          <w:rtl/>
        </w:rPr>
        <w:t xml:space="preserve"> على نطاق واسع في تطبيقات الويب خصوصاً تلك التي تتطلب تخزينًا واسترجاعًا موثوقًا للبيانات.</w:t>
      </w:r>
    </w:p>
    <w:p w14:paraId="630F5DC3" w14:textId="18340F7F" w:rsidR="002A6313" w:rsidRPr="002A6313" w:rsidRDefault="00887CFA" w:rsidP="0035034D">
      <w:pPr>
        <w:pStyle w:val="a9"/>
        <w:rPr>
          <w:b/>
          <w:bCs/>
          <w:sz w:val="38"/>
          <w:szCs w:val="44"/>
          <w:lang w:val="en-US"/>
        </w:rPr>
      </w:pPr>
      <w:r w:rsidRPr="000706F2">
        <w:rPr>
          <w:b/>
          <w:bCs/>
          <w:sz w:val="38"/>
          <w:szCs w:val="44"/>
        </w:rPr>
        <w:t>-</w:t>
      </w:r>
      <w:r w:rsidR="00595260">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595260" w:rsidRPr="00595260">
        <w:rPr>
          <w:b/>
          <w:bCs/>
          <w:sz w:val="38"/>
          <w:szCs w:val="44"/>
          <w:lang w:val="en-US"/>
        </w:rPr>
        <w:t>React</w:t>
      </w:r>
    </w:p>
    <w:p w14:paraId="5F8CE92A" w14:textId="77777777" w:rsidR="002A6313" w:rsidRDefault="002A6313" w:rsidP="002A6313">
      <w:pPr>
        <w:pStyle w:val="a9"/>
      </w:pPr>
      <w:r w:rsidRPr="002A6313">
        <w:rPr>
          <w:rtl/>
        </w:rPr>
        <w:t xml:space="preserve">هي مكتبة </w:t>
      </w:r>
      <w:r w:rsidRPr="002A6313">
        <w:t>JavaScript</w:t>
      </w:r>
      <w:r w:rsidRPr="002A6313">
        <w:rPr>
          <w:rtl/>
        </w:rPr>
        <w:t xml:space="preserve"> مفتوحة المصدر، تُستخدم لبناء واجهات المستخدم، خاصة لتطبيقات الويب. تم تطويرها بواسطة شركة </w:t>
      </w:r>
      <w:r w:rsidRPr="002A6313">
        <w:t>Facebook</w:t>
      </w:r>
      <w:r w:rsidRPr="002A6313">
        <w:rPr>
          <w:rtl/>
        </w:rPr>
        <w:t xml:space="preserve">، وتستخدم على نطاق واسع لإنشاء واجهات مستخدم ديناميكية وتفاعلية. تتبع </w:t>
      </w:r>
      <w:proofErr w:type="spellStart"/>
      <w:r w:rsidRPr="002A6313">
        <w:t>React</w:t>
      </w:r>
      <w:proofErr w:type="spellEnd"/>
      <w:r w:rsidRPr="002A6313">
        <w:rPr>
          <w:rtl/>
        </w:rPr>
        <w:t xml:space="preserve"> البنية القائمة على المكونات، مما يساعد المطورين على بناء مكونات واجهة المستخدم التي يمكن إعادة استخدامها وتكوينها معًا لإنشاء واجهات مستخدم معقدة.</w:t>
      </w:r>
    </w:p>
    <w:p w14:paraId="108B7105" w14:textId="4FDF6EB8" w:rsidR="005E2406" w:rsidRPr="002A6313" w:rsidRDefault="00C74B35" w:rsidP="00404F18">
      <w:pPr>
        <w:pStyle w:val="a9"/>
        <w:rPr>
          <w:b/>
          <w:bCs/>
          <w:sz w:val="38"/>
          <w:szCs w:val="44"/>
          <w:lang w:val="en-US"/>
        </w:rPr>
      </w:pPr>
      <w:r w:rsidRPr="000706F2">
        <w:rPr>
          <w:b/>
          <w:bCs/>
          <w:sz w:val="38"/>
          <w:szCs w:val="44"/>
        </w:rPr>
        <w:t>-</w:t>
      </w:r>
      <w:r w:rsidR="005E33B1">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845C1B">
        <w:rPr>
          <w:b/>
          <w:bCs/>
          <w:sz w:val="38"/>
          <w:szCs w:val="44"/>
          <w:lang w:val="en-US"/>
        </w:rPr>
        <w:t>NextJS</w:t>
      </w:r>
    </w:p>
    <w:p w14:paraId="499FDA7F" w14:textId="77777777" w:rsidR="002A6313" w:rsidRPr="002A6313" w:rsidRDefault="002A6313" w:rsidP="002A6313">
      <w:pPr>
        <w:pStyle w:val="a9"/>
        <w:rPr>
          <w:lang w:val="en-US"/>
        </w:rPr>
      </w:pPr>
      <w:r w:rsidRPr="002A6313">
        <w:rPr>
          <w:rtl/>
        </w:rPr>
        <w:t xml:space="preserve">هو إطار عمل لمكتبه </w:t>
      </w:r>
      <w:r w:rsidRPr="002A6313">
        <w:rPr>
          <w:lang w:val="en-US"/>
        </w:rPr>
        <w:t>React</w:t>
      </w:r>
      <w:r w:rsidRPr="002A6313">
        <w:rPr>
          <w:rtl/>
        </w:rPr>
        <w:t xml:space="preserve"> مصمم لبناء تطبيقات ويب كاملة </w:t>
      </w:r>
      <w:r w:rsidRPr="002A6313">
        <w:rPr>
          <w:lang w:val="en-US"/>
        </w:rPr>
        <w:t>(full stack)</w:t>
      </w:r>
      <w:r w:rsidRPr="002A6313">
        <w:rPr>
          <w:rtl/>
        </w:rPr>
        <w:t xml:space="preserve">. حيث يبسط التطوير من خلال إدارة الأدوات اللازمة لـ </w:t>
      </w:r>
      <w:r w:rsidRPr="002A6313">
        <w:rPr>
          <w:lang w:val="en-US"/>
        </w:rPr>
        <w:t>React</w:t>
      </w:r>
      <w:r w:rsidRPr="002A6313">
        <w:rPr>
          <w:rtl/>
        </w:rPr>
        <w:t xml:space="preserve"> مثل التجميع </w:t>
      </w:r>
      <w:r w:rsidRPr="002A6313">
        <w:rPr>
          <w:lang w:val="en-US"/>
        </w:rPr>
        <w:t>(bundling)</w:t>
      </w:r>
      <w:r w:rsidRPr="002A6313">
        <w:rPr>
          <w:rtl/>
        </w:rPr>
        <w:t>، حتى يتمكن المطورون من التركيز على بناء تطبيقاتهم.</w:t>
      </w:r>
    </w:p>
    <w:p w14:paraId="148E182D" w14:textId="77777777" w:rsidR="002A6313" w:rsidRPr="002A6313" w:rsidRDefault="002A6313" w:rsidP="002A6313">
      <w:pPr>
        <w:pStyle w:val="a9"/>
        <w:rPr>
          <w:rtl/>
        </w:rPr>
      </w:pPr>
      <w:r w:rsidRPr="002A6313">
        <w:rPr>
          <w:rtl/>
        </w:rPr>
        <w:t xml:space="preserve">يقدم إطار العمل </w:t>
      </w:r>
      <w:r w:rsidRPr="002A6313">
        <w:rPr>
          <w:lang w:val="en-US"/>
        </w:rPr>
        <w:t>NextJS</w:t>
      </w:r>
      <w:r w:rsidRPr="002A6313">
        <w:rPr>
          <w:rtl/>
        </w:rPr>
        <w:t xml:space="preserve"> </w:t>
      </w:r>
      <w:r w:rsidRPr="002A6313">
        <w:rPr>
          <w:rFonts w:hint="cs"/>
          <w:rtl/>
        </w:rPr>
        <w:t>مجموعة من المزايا أهمها:</w:t>
      </w:r>
    </w:p>
    <w:p w14:paraId="2A422840" w14:textId="77777777" w:rsidR="002A6313" w:rsidRPr="002A6313" w:rsidRDefault="002A6313" w:rsidP="002A6313">
      <w:pPr>
        <w:pStyle w:val="a9"/>
        <w:numPr>
          <w:ilvl w:val="0"/>
          <w:numId w:val="59"/>
        </w:numPr>
        <w:rPr>
          <w:rFonts w:hint="cs"/>
          <w:rtl/>
        </w:rPr>
      </w:pPr>
      <w:r w:rsidRPr="002A6313">
        <w:rPr>
          <w:rtl/>
        </w:rPr>
        <w:lastRenderedPageBreak/>
        <w:t xml:space="preserve">التوجيه </w:t>
      </w:r>
      <w:r w:rsidRPr="002A6313">
        <w:rPr>
          <w:lang w:val="en-US"/>
        </w:rPr>
        <w:t>(Routing)</w:t>
      </w:r>
      <w:r w:rsidRPr="002A6313">
        <w:rPr>
          <w:rtl/>
        </w:rPr>
        <w:t>: يوفر موجهًا قائمًا على نظام الملفات مع دعم للتخطيطات</w:t>
      </w:r>
      <w:r w:rsidRPr="002A6313">
        <w:rPr>
          <w:lang w:val="en-US"/>
        </w:rPr>
        <w:t xml:space="preserve"> (Layouts) </w:t>
      </w:r>
      <w:r w:rsidRPr="002A6313">
        <w:rPr>
          <w:rtl/>
        </w:rPr>
        <w:t>وصفحات معالجة الأخطاء والتحميل.</w:t>
      </w:r>
    </w:p>
    <w:p w14:paraId="470EF80A" w14:textId="77777777" w:rsidR="002A6313" w:rsidRPr="002A6313" w:rsidRDefault="002A6313" w:rsidP="002A6313">
      <w:pPr>
        <w:pStyle w:val="a9"/>
        <w:numPr>
          <w:ilvl w:val="0"/>
          <w:numId w:val="59"/>
        </w:numPr>
        <w:rPr>
          <w:lang w:val="en-US"/>
        </w:rPr>
      </w:pPr>
      <w:r w:rsidRPr="002A6313">
        <w:rPr>
          <w:rtl/>
        </w:rPr>
        <w:t xml:space="preserve">العرض </w:t>
      </w:r>
      <w:r w:rsidRPr="002A6313">
        <w:rPr>
          <w:lang w:val="en-US"/>
        </w:rPr>
        <w:t>(Rendering)</w:t>
      </w:r>
      <w:r w:rsidRPr="002A6313">
        <w:rPr>
          <w:rtl/>
        </w:rPr>
        <w:t>:</w:t>
      </w:r>
      <w:r w:rsidRPr="002A6313">
        <w:rPr>
          <w:rFonts w:hint="cs"/>
          <w:lang w:val="en-US"/>
        </w:rPr>
        <w:t xml:space="preserve"> </w:t>
      </w:r>
      <w:r w:rsidRPr="002A6313">
        <w:rPr>
          <w:rtl/>
        </w:rPr>
        <w:t xml:space="preserve">يدعم العرض من جانب العميل </w:t>
      </w:r>
      <w:r w:rsidRPr="002A6313">
        <w:rPr>
          <w:lang w:val="en-US"/>
        </w:rPr>
        <w:t>(client-side)</w:t>
      </w:r>
      <w:r w:rsidRPr="002A6313">
        <w:rPr>
          <w:rtl/>
        </w:rPr>
        <w:t xml:space="preserve"> ومن جانب الخادم</w:t>
      </w:r>
      <w:r w:rsidRPr="002A6313">
        <w:rPr>
          <w:lang w:val="en-US"/>
        </w:rPr>
        <w:t xml:space="preserve">(server-side) </w:t>
      </w:r>
      <w:r w:rsidRPr="002A6313">
        <w:rPr>
          <w:rtl/>
        </w:rPr>
        <w:t xml:space="preserve">، مع تحسينات للمحتوى الثابت والديناميكي، بعكس </w:t>
      </w:r>
      <w:r w:rsidRPr="002A6313">
        <w:rPr>
          <w:lang w:val="en-US"/>
        </w:rPr>
        <w:t>React</w:t>
      </w:r>
      <w:r w:rsidRPr="002A6313">
        <w:rPr>
          <w:rtl/>
        </w:rPr>
        <w:t xml:space="preserve"> </w:t>
      </w:r>
      <w:r w:rsidRPr="002A6313">
        <w:rPr>
          <w:rFonts w:hint="cs"/>
          <w:rtl/>
        </w:rPr>
        <w:t>التي لا تدعم إلا طريقة العرض من جانب العميل.</w:t>
      </w:r>
    </w:p>
    <w:p w14:paraId="244E7AD7" w14:textId="77777777" w:rsidR="002A6313" w:rsidRPr="002A6313" w:rsidRDefault="002A6313" w:rsidP="002A6313">
      <w:pPr>
        <w:pStyle w:val="a9"/>
        <w:numPr>
          <w:ilvl w:val="0"/>
          <w:numId w:val="59"/>
        </w:numPr>
        <w:rPr>
          <w:lang w:val="en-US"/>
        </w:rPr>
      </w:pPr>
      <w:r w:rsidRPr="002A6313">
        <w:rPr>
          <w:rtl/>
        </w:rPr>
        <w:t xml:space="preserve">التحسينات </w:t>
      </w:r>
      <w:r w:rsidRPr="002A6313">
        <w:rPr>
          <w:lang w:val="en-US"/>
        </w:rPr>
        <w:t>(Optimizations)</w:t>
      </w:r>
      <w:r w:rsidRPr="002A6313">
        <w:rPr>
          <w:rtl/>
        </w:rPr>
        <w:t>: توفر أدوات لتعزيز الأداء عند التعامل مع الصور والخطوط والبرامج النصية، مما يؤدي إلى تجربة مستخدم أفضل.</w:t>
      </w:r>
    </w:p>
    <w:p w14:paraId="235A2476" w14:textId="77777777" w:rsidR="002A6313" w:rsidRPr="002A6313" w:rsidRDefault="002A6313" w:rsidP="002A6313">
      <w:pPr>
        <w:pStyle w:val="a9"/>
        <w:rPr>
          <w:lang w:val="en-US"/>
        </w:rPr>
      </w:pPr>
    </w:p>
    <w:p w14:paraId="54358A59" w14:textId="7FC97226" w:rsidR="002A6313" w:rsidRPr="002A6313" w:rsidRDefault="00E15722" w:rsidP="00173F34">
      <w:pPr>
        <w:pStyle w:val="a9"/>
        <w:rPr>
          <w:b/>
          <w:bCs/>
          <w:sz w:val="38"/>
          <w:szCs w:val="44"/>
          <w:rtl/>
          <w:lang w:val="en-US"/>
        </w:rPr>
      </w:pPr>
      <w:r w:rsidRPr="000706F2">
        <w:rPr>
          <w:b/>
          <w:bCs/>
          <w:sz w:val="38"/>
          <w:szCs w:val="44"/>
        </w:rPr>
        <w:t>-</w:t>
      </w:r>
      <w:r w:rsidR="008A5AFD">
        <w:rPr>
          <w:b/>
          <w:bCs/>
          <w:sz w:val="38"/>
          <w:szCs w:val="44"/>
        </w:rPr>
        <w:t>5</w:t>
      </w:r>
      <w:r w:rsidRPr="000706F2">
        <w:rPr>
          <w:b/>
          <w:bCs/>
          <w:sz w:val="38"/>
          <w:szCs w:val="44"/>
        </w:rPr>
        <w:t>.</w:t>
      </w:r>
      <w:r>
        <w:rPr>
          <w:b/>
          <w:bCs/>
          <w:sz w:val="38"/>
          <w:szCs w:val="44"/>
        </w:rPr>
        <w:t>7</w:t>
      </w:r>
      <w:r w:rsidRPr="000706F2">
        <w:rPr>
          <w:b/>
          <w:bCs/>
          <w:sz w:val="38"/>
          <w:szCs w:val="44"/>
          <w:rtl/>
        </w:rPr>
        <w:t xml:space="preserve"> </w:t>
      </w:r>
      <w:r w:rsidR="00683E6C" w:rsidRPr="00683E6C">
        <w:rPr>
          <w:b/>
          <w:bCs/>
          <w:sz w:val="38"/>
          <w:szCs w:val="44"/>
          <w:lang w:val="en-US"/>
        </w:rPr>
        <w:t>MongoDB</w:t>
      </w:r>
    </w:p>
    <w:p w14:paraId="7345E0C6" w14:textId="77777777" w:rsidR="002A6313" w:rsidRDefault="002A6313" w:rsidP="002A6313">
      <w:pPr>
        <w:pStyle w:val="a9"/>
      </w:pPr>
      <w:r w:rsidRPr="002A6313">
        <w:rPr>
          <w:lang w:val="en-US"/>
        </w:rPr>
        <w:t>MongoDB</w:t>
      </w:r>
      <w:r w:rsidRPr="002A6313">
        <w:rPr>
          <w:rtl/>
        </w:rPr>
        <w:t xml:space="preserve"> هو برنامج قاعدة بيانات </w:t>
      </w:r>
      <w:r w:rsidRPr="002A6313">
        <w:rPr>
          <w:lang w:val="en-US"/>
        </w:rPr>
        <w:t>NoSQL</w:t>
      </w:r>
      <w:r w:rsidRPr="002A6313">
        <w:rPr>
          <w:rtl/>
        </w:rPr>
        <w:t xml:space="preserve"> مفتوح المصدر شائع الاستخدام. يندرج ضمن فئة قواعد البيانات الموجهة للمستندات </w:t>
      </w:r>
      <w:r w:rsidRPr="002A6313">
        <w:rPr>
          <w:lang w:val="en-US"/>
        </w:rPr>
        <w:t>(document-oriented databases)</w:t>
      </w:r>
      <w:r w:rsidRPr="002A6313">
        <w:rPr>
          <w:rtl/>
        </w:rPr>
        <w:t xml:space="preserve">، مما يعني أنه يخزن البيانات بتنسيق يشبه </w:t>
      </w:r>
      <w:r w:rsidRPr="002A6313">
        <w:rPr>
          <w:lang w:val="en-US"/>
        </w:rPr>
        <w:t>JSON</w:t>
      </w:r>
      <w:r w:rsidRPr="002A6313">
        <w:rPr>
          <w:rtl/>
        </w:rPr>
        <w:t xml:space="preserve"> يُعرف باسم </w:t>
      </w:r>
      <w:r w:rsidRPr="002A6313">
        <w:rPr>
          <w:lang w:val="en-US"/>
        </w:rPr>
        <w:t>BSON</w:t>
      </w:r>
      <w:r w:rsidRPr="002A6313">
        <w:rPr>
          <w:rtl/>
        </w:rPr>
        <w:t xml:space="preserve"> (</w:t>
      </w:r>
      <w:r w:rsidRPr="002A6313">
        <w:rPr>
          <w:lang w:val="en-US"/>
        </w:rPr>
        <w:t>JSON</w:t>
      </w:r>
      <w:r w:rsidRPr="002A6313">
        <w:rPr>
          <w:rtl/>
        </w:rPr>
        <w:t xml:space="preserve"> الثنائي). تم تصميم </w:t>
      </w:r>
      <w:r w:rsidRPr="002A6313">
        <w:rPr>
          <w:lang w:val="en-US"/>
        </w:rPr>
        <w:t>MongoDB</w:t>
      </w:r>
      <w:r w:rsidRPr="002A6313">
        <w:rPr>
          <w:rtl/>
        </w:rPr>
        <w:t xml:space="preserve"> ليكون مرنًا وقابلًا للتوسع وسهل التعامل معه لكل من المطورين والمسؤولين </w:t>
      </w:r>
      <w:r w:rsidRPr="002A6313">
        <w:rPr>
          <w:lang w:val="en-US"/>
        </w:rPr>
        <w:t>(administrators)</w:t>
      </w:r>
      <w:r w:rsidRPr="002A6313">
        <w:rPr>
          <w:rtl/>
        </w:rPr>
        <w:t>.</w:t>
      </w:r>
    </w:p>
    <w:p w14:paraId="65953C72" w14:textId="77777777" w:rsidR="00BA7C6A" w:rsidRPr="002A6313" w:rsidRDefault="00BA7C6A" w:rsidP="002A6313">
      <w:pPr>
        <w:pStyle w:val="a9"/>
        <w:rPr>
          <w:lang w:val="en-US"/>
        </w:rPr>
      </w:pPr>
    </w:p>
    <w:p w14:paraId="7BDE88F5" w14:textId="20508414" w:rsidR="000F167A" w:rsidRPr="002A6313" w:rsidRDefault="000F167A" w:rsidP="00FF4FC7">
      <w:pPr>
        <w:pStyle w:val="a9"/>
        <w:rPr>
          <w:b/>
          <w:bCs/>
          <w:sz w:val="38"/>
          <w:szCs w:val="44"/>
          <w:rtl/>
          <w:lang w:val="en-US"/>
        </w:rPr>
      </w:pPr>
      <w:r w:rsidRPr="000706F2">
        <w:rPr>
          <w:b/>
          <w:bCs/>
          <w:sz w:val="38"/>
          <w:szCs w:val="44"/>
        </w:rPr>
        <w:t>-</w:t>
      </w:r>
      <w:r w:rsidR="00A642FE">
        <w:rPr>
          <w:b/>
          <w:bCs/>
          <w:sz w:val="38"/>
          <w:szCs w:val="44"/>
        </w:rPr>
        <w:t>6</w:t>
      </w:r>
      <w:r w:rsidRPr="000706F2">
        <w:rPr>
          <w:b/>
          <w:bCs/>
          <w:sz w:val="38"/>
          <w:szCs w:val="44"/>
        </w:rPr>
        <w:t>.</w:t>
      </w:r>
      <w:r>
        <w:rPr>
          <w:b/>
          <w:bCs/>
          <w:sz w:val="38"/>
          <w:szCs w:val="44"/>
        </w:rPr>
        <w:t>7</w:t>
      </w:r>
      <w:r w:rsidRPr="000706F2">
        <w:rPr>
          <w:b/>
          <w:bCs/>
          <w:sz w:val="38"/>
          <w:szCs w:val="44"/>
          <w:rtl/>
        </w:rPr>
        <w:t xml:space="preserve"> </w:t>
      </w:r>
      <w:r w:rsidR="00FF4FC7" w:rsidRPr="00FF4FC7">
        <w:rPr>
          <w:b/>
          <w:bCs/>
          <w:sz w:val="38"/>
          <w:szCs w:val="44"/>
          <w:lang w:val="en-US"/>
        </w:rPr>
        <w:t>Go (Golang)</w:t>
      </w:r>
    </w:p>
    <w:p w14:paraId="28E9E37D" w14:textId="77777777" w:rsidR="002A6313" w:rsidRDefault="002A6313" w:rsidP="002A6313">
      <w:pPr>
        <w:pStyle w:val="a9"/>
        <w:rPr>
          <w:rtl/>
        </w:rPr>
      </w:pPr>
      <w:r w:rsidRPr="002A6313">
        <w:rPr>
          <w:rtl/>
        </w:rPr>
        <w:t xml:space="preserve">هي لغة برمجة ذات أنماط ثابتة </w:t>
      </w:r>
      <w:r w:rsidRPr="002A6313">
        <w:rPr>
          <w:lang w:val="en-US"/>
        </w:rPr>
        <w:t>(statically typed)</w:t>
      </w:r>
      <w:r w:rsidRPr="002A6313">
        <w:rPr>
          <w:rtl/>
        </w:rPr>
        <w:t xml:space="preserve"> </w:t>
      </w:r>
      <w:r w:rsidRPr="002A6313">
        <w:rPr>
          <w:rFonts w:hint="cs"/>
          <w:rtl/>
        </w:rPr>
        <w:t xml:space="preserve">ومترجمة </w:t>
      </w:r>
      <w:r w:rsidRPr="002A6313">
        <w:rPr>
          <w:lang w:val="en-US"/>
        </w:rPr>
        <w:t>(compiled)</w:t>
      </w:r>
      <w:r w:rsidRPr="002A6313">
        <w:rPr>
          <w:rtl/>
        </w:rPr>
        <w:t xml:space="preserve"> </w:t>
      </w:r>
      <w:r w:rsidRPr="002A6313">
        <w:rPr>
          <w:rFonts w:hint="cs"/>
          <w:rtl/>
        </w:rPr>
        <w:t xml:space="preserve">كما أنها مفتوحة المصدر، تم بناؤها بواسطة شركة </w:t>
      </w:r>
      <w:r w:rsidRPr="002A6313">
        <w:rPr>
          <w:lang w:val="en-US"/>
        </w:rPr>
        <w:t>Google</w:t>
      </w:r>
      <w:r w:rsidRPr="002A6313">
        <w:rPr>
          <w:rtl/>
        </w:rPr>
        <w:t xml:space="preserve">. تتميز بدعمها للتزامن </w:t>
      </w:r>
      <w:r w:rsidRPr="002A6313">
        <w:rPr>
          <w:lang w:val="en-US"/>
        </w:rPr>
        <w:t>(Concurrency)</w:t>
      </w:r>
      <w:r w:rsidRPr="002A6313">
        <w:rPr>
          <w:rtl/>
        </w:rPr>
        <w:t xml:space="preserve"> </w:t>
      </w:r>
      <w:r w:rsidRPr="002A6313">
        <w:rPr>
          <w:rFonts w:hint="cs"/>
          <w:rtl/>
        </w:rPr>
        <w:t xml:space="preserve">والتشغيل التفرعي، حيث يمكن استخدامها لبناء تطبيقات يمكنها التعامل مع أعداد كبيرة من المستخدمين مع حركة مرور عالية </w:t>
      </w:r>
      <w:r w:rsidRPr="002A6313">
        <w:rPr>
          <w:lang w:val="en-US"/>
        </w:rPr>
        <w:t>(high traffic)</w:t>
      </w:r>
      <w:r w:rsidRPr="002A6313">
        <w:rPr>
          <w:rtl/>
        </w:rPr>
        <w:t>.</w:t>
      </w:r>
    </w:p>
    <w:p w14:paraId="7A7F855F" w14:textId="77777777" w:rsidR="00D23139" w:rsidRPr="002A6313" w:rsidRDefault="00D23139" w:rsidP="002A6313">
      <w:pPr>
        <w:pStyle w:val="a9"/>
        <w:rPr>
          <w:lang w:val="en-US"/>
        </w:rPr>
      </w:pPr>
    </w:p>
    <w:p w14:paraId="72F27305" w14:textId="486177E4" w:rsidR="0080129A" w:rsidRPr="002A6313" w:rsidRDefault="0080129A" w:rsidP="00836465">
      <w:pPr>
        <w:pStyle w:val="a9"/>
        <w:rPr>
          <w:b/>
          <w:bCs/>
          <w:sz w:val="38"/>
          <w:szCs w:val="44"/>
          <w:rtl/>
          <w:lang w:val="en-US"/>
        </w:rPr>
      </w:pPr>
      <w:r w:rsidRPr="000706F2">
        <w:rPr>
          <w:b/>
          <w:bCs/>
          <w:sz w:val="38"/>
          <w:szCs w:val="44"/>
        </w:rPr>
        <w:t>-</w:t>
      </w:r>
      <w:r w:rsidR="00F569C4">
        <w:rPr>
          <w:b/>
          <w:bCs/>
          <w:sz w:val="38"/>
          <w:szCs w:val="44"/>
        </w:rPr>
        <w:t>7</w:t>
      </w:r>
      <w:r w:rsidRPr="000706F2">
        <w:rPr>
          <w:b/>
          <w:bCs/>
          <w:sz w:val="38"/>
          <w:szCs w:val="44"/>
        </w:rPr>
        <w:t>.</w:t>
      </w:r>
      <w:r>
        <w:rPr>
          <w:b/>
          <w:bCs/>
          <w:sz w:val="38"/>
          <w:szCs w:val="44"/>
        </w:rPr>
        <w:t>7</w:t>
      </w:r>
      <w:r w:rsidRPr="000706F2">
        <w:rPr>
          <w:b/>
          <w:bCs/>
          <w:sz w:val="38"/>
          <w:szCs w:val="44"/>
          <w:rtl/>
        </w:rPr>
        <w:t xml:space="preserve"> </w:t>
      </w:r>
      <w:r w:rsidR="00836465" w:rsidRPr="00836465">
        <w:rPr>
          <w:b/>
          <w:bCs/>
          <w:sz w:val="38"/>
          <w:szCs w:val="44"/>
          <w:lang w:val="en-US"/>
        </w:rPr>
        <w:t>ASP.NET Web API</w:t>
      </w:r>
    </w:p>
    <w:p w14:paraId="2F1BFDD5" w14:textId="77777777" w:rsidR="002A6313" w:rsidRPr="002A6313" w:rsidRDefault="002A6313" w:rsidP="002A6313">
      <w:pPr>
        <w:pStyle w:val="a9"/>
        <w:rPr>
          <w:lang w:val="en-US"/>
        </w:rPr>
      </w:pPr>
      <w:r w:rsidRPr="002A6313">
        <w:rPr>
          <w:rtl/>
        </w:rPr>
        <w:t xml:space="preserve">هو إطار عمل طورته شركة </w:t>
      </w:r>
      <w:r w:rsidRPr="002A6313">
        <w:rPr>
          <w:lang w:val="en-US"/>
        </w:rPr>
        <w:t>Microsoft</w:t>
      </w:r>
      <w:r w:rsidRPr="002A6313">
        <w:rPr>
          <w:rtl/>
        </w:rPr>
        <w:t xml:space="preserve"> يتيح إنشاء خدمات تعتمد على </w:t>
      </w:r>
      <w:r w:rsidRPr="002A6313">
        <w:rPr>
          <w:lang w:val="en-US"/>
        </w:rPr>
        <w:t>HTTP</w:t>
      </w:r>
      <w:r w:rsidRPr="002A6313">
        <w:rPr>
          <w:rtl/>
        </w:rPr>
        <w:t xml:space="preserve">. يمكن استخدام هذه الخدمات بواسطة مجموعة متنوعة من العملاء، بما في ذلك متصفحات الويب وتطبيقات الأجهزة المحمولة وخدمات الويب الأخرى. إنه جزء من إطار عمل </w:t>
      </w:r>
      <w:r w:rsidRPr="002A6313">
        <w:rPr>
          <w:lang w:val="en-US"/>
        </w:rPr>
        <w:t>ASP.NET</w:t>
      </w:r>
      <w:r w:rsidRPr="002A6313">
        <w:rPr>
          <w:rtl/>
        </w:rPr>
        <w:t xml:space="preserve"> الأكبر وهو مصمم خصيصًا لإنشاء واجهات برمجة تطبيقات </w:t>
      </w:r>
      <w:r w:rsidRPr="002A6313">
        <w:rPr>
          <w:lang w:val="en-US"/>
        </w:rPr>
        <w:t>RESTful</w:t>
      </w:r>
      <w:r w:rsidRPr="002A6313">
        <w:rPr>
          <w:rtl/>
        </w:rPr>
        <w:t>.</w:t>
      </w:r>
    </w:p>
    <w:p w14:paraId="5FE59112" w14:textId="77777777" w:rsidR="002A6313" w:rsidRDefault="002A6313" w:rsidP="002A6313">
      <w:pPr>
        <w:pStyle w:val="a9"/>
        <w:rPr>
          <w:lang w:val="en-US"/>
        </w:rPr>
      </w:pPr>
    </w:p>
    <w:p w14:paraId="55EAF798" w14:textId="77777777" w:rsidR="005B0E3D" w:rsidRDefault="005B0E3D" w:rsidP="002A6313">
      <w:pPr>
        <w:pStyle w:val="a9"/>
        <w:rPr>
          <w:lang w:val="en-US"/>
        </w:rPr>
      </w:pPr>
    </w:p>
    <w:p w14:paraId="78D73072" w14:textId="77777777" w:rsidR="005B0E3D" w:rsidRDefault="005B0E3D" w:rsidP="002A6313">
      <w:pPr>
        <w:pStyle w:val="a9"/>
        <w:rPr>
          <w:lang w:val="en-US"/>
        </w:rPr>
      </w:pPr>
    </w:p>
    <w:p w14:paraId="40DFFFF3" w14:textId="77777777" w:rsidR="001F08C2" w:rsidRDefault="001F08C2" w:rsidP="002A6313">
      <w:pPr>
        <w:pStyle w:val="a9"/>
        <w:rPr>
          <w:lang w:val="en-US"/>
        </w:rPr>
      </w:pPr>
    </w:p>
    <w:p w14:paraId="787B73D6" w14:textId="476CA275" w:rsidR="005B0E3D" w:rsidRPr="002A6313" w:rsidRDefault="005B0E3D" w:rsidP="00A16176">
      <w:pPr>
        <w:pStyle w:val="a9"/>
        <w:rPr>
          <w:b/>
          <w:bCs/>
          <w:sz w:val="38"/>
          <w:szCs w:val="44"/>
          <w:lang w:val="en-US"/>
        </w:rPr>
      </w:pPr>
      <w:r w:rsidRPr="000706F2">
        <w:rPr>
          <w:b/>
          <w:bCs/>
          <w:sz w:val="38"/>
          <w:szCs w:val="44"/>
        </w:rPr>
        <w:lastRenderedPageBreak/>
        <w:t>-</w:t>
      </w:r>
      <w:r w:rsidR="00ED702F">
        <w:rPr>
          <w:b/>
          <w:bCs/>
          <w:sz w:val="38"/>
          <w:szCs w:val="44"/>
        </w:rPr>
        <w:t>8</w:t>
      </w:r>
      <w:r w:rsidRPr="000706F2">
        <w:rPr>
          <w:b/>
          <w:bCs/>
          <w:sz w:val="38"/>
          <w:szCs w:val="44"/>
        </w:rPr>
        <w:t>.</w:t>
      </w:r>
      <w:r>
        <w:rPr>
          <w:b/>
          <w:bCs/>
          <w:sz w:val="38"/>
          <w:szCs w:val="44"/>
        </w:rPr>
        <w:t>7</w:t>
      </w:r>
      <w:r w:rsidRPr="000706F2">
        <w:rPr>
          <w:b/>
          <w:bCs/>
          <w:sz w:val="38"/>
          <w:szCs w:val="44"/>
          <w:rtl/>
        </w:rPr>
        <w:t xml:space="preserve"> </w:t>
      </w:r>
      <w:r w:rsidR="00A9766A" w:rsidRPr="00A9766A">
        <w:rPr>
          <w:b/>
          <w:bCs/>
          <w:sz w:val="38"/>
          <w:szCs w:val="44"/>
          <w:lang w:val="en-US"/>
        </w:rPr>
        <w:t>Json Web Token (JWT)</w:t>
      </w:r>
    </w:p>
    <w:p w14:paraId="3592C760" w14:textId="77777777" w:rsidR="002A6313" w:rsidRPr="002A6313" w:rsidRDefault="002A6313" w:rsidP="002A6313">
      <w:pPr>
        <w:pStyle w:val="a9"/>
        <w:rPr>
          <w:lang w:val="en-US"/>
        </w:rPr>
      </w:pPr>
      <w:r w:rsidRPr="002A6313">
        <w:rPr>
          <w:rtl/>
        </w:rPr>
        <w:t xml:space="preserve">الرمز </w:t>
      </w:r>
      <w:r w:rsidRPr="002A6313">
        <w:rPr>
          <w:lang w:val="en-US"/>
        </w:rPr>
        <w:t>(JWT)</w:t>
      </w:r>
      <w:r w:rsidRPr="002A6313">
        <w:rPr>
          <w:rtl/>
        </w:rPr>
        <w:t xml:space="preserve"> هو غرض </w:t>
      </w:r>
      <w:r w:rsidRPr="002A6313">
        <w:rPr>
          <w:lang w:val="en-US"/>
        </w:rPr>
        <w:t>JSON</w:t>
      </w:r>
      <w:r w:rsidRPr="002A6313">
        <w:rPr>
          <w:rtl/>
        </w:rPr>
        <w:t xml:space="preserve"> يُستخدم لنقل المعلومات بين طرفين بشكل آمن عبر الويب،</w:t>
      </w:r>
      <w:r w:rsidRPr="002A6313">
        <w:rPr>
          <w:rFonts w:hint="cs"/>
          <w:lang w:val="en-US"/>
        </w:rPr>
        <w:t xml:space="preserve"> </w:t>
      </w:r>
      <w:r w:rsidRPr="002A6313">
        <w:rPr>
          <w:rtl/>
        </w:rPr>
        <w:t xml:space="preserve">يتم استخدام </w:t>
      </w:r>
      <w:r w:rsidRPr="002A6313">
        <w:rPr>
          <w:lang w:val="en-US"/>
        </w:rPr>
        <w:t>JWT</w:t>
      </w:r>
      <w:r w:rsidRPr="002A6313">
        <w:rPr>
          <w:rtl/>
        </w:rPr>
        <w:t xml:space="preserve"> على نطاق واسع في التطبيقات الحديثة كآلية مصادقة عديمة الحالة. بعكس </w:t>
      </w:r>
      <w:r w:rsidRPr="002A6313">
        <w:rPr>
          <w:lang w:val="en-US"/>
        </w:rPr>
        <w:t>cookies</w:t>
      </w:r>
      <w:r w:rsidRPr="002A6313">
        <w:rPr>
          <w:rtl/>
        </w:rPr>
        <w:t xml:space="preserve"> رموز </w:t>
      </w:r>
      <w:r w:rsidRPr="002A6313">
        <w:rPr>
          <w:lang w:val="en-US"/>
        </w:rPr>
        <w:t>JWT</w:t>
      </w:r>
      <w:r w:rsidRPr="002A6313">
        <w:rPr>
          <w:rtl/>
        </w:rPr>
        <w:t xml:space="preserve"> </w:t>
      </w:r>
      <w:r w:rsidRPr="002A6313">
        <w:rPr>
          <w:lang w:val="en-US"/>
        </w:rPr>
        <w:t xml:space="preserve"> </w:t>
      </w:r>
      <w:r w:rsidRPr="002A6313">
        <w:rPr>
          <w:rtl/>
        </w:rPr>
        <w:t xml:space="preserve">يمكن استخدامها للمصادقة في تطبيقات الويب، تطبيقات الجوال وتطبيقات سطح المكتب </w:t>
      </w:r>
      <w:r w:rsidRPr="002A6313">
        <w:rPr>
          <w:lang w:val="en-US"/>
        </w:rPr>
        <w:t>(Desktop application)</w:t>
      </w:r>
      <w:r w:rsidRPr="002A6313">
        <w:rPr>
          <w:rtl/>
        </w:rPr>
        <w:t>.</w:t>
      </w:r>
    </w:p>
    <w:p w14:paraId="5AF783D1" w14:textId="77777777" w:rsidR="002A6313" w:rsidRDefault="002A6313" w:rsidP="002A6313">
      <w:pPr>
        <w:pStyle w:val="a9"/>
      </w:pPr>
    </w:p>
    <w:p w14:paraId="1719A95C" w14:textId="4056E334" w:rsidR="00A16176" w:rsidRPr="002A6313" w:rsidRDefault="00A16176" w:rsidP="000B0E58">
      <w:pPr>
        <w:pStyle w:val="a9"/>
        <w:rPr>
          <w:b/>
          <w:bCs/>
          <w:sz w:val="38"/>
          <w:szCs w:val="44"/>
          <w:lang w:val="en-US"/>
        </w:rPr>
      </w:pPr>
      <w:r w:rsidRPr="000706F2">
        <w:rPr>
          <w:b/>
          <w:bCs/>
          <w:sz w:val="38"/>
          <w:szCs w:val="44"/>
        </w:rPr>
        <w:t>-</w:t>
      </w:r>
      <w:r w:rsidR="00C13EFD">
        <w:rPr>
          <w:b/>
          <w:bCs/>
          <w:sz w:val="38"/>
          <w:szCs w:val="44"/>
        </w:rPr>
        <w:t>9</w:t>
      </w:r>
      <w:r w:rsidRPr="000706F2">
        <w:rPr>
          <w:b/>
          <w:bCs/>
          <w:sz w:val="38"/>
          <w:szCs w:val="44"/>
        </w:rPr>
        <w:t>.</w:t>
      </w:r>
      <w:r>
        <w:rPr>
          <w:b/>
          <w:bCs/>
          <w:sz w:val="38"/>
          <w:szCs w:val="44"/>
        </w:rPr>
        <w:t>7</w:t>
      </w:r>
      <w:r w:rsidRPr="000706F2">
        <w:rPr>
          <w:b/>
          <w:bCs/>
          <w:sz w:val="38"/>
          <w:szCs w:val="44"/>
          <w:rtl/>
        </w:rPr>
        <w:t xml:space="preserve"> </w:t>
      </w:r>
      <w:r w:rsidR="000B0E58" w:rsidRPr="000B0E58">
        <w:rPr>
          <w:b/>
          <w:bCs/>
          <w:sz w:val="38"/>
          <w:szCs w:val="44"/>
          <w:lang w:val="en-US"/>
        </w:rPr>
        <w:t>ReactFlow</w:t>
      </w:r>
    </w:p>
    <w:p w14:paraId="6F9BB43E" w14:textId="77777777" w:rsidR="002A6313" w:rsidRPr="002A6313" w:rsidRDefault="002A6313" w:rsidP="002A6313">
      <w:pPr>
        <w:pStyle w:val="a9"/>
        <w:rPr>
          <w:rtl/>
        </w:rPr>
      </w:pPr>
      <w:r w:rsidRPr="002A6313">
        <w:rPr>
          <w:lang w:val="en-US"/>
        </w:rPr>
        <w:t>React Flow</w:t>
      </w:r>
      <w:r w:rsidRPr="002A6313">
        <w:rPr>
          <w:rtl/>
        </w:rPr>
        <w:t xml:space="preserve"> هي مكتبة لبناء تطبيقات تعتمد على العقد </w:t>
      </w:r>
      <w:r w:rsidRPr="002A6313">
        <w:rPr>
          <w:lang w:val="en-US"/>
        </w:rPr>
        <w:t>(Nodes)</w:t>
      </w:r>
      <w:r w:rsidRPr="002A6313">
        <w:rPr>
          <w:rtl/>
        </w:rPr>
        <w:t xml:space="preserve"> </w:t>
      </w:r>
      <w:r w:rsidRPr="002A6313">
        <w:rPr>
          <w:rFonts w:hint="cs"/>
          <w:rtl/>
        </w:rPr>
        <w:t xml:space="preserve">باستخدام المكتبة </w:t>
      </w:r>
      <w:r w:rsidRPr="002A6313">
        <w:rPr>
          <w:lang w:val="en-US"/>
        </w:rPr>
        <w:t>React</w:t>
      </w:r>
      <w:r w:rsidRPr="002A6313">
        <w:rPr>
          <w:rtl/>
        </w:rPr>
        <w:t xml:space="preserve">. ويمكن أن تكون هذه التطبيقات مخططات بسيطة أو تصورات للبيانات </w:t>
      </w:r>
      <w:r w:rsidRPr="002A6313">
        <w:rPr>
          <w:lang w:val="en-US"/>
        </w:rPr>
        <w:t>(data visualization)</w:t>
      </w:r>
      <w:r w:rsidRPr="002A6313">
        <w:rPr>
          <w:rtl/>
        </w:rPr>
        <w:t xml:space="preserve"> </w:t>
      </w:r>
      <w:r w:rsidRPr="002A6313">
        <w:rPr>
          <w:rFonts w:hint="cs"/>
          <w:rtl/>
        </w:rPr>
        <w:t>أو حتى محررات مرئية معقدة. تقدم المكتبة مجموعة جيدة من المكونات التي تسرع عملية التطوير، كما تسمح بإضافة مكونات مخصصة حسب الحاجة.</w:t>
      </w:r>
    </w:p>
    <w:p w14:paraId="435E8FA1" w14:textId="77777777" w:rsidR="002A6313" w:rsidRDefault="002A6313" w:rsidP="002A6313">
      <w:pPr>
        <w:pStyle w:val="a9"/>
        <w:rPr>
          <w:lang w:val="en-US"/>
        </w:rPr>
      </w:pPr>
    </w:p>
    <w:p w14:paraId="2A8EC8BF" w14:textId="5CF43C63" w:rsidR="0023371E" w:rsidRPr="002A6313" w:rsidRDefault="0023371E" w:rsidP="007E20B4">
      <w:pPr>
        <w:pStyle w:val="a9"/>
        <w:rPr>
          <w:b/>
          <w:bCs/>
          <w:sz w:val="38"/>
          <w:szCs w:val="44"/>
          <w:lang w:val="en-US"/>
        </w:rPr>
      </w:pPr>
      <w:r w:rsidRPr="000706F2">
        <w:rPr>
          <w:b/>
          <w:bCs/>
          <w:sz w:val="38"/>
          <w:szCs w:val="44"/>
        </w:rPr>
        <w:t>-</w:t>
      </w:r>
      <w:r w:rsidR="00E50AE6">
        <w:rPr>
          <w:b/>
          <w:bCs/>
          <w:sz w:val="38"/>
          <w:szCs w:val="44"/>
        </w:rPr>
        <w:t>10</w:t>
      </w:r>
      <w:r w:rsidRPr="000706F2">
        <w:rPr>
          <w:b/>
          <w:bCs/>
          <w:sz w:val="38"/>
          <w:szCs w:val="44"/>
        </w:rPr>
        <w:t>.</w:t>
      </w:r>
      <w:r>
        <w:rPr>
          <w:b/>
          <w:bCs/>
          <w:sz w:val="38"/>
          <w:szCs w:val="44"/>
        </w:rPr>
        <w:t>7</w:t>
      </w:r>
      <w:r w:rsidRPr="000706F2">
        <w:rPr>
          <w:b/>
          <w:bCs/>
          <w:sz w:val="38"/>
          <w:szCs w:val="44"/>
          <w:rtl/>
        </w:rPr>
        <w:t xml:space="preserve"> </w:t>
      </w:r>
      <w:r w:rsidR="007E20B4" w:rsidRPr="007E20B4">
        <w:rPr>
          <w:b/>
          <w:bCs/>
          <w:sz w:val="38"/>
          <w:szCs w:val="44"/>
          <w:lang w:val="en-US"/>
        </w:rPr>
        <w:t>Git</w:t>
      </w:r>
    </w:p>
    <w:p w14:paraId="5CCB6649" w14:textId="77777777" w:rsidR="002A6313" w:rsidRDefault="002A6313" w:rsidP="002A6313">
      <w:pPr>
        <w:pStyle w:val="a9"/>
        <w:rPr>
          <w:lang w:bidi="ar"/>
        </w:rPr>
      </w:pPr>
      <w:r w:rsidRPr="002A6313">
        <w:rPr>
          <w:rtl/>
          <w:lang w:bidi="ar"/>
        </w:rPr>
        <w:t xml:space="preserve">هو نظام تحكم في الإصدارات </w:t>
      </w:r>
      <w:r w:rsidRPr="002A6313">
        <w:t>(version control system)</w:t>
      </w:r>
      <w:r w:rsidRPr="002A6313">
        <w:rPr>
          <w:rtl/>
          <w:lang w:bidi="ar"/>
        </w:rPr>
        <w:t xml:space="preserve"> مفتوح المصدر يستخدم لتتبع التغييرات في الرماز المصدري </w:t>
      </w:r>
      <w:r w:rsidRPr="002A6313">
        <w:rPr>
          <w:lang w:val="en-US"/>
        </w:rPr>
        <w:t>(source code)</w:t>
      </w:r>
      <w:r w:rsidRPr="002A6313">
        <w:rPr>
          <w:rtl/>
          <w:lang w:bidi="ar"/>
        </w:rPr>
        <w:t xml:space="preserve"> أثناء تطوير البرمجيات. </w:t>
      </w:r>
      <w:r w:rsidRPr="002A6313">
        <w:rPr>
          <w:rtl/>
        </w:rPr>
        <w:t xml:space="preserve">حيث </w:t>
      </w:r>
      <w:r w:rsidRPr="002A6313">
        <w:rPr>
          <w:rtl/>
          <w:lang w:bidi="ar"/>
        </w:rPr>
        <w:t xml:space="preserve">يسمح </w:t>
      </w:r>
      <w:r w:rsidRPr="002A6313">
        <w:rPr>
          <w:lang w:val="en-US"/>
        </w:rPr>
        <w:t>Git</w:t>
      </w:r>
      <w:r w:rsidRPr="002A6313">
        <w:rPr>
          <w:rtl/>
        </w:rPr>
        <w:t xml:space="preserve"> </w:t>
      </w:r>
      <w:r w:rsidRPr="002A6313">
        <w:rPr>
          <w:rtl/>
          <w:lang w:bidi="ar"/>
        </w:rPr>
        <w:t>لمطورين متعددين بالتعاون في مشروع واحد من خلال إدارة التغييرات التي تم إجراؤها على الرماز المصدري، مما يجعل من السهل تنسيق العمل وتتبع التغيرات ضمن المشروع.</w:t>
      </w:r>
    </w:p>
    <w:p w14:paraId="20B8ACBD" w14:textId="77777777" w:rsidR="00B11BFF" w:rsidRDefault="00B11BFF" w:rsidP="00B11BFF">
      <w:pPr>
        <w:pStyle w:val="a9"/>
        <w:rPr>
          <w:lang w:val="en-US"/>
        </w:rPr>
      </w:pPr>
    </w:p>
    <w:p w14:paraId="67C79192" w14:textId="294F00E2" w:rsidR="00B11BFF" w:rsidRPr="002A6313" w:rsidRDefault="00B11BFF" w:rsidP="00B11BFF">
      <w:pPr>
        <w:pStyle w:val="a9"/>
        <w:rPr>
          <w:b/>
          <w:bCs/>
          <w:sz w:val="38"/>
          <w:szCs w:val="44"/>
          <w:lang w:val="en-US"/>
        </w:rPr>
      </w:pPr>
      <w:r w:rsidRPr="000706F2">
        <w:rPr>
          <w:b/>
          <w:bCs/>
          <w:sz w:val="38"/>
          <w:szCs w:val="44"/>
        </w:rPr>
        <w:t>-</w:t>
      </w:r>
      <w:r>
        <w:rPr>
          <w:b/>
          <w:bCs/>
          <w:sz w:val="38"/>
          <w:szCs w:val="44"/>
        </w:rPr>
        <w:t>1</w:t>
      </w:r>
      <w:r w:rsidR="00EB61BC">
        <w:rPr>
          <w:b/>
          <w:bCs/>
          <w:sz w:val="38"/>
          <w:szCs w:val="44"/>
        </w:rPr>
        <w:t>1</w:t>
      </w:r>
      <w:r w:rsidRPr="000706F2">
        <w:rPr>
          <w:b/>
          <w:bCs/>
          <w:sz w:val="38"/>
          <w:szCs w:val="44"/>
        </w:rPr>
        <w:t>.</w:t>
      </w:r>
      <w:r>
        <w:rPr>
          <w:b/>
          <w:bCs/>
          <w:sz w:val="38"/>
          <w:szCs w:val="44"/>
        </w:rPr>
        <w:t>7</w:t>
      </w:r>
      <w:r w:rsidRPr="000706F2">
        <w:rPr>
          <w:b/>
          <w:bCs/>
          <w:sz w:val="38"/>
          <w:szCs w:val="44"/>
          <w:rtl/>
        </w:rPr>
        <w:t xml:space="preserve"> </w:t>
      </w:r>
      <w:r w:rsidRPr="007E20B4">
        <w:rPr>
          <w:b/>
          <w:bCs/>
          <w:sz w:val="38"/>
          <w:szCs w:val="44"/>
          <w:lang w:val="en-US"/>
        </w:rPr>
        <w:t>Git</w:t>
      </w:r>
      <w:r w:rsidR="000815D6">
        <w:rPr>
          <w:b/>
          <w:bCs/>
          <w:sz w:val="38"/>
          <w:szCs w:val="44"/>
          <w:lang w:val="en-US"/>
        </w:rPr>
        <w:t>Hub</w:t>
      </w:r>
    </w:p>
    <w:p w14:paraId="6E286FBE" w14:textId="4000A370" w:rsidR="00B11BFF" w:rsidRPr="001853B0" w:rsidRDefault="007F01E6" w:rsidP="001853B0">
      <w:pPr>
        <w:pStyle w:val="a9"/>
        <w:rPr>
          <w:lang w:val="en-US"/>
        </w:rPr>
      </w:pPr>
      <w:r>
        <w:rPr>
          <w:rFonts w:hint="cs"/>
          <w:rtl/>
        </w:rPr>
        <w:t xml:space="preserve">هي منصة تعمل ضمن الويب </w:t>
      </w:r>
      <w:r w:rsidRPr="007F01E6">
        <w:rPr>
          <w:rtl/>
        </w:rPr>
        <w:t xml:space="preserve">توفر أدوات </w:t>
      </w:r>
      <w:r w:rsidR="003F100A">
        <w:rPr>
          <w:rFonts w:hint="cs"/>
          <w:rtl/>
        </w:rPr>
        <w:t>ل</w:t>
      </w:r>
      <w:r w:rsidRPr="007F01E6">
        <w:rPr>
          <w:rtl/>
        </w:rPr>
        <w:t>لتحكم في الإصدارات والتعاون</w:t>
      </w:r>
      <w:r w:rsidR="00614E7E">
        <w:rPr>
          <w:rFonts w:hint="cs"/>
          <w:rtl/>
        </w:rPr>
        <w:t xml:space="preserve"> بين</w:t>
      </w:r>
      <w:r w:rsidR="00B37789">
        <w:rPr>
          <w:rFonts w:hint="cs"/>
          <w:rtl/>
        </w:rPr>
        <w:t xml:space="preserve"> المطورين</w:t>
      </w:r>
      <w:r w:rsidRPr="007F01E6">
        <w:rPr>
          <w:rtl/>
        </w:rPr>
        <w:t xml:space="preserve"> لتطوير </w:t>
      </w:r>
      <w:r w:rsidR="002849D6">
        <w:rPr>
          <w:rFonts w:hint="cs"/>
          <w:rtl/>
        </w:rPr>
        <w:t>البرامج</w:t>
      </w:r>
      <w:r w:rsidR="00FA560D">
        <w:rPr>
          <w:rFonts w:hint="cs"/>
          <w:rtl/>
        </w:rPr>
        <w:t xml:space="preserve">، </w:t>
      </w:r>
      <w:r w:rsidR="00762197">
        <w:rPr>
          <w:rFonts w:hint="cs"/>
          <w:rtl/>
        </w:rPr>
        <w:t>حيث أنها مبنية</w:t>
      </w:r>
      <w:r w:rsidR="007961F2">
        <w:rPr>
          <w:rFonts w:hint="cs"/>
          <w:rtl/>
        </w:rPr>
        <w:t xml:space="preserve"> </w:t>
      </w:r>
      <w:r w:rsidR="000F22D9" w:rsidRPr="000F22D9">
        <w:rPr>
          <w:rtl/>
        </w:rPr>
        <w:t>على نظام التحكم في الإصدارا</w:t>
      </w:r>
      <w:r w:rsidR="00A26200">
        <w:rPr>
          <w:rFonts w:hint="cs"/>
          <w:rtl/>
        </w:rPr>
        <w:t xml:space="preserve">ت </w:t>
      </w:r>
      <w:r w:rsidR="00A26200">
        <w:rPr>
          <w:lang w:val="en-US"/>
        </w:rPr>
        <w:t>Git</w:t>
      </w:r>
      <w:r w:rsidR="00007748">
        <w:rPr>
          <w:rFonts w:hint="cs"/>
          <w:rtl/>
          <w:lang w:val="en-US"/>
        </w:rPr>
        <w:t xml:space="preserve">. </w:t>
      </w:r>
      <w:r w:rsidR="002A66D6">
        <w:rPr>
          <w:rFonts w:hint="cs"/>
          <w:rtl/>
          <w:lang w:val="en-US"/>
        </w:rPr>
        <w:t xml:space="preserve">تسمح هذه المنصة </w:t>
      </w:r>
      <w:r w:rsidR="000D2796">
        <w:rPr>
          <w:rFonts w:hint="cs"/>
          <w:rtl/>
          <w:lang w:val="en-US"/>
        </w:rPr>
        <w:t>بتخزين</w:t>
      </w:r>
      <w:r w:rsidR="00F9471C">
        <w:rPr>
          <w:rFonts w:hint="cs"/>
          <w:rtl/>
          <w:lang w:val="en-US"/>
        </w:rPr>
        <w:t xml:space="preserve"> </w:t>
      </w:r>
      <w:r w:rsidR="0039275E">
        <w:rPr>
          <w:rFonts w:hint="cs"/>
          <w:rtl/>
          <w:lang w:val="en-US"/>
        </w:rPr>
        <w:t>الكود البرمجي</w:t>
      </w:r>
      <w:r w:rsidR="00CB4568">
        <w:rPr>
          <w:rFonts w:hint="cs"/>
          <w:rtl/>
          <w:lang w:val="en-US"/>
        </w:rPr>
        <w:t xml:space="preserve"> ومشاركته بين مجموعة من ال</w:t>
      </w:r>
      <w:r w:rsidR="00FD2D84">
        <w:rPr>
          <w:rFonts w:hint="cs"/>
          <w:rtl/>
          <w:lang w:val="en-US"/>
        </w:rPr>
        <w:t>مطورين كما</w:t>
      </w:r>
      <w:r w:rsidR="00A26200">
        <w:rPr>
          <w:rFonts w:hint="cs"/>
          <w:rtl/>
          <w:lang w:val="en-US"/>
        </w:rPr>
        <w:t xml:space="preserve"> </w:t>
      </w:r>
      <w:r w:rsidR="001132F9">
        <w:rPr>
          <w:rFonts w:hint="cs"/>
          <w:rtl/>
          <w:lang w:val="en-US"/>
        </w:rPr>
        <w:t xml:space="preserve">تقدم مجموعة من الأدوات </w:t>
      </w:r>
      <w:r w:rsidR="007B6B76">
        <w:rPr>
          <w:rFonts w:hint="cs"/>
          <w:rtl/>
          <w:lang w:val="en-US"/>
        </w:rPr>
        <w:t>للتعامل</w:t>
      </w:r>
      <w:r w:rsidR="00921131">
        <w:rPr>
          <w:rFonts w:hint="cs"/>
          <w:rtl/>
          <w:lang w:val="en-US"/>
        </w:rPr>
        <w:t xml:space="preserve"> مع بيئات التطوير المستندة إلى السحابة </w:t>
      </w:r>
      <w:r w:rsidR="00921131">
        <w:rPr>
          <w:lang w:val="en-US"/>
        </w:rPr>
        <w:t>(cloud)</w:t>
      </w:r>
      <w:r w:rsidR="008B5ABF">
        <w:rPr>
          <w:rFonts w:hint="cs"/>
          <w:rtl/>
          <w:lang w:val="en-US"/>
        </w:rPr>
        <w:t xml:space="preserve"> و</w:t>
      </w:r>
      <w:r w:rsidR="009E0A0A">
        <w:rPr>
          <w:rFonts w:hint="cs"/>
          <w:rtl/>
          <w:lang w:val="en-US"/>
        </w:rPr>
        <w:t>إستضافة مواقع الويب الثابتة.</w:t>
      </w:r>
    </w:p>
    <w:p w14:paraId="70EE3FF8" w14:textId="77777777" w:rsidR="00882149" w:rsidRPr="002A6313" w:rsidRDefault="00882149" w:rsidP="002A6313">
      <w:pPr>
        <w:pStyle w:val="a9"/>
        <w:rPr>
          <w:rtl/>
        </w:rPr>
      </w:pPr>
    </w:p>
    <w:p w14:paraId="2B96C240" w14:textId="6D89E93E" w:rsidR="006A1105" w:rsidRPr="002A6313" w:rsidRDefault="006A1105" w:rsidP="00AA0723">
      <w:pPr>
        <w:pStyle w:val="a9"/>
        <w:rPr>
          <w:b/>
          <w:bCs/>
          <w:sz w:val="38"/>
          <w:szCs w:val="44"/>
          <w:lang w:val="en-US"/>
        </w:rPr>
      </w:pPr>
      <w:r w:rsidRPr="000706F2">
        <w:rPr>
          <w:b/>
          <w:bCs/>
          <w:sz w:val="38"/>
          <w:szCs w:val="44"/>
        </w:rPr>
        <w:t>-</w:t>
      </w:r>
      <w:r>
        <w:rPr>
          <w:b/>
          <w:bCs/>
          <w:sz w:val="38"/>
          <w:szCs w:val="44"/>
        </w:rPr>
        <w:t>1</w:t>
      </w:r>
      <w:r w:rsidR="00EB61BC">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AA0723" w:rsidRPr="00AA0723">
        <w:rPr>
          <w:b/>
          <w:bCs/>
          <w:sz w:val="38"/>
          <w:szCs w:val="44"/>
          <w:lang w:val="en-US"/>
        </w:rPr>
        <w:t>Jenkins</w:t>
      </w:r>
    </w:p>
    <w:p w14:paraId="390EA9CA" w14:textId="738AD062" w:rsidR="000B37A4" w:rsidRDefault="002A6313" w:rsidP="001853B0">
      <w:pPr>
        <w:pStyle w:val="a9"/>
      </w:pPr>
      <w:r w:rsidRPr="002A6313">
        <w:rPr>
          <w:rtl/>
        </w:rPr>
        <w:t>هو خادم أتمتة مفتوح المصدر يستخدم لتحقيق التكامل المستمر (</w:t>
      </w:r>
      <w:r w:rsidRPr="002A6313">
        <w:rPr>
          <w:lang w:val="en-US"/>
        </w:rPr>
        <w:t>CI</w:t>
      </w:r>
      <w:r w:rsidRPr="002A6313">
        <w:rPr>
          <w:rtl/>
        </w:rPr>
        <w:t>) والتسليم المستمر (</w:t>
      </w:r>
      <w:r w:rsidRPr="002A6313">
        <w:rPr>
          <w:lang w:val="en-US"/>
        </w:rPr>
        <w:t>CD</w:t>
      </w:r>
      <w:r w:rsidRPr="002A6313">
        <w:rPr>
          <w:rtl/>
        </w:rPr>
        <w:t xml:space="preserve">) في تطوير البرمجيات. فهو يساعد في أتمتة أجزاء من عملية تطوير البرمجيات من خلال إنشاء خطوط أنابيب </w:t>
      </w:r>
      <w:r w:rsidRPr="002A6313">
        <w:rPr>
          <w:lang w:val="en-US"/>
        </w:rPr>
        <w:t>(Pipelines)</w:t>
      </w:r>
      <w:r w:rsidRPr="002A6313">
        <w:rPr>
          <w:rtl/>
        </w:rPr>
        <w:t xml:space="preserve"> </w:t>
      </w:r>
      <w:r w:rsidRPr="002A6313">
        <w:rPr>
          <w:rFonts w:hint="cs"/>
          <w:rtl/>
        </w:rPr>
        <w:t xml:space="preserve">تعمل على بناء واختبار ونشر الرماز البرمجي تلقائيًا عند اكتشاف التغييرات في نظام التحكم في الإصدار </w:t>
      </w:r>
      <w:r w:rsidRPr="002A6313">
        <w:rPr>
          <w:lang w:val="en-US"/>
        </w:rPr>
        <w:t>(source control system)</w:t>
      </w:r>
      <w:r w:rsidRPr="002A6313">
        <w:rPr>
          <w:rtl/>
        </w:rPr>
        <w:t xml:space="preserve"> مثل </w:t>
      </w:r>
      <w:r w:rsidRPr="002A6313">
        <w:rPr>
          <w:lang w:val="en-US"/>
        </w:rPr>
        <w:t>Git</w:t>
      </w:r>
      <w:r w:rsidRPr="002A6313">
        <w:rPr>
          <w:rtl/>
        </w:rPr>
        <w:t xml:space="preserve">، حيث يقدم </w:t>
      </w:r>
      <w:r w:rsidRPr="002A6313">
        <w:rPr>
          <w:lang w:val="en-US"/>
        </w:rPr>
        <w:t>Jenkins</w:t>
      </w:r>
      <w:r w:rsidRPr="002A6313">
        <w:rPr>
          <w:rtl/>
        </w:rPr>
        <w:t xml:space="preserve"> واجهة ويب يمكن إدارة عمليات الأتمتة من خلالها.</w:t>
      </w:r>
    </w:p>
    <w:p w14:paraId="16483464" w14:textId="77777777" w:rsidR="000B37A4" w:rsidRPr="002A6313" w:rsidRDefault="000B37A4" w:rsidP="002A6313">
      <w:pPr>
        <w:pStyle w:val="a9"/>
        <w:rPr>
          <w:rtl/>
        </w:rPr>
      </w:pPr>
    </w:p>
    <w:p w14:paraId="2607CF51" w14:textId="6820800C" w:rsidR="002A6313" w:rsidRPr="002A6313" w:rsidRDefault="00882149" w:rsidP="003F3927">
      <w:pPr>
        <w:pStyle w:val="a9"/>
        <w:rPr>
          <w:b/>
          <w:bCs/>
          <w:sz w:val="38"/>
          <w:szCs w:val="44"/>
          <w:lang w:val="en-US"/>
        </w:rPr>
      </w:pPr>
      <w:r w:rsidRPr="000706F2">
        <w:rPr>
          <w:b/>
          <w:bCs/>
          <w:sz w:val="38"/>
          <w:szCs w:val="44"/>
        </w:rPr>
        <w:t>-</w:t>
      </w:r>
      <w:r>
        <w:rPr>
          <w:b/>
          <w:bCs/>
          <w:sz w:val="38"/>
          <w:szCs w:val="44"/>
        </w:rPr>
        <w:t>1</w:t>
      </w:r>
      <w:r w:rsidR="00EB61BC">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3F3927" w:rsidRPr="003F3927">
        <w:rPr>
          <w:b/>
          <w:bCs/>
          <w:sz w:val="38"/>
          <w:szCs w:val="44"/>
          <w:lang w:val="en-US"/>
        </w:rPr>
        <w:t>Ubuntu Server</w:t>
      </w:r>
    </w:p>
    <w:p w14:paraId="5E4190EE" w14:textId="34860DBD" w:rsidR="00990592" w:rsidRDefault="002A6313" w:rsidP="002A6313">
      <w:pPr>
        <w:pStyle w:val="a9"/>
        <w:rPr>
          <w:rtl/>
          <w:lang w:val="en-US"/>
        </w:rPr>
      </w:pPr>
      <w:r w:rsidRPr="002A6313">
        <w:rPr>
          <w:rtl/>
          <w:lang w:val="en-US"/>
        </w:rPr>
        <w:t xml:space="preserve">هو أحد إصدارات نظام التشغيل </w:t>
      </w:r>
      <w:r w:rsidRPr="002A6313">
        <w:rPr>
          <w:lang w:val="en-US"/>
        </w:rPr>
        <w:t>Ubuntu</w:t>
      </w:r>
      <w:r w:rsidRPr="002A6313">
        <w:rPr>
          <w:rtl/>
          <w:lang w:val="en-US"/>
        </w:rPr>
        <w:t xml:space="preserve"> مخصص للإستخدام ضمن المخدمات </w:t>
      </w:r>
      <w:r w:rsidRPr="002A6313">
        <w:rPr>
          <w:lang w:val="en-US"/>
        </w:rPr>
        <w:t>(Servers)</w:t>
      </w:r>
      <w:r w:rsidRPr="002A6313">
        <w:rPr>
          <w:rtl/>
          <w:lang w:val="en-US"/>
        </w:rPr>
        <w:t xml:space="preserve">، يوفر منصة مستقرة وموثوقة لاستضافة تطبيقات المخدمات المختلفة مثل خوادم الويب وقواعد البيانات. يقدم إدارة قوية للحزم ويركز بشكل أساسي على الأمان، مما جعله مستخدماً على نطاق واسع في مجال المخدمات. يتم إدارته بشكل أساسي من خلال واجهة سطر الأوامر </w:t>
      </w:r>
      <w:r w:rsidRPr="002A6313">
        <w:rPr>
          <w:lang w:val="en-US"/>
        </w:rPr>
        <w:t>(command line interface)</w:t>
      </w:r>
      <w:r w:rsidRPr="002A6313">
        <w:rPr>
          <w:rtl/>
          <w:lang w:val="en-US"/>
        </w:rPr>
        <w:t>.</w:t>
      </w:r>
    </w:p>
    <w:p w14:paraId="7159C638" w14:textId="77777777" w:rsidR="0094058F" w:rsidRDefault="0094058F" w:rsidP="0094058F">
      <w:pPr>
        <w:pStyle w:val="a9"/>
        <w:rPr>
          <w:rtl/>
          <w:lang w:val="en-US"/>
        </w:rPr>
      </w:pPr>
    </w:p>
    <w:p w14:paraId="1C164403" w14:textId="77777777" w:rsidR="0094058F" w:rsidRDefault="0094058F" w:rsidP="0094058F">
      <w:pPr>
        <w:pStyle w:val="a9"/>
        <w:rPr>
          <w:rtl/>
          <w:lang w:val="en-US"/>
        </w:rPr>
      </w:pPr>
    </w:p>
    <w:p w14:paraId="68142FC8" w14:textId="77777777" w:rsidR="0000662F" w:rsidRDefault="0000662F" w:rsidP="00A112A3">
      <w:pPr>
        <w:pStyle w:val="a9"/>
        <w:rPr>
          <w:rtl/>
          <w:lang w:val="en-US"/>
        </w:rPr>
      </w:pPr>
    </w:p>
    <w:p w14:paraId="08F7F62D" w14:textId="77777777" w:rsidR="0000662F" w:rsidRDefault="0000662F" w:rsidP="00A112A3">
      <w:pPr>
        <w:pStyle w:val="a9"/>
        <w:rPr>
          <w:rtl/>
          <w:lang w:val="en-US"/>
        </w:rPr>
      </w:pPr>
    </w:p>
    <w:p w14:paraId="7ADA719A" w14:textId="77777777" w:rsidR="0000662F" w:rsidRDefault="0000662F" w:rsidP="00A112A3">
      <w:pPr>
        <w:pStyle w:val="a9"/>
        <w:rPr>
          <w:rtl/>
          <w:lang w:val="en-US"/>
        </w:rPr>
      </w:pPr>
    </w:p>
    <w:p w14:paraId="5DA50EA6" w14:textId="77777777" w:rsidR="0000662F" w:rsidRDefault="0000662F" w:rsidP="00A112A3">
      <w:pPr>
        <w:pStyle w:val="a9"/>
        <w:rPr>
          <w:rtl/>
          <w:lang w:val="en-US"/>
        </w:rPr>
      </w:pPr>
    </w:p>
    <w:p w14:paraId="67BAF14E" w14:textId="77777777" w:rsidR="0000662F" w:rsidRDefault="0000662F" w:rsidP="00A112A3">
      <w:pPr>
        <w:pStyle w:val="a9"/>
        <w:rPr>
          <w:rtl/>
          <w:lang w:val="en-US"/>
        </w:rPr>
      </w:pPr>
    </w:p>
    <w:p w14:paraId="614F8FEA" w14:textId="77777777" w:rsidR="0000662F" w:rsidRDefault="0000662F" w:rsidP="00A112A3">
      <w:pPr>
        <w:pStyle w:val="a9"/>
        <w:rPr>
          <w:rtl/>
          <w:lang w:val="en-US"/>
        </w:rPr>
      </w:pPr>
    </w:p>
    <w:p w14:paraId="72830424" w14:textId="77777777" w:rsidR="0000662F" w:rsidRDefault="0000662F" w:rsidP="00A112A3">
      <w:pPr>
        <w:pStyle w:val="a9"/>
        <w:rPr>
          <w:rtl/>
          <w:lang w:val="en-US"/>
        </w:rPr>
      </w:pPr>
    </w:p>
    <w:p w14:paraId="48C1E5E8" w14:textId="77777777" w:rsidR="0000662F" w:rsidRDefault="0000662F" w:rsidP="00A112A3">
      <w:pPr>
        <w:pStyle w:val="a9"/>
        <w:rPr>
          <w:rtl/>
          <w:lang w:val="en-US"/>
        </w:rPr>
      </w:pPr>
    </w:p>
    <w:p w14:paraId="30FCA8F5" w14:textId="77777777" w:rsidR="0000662F" w:rsidRDefault="0000662F" w:rsidP="00A112A3">
      <w:pPr>
        <w:pStyle w:val="a9"/>
        <w:rPr>
          <w:rtl/>
          <w:lang w:val="en-US"/>
        </w:rPr>
      </w:pPr>
    </w:p>
    <w:p w14:paraId="2BA362EA" w14:textId="77777777" w:rsidR="0000662F" w:rsidRDefault="0000662F" w:rsidP="00A112A3">
      <w:pPr>
        <w:pStyle w:val="a9"/>
        <w:rPr>
          <w:rtl/>
          <w:lang w:val="en-US"/>
        </w:rPr>
      </w:pPr>
    </w:p>
    <w:p w14:paraId="147E1DD9" w14:textId="77777777" w:rsidR="0000662F" w:rsidRDefault="0000662F" w:rsidP="00A112A3">
      <w:pPr>
        <w:pStyle w:val="a9"/>
        <w:rPr>
          <w:rtl/>
          <w:lang w:val="en-US"/>
        </w:rPr>
      </w:pPr>
    </w:p>
    <w:p w14:paraId="09E9FB58" w14:textId="77777777" w:rsidR="0000662F" w:rsidRDefault="0000662F" w:rsidP="00A112A3">
      <w:pPr>
        <w:pStyle w:val="a9"/>
        <w:rPr>
          <w:rtl/>
          <w:lang w:val="en-US"/>
        </w:rPr>
      </w:pPr>
    </w:p>
    <w:p w14:paraId="17AC8C0C" w14:textId="77777777" w:rsidR="0000662F" w:rsidRDefault="0000662F" w:rsidP="00A112A3">
      <w:pPr>
        <w:pStyle w:val="a9"/>
        <w:rPr>
          <w:rtl/>
          <w:lang w:val="en-US"/>
        </w:rPr>
      </w:pPr>
    </w:p>
    <w:p w14:paraId="02FBBF9C" w14:textId="77777777" w:rsidR="0000662F" w:rsidRDefault="0000662F" w:rsidP="00A112A3">
      <w:pPr>
        <w:pStyle w:val="a9"/>
        <w:rPr>
          <w:rtl/>
          <w:lang w:val="en-US"/>
        </w:rPr>
      </w:pPr>
    </w:p>
    <w:p w14:paraId="0681421B" w14:textId="77777777" w:rsidR="0000662F" w:rsidRDefault="0000662F" w:rsidP="00A112A3">
      <w:pPr>
        <w:pStyle w:val="a9"/>
        <w:rPr>
          <w:rtl/>
          <w:lang w:val="en-US"/>
        </w:rPr>
      </w:pPr>
    </w:p>
    <w:p w14:paraId="316AF1F7" w14:textId="77777777" w:rsidR="0000662F" w:rsidRDefault="0000662F" w:rsidP="00A112A3">
      <w:pPr>
        <w:pStyle w:val="a9"/>
        <w:rPr>
          <w:rtl/>
          <w:lang w:val="en-US"/>
        </w:rPr>
      </w:pPr>
    </w:p>
    <w:p w14:paraId="6E7D080D" w14:textId="77777777" w:rsidR="0000662F" w:rsidRDefault="0000662F" w:rsidP="00A112A3">
      <w:pPr>
        <w:pStyle w:val="a9"/>
        <w:rPr>
          <w:rtl/>
          <w:lang w:val="en-US"/>
        </w:rPr>
      </w:pPr>
    </w:p>
    <w:p w14:paraId="2C86DFE7" w14:textId="77777777" w:rsidR="0000662F" w:rsidRDefault="0000662F" w:rsidP="00A112A3">
      <w:pPr>
        <w:pStyle w:val="a9"/>
        <w:rPr>
          <w:rtl/>
          <w:lang w:val="en-US"/>
        </w:rPr>
      </w:pPr>
    </w:p>
    <w:p w14:paraId="6BB7CE67" w14:textId="77777777" w:rsidR="0000662F" w:rsidRDefault="0000662F" w:rsidP="00A112A3">
      <w:pPr>
        <w:pStyle w:val="a9"/>
        <w:rPr>
          <w:rtl/>
          <w:lang w:val="en-US"/>
        </w:rPr>
      </w:pPr>
    </w:p>
    <w:p w14:paraId="23B8E956" w14:textId="77777777" w:rsidR="0000662F" w:rsidRDefault="0000662F" w:rsidP="00A112A3">
      <w:pPr>
        <w:pStyle w:val="a9"/>
        <w:rPr>
          <w:rtl/>
          <w:lang w:val="en-US"/>
        </w:rPr>
      </w:pPr>
    </w:p>
    <w:p w14:paraId="2C413616" w14:textId="77777777" w:rsidR="0000662F" w:rsidRDefault="0000662F" w:rsidP="00A112A3">
      <w:pPr>
        <w:pStyle w:val="a9"/>
        <w:rPr>
          <w:rtl/>
          <w:lang w:val="en-US"/>
        </w:rPr>
      </w:pPr>
    </w:p>
    <w:p w14:paraId="0362F683" w14:textId="77777777" w:rsidR="0000662F" w:rsidRDefault="0000662F" w:rsidP="00A112A3">
      <w:pPr>
        <w:pStyle w:val="a9"/>
        <w:rPr>
          <w:rtl/>
          <w:lang w:val="en-US"/>
        </w:rPr>
      </w:pPr>
    </w:p>
    <w:p w14:paraId="04E882E9" w14:textId="77777777" w:rsidR="0000662F" w:rsidRDefault="0000662F" w:rsidP="00A112A3">
      <w:pPr>
        <w:pStyle w:val="a9"/>
        <w:rPr>
          <w:rtl/>
          <w:lang w:val="en-US"/>
        </w:rPr>
      </w:pPr>
    </w:p>
    <w:p w14:paraId="4542F7A9" w14:textId="77777777" w:rsidR="0000662F" w:rsidRDefault="0000662F" w:rsidP="0000662F">
      <w:pPr>
        <w:pStyle w:val="a9"/>
        <w:rPr>
          <w:rtl/>
          <w:lang w:val="en-US"/>
        </w:rPr>
      </w:pPr>
    </w:p>
    <w:p w14:paraId="3523E8FC" w14:textId="77777777" w:rsidR="0000662F" w:rsidRDefault="0000662F" w:rsidP="0000662F">
      <w:pPr>
        <w:pStyle w:val="a9"/>
        <w:rPr>
          <w:rtl/>
          <w:lang w:val="en-US"/>
        </w:rPr>
      </w:pPr>
    </w:p>
    <w:p w14:paraId="3DADD62D" w14:textId="77777777" w:rsidR="0000662F" w:rsidRDefault="0000662F" w:rsidP="0000662F">
      <w:pPr>
        <w:pStyle w:val="a9"/>
        <w:rPr>
          <w:rtl/>
          <w:lang w:val="en-US"/>
        </w:rPr>
      </w:pPr>
    </w:p>
    <w:p w14:paraId="50FE52E4" w14:textId="77777777" w:rsidR="0000662F" w:rsidRDefault="0000662F" w:rsidP="0000662F">
      <w:pPr>
        <w:pStyle w:val="a9"/>
        <w:rPr>
          <w:rtl/>
          <w:lang w:val="en-US"/>
        </w:rPr>
      </w:pPr>
    </w:p>
    <w:p w14:paraId="47BEC6CD" w14:textId="77777777" w:rsidR="0000662F" w:rsidRDefault="0000662F" w:rsidP="0000662F">
      <w:pPr>
        <w:bidi w:val="0"/>
        <w:spacing w:after="200" w:line="276" w:lineRule="auto"/>
        <w:ind w:firstLine="720"/>
        <w:jc w:val="both"/>
        <w:rPr>
          <w:rtl/>
        </w:rPr>
      </w:pPr>
      <w:r>
        <w:rPr>
          <w:rtl/>
        </w:rPr>
        <w:br w:type="page"/>
      </w:r>
    </w:p>
    <w:p w14:paraId="7CDD755E" w14:textId="7D501406" w:rsidR="0000662F" w:rsidRDefault="0000662F" w:rsidP="0000662F">
      <w:pPr>
        <w:pStyle w:val="ad"/>
        <w:rPr>
          <w:rtl/>
        </w:rPr>
      </w:pPr>
      <w:r>
        <w:rPr>
          <w:rFonts w:hint="cs"/>
          <w:rtl/>
        </w:rPr>
        <w:lastRenderedPageBreak/>
        <w:t xml:space="preserve">الفصل </w:t>
      </w:r>
      <w:r w:rsidR="00C810A4">
        <w:rPr>
          <w:rFonts w:hint="cs"/>
          <w:rtl/>
        </w:rPr>
        <w:t>الثامن</w:t>
      </w:r>
    </w:p>
    <w:p w14:paraId="56ECA19D" w14:textId="548C4C20" w:rsidR="0000662F" w:rsidRDefault="001A3E1E" w:rsidP="0000662F">
      <w:pPr>
        <w:pStyle w:val="ae"/>
        <w:rPr>
          <w:rtl/>
        </w:rPr>
      </w:pPr>
      <w:r>
        <w:rPr>
          <w:rFonts w:hint="cs"/>
          <w:rtl/>
        </w:rPr>
        <w:t>تنجيز النظام</w:t>
      </w:r>
    </w:p>
    <w:p w14:paraId="4F00F7A6" w14:textId="314F47B3" w:rsidR="0000662F" w:rsidRDefault="000D3F68" w:rsidP="000D3F68">
      <w:pPr>
        <w:pStyle w:val="ac"/>
        <w:rPr>
          <w:rtl/>
        </w:rPr>
      </w:pPr>
      <w:r w:rsidRPr="000D3F68">
        <w:rPr>
          <w:rtl/>
        </w:rPr>
        <w:t xml:space="preserve">يَعرض هذا الفصل كيفية </w:t>
      </w:r>
      <w:r w:rsidR="006954B6">
        <w:rPr>
          <w:rFonts w:hint="cs"/>
          <w:rtl/>
        </w:rPr>
        <w:t>تنجيز</w:t>
      </w:r>
      <w:r w:rsidRPr="000D3F68">
        <w:rPr>
          <w:rtl/>
        </w:rPr>
        <w:t xml:space="preserve"> النظام مع تفصيل كل جزء من أجزاءه</w:t>
      </w:r>
      <w:r w:rsidR="0000662F">
        <w:rPr>
          <w:rFonts w:hint="cs"/>
          <w:rtl/>
        </w:rPr>
        <w:t>.</w:t>
      </w:r>
    </w:p>
    <w:p w14:paraId="73297F8E" w14:textId="17ABB5EF" w:rsidR="0000662F" w:rsidRDefault="0000662F" w:rsidP="0000662F">
      <w:pPr>
        <w:pStyle w:val="1"/>
        <w:rPr>
          <w:rtl/>
          <w:lang w:val="en-US"/>
        </w:rPr>
      </w:pPr>
      <w:r>
        <w:t>-1.</w:t>
      </w:r>
      <w:r w:rsidR="00510E84">
        <w:t>8</w:t>
      </w:r>
      <w:r w:rsidRPr="002E4020">
        <w:rPr>
          <w:rFonts w:hint="cs"/>
          <w:rtl/>
        </w:rPr>
        <w:t xml:space="preserve"> </w:t>
      </w:r>
      <w:r>
        <w:rPr>
          <w:rFonts w:hint="cs"/>
          <w:rtl/>
          <w:lang w:val="en-US"/>
        </w:rPr>
        <w:t>مقدمة</w:t>
      </w:r>
    </w:p>
    <w:p w14:paraId="6F75D78B" w14:textId="77777777" w:rsidR="00C83DEF" w:rsidRPr="00C83DEF" w:rsidRDefault="00C83DEF" w:rsidP="00C83DEF">
      <w:pPr>
        <w:pStyle w:val="a9"/>
        <w:rPr>
          <w:lang w:val="en-US"/>
        </w:rPr>
      </w:pPr>
      <w:r w:rsidRPr="00C83DEF">
        <w:rPr>
          <w:rtl/>
        </w:rPr>
        <w:t xml:space="preserve">خلال عملية تطوير الخدمات يتم رفع الرماز المصدري الخاص بكل خدمة باستخدام الأداء </w:t>
      </w:r>
      <w:r w:rsidRPr="00C83DEF">
        <w:rPr>
          <w:lang w:val="en-US"/>
        </w:rPr>
        <w:t>Git</w:t>
      </w:r>
      <w:r w:rsidRPr="00C83DEF">
        <w:rPr>
          <w:rtl/>
        </w:rPr>
        <w:t xml:space="preserve"> إلى مستودعات</w:t>
      </w:r>
      <w:r w:rsidRPr="00C83DEF">
        <w:rPr>
          <w:lang w:val="en-US"/>
        </w:rPr>
        <w:t xml:space="preserve">(Repositories) </w:t>
      </w:r>
      <w:r w:rsidRPr="00C83DEF">
        <w:rPr>
          <w:rtl/>
        </w:rPr>
        <w:t xml:space="preserve"> ضمن الموقع </w:t>
      </w:r>
      <w:r w:rsidRPr="00C83DEF">
        <w:rPr>
          <w:lang w:val="en-US"/>
        </w:rPr>
        <w:t>GitHub</w:t>
      </w:r>
      <w:r w:rsidRPr="00C83DEF">
        <w:rPr>
          <w:rtl/>
        </w:rPr>
        <w:t xml:space="preserve">، حيث يتم تجميع الرماز المصدري ضمن فرع </w:t>
      </w:r>
      <w:r w:rsidRPr="00C83DEF">
        <w:rPr>
          <w:lang w:val="en-US"/>
        </w:rPr>
        <w:t>(branch)</w:t>
      </w:r>
      <w:r w:rsidRPr="00C83DEF">
        <w:rPr>
          <w:rtl/>
        </w:rPr>
        <w:t xml:space="preserve"> يسمى </w:t>
      </w:r>
      <w:r w:rsidRPr="00C83DEF">
        <w:rPr>
          <w:lang w:val="en-US"/>
        </w:rPr>
        <w:t>dev</w:t>
      </w:r>
      <w:r w:rsidRPr="00C83DEF">
        <w:rPr>
          <w:rtl/>
        </w:rPr>
        <w:t xml:space="preserve"> يَرمز إلى مرحلة التطوير </w:t>
      </w:r>
      <w:r w:rsidRPr="00C83DEF">
        <w:rPr>
          <w:lang w:val="en-US"/>
        </w:rPr>
        <w:t>(development)</w:t>
      </w:r>
      <w:r w:rsidRPr="00C83DEF">
        <w:rPr>
          <w:rtl/>
        </w:rPr>
        <w:t xml:space="preserve">. بالطبع ليست كل عمليات الدفع </w:t>
      </w:r>
      <w:r w:rsidRPr="00C83DEF">
        <w:rPr>
          <w:lang w:val="en-US"/>
        </w:rPr>
        <w:t>(push)</w:t>
      </w:r>
      <w:r w:rsidRPr="00C83DEF">
        <w:rPr>
          <w:rtl/>
        </w:rPr>
        <w:t xml:space="preserve"> يتم إرسالها مباشرةً إلى الفرع </w:t>
      </w:r>
      <w:r w:rsidRPr="00C83DEF">
        <w:rPr>
          <w:lang w:val="en-US"/>
        </w:rPr>
        <w:t>dev</w:t>
      </w:r>
      <w:r w:rsidRPr="00C83DEF">
        <w:rPr>
          <w:rtl/>
        </w:rPr>
        <w:t xml:space="preserve">، في بعض الحالات يتم إنشاء فروع جديدة بناءً على الفرع </w:t>
      </w:r>
      <w:r w:rsidRPr="00C83DEF">
        <w:rPr>
          <w:lang w:val="en-US"/>
        </w:rPr>
        <w:t>dev</w:t>
      </w:r>
      <w:r w:rsidRPr="00C83DEF">
        <w:rPr>
          <w:rtl/>
        </w:rPr>
        <w:t xml:space="preserve"> </w:t>
      </w:r>
      <w:r w:rsidRPr="00C83DEF">
        <w:rPr>
          <w:rFonts w:hint="cs"/>
          <w:rtl/>
        </w:rPr>
        <w:t xml:space="preserve">يتم دمجها مع الفرع </w:t>
      </w:r>
      <w:r w:rsidRPr="00C83DEF">
        <w:rPr>
          <w:lang w:val="en-US"/>
        </w:rPr>
        <w:t>dev</w:t>
      </w:r>
      <w:r w:rsidRPr="00C83DEF">
        <w:rPr>
          <w:rtl/>
        </w:rPr>
        <w:t xml:space="preserve"> في وقت لاحق عند انتهاء العمل على الميزة.</w:t>
      </w:r>
    </w:p>
    <w:p w14:paraId="675E60E1" w14:textId="2748925E" w:rsidR="00C83DEF" w:rsidRPr="00C83DEF" w:rsidRDefault="00C83DEF" w:rsidP="003B5EA3">
      <w:pPr>
        <w:pStyle w:val="a9"/>
        <w:rPr>
          <w:rtl/>
        </w:rPr>
      </w:pPr>
      <w:r w:rsidRPr="00C83DEF">
        <w:rPr>
          <w:rtl/>
        </w:rPr>
        <w:t xml:space="preserve"> يحقق هذا الأسلوب مبدأ </w:t>
      </w:r>
      <w:r w:rsidRPr="00C83DEF">
        <w:rPr>
          <w:lang w:val="en-US"/>
        </w:rPr>
        <w:t>(Continues Integration)</w:t>
      </w:r>
      <w:r w:rsidRPr="00C83DEF">
        <w:rPr>
          <w:rtl/>
        </w:rPr>
        <w:t xml:space="preserve"> </w:t>
      </w:r>
      <w:r w:rsidRPr="00C83DEF">
        <w:rPr>
          <w:rFonts w:hint="cs"/>
          <w:rtl/>
        </w:rPr>
        <w:t>حيث يتم تجميع الرماز البرمجي لكل خدمة ضمن مستودع مركزي يمكن جميع المطورين (</w:t>
      </w:r>
      <w:r w:rsidR="001A669A">
        <w:rPr>
          <w:rFonts w:hint="cs"/>
          <w:rtl/>
        </w:rPr>
        <w:t xml:space="preserve">حالياً </w:t>
      </w:r>
      <w:r w:rsidRPr="00C83DEF">
        <w:rPr>
          <w:rFonts w:hint="cs"/>
          <w:rtl/>
        </w:rPr>
        <w:t xml:space="preserve">المتمثلين بمحمد التركي فقط) من الوصول والعمل على نفس الرماز. كما يمكننا من اختباره عن طريق دمج الرماز البرمجي ضمن الفرع </w:t>
      </w:r>
      <w:r w:rsidRPr="00C83DEF">
        <w:rPr>
          <w:lang w:val="en-US"/>
        </w:rPr>
        <w:t>test</w:t>
      </w:r>
      <w:r w:rsidRPr="00C83DEF">
        <w:rPr>
          <w:rtl/>
        </w:rPr>
        <w:t xml:space="preserve">، حيث يتم تفعيل خط الانابيب </w:t>
      </w:r>
      <w:r w:rsidRPr="00C83DEF">
        <w:rPr>
          <w:lang w:val="en-US"/>
        </w:rPr>
        <w:t>(Pipeline)</w:t>
      </w:r>
      <w:r w:rsidRPr="00C83DEF">
        <w:rPr>
          <w:rtl/>
        </w:rPr>
        <w:t xml:space="preserve"> </w:t>
      </w:r>
      <w:r w:rsidRPr="00C83DEF">
        <w:rPr>
          <w:rFonts w:hint="cs"/>
          <w:rtl/>
        </w:rPr>
        <w:t>الخاص بالاختبارات (إن وجدت) من أجل التأكد من صحة التنجيز.</w:t>
      </w:r>
    </w:p>
    <w:p w14:paraId="1A0F6C24" w14:textId="2AB7892E" w:rsidR="0000662F" w:rsidRDefault="00C83DEF" w:rsidP="00C83DEF">
      <w:pPr>
        <w:pStyle w:val="a9"/>
        <w:rPr>
          <w:rtl/>
        </w:rPr>
      </w:pPr>
      <w:r w:rsidRPr="00C83DEF">
        <w:rPr>
          <w:rtl/>
          <w:lang w:val="en-US"/>
        </w:rPr>
        <w:t>نعرض في الفقرات التالية شرحاً تفصيلياً لكل خدمة.</w:t>
      </w:r>
    </w:p>
    <w:p w14:paraId="565746E2" w14:textId="02284E4C" w:rsidR="00520FCC" w:rsidRPr="00747501" w:rsidRDefault="001A12B4" w:rsidP="00747501">
      <w:pPr>
        <w:pStyle w:val="1"/>
        <w:rPr>
          <w:rtl/>
          <w:lang w:val="en-US"/>
        </w:rPr>
      </w:pPr>
      <w:r>
        <w:t>-</w:t>
      </w:r>
      <w:r w:rsidR="009D37A6">
        <w:t>2</w:t>
      </w:r>
      <w:r>
        <w:t>.</w:t>
      </w:r>
      <w:r w:rsidR="00E21AB4">
        <w:t>8</w:t>
      </w:r>
      <w:r w:rsidR="008818C9" w:rsidRPr="002E4020">
        <w:rPr>
          <w:rFonts w:hint="cs"/>
          <w:rtl/>
        </w:rPr>
        <w:t xml:space="preserve"> </w:t>
      </w:r>
      <w:r w:rsidR="008818C9" w:rsidRPr="00A67D09">
        <w:rPr>
          <w:rtl/>
          <w:lang w:val="en-US"/>
        </w:rPr>
        <w:t xml:space="preserve">خدمة توليد مخططات </w:t>
      </w:r>
      <w:r w:rsidR="008818C9" w:rsidRPr="00A67D09">
        <w:rPr>
          <w:lang w:val="en-US"/>
        </w:rPr>
        <w:t>BPMN</w:t>
      </w:r>
    </w:p>
    <w:p w14:paraId="47154AA7" w14:textId="2A61C315" w:rsidR="00587D79" w:rsidRPr="00587D79" w:rsidRDefault="00587D79" w:rsidP="00633C2E">
      <w:pPr>
        <w:pStyle w:val="2"/>
        <w:rPr>
          <w:rtl/>
        </w:rPr>
      </w:pPr>
      <w:r>
        <w:t>-</w:t>
      </w:r>
      <w:r w:rsidR="00077D40">
        <w:t>1</w:t>
      </w:r>
      <w:r>
        <w:t>.2.</w:t>
      </w:r>
      <w:r w:rsidR="00E21AB4">
        <w:t>8</w:t>
      </w:r>
      <w:r w:rsidRPr="00201D55">
        <w:rPr>
          <w:rFonts w:hint="cs"/>
          <w:rtl/>
        </w:rPr>
        <w:t xml:space="preserve"> </w:t>
      </w:r>
      <w:r w:rsidR="00633C2E">
        <w:rPr>
          <w:rFonts w:hint="cs"/>
          <w:rtl/>
        </w:rPr>
        <w:t>مقدمة</w:t>
      </w:r>
    </w:p>
    <w:p w14:paraId="058B6040" w14:textId="21BF6869" w:rsidR="0096736C" w:rsidRPr="0096736C" w:rsidRDefault="0096736C" w:rsidP="0096736C">
      <w:pPr>
        <w:pStyle w:val="a9"/>
        <w:rPr>
          <w:lang w:val="en-US"/>
        </w:rPr>
      </w:pPr>
      <w:r w:rsidRPr="0096736C">
        <w:rPr>
          <w:rtl/>
        </w:rPr>
        <w:t xml:space="preserve">تم بناء هذه الخدمة باستخدام إطار العمل </w:t>
      </w:r>
      <w:r w:rsidRPr="0096736C">
        <w:rPr>
          <w:lang w:val="en-US"/>
        </w:rPr>
        <w:t>fastapi</w:t>
      </w:r>
      <w:r w:rsidRPr="0096736C">
        <w:rPr>
          <w:rtl/>
        </w:rPr>
        <w:t xml:space="preserve"> بلغة البرمجة </w:t>
      </w:r>
      <w:r w:rsidRPr="0096736C">
        <w:rPr>
          <w:lang w:val="en-US"/>
        </w:rPr>
        <w:t>python</w:t>
      </w:r>
      <w:r w:rsidRPr="0096736C">
        <w:rPr>
          <w:rtl/>
        </w:rPr>
        <w:t xml:space="preserve">، تم اختيار </w:t>
      </w:r>
      <w:r w:rsidRPr="0096736C">
        <w:rPr>
          <w:lang w:val="en-US"/>
        </w:rPr>
        <w:t>python</w:t>
      </w:r>
      <w:r w:rsidRPr="0096736C">
        <w:rPr>
          <w:rtl/>
        </w:rPr>
        <w:t xml:space="preserve"> عن غيرها من لغات البرمجة بسبب الدعم الكبير لها في مجال التعامل والاتصال مع نماذج اللغات الكبيرة إذ تحتوي على العديد من المكتبات أهمها: </w:t>
      </w:r>
      <w:r w:rsidRPr="0096736C">
        <w:rPr>
          <w:lang w:val="en-US"/>
        </w:rPr>
        <w:t>(langchain, crewAi, langFlow, groq, …)</w:t>
      </w:r>
      <w:r w:rsidRPr="0096736C">
        <w:rPr>
          <w:rtl/>
        </w:rPr>
        <w:t xml:space="preserve"> التي تساعد على بناء التطبيق بشكل سريع وتحقيق مبدأ </w:t>
      </w:r>
      <w:r w:rsidRPr="0096736C">
        <w:rPr>
          <w:lang w:val="en-US"/>
        </w:rPr>
        <w:t>don’t repeat yourself</w:t>
      </w:r>
      <w:r w:rsidRPr="0096736C">
        <w:rPr>
          <w:rtl/>
        </w:rPr>
        <w:t xml:space="preserve"> </w:t>
      </w:r>
      <w:r w:rsidRPr="0096736C">
        <w:rPr>
          <w:lang w:val="en-US"/>
        </w:rPr>
        <w:t>(DRY)</w:t>
      </w:r>
      <w:r w:rsidRPr="0096736C">
        <w:rPr>
          <w:rtl/>
        </w:rPr>
        <w:t>.</w:t>
      </w:r>
    </w:p>
    <w:p w14:paraId="0F84B5FA" w14:textId="2754583C" w:rsidR="0000662F" w:rsidRDefault="0096736C" w:rsidP="0096736C">
      <w:pPr>
        <w:pStyle w:val="a9"/>
        <w:rPr>
          <w:rtl/>
          <w:lang w:val="en-US"/>
        </w:rPr>
      </w:pPr>
      <w:r w:rsidRPr="0096736C">
        <w:rPr>
          <w:rtl/>
          <w:lang w:val="en-US"/>
        </w:rPr>
        <w:lastRenderedPageBreak/>
        <w:t xml:space="preserve">تم الاعتماد على إطار العمل </w:t>
      </w:r>
      <w:r w:rsidRPr="0096736C">
        <w:rPr>
          <w:lang w:val="en-US"/>
        </w:rPr>
        <w:t>fastapi</w:t>
      </w:r>
      <w:r w:rsidRPr="0096736C">
        <w:rPr>
          <w:rtl/>
          <w:lang w:val="en-US"/>
        </w:rPr>
        <w:t xml:space="preserve"> بدلاً من </w:t>
      </w:r>
      <w:r w:rsidRPr="0096736C">
        <w:rPr>
          <w:lang w:val="en-US"/>
        </w:rPr>
        <w:t>flask</w:t>
      </w:r>
      <w:r w:rsidRPr="0096736C">
        <w:rPr>
          <w:rtl/>
          <w:lang w:val="en-US"/>
        </w:rPr>
        <w:t xml:space="preserve"> و </w:t>
      </w:r>
      <w:r w:rsidRPr="0096736C">
        <w:rPr>
          <w:lang w:val="en-US"/>
        </w:rPr>
        <w:t>Django</w:t>
      </w:r>
      <w:r w:rsidRPr="0096736C">
        <w:rPr>
          <w:rtl/>
          <w:lang w:val="en-US"/>
        </w:rPr>
        <w:t xml:space="preserve">، لكونه إطار العمل الأسرع كأداء ضمن هذه الإطارات ولكونه مدعوماً (من حيث المكتبات والمجتمع) أكثر من </w:t>
      </w:r>
      <w:r w:rsidRPr="0096736C">
        <w:rPr>
          <w:lang w:val="en-US"/>
        </w:rPr>
        <w:t>flask</w:t>
      </w:r>
      <w:r w:rsidRPr="0096736C">
        <w:rPr>
          <w:rtl/>
          <w:lang w:val="en-US"/>
        </w:rPr>
        <w:t xml:space="preserve"> في المقام الأول، وبالرغم من أنه مدعوم بشكل أقل من </w:t>
      </w:r>
      <w:r w:rsidRPr="0096736C">
        <w:rPr>
          <w:lang w:val="en-US"/>
        </w:rPr>
        <w:t>Django</w:t>
      </w:r>
      <w:r w:rsidRPr="0096736C">
        <w:rPr>
          <w:rtl/>
          <w:lang w:val="en-US"/>
        </w:rPr>
        <w:t xml:space="preserve"> ولكنه يعد كافياً في مجال بناء </w:t>
      </w:r>
      <w:r w:rsidRPr="0096736C">
        <w:rPr>
          <w:lang w:val="en-US"/>
        </w:rPr>
        <w:t>RESTAPI</w:t>
      </w:r>
      <w:r w:rsidRPr="0096736C">
        <w:rPr>
          <w:rtl/>
          <w:lang w:val="en-US"/>
        </w:rPr>
        <w:t xml:space="preserve"> </w:t>
      </w:r>
      <w:r w:rsidRPr="0096736C">
        <w:rPr>
          <w:rFonts w:hint="cs"/>
          <w:rtl/>
          <w:lang w:val="en-US"/>
        </w:rPr>
        <w:t>ويقدم المطلوب</w:t>
      </w:r>
      <w:r w:rsidR="007F7E7C">
        <w:rPr>
          <w:rFonts w:hint="cs"/>
          <w:rtl/>
          <w:lang w:val="en-US"/>
        </w:rPr>
        <w:t>.</w:t>
      </w:r>
    </w:p>
    <w:p w14:paraId="23D92357" w14:textId="77777777" w:rsidR="0000662F" w:rsidRDefault="0000662F" w:rsidP="00A112A3">
      <w:pPr>
        <w:pStyle w:val="a9"/>
        <w:rPr>
          <w:rtl/>
          <w:lang w:val="en-US"/>
        </w:rPr>
      </w:pPr>
    </w:p>
    <w:p w14:paraId="30F87E8E" w14:textId="3FEEF1DD" w:rsidR="005D0C2D" w:rsidRPr="00587D79" w:rsidRDefault="005D0C2D" w:rsidP="005D0C2D">
      <w:pPr>
        <w:pStyle w:val="2"/>
        <w:rPr>
          <w:rtl/>
        </w:rPr>
      </w:pPr>
      <w:r>
        <w:t>-</w:t>
      </w:r>
      <w:r w:rsidR="00D30A36">
        <w:t>2</w:t>
      </w:r>
      <w:r>
        <w:t>.2.</w:t>
      </w:r>
      <w:r w:rsidR="00E21AB4">
        <w:t>8</w:t>
      </w:r>
      <w:r w:rsidRPr="00201D55">
        <w:rPr>
          <w:rFonts w:hint="cs"/>
          <w:rtl/>
        </w:rPr>
        <w:t xml:space="preserve"> </w:t>
      </w:r>
      <w:r>
        <w:rPr>
          <w:rFonts w:hint="cs"/>
          <w:rtl/>
        </w:rPr>
        <w:t>تفاصيل التنجيز</w:t>
      </w:r>
    </w:p>
    <w:p w14:paraId="7BB678BE" w14:textId="77777777" w:rsidR="001350B7" w:rsidRPr="001350B7" w:rsidRDefault="001350B7" w:rsidP="001350B7">
      <w:pPr>
        <w:pStyle w:val="a9"/>
        <w:rPr>
          <w:lang w:val="en-US"/>
        </w:rPr>
      </w:pPr>
      <w:r w:rsidRPr="001350B7">
        <w:rPr>
          <w:rtl/>
        </w:rPr>
        <w:t xml:space="preserve">يتألف النظام من قسمين، الأول هو نواة المشروع </w:t>
      </w:r>
      <w:r w:rsidRPr="001350B7">
        <w:rPr>
          <w:lang w:val="en-US"/>
        </w:rPr>
        <w:t>(core)</w:t>
      </w:r>
      <w:r w:rsidRPr="001350B7">
        <w:rPr>
          <w:rtl/>
        </w:rPr>
        <w:t xml:space="preserve"> الذي يحتوي على مجموعة من المكونات التي لا تنتمي بشكل خاص لأي شريحة تساعد جميع الشرائح على أداء مهامها، وتُعتَبر مكونات قابلة لإعادة الإستخدام </w:t>
      </w:r>
      <w:r w:rsidRPr="001350B7">
        <w:rPr>
          <w:lang w:val="en-US"/>
        </w:rPr>
        <w:t>(reuseable components)</w:t>
      </w:r>
      <w:r w:rsidRPr="001350B7">
        <w:rPr>
          <w:rtl/>
        </w:rPr>
        <w:t>.</w:t>
      </w:r>
    </w:p>
    <w:p w14:paraId="5C121E84" w14:textId="139E940A" w:rsidR="0000662F" w:rsidRPr="001350B7" w:rsidRDefault="0000662F" w:rsidP="00A112A3">
      <w:pPr>
        <w:pStyle w:val="a9"/>
        <w:rPr>
          <w:rtl/>
          <w:lang w:val="en-US"/>
        </w:rPr>
      </w:pPr>
    </w:p>
    <w:p w14:paraId="5D2B274F" w14:textId="45A205DF" w:rsidR="0000662F" w:rsidRDefault="00561031" w:rsidP="00A112A3">
      <w:pPr>
        <w:pStyle w:val="a9"/>
        <w:rPr>
          <w:rtl/>
          <w:lang w:val="en-US"/>
        </w:rPr>
      </w:pPr>
      <w:r>
        <w:rPr>
          <w:noProof/>
        </w:rPr>
        <w:drawing>
          <wp:anchor distT="0" distB="0" distL="114300" distR="114300" simplePos="0" relativeHeight="251699200" behindDoc="0" locked="0" layoutInCell="1" allowOverlap="1" wp14:anchorId="31978FC5" wp14:editId="73C8055D">
            <wp:simplePos x="0" y="0"/>
            <wp:positionH relativeFrom="margin">
              <wp:align>center</wp:align>
            </wp:positionH>
            <wp:positionV relativeFrom="paragraph">
              <wp:posOffset>4536</wp:posOffset>
            </wp:positionV>
            <wp:extent cx="3857625" cy="1376680"/>
            <wp:effectExtent l="0" t="0" r="9525" b="0"/>
            <wp:wrapSquare wrapText="bothSides"/>
            <wp:docPr id="169303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35166"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7265" t="21842" r="58013" b="56126"/>
                    <a:stretch/>
                  </pic:blipFill>
                  <pic:spPr bwMode="auto">
                    <a:xfrm>
                      <a:off x="0" y="0"/>
                      <a:ext cx="3857625" cy="1376680"/>
                    </a:xfrm>
                    <a:prstGeom prst="rect">
                      <a:avLst/>
                    </a:prstGeom>
                    <a:ln>
                      <a:noFill/>
                    </a:ln>
                    <a:extLst>
                      <a:ext uri="{53640926-AAD7-44D8-BBD7-CCE9431645EC}">
                        <a14:shadowObscured xmlns:a14="http://schemas.microsoft.com/office/drawing/2010/main"/>
                      </a:ext>
                    </a:extLst>
                  </pic:spPr>
                </pic:pic>
              </a:graphicData>
            </a:graphic>
          </wp:anchor>
        </w:drawing>
      </w:r>
    </w:p>
    <w:p w14:paraId="3BB4AE79" w14:textId="77777777" w:rsidR="0000662F" w:rsidRDefault="0000662F" w:rsidP="00A112A3">
      <w:pPr>
        <w:pStyle w:val="a9"/>
        <w:rPr>
          <w:rtl/>
          <w:lang w:val="en-US"/>
        </w:rPr>
      </w:pPr>
    </w:p>
    <w:p w14:paraId="26C4A7FD" w14:textId="77777777" w:rsidR="0000662F" w:rsidRDefault="0000662F" w:rsidP="00A112A3">
      <w:pPr>
        <w:pStyle w:val="a9"/>
        <w:rPr>
          <w:rtl/>
          <w:lang w:val="en-US"/>
        </w:rPr>
      </w:pPr>
    </w:p>
    <w:p w14:paraId="3C6CE260" w14:textId="77777777" w:rsidR="0000662F" w:rsidRDefault="0000662F" w:rsidP="00A112A3">
      <w:pPr>
        <w:pStyle w:val="a9"/>
        <w:rPr>
          <w:rtl/>
          <w:lang w:val="en-US"/>
        </w:rPr>
      </w:pPr>
    </w:p>
    <w:p w14:paraId="6DCBA480" w14:textId="77777777" w:rsidR="0000662F" w:rsidRDefault="0000662F" w:rsidP="00A112A3">
      <w:pPr>
        <w:pStyle w:val="a9"/>
        <w:rPr>
          <w:rtl/>
          <w:lang w:val="en-US"/>
        </w:rPr>
      </w:pPr>
    </w:p>
    <w:p w14:paraId="587E6025" w14:textId="77777777" w:rsidR="00166C2B" w:rsidRPr="00166C2B" w:rsidRDefault="00166C2B" w:rsidP="00166C2B">
      <w:pPr>
        <w:pStyle w:val="a9"/>
        <w:rPr>
          <w:lang w:val="en-US"/>
        </w:rPr>
      </w:pPr>
      <w:r w:rsidRPr="00166C2B">
        <w:rPr>
          <w:rtl/>
        </w:rPr>
        <w:t>تَتْبَع شرائح النظام جميعا إلى نفس الهيكلية، إذ تتألف كل شريحة من المكونات التالية:</w:t>
      </w:r>
    </w:p>
    <w:p w14:paraId="033B4B81" w14:textId="77777777" w:rsidR="00166C2B" w:rsidRPr="00166C2B" w:rsidRDefault="00166C2B" w:rsidP="00166C2B">
      <w:pPr>
        <w:pStyle w:val="a9"/>
        <w:numPr>
          <w:ilvl w:val="0"/>
          <w:numId w:val="56"/>
        </w:numPr>
        <w:rPr>
          <w:rtl/>
        </w:rPr>
      </w:pPr>
      <w:r w:rsidRPr="00166C2B">
        <w:rPr>
          <w:lang w:val="en-US"/>
        </w:rPr>
        <w:t>ReadMe file</w:t>
      </w:r>
      <w:r w:rsidRPr="00166C2B">
        <w:rPr>
          <w:rtl/>
        </w:rPr>
        <w:t>: يحتوي على توصيف نصي للشريحة وما تقوم به.</w:t>
      </w:r>
    </w:p>
    <w:p w14:paraId="14CC591A" w14:textId="77777777" w:rsidR="00166C2B" w:rsidRPr="00166C2B" w:rsidRDefault="00166C2B" w:rsidP="00166C2B">
      <w:pPr>
        <w:pStyle w:val="a9"/>
        <w:numPr>
          <w:ilvl w:val="0"/>
          <w:numId w:val="56"/>
        </w:numPr>
      </w:pPr>
      <w:r w:rsidRPr="00166C2B">
        <w:rPr>
          <w:lang w:val="en-US"/>
        </w:rPr>
        <w:t>Contracts</w:t>
      </w:r>
      <w:r w:rsidRPr="00166C2B">
        <w:rPr>
          <w:rtl/>
        </w:rPr>
        <w:t>: يحتوي على الأنماط التي تستقبلها وتعيدها هذه الشريحة عند الطلب.</w:t>
      </w:r>
    </w:p>
    <w:p w14:paraId="7E82E7A0" w14:textId="77777777" w:rsidR="00166C2B" w:rsidRPr="00166C2B" w:rsidRDefault="00166C2B" w:rsidP="00166C2B">
      <w:pPr>
        <w:pStyle w:val="a9"/>
        <w:numPr>
          <w:ilvl w:val="0"/>
          <w:numId w:val="56"/>
        </w:numPr>
      </w:pPr>
      <w:r w:rsidRPr="00166C2B">
        <w:rPr>
          <w:lang w:val="en-US"/>
        </w:rPr>
        <w:t>Validator</w:t>
      </w:r>
      <w:r w:rsidRPr="00166C2B">
        <w:rPr>
          <w:rtl/>
        </w:rPr>
        <w:t>: يحتوي على المعالجات التي يتم تطبيقها على الطلب الوارد للتأكد من صحته.</w:t>
      </w:r>
    </w:p>
    <w:p w14:paraId="7EFCEA45" w14:textId="4A757FD4" w:rsidR="00166C2B" w:rsidRPr="00166C2B" w:rsidRDefault="00166C2B" w:rsidP="00166C2B">
      <w:pPr>
        <w:pStyle w:val="a9"/>
        <w:numPr>
          <w:ilvl w:val="0"/>
          <w:numId w:val="56"/>
        </w:numPr>
      </w:pPr>
      <w:r w:rsidRPr="00166C2B">
        <w:rPr>
          <w:lang w:val="en-US"/>
        </w:rPr>
        <w:t>Models</w:t>
      </w:r>
      <w:r w:rsidRPr="00166C2B">
        <w:rPr>
          <w:rtl/>
        </w:rPr>
        <w:t xml:space="preserve">: يحتوي على الأنماط التي ستتعامل معها الشريحة لتطبيق منطق </w:t>
      </w:r>
      <w:r w:rsidRPr="00166C2B">
        <w:rPr>
          <w:lang w:val="en-US"/>
        </w:rPr>
        <w:t>(</w:t>
      </w:r>
      <w:r w:rsidR="000346D3" w:rsidRPr="00166C2B">
        <w:rPr>
          <w:lang w:val="en-US"/>
        </w:rPr>
        <w:t>Business</w:t>
      </w:r>
      <w:r w:rsidRPr="00166C2B">
        <w:rPr>
          <w:lang w:val="en-US"/>
        </w:rPr>
        <w:t xml:space="preserve"> Logic)</w:t>
      </w:r>
      <w:r w:rsidRPr="00166C2B">
        <w:rPr>
          <w:rtl/>
        </w:rPr>
        <w:t xml:space="preserve"> معين.</w:t>
      </w:r>
    </w:p>
    <w:p w14:paraId="47B450BA" w14:textId="271E647B" w:rsidR="00166C2B" w:rsidRPr="00166C2B" w:rsidRDefault="001F7C08" w:rsidP="00166C2B">
      <w:pPr>
        <w:pStyle w:val="a9"/>
        <w:numPr>
          <w:ilvl w:val="0"/>
          <w:numId w:val="56"/>
        </w:numPr>
      </w:pPr>
      <w:r>
        <w:t>Mapping</w:t>
      </w:r>
      <w:r>
        <w:rPr>
          <w:rtl/>
        </w:rPr>
        <w:t>:</w:t>
      </w:r>
      <w:r w:rsidR="00166C2B" w:rsidRPr="00166C2B">
        <w:rPr>
          <w:rtl/>
        </w:rPr>
        <w:t xml:space="preserve"> يحتوي على منطق تحويل الأنماط بين </w:t>
      </w:r>
      <w:r w:rsidR="00166C2B" w:rsidRPr="00166C2B">
        <w:rPr>
          <w:lang w:val="en-US"/>
        </w:rPr>
        <w:t>Contracts</w:t>
      </w:r>
      <w:r w:rsidR="00166C2B" w:rsidRPr="00166C2B">
        <w:rPr>
          <w:rtl/>
        </w:rPr>
        <w:t xml:space="preserve"> و</w:t>
      </w:r>
      <w:r w:rsidR="00166C2B" w:rsidRPr="00166C2B">
        <w:rPr>
          <w:lang w:val="en-US"/>
        </w:rPr>
        <w:t>Models</w:t>
      </w:r>
      <w:r w:rsidR="00166C2B" w:rsidRPr="00166C2B">
        <w:rPr>
          <w:rtl/>
        </w:rPr>
        <w:t xml:space="preserve"> وبالعكس.</w:t>
      </w:r>
    </w:p>
    <w:p w14:paraId="6B89CC8E" w14:textId="77777777" w:rsidR="00166C2B" w:rsidRPr="00166C2B" w:rsidRDefault="00166C2B" w:rsidP="00166C2B">
      <w:pPr>
        <w:pStyle w:val="a9"/>
        <w:numPr>
          <w:ilvl w:val="0"/>
          <w:numId w:val="56"/>
        </w:numPr>
      </w:pPr>
      <w:r w:rsidRPr="00166C2B">
        <w:rPr>
          <w:lang w:val="en-US"/>
        </w:rPr>
        <w:t>Tasks</w:t>
      </w:r>
      <w:r w:rsidRPr="00166C2B">
        <w:rPr>
          <w:rtl/>
        </w:rPr>
        <w:t xml:space="preserve">: تحتوي على ملفات تحتوي على التوجيهات النصية التي سيتم إرسالها للنموذج اللغوي، حيث أن وضعها في ملفات يسهل عملية تعديلها من أجل الوصول لتوجيهات أفضل بدون الحاجة لتعديل الرماز المصدري </w:t>
      </w:r>
      <w:r w:rsidRPr="00166C2B">
        <w:rPr>
          <w:lang w:val="en-US"/>
        </w:rPr>
        <w:t>(source code)</w:t>
      </w:r>
      <w:r w:rsidRPr="00166C2B">
        <w:rPr>
          <w:rtl/>
        </w:rPr>
        <w:t>.</w:t>
      </w:r>
    </w:p>
    <w:p w14:paraId="20794D63" w14:textId="43E1C413" w:rsidR="00166C2B" w:rsidRPr="00166C2B" w:rsidRDefault="00166C2B" w:rsidP="00166C2B">
      <w:pPr>
        <w:pStyle w:val="a9"/>
        <w:numPr>
          <w:ilvl w:val="0"/>
          <w:numId w:val="56"/>
        </w:numPr>
      </w:pPr>
      <w:r w:rsidRPr="00166C2B">
        <w:rPr>
          <w:lang w:val="en-US"/>
        </w:rPr>
        <w:lastRenderedPageBreak/>
        <w:t>Service</w:t>
      </w:r>
      <w:r w:rsidRPr="00166C2B">
        <w:rPr>
          <w:rtl/>
        </w:rPr>
        <w:t xml:space="preserve">: تحتوي على المنطق الأساسي للشريحة إذ تعتبر المكان الأساسي الذي يتم فيه تطبيق منطق العمل الخاص بالشريحة فيه </w:t>
      </w:r>
      <w:r w:rsidRPr="00166C2B">
        <w:rPr>
          <w:lang w:val="en-US"/>
        </w:rPr>
        <w:t>(</w:t>
      </w:r>
      <w:r w:rsidR="00F863CE" w:rsidRPr="00166C2B">
        <w:rPr>
          <w:lang w:val="en-US"/>
        </w:rPr>
        <w:t>Business</w:t>
      </w:r>
      <w:r w:rsidRPr="00166C2B">
        <w:rPr>
          <w:lang w:val="en-US"/>
        </w:rPr>
        <w:t xml:space="preserve"> Logic)</w:t>
      </w:r>
      <w:r w:rsidRPr="00166C2B">
        <w:rPr>
          <w:rtl/>
        </w:rPr>
        <w:t>.</w:t>
      </w:r>
    </w:p>
    <w:p w14:paraId="689A94B9" w14:textId="77777777" w:rsidR="00166C2B" w:rsidRPr="00166C2B" w:rsidRDefault="00166C2B" w:rsidP="00166C2B">
      <w:pPr>
        <w:pStyle w:val="a9"/>
        <w:numPr>
          <w:ilvl w:val="0"/>
          <w:numId w:val="56"/>
        </w:numPr>
      </w:pPr>
      <w:r w:rsidRPr="00166C2B">
        <w:rPr>
          <w:lang w:val="en-US"/>
        </w:rPr>
        <w:t>Router</w:t>
      </w:r>
      <w:r w:rsidRPr="00166C2B">
        <w:rPr>
          <w:rtl/>
        </w:rPr>
        <w:t xml:space="preserve">: يتم فيه استدعاء هذه المكونات وتنسيق التواصل فيما بينها من خلاله، كما يتم تعريف مسار طلب </w:t>
      </w:r>
      <w:r w:rsidRPr="00166C2B">
        <w:rPr>
          <w:lang w:val="en-US"/>
        </w:rPr>
        <w:t>Http</w:t>
      </w:r>
      <w:r w:rsidRPr="00166C2B">
        <w:rPr>
          <w:rtl/>
        </w:rPr>
        <w:t xml:space="preserve"> من خلال هذا المكون.</w:t>
      </w:r>
    </w:p>
    <w:p w14:paraId="0D485B2C" w14:textId="7CE926AE" w:rsidR="00166C2B" w:rsidRPr="00166C2B" w:rsidRDefault="00166C2B" w:rsidP="00166C2B">
      <w:pPr>
        <w:pStyle w:val="a9"/>
      </w:pPr>
      <w:r w:rsidRPr="00166C2B">
        <w:rPr>
          <w:noProof/>
        </w:rPr>
        <w:drawing>
          <wp:anchor distT="0" distB="0" distL="114300" distR="114300" simplePos="0" relativeHeight="251701248" behindDoc="0" locked="0" layoutInCell="1" allowOverlap="1" wp14:anchorId="6CF0F182" wp14:editId="2055213F">
            <wp:simplePos x="0" y="0"/>
            <wp:positionH relativeFrom="margin">
              <wp:align>center</wp:align>
            </wp:positionH>
            <wp:positionV relativeFrom="paragraph">
              <wp:posOffset>0</wp:posOffset>
            </wp:positionV>
            <wp:extent cx="4175760" cy="4341495"/>
            <wp:effectExtent l="0" t="0" r="0" b="1905"/>
            <wp:wrapSquare wrapText="bothSides"/>
            <wp:docPr id="45237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l="8150" t="16281" r="54938" b="15492"/>
                    <a:stretch>
                      <a:fillRect/>
                    </a:stretch>
                  </pic:blipFill>
                  <pic:spPr bwMode="auto">
                    <a:xfrm>
                      <a:off x="0" y="0"/>
                      <a:ext cx="4175760" cy="4341495"/>
                    </a:xfrm>
                    <a:prstGeom prst="rect">
                      <a:avLst/>
                    </a:prstGeom>
                    <a:noFill/>
                  </pic:spPr>
                </pic:pic>
              </a:graphicData>
            </a:graphic>
            <wp14:sizeRelH relativeFrom="margin">
              <wp14:pctWidth>0</wp14:pctWidth>
            </wp14:sizeRelH>
            <wp14:sizeRelV relativeFrom="margin">
              <wp14:pctHeight>0</wp14:pctHeight>
            </wp14:sizeRelV>
          </wp:anchor>
        </w:drawing>
      </w:r>
    </w:p>
    <w:p w14:paraId="2BDE51EB" w14:textId="77777777" w:rsidR="00166C2B" w:rsidRPr="00166C2B" w:rsidRDefault="00166C2B" w:rsidP="00166C2B">
      <w:pPr>
        <w:pStyle w:val="a9"/>
      </w:pPr>
    </w:p>
    <w:p w14:paraId="0AF98149" w14:textId="77777777" w:rsidR="00166C2B" w:rsidRPr="00166C2B" w:rsidRDefault="00166C2B" w:rsidP="00166C2B">
      <w:pPr>
        <w:pStyle w:val="a9"/>
      </w:pPr>
    </w:p>
    <w:p w14:paraId="20E189FD" w14:textId="77777777" w:rsidR="00166C2B" w:rsidRPr="00166C2B" w:rsidRDefault="00166C2B" w:rsidP="00166C2B">
      <w:pPr>
        <w:pStyle w:val="a9"/>
      </w:pPr>
    </w:p>
    <w:p w14:paraId="077778CB" w14:textId="77777777" w:rsidR="00166C2B" w:rsidRPr="00166C2B" w:rsidRDefault="00166C2B" w:rsidP="00166C2B">
      <w:pPr>
        <w:pStyle w:val="a9"/>
      </w:pPr>
    </w:p>
    <w:p w14:paraId="0D61BAF9" w14:textId="77777777" w:rsidR="00166C2B" w:rsidRPr="00166C2B" w:rsidRDefault="00166C2B" w:rsidP="00166C2B">
      <w:pPr>
        <w:pStyle w:val="a9"/>
      </w:pPr>
    </w:p>
    <w:p w14:paraId="794E90E9" w14:textId="77777777" w:rsidR="00166C2B" w:rsidRPr="00166C2B" w:rsidRDefault="00166C2B" w:rsidP="00166C2B">
      <w:pPr>
        <w:pStyle w:val="a9"/>
      </w:pPr>
    </w:p>
    <w:p w14:paraId="561A2C29" w14:textId="77777777" w:rsidR="00166C2B" w:rsidRPr="00166C2B" w:rsidRDefault="00166C2B" w:rsidP="00166C2B">
      <w:pPr>
        <w:pStyle w:val="a9"/>
      </w:pPr>
    </w:p>
    <w:p w14:paraId="451D01ED" w14:textId="77777777" w:rsidR="00166C2B" w:rsidRPr="00166C2B" w:rsidRDefault="00166C2B" w:rsidP="00166C2B">
      <w:pPr>
        <w:pStyle w:val="a9"/>
      </w:pPr>
    </w:p>
    <w:p w14:paraId="04DFC38F" w14:textId="77777777" w:rsidR="00166C2B" w:rsidRPr="00166C2B" w:rsidRDefault="00166C2B" w:rsidP="00166C2B">
      <w:pPr>
        <w:pStyle w:val="a9"/>
      </w:pPr>
    </w:p>
    <w:p w14:paraId="175DEBFD" w14:textId="77777777" w:rsidR="00166C2B" w:rsidRPr="00166C2B" w:rsidRDefault="00166C2B" w:rsidP="00166C2B">
      <w:pPr>
        <w:pStyle w:val="a9"/>
      </w:pPr>
    </w:p>
    <w:p w14:paraId="093314BE" w14:textId="77777777" w:rsidR="00166C2B" w:rsidRPr="00166C2B" w:rsidRDefault="00166C2B" w:rsidP="00166C2B">
      <w:pPr>
        <w:pStyle w:val="a9"/>
      </w:pPr>
    </w:p>
    <w:p w14:paraId="07AF699C" w14:textId="77777777" w:rsidR="00166C2B" w:rsidRPr="00166C2B" w:rsidRDefault="00166C2B" w:rsidP="00166C2B">
      <w:pPr>
        <w:pStyle w:val="a9"/>
      </w:pPr>
    </w:p>
    <w:p w14:paraId="6F733C11" w14:textId="77777777" w:rsidR="00166C2B" w:rsidRPr="00166C2B" w:rsidRDefault="00166C2B" w:rsidP="00166C2B">
      <w:pPr>
        <w:pStyle w:val="a9"/>
      </w:pPr>
    </w:p>
    <w:p w14:paraId="32D4536F" w14:textId="77777777" w:rsidR="00166C2B" w:rsidRPr="00166C2B" w:rsidRDefault="00166C2B" w:rsidP="00166C2B">
      <w:pPr>
        <w:pStyle w:val="a9"/>
      </w:pPr>
    </w:p>
    <w:p w14:paraId="16919B86" w14:textId="45E8F033" w:rsidR="00166C2B" w:rsidRPr="00166C2B" w:rsidRDefault="00166C2B" w:rsidP="00166C2B">
      <w:pPr>
        <w:pStyle w:val="a9"/>
      </w:pPr>
      <w:r w:rsidRPr="00166C2B">
        <w:rPr>
          <w:noProof/>
        </w:rPr>
        <mc:AlternateContent>
          <mc:Choice Requires="wps">
            <w:drawing>
              <wp:anchor distT="0" distB="0" distL="114300" distR="114300" simplePos="0" relativeHeight="251702272" behindDoc="0" locked="0" layoutInCell="1" allowOverlap="1" wp14:anchorId="726E0A99" wp14:editId="28BBC107">
                <wp:simplePos x="0" y="0"/>
                <wp:positionH relativeFrom="margin">
                  <wp:align>center</wp:align>
                </wp:positionH>
                <wp:positionV relativeFrom="paragraph">
                  <wp:posOffset>12065</wp:posOffset>
                </wp:positionV>
                <wp:extent cx="4152900" cy="331470"/>
                <wp:effectExtent l="0" t="0" r="0" b="0"/>
                <wp:wrapSquare wrapText="bothSides"/>
                <wp:docPr id="1857984331" name="Text Box 27"/>
                <wp:cNvGraphicFramePr/>
                <a:graphic xmlns:a="http://schemas.openxmlformats.org/drawingml/2006/main">
                  <a:graphicData uri="http://schemas.microsoft.com/office/word/2010/wordprocessingShape">
                    <wps:wsp>
                      <wps:cNvSpPr txBox="1"/>
                      <wps:spPr>
                        <a:xfrm>
                          <a:off x="0" y="0"/>
                          <a:ext cx="4152900" cy="331470"/>
                        </a:xfrm>
                        <a:prstGeom prst="rect">
                          <a:avLst/>
                        </a:prstGeom>
                        <a:solidFill>
                          <a:prstClr val="white"/>
                        </a:solidFill>
                        <a:ln>
                          <a:noFill/>
                        </a:ln>
                      </wps:spPr>
                      <wps:txbx>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w:t>
                            </w:r>
                            <w:r>
                              <w:rPr>
                                <w:rtl/>
                              </w:rPr>
                              <w:t>مكونات الشريحة الواحدة ضمن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0A99" id="_x0000_s1038" type="#_x0000_t202" style="position:absolute;left:0;text-align:left;margin-left:0;margin-top:.95pt;width:327pt;height:26.1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" stroked="f">
                <v:textbox inset="0,0,0,0">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w:t>
                      </w:r>
                      <w:r>
                        <w:rPr>
                          <w:rtl/>
                        </w:rPr>
                        <w:t>مكونات الشريحة الواحدة ضمن النظام.</w:t>
                      </w:r>
                    </w:p>
                  </w:txbxContent>
                </v:textbox>
                <w10:wrap type="square" anchorx="margin"/>
              </v:shape>
            </w:pict>
          </mc:Fallback>
        </mc:AlternateContent>
      </w:r>
    </w:p>
    <w:p w14:paraId="6B08211E" w14:textId="77777777" w:rsidR="00166C2B" w:rsidRPr="00166C2B" w:rsidRDefault="00166C2B" w:rsidP="00166C2B">
      <w:pPr>
        <w:pStyle w:val="a9"/>
      </w:pPr>
    </w:p>
    <w:p w14:paraId="31EB7A01" w14:textId="77777777" w:rsidR="00166C2B" w:rsidRDefault="00166C2B" w:rsidP="00166C2B">
      <w:pPr>
        <w:pStyle w:val="a9"/>
      </w:pPr>
    </w:p>
    <w:p w14:paraId="50E4F849" w14:textId="77777777" w:rsidR="00CF18F0" w:rsidRDefault="00CF18F0" w:rsidP="00166C2B">
      <w:pPr>
        <w:pStyle w:val="a9"/>
      </w:pPr>
    </w:p>
    <w:p w14:paraId="10AB1FD5" w14:textId="77777777" w:rsidR="00CF18F0" w:rsidRDefault="00CF18F0" w:rsidP="00166C2B">
      <w:pPr>
        <w:pStyle w:val="a9"/>
        <w:rPr>
          <w:rtl/>
        </w:rPr>
      </w:pPr>
    </w:p>
    <w:p w14:paraId="55E3169F" w14:textId="340C319B" w:rsidR="00051EF9" w:rsidRPr="00051EF9" w:rsidRDefault="00474380" w:rsidP="00624446">
      <w:pPr>
        <w:pStyle w:val="1"/>
        <w:rPr>
          <w:lang w:val="en-US"/>
        </w:rPr>
      </w:pPr>
      <w:r>
        <w:lastRenderedPageBreak/>
        <w:t>-</w:t>
      </w:r>
      <w:r w:rsidR="00CD34B7">
        <w:t>3</w:t>
      </w:r>
      <w:r>
        <w:t>.</w:t>
      </w:r>
      <w:r w:rsidR="00E21AB4">
        <w:t>8</w:t>
      </w:r>
      <w:r w:rsidRPr="002E4020">
        <w:rPr>
          <w:rFonts w:hint="cs"/>
          <w:rtl/>
        </w:rPr>
        <w:t xml:space="preserve"> </w:t>
      </w:r>
      <w:r w:rsidR="00051EF9" w:rsidRPr="00051EF9">
        <w:rPr>
          <w:rFonts w:hint="cs"/>
          <w:rtl/>
        </w:rPr>
        <w:t xml:space="preserve">خدمة التخزين </w:t>
      </w:r>
    </w:p>
    <w:p w14:paraId="03E7A5AF" w14:textId="64B290FE" w:rsidR="00051EF9" w:rsidRPr="00051EF9" w:rsidRDefault="00051EF9" w:rsidP="00051EF9">
      <w:pPr>
        <w:pStyle w:val="a9"/>
        <w:rPr>
          <w:rtl/>
        </w:rPr>
      </w:pPr>
      <w:r w:rsidRPr="00051EF9">
        <w:rPr>
          <w:rtl/>
        </w:rPr>
        <w:t xml:space="preserve">تم بناء هذه الخدمة باستخدام لغة البرمجة </w:t>
      </w:r>
      <w:r w:rsidRPr="00051EF9">
        <w:rPr>
          <w:lang w:val="en-US"/>
        </w:rPr>
        <w:t>go</w:t>
      </w:r>
      <w:r w:rsidRPr="00051EF9">
        <w:rPr>
          <w:rtl/>
        </w:rPr>
        <w:t xml:space="preserve"> التي تعتبر أحد أسرع اللغات من ناحية الأداء في مجال الويب. تم اعتماد هذه اللغة بشكل أساسي لأن عنق الزجاجة </w:t>
      </w:r>
      <w:r w:rsidRPr="00051EF9">
        <w:rPr>
          <w:lang w:val="en-US"/>
        </w:rPr>
        <w:t xml:space="preserve"> (bottleneck)</w:t>
      </w:r>
      <w:r w:rsidRPr="00051EF9">
        <w:rPr>
          <w:rtl/>
        </w:rPr>
        <w:t>ضمن النظام سيكون حفظ واسترجاع المخططات التي يعمل عليها مستخدمو النظام، لذا كان لابد من استخدام هذه اللغة ذات الأداء القوي.</w:t>
      </w:r>
    </w:p>
    <w:p w14:paraId="68CBEED5" w14:textId="77777777" w:rsidR="00051EF9" w:rsidRDefault="00051EF9" w:rsidP="00051EF9">
      <w:pPr>
        <w:pStyle w:val="a9"/>
      </w:pPr>
      <w:r w:rsidRPr="00051EF9">
        <w:rPr>
          <w:rtl/>
        </w:rPr>
        <w:t xml:space="preserve">تم استخدام قاعدة المعطيات </w:t>
      </w:r>
      <w:proofErr w:type="spellStart"/>
      <w:r w:rsidRPr="00051EF9">
        <w:rPr>
          <w:lang w:val="en-US"/>
        </w:rPr>
        <w:t>mongodb</w:t>
      </w:r>
      <w:proofErr w:type="spellEnd"/>
      <w:r w:rsidRPr="00051EF9">
        <w:rPr>
          <w:rtl/>
        </w:rPr>
        <w:t xml:space="preserve"> التي تتبع منهجية </w:t>
      </w:r>
      <w:proofErr w:type="spellStart"/>
      <w:r w:rsidRPr="00051EF9">
        <w:rPr>
          <w:lang w:val="en-US"/>
        </w:rPr>
        <w:t>nosql</w:t>
      </w:r>
      <w:proofErr w:type="spellEnd"/>
      <w:r w:rsidRPr="00051EF9">
        <w:rPr>
          <w:rtl/>
        </w:rPr>
        <w:t xml:space="preserve"> لتخزين هذه الموارد، حيث يعتبر نمط المعطيات المراد تخزينه غير قابل للهيكلة باستخدام نماذج قواعد المعطيات العلائقية التقليدية. لذا نجد أن الحاجة أدت إلى استخدام مثل هذا النوع من قواعد المعطيات.</w:t>
      </w:r>
    </w:p>
    <w:p w14:paraId="1DE51DEA" w14:textId="77777777" w:rsidR="000561A9" w:rsidRDefault="000561A9" w:rsidP="00051EF9">
      <w:pPr>
        <w:pStyle w:val="a9"/>
      </w:pPr>
    </w:p>
    <w:p w14:paraId="72964D6C" w14:textId="3AF44DDF" w:rsidR="00051EF9" w:rsidRPr="00051EF9" w:rsidRDefault="002C0EA7" w:rsidP="008F45D7">
      <w:pPr>
        <w:pStyle w:val="1"/>
        <w:rPr>
          <w:lang w:val="en-US"/>
        </w:rPr>
      </w:pPr>
      <w:r>
        <w:t>-</w:t>
      </w:r>
      <w:r w:rsidR="008F45D7">
        <w:t>4</w:t>
      </w:r>
      <w:r>
        <w:t>.</w:t>
      </w:r>
      <w:r w:rsidR="00E21AB4">
        <w:t>8</w:t>
      </w:r>
      <w:r w:rsidRPr="002E4020">
        <w:rPr>
          <w:rFonts w:hint="cs"/>
          <w:rtl/>
        </w:rPr>
        <w:t xml:space="preserve"> </w:t>
      </w:r>
      <w:r w:rsidR="00051EF9" w:rsidRPr="00051EF9">
        <w:rPr>
          <w:rFonts w:hint="cs"/>
          <w:rtl/>
        </w:rPr>
        <w:t>خدمة إدارة عمليات النظام</w:t>
      </w:r>
    </w:p>
    <w:p w14:paraId="46E0B7B0" w14:textId="70FA5A2B" w:rsidR="003A289F" w:rsidRPr="00611FC8" w:rsidRDefault="003A289F" w:rsidP="00611FC8">
      <w:pPr>
        <w:pStyle w:val="a9"/>
        <w:rPr>
          <w:b/>
          <w:bCs/>
          <w:rtl/>
          <w:lang w:val="en-US"/>
        </w:rPr>
      </w:pPr>
      <w:r w:rsidRPr="003A289F">
        <w:rPr>
          <w:b/>
          <w:bCs/>
          <w:lang w:val="en-US"/>
        </w:rPr>
        <w:t>-1.</w:t>
      </w:r>
      <w:r>
        <w:rPr>
          <w:b/>
          <w:bCs/>
          <w:lang w:val="en-US"/>
        </w:rPr>
        <w:t>4</w:t>
      </w:r>
      <w:r w:rsidRPr="003A289F">
        <w:rPr>
          <w:b/>
          <w:bCs/>
          <w:lang w:val="en-US"/>
        </w:rPr>
        <w:t>.</w:t>
      </w:r>
      <w:r w:rsidR="00E21AB4">
        <w:rPr>
          <w:b/>
          <w:bCs/>
          <w:lang w:val="en-US"/>
        </w:rPr>
        <w:t>8</w:t>
      </w:r>
      <w:r w:rsidRPr="003A289F">
        <w:rPr>
          <w:b/>
          <w:bCs/>
          <w:rtl/>
        </w:rPr>
        <w:t xml:space="preserve"> </w:t>
      </w:r>
      <w:r w:rsidRPr="003A289F">
        <w:rPr>
          <w:rFonts w:hint="cs"/>
          <w:b/>
          <w:bCs/>
          <w:rtl/>
        </w:rPr>
        <w:t>مقدمة</w:t>
      </w:r>
    </w:p>
    <w:p w14:paraId="0B252598" w14:textId="038600FE" w:rsidR="00051EF9" w:rsidRPr="00051EF9" w:rsidRDefault="00051EF9" w:rsidP="00051EF9">
      <w:pPr>
        <w:pStyle w:val="a9"/>
        <w:rPr>
          <w:rtl/>
        </w:rPr>
      </w:pPr>
      <w:r w:rsidRPr="00051EF9">
        <w:rPr>
          <w:rtl/>
        </w:rPr>
        <w:t xml:space="preserve">تم بناء هذه الخدمة باستخدام إطار العمل </w:t>
      </w:r>
      <w:r w:rsidRPr="00051EF9">
        <w:rPr>
          <w:lang w:val="en-US"/>
        </w:rPr>
        <w:t>ASP.NET</w:t>
      </w:r>
      <w:r w:rsidRPr="00051EF9">
        <w:rPr>
          <w:rtl/>
        </w:rPr>
        <w:t xml:space="preserve"> الذي يعتبر من أفضل أطر العمل خصوصاً في المشاريع الكبيرة التي تحتوي على منطق عمل كبير ويجب معالجته بأسلوب قابل للتوسع والاختبار.</w:t>
      </w:r>
    </w:p>
    <w:p w14:paraId="2B1FE75A" w14:textId="77777777" w:rsidR="00051EF9" w:rsidRDefault="00051EF9" w:rsidP="00051EF9">
      <w:pPr>
        <w:pStyle w:val="a9"/>
      </w:pPr>
      <w:r w:rsidRPr="00051EF9">
        <w:rPr>
          <w:rtl/>
        </w:rPr>
        <w:t xml:space="preserve">تم استخدام قاعدة المعطيات </w:t>
      </w:r>
      <w:proofErr w:type="spellStart"/>
      <w:r w:rsidRPr="00051EF9">
        <w:rPr>
          <w:lang w:val="en-US"/>
        </w:rPr>
        <w:t>postgresql</w:t>
      </w:r>
      <w:proofErr w:type="spellEnd"/>
      <w:r w:rsidRPr="00051EF9">
        <w:rPr>
          <w:rtl/>
        </w:rPr>
        <w:t xml:space="preserve"> العلائقية التي تعتبر أحد أقوى قواعد المعطيات مفتوحة المصدر، حيث أن تصميم النظام يفرض استخدام قاعدة معطيات علائقية لتخزين المعطيات الخاصة به.</w:t>
      </w:r>
    </w:p>
    <w:p w14:paraId="3CF7892D" w14:textId="77777777" w:rsidR="00923855" w:rsidRPr="00051EF9" w:rsidRDefault="00923855" w:rsidP="00051EF9">
      <w:pPr>
        <w:pStyle w:val="a9"/>
        <w:rPr>
          <w:lang w:val="en-US"/>
        </w:rPr>
      </w:pPr>
    </w:p>
    <w:p w14:paraId="1AC107FA" w14:textId="022D9107" w:rsidR="00051EF9" w:rsidRPr="00051EF9" w:rsidRDefault="00CC6D28" w:rsidP="00793045">
      <w:pPr>
        <w:pStyle w:val="a9"/>
        <w:rPr>
          <w:b/>
          <w:bCs/>
          <w:rtl/>
          <w:lang w:val="en-US"/>
        </w:rPr>
      </w:pPr>
      <w:r w:rsidRPr="003A289F">
        <w:rPr>
          <w:b/>
          <w:bCs/>
          <w:lang w:val="en-US"/>
        </w:rPr>
        <w:t>-</w:t>
      </w:r>
      <w:r w:rsidR="00793045">
        <w:rPr>
          <w:b/>
          <w:bCs/>
          <w:lang w:val="en-US"/>
        </w:rPr>
        <w:t>2</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تنجيز الخدمة</w:t>
      </w:r>
    </w:p>
    <w:p w14:paraId="7A5BBA51" w14:textId="77777777" w:rsidR="00051EF9" w:rsidRPr="00051EF9" w:rsidRDefault="00051EF9" w:rsidP="00051EF9">
      <w:pPr>
        <w:pStyle w:val="a9"/>
        <w:rPr>
          <w:rtl/>
        </w:rPr>
      </w:pPr>
      <w:r w:rsidRPr="00051EF9">
        <w:rPr>
          <w:rtl/>
        </w:rPr>
        <w:t xml:space="preserve">تتكون الخدمة من مكونين أساسيين، نواة المشروع </w:t>
      </w:r>
      <w:r w:rsidRPr="00051EF9">
        <w:rPr>
          <w:lang w:val="en-US"/>
        </w:rPr>
        <w:t>(Core)</w:t>
      </w:r>
      <w:r w:rsidRPr="00051EF9">
        <w:rPr>
          <w:rtl/>
        </w:rPr>
        <w:t xml:space="preserve"> الذي يحتوي على المعالجات الأساسية لمنطق العمل والواجهات البرمجية التي تعبر عن الخدمات الخارجية </w:t>
      </w:r>
      <w:r w:rsidRPr="00051EF9">
        <w:rPr>
          <w:lang w:val="en-US"/>
        </w:rPr>
        <w:t>(Ports)</w:t>
      </w:r>
      <w:r w:rsidRPr="00051EF9">
        <w:rPr>
          <w:rtl/>
        </w:rPr>
        <w:t xml:space="preserve"> والمحولات </w:t>
      </w:r>
      <w:r w:rsidRPr="00051EF9">
        <w:rPr>
          <w:lang w:val="en-US"/>
        </w:rPr>
        <w:t>(Adapters)</w:t>
      </w:r>
      <w:r w:rsidRPr="00051EF9">
        <w:rPr>
          <w:rtl/>
        </w:rPr>
        <w:t xml:space="preserve"> التي تقوم بتنجيز واجهات الخدمات الخارجية.</w:t>
      </w:r>
    </w:p>
    <w:p w14:paraId="2C07A49F" w14:textId="35400DB3" w:rsidR="00051EF9" w:rsidRPr="00051EF9" w:rsidRDefault="00051EF9" w:rsidP="00051EF9">
      <w:pPr>
        <w:pStyle w:val="a9"/>
        <w:rPr>
          <w:rtl/>
        </w:rPr>
      </w:pPr>
      <w:r w:rsidRPr="00051EF9">
        <w:rPr>
          <w:rtl/>
        </w:rPr>
        <w:t xml:space="preserve">تقدم الخدمة واجهة تخاطب </w:t>
      </w:r>
      <w:r w:rsidR="008D2F56" w:rsidRPr="00051EF9">
        <w:rPr>
          <w:lang w:val="en-US"/>
        </w:rPr>
        <w:t>Rest API</w:t>
      </w:r>
      <w:r w:rsidRPr="00051EF9">
        <w:rPr>
          <w:rtl/>
        </w:rPr>
        <w:t xml:space="preserve"> يمكن الاتصال لها من خلال إرسال طلبات </w:t>
      </w:r>
      <w:r w:rsidRPr="00051EF9">
        <w:rPr>
          <w:lang w:val="en-US"/>
        </w:rPr>
        <w:t>Http</w:t>
      </w:r>
      <w:r w:rsidRPr="00051EF9">
        <w:rPr>
          <w:rtl/>
        </w:rPr>
        <w:t>، وتتألف من مجموعة من الطبقات وهي:</w:t>
      </w:r>
    </w:p>
    <w:p w14:paraId="3C433085" w14:textId="77777777" w:rsidR="00051EF9" w:rsidRPr="00051EF9" w:rsidRDefault="00051EF9" w:rsidP="00051EF9">
      <w:pPr>
        <w:pStyle w:val="a9"/>
        <w:numPr>
          <w:ilvl w:val="0"/>
          <w:numId w:val="57"/>
        </w:numPr>
        <w:rPr>
          <w:rtl/>
        </w:rPr>
      </w:pPr>
      <w:r w:rsidRPr="00051EF9">
        <w:rPr>
          <w:lang w:val="en-US"/>
        </w:rPr>
        <w:t>Shared Kenel</w:t>
      </w:r>
      <w:r w:rsidRPr="00051EF9">
        <w:rPr>
          <w:rtl/>
        </w:rPr>
        <w:t>: تحتوي على مجموعة من المكونات القابلة لإعادة الاستخدام ضمن أي مشروع.</w:t>
      </w:r>
    </w:p>
    <w:p w14:paraId="78A9201A" w14:textId="77777777" w:rsidR="00051EF9" w:rsidRPr="00051EF9" w:rsidRDefault="00051EF9" w:rsidP="00051EF9">
      <w:pPr>
        <w:pStyle w:val="a9"/>
        <w:numPr>
          <w:ilvl w:val="0"/>
          <w:numId w:val="57"/>
        </w:numPr>
        <w:rPr>
          <w:lang w:val="en-US"/>
        </w:rPr>
      </w:pPr>
      <w:r w:rsidRPr="00051EF9">
        <w:rPr>
          <w:lang w:val="en-US"/>
        </w:rPr>
        <w:t>Core</w:t>
      </w:r>
      <w:r w:rsidRPr="00051EF9">
        <w:rPr>
          <w:rtl/>
        </w:rPr>
        <w:t>: تحتوي على الكيانات الموجودة ضمن النظام.</w:t>
      </w:r>
    </w:p>
    <w:p w14:paraId="0B4171B8" w14:textId="77777777" w:rsidR="00051EF9" w:rsidRPr="00051EF9" w:rsidRDefault="00051EF9" w:rsidP="00051EF9">
      <w:pPr>
        <w:pStyle w:val="a9"/>
        <w:numPr>
          <w:ilvl w:val="0"/>
          <w:numId w:val="57"/>
        </w:numPr>
        <w:rPr>
          <w:lang w:val="en-US"/>
        </w:rPr>
      </w:pPr>
      <w:r w:rsidRPr="00051EF9">
        <w:rPr>
          <w:lang w:val="en-US"/>
        </w:rPr>
        <w:t>Application</w:t>
      </w:r>
      <w:r w:rsidRPr="00051EF9">
        <w:rPr>
          <w:rtl/>
        </w:rPr>
        <w:t xml:space="preserve">: تحتوي على تنجيز منطق العمل الأساسي للخدمة، وهي مبنية باستخدام النمط التصميمي </w:t>
      </w:r>
      <w:r w:rsidRPr="00051EF9">
        <w:rPr>
          <w:lang w:val="en-US"/>
        </w:rPr>
        <w:t>CQRS</w:t>
      </w:r>
      <w:r w:rsidRPr="00051EF9">
        <w:rPr>
          <w:rtl/>
        </w:rPr>
        <w:t>.</w:t>
      </w:r>
    </w:p>
    <w:p w14:paraId="68B46573" w14:textId="77777777" w:rsidR="00051EF9" w:rsidRPr="00051EF9" w:rsidRDefault="00051EF9" w:rsidP="00051EF9">
      <w:pPr>
        <w:pStyle w:val="a9"/>
        <w:numPr>
          <w:ilvl w:val="0"/>
          <w:numId w:val="57"/>
        </w:numPr>
        <w:rPr>
          <w:lang w:val="en-US"/>
        </w:rPr>
      </w:pPr>
      <w:r w:rsidRPr="00051EF9">
        <w:rPr>
          <w:lang w:val="en-US"/>
        </w:rPr>
        <w:lastRenderedPageBreak/>
        <w:t>Contracts</w:t>
      </w:r>
      <w:r w:rsidRPr="00051EF9">
        <w:rPr>
          <w:rtl/>
        </w:rPr>
        <w:t>: تحتوي على العقود التي ستستخدمها الطبقات الأعلى من أجل التخاطب مع الطبقات الأدنى واستدعائها.</w:t>
      </w:r>
    </w:p>
    <w:p w14:paraId="6BA4E329" w14:textId="77777777" w:rsidR="00051EF9" w:rsidRPr="00051EF9" w:rsidRDefault="00051EF9" w:rsidP="00051EF9">
      <w:pPr>
        <w:pStyle w:val="a9"/>
        <w:numPr>
          <w:ilvl w:val="0"/>
          <w:numId w:val="57"/>
        </w:numPr>
        <w:rPr>
          <w:lang w:val="en-US"/>
        </w:rPr>
      </w:pPr>
      <w:r w:rsidRPr="00051EF9">
        <w:rPr>
          <w:lang w:val="en-US"/>
        </w:rPr>
        <w:t>Storage</w:t>
      </w:r>
      <w:r w:rsidRPr="00051EF9">
        <w:rPr>
          <w:rtl/>
        </w:rPr>
        <w:t>: تحتوي على التنجيز من أجل الاتصال مع قاعدة المعطيات.</w:t>
      </w:r>
    </w:p>
    <w:p w14:paraId="2FAB9BCC" w14:textId="77777777" w:rsidR="00051EF9" w:rsidRPr="00051EF9" w:rsidRDefault="00051EF9" w:rsidP="00051EF9">
      <w:pPr>
        <w:pStyle w:val="a9"/>
        <w:numPr>
          <w:ilvl w:val="0"/>
          <w:numId w:val="57"/>
        </w:numPr>
        <w:rPr>
          <w:lang w:val="en-US"/>
        </w:rPr>
      </w:pPr>
      <w:r w:rsidRPr="00051EF9">
        <w:rPr>
          <w:lang w:val="en-US"/>
        </w:rPr>
        <w:t>Representers</w:t>
      </w:r>
      <w:r w:rsidRPr="00051EF9">
        <w:rPr>
          <w:rtl/>
        </w:rPr>
        <w:t xml:space="preserve">: تحتوي على طرق </w:t>
      </w:r>
      <w:r w:rsidRPr="00051EF9">
        <w:rPr>
          <w:lang w:val="en-US"/>
        </w:rPr>
        <w:t>Methods</w:t>
      </w:r>
      <w:r w:rsidRPr="00051EF9">
        <w:rPr>
          <w:rtl/>
        </w:rPr>
        <w:t xml:space="preserve"> تقوم بتحويل الأنماط المعادة من الطبقات الأدنى من أجل إرسالها عبر الويب.</w:t>
      </w:r>
    </w:p>
    <w:p w14:paraId="6584BD58" w14:textId="77777777" w:rsidR="00051EF9" w:rsidRPr="00051EF9" w:rsidRDefault="00051EF9" w:rsidP="00051EF9">
      <w:pPr>
        <w:pStyle w:val="a9"/>
        <w:numPr>
          <w:ilvl w:val="0"/>
          <w:numId w:val="57"/>
        </w:numPr>
        <w:rPr>
          <w:lang w:val="en-US"/>
        </w:rPr>
      </w:pPr>
      <w:r w:rsidRPr="00051EF9">
        <w:rPr>
          <w:lang w:val="en-US"/>
        </w:rPr>
        <w:t>Identity</w:t>
      </w:r>
      <w:r w:rsidRPr="00051EF9">
        <w:rPr>
          <w:rtl/>
        </w:rPr>
        <w:t>: تحتوي على التنجيز من أجل التواصل مع خدمة إدارة المستخدمين (لم يتم شرحها بعد).</w:t>
      </w:r>
    </w:p>
    <w:p w14:paraId="3060C9D0" w14:textId="77777777" w:rsidR="00051EF9" w:rsidRPr="00051EF9" w:rsidRDefault="00051EF9" w:rsidP="00051EF9">
      <w:pPr>
        <w:pStyle w:val="a9"/>
        <w:numPr>
          <w:ilvl w:val="0"/>
          <w:numId w:val="57"/>
        </w:numPr>
        <w:rPr>
          <w:lang w:val="en-US"/>
        </w:rPr>
      </w:pPr>
      <w:r w:rsidRPr="00051EF9">
        <w:rPr>
          <w:lang w:val="en-US"/>
        </w:rPr>
        <w:t>End Points</w:t>
      </w:r>
      <w:r w:rsidRPr="00051EF9">
        <w:rPr>
          <w:rtl/>
        </w:rPr>
        <w:t xml:space="preserve">: تحتوي على الطرق والصفوف التي ستقوم بمعاجلة طلبات </w:t>
      </w:r>
      <w:r w:rsidRPr="00051EF9">
        <w:rPr>
          <w:lang w:val="en-US"/>
        </w:rPr>
        <w:t>Http</w:t>
      </w:r>
      <w:r w:rsidRPr="00051EF9">
        <w:rPr>
          <w:rtl/>
        </w:rPr>
        <w:t>.</w:t>
      </w:r>
    </w:p>
    <w:p w14:paraId="0C2AF92C" w14:textId="77777777" w:rsidR="00051EF9" w:rsidRPr="00051EF9" w:rsidRDefault="00051EF9" w:rsidP="00051EF9">
      <w:pPr>
        <w:pStyle w:val="a9"/>
        <w:numPr>
          <w:ilvl w:val="0"/>
          <w:numId w:val="57"/>
        </w:numPr>
        <w:rPr>
          <w:lang w:val="en-US"/>
        </w:rPr>
      </w:pPr>
      <w:r w:rsidRPr="00051EF9">
        <w:rPr>
          <w:lang w:val="en-US"/>
        </w:rPr>
        <w:t>API</w:t>
      </w:r>
      <w:r w:rsidRPr="00051EF9">
        <w:rPr>
          <w:rtl/>
        </w:rPr>
        <w:t>: يعتبر المشغل الأساسي للمشروع، مهمته الوحيدة هي تشغيل الطبقات جميعها.</w:t>
      </w:r>
    </w:p>
    <w:p w14:paraId="67A5C0D5" w14:textId="77777777" w:rsidR="00051EF9" w:rsidRPr="00051EF9" w:rsidRDefault="00051EF9" w:rsidP="00051EF9">
      <w:pPr>
        <w:pStyle w:val="a9"/>
        <w:rPr>
          <w:rtl/>
        </w:rPr>
      </w:pPr>
    </w:p>
    <w:p w14:paraId="5CE39FE4" w14:textId="009B2A6C" w:rsidR="00051EF9" w:rsidRPr="00051EF9" w:rsidRDefault="004405E6" w:rsidP="00051EF9">
      <w:pPr>
        <w:pStyle w:val="a9"/>
        <w:rPr>
          <w:rtl/>
        </w:rPr>
      </w:pPr>
      <w:r w:rsidRPr="00051EF9">
        <w:rPr>
          <w:noProof/>
        </w:rPr>
        <w:drawing>
          <wp:anchor distT="0" distB="0" distL="114300" distR="114300" simplePos="0" relativeHeight="251704320" behindDoc="0" locked="0" layoutInCell="1" allowOverlap="1" wp14:anchorId="06F93767" wp14:editId="7ADC5E64">
            <wp:simplePos x="0" y="0"/>
            <wp:positionH relativeFrom="margin">
              <wp:align>center</wp:align>
            </wp:positionH>
            <wp:positionV relativeFrom="paragraph">
              <wp:posOffset>26670</wp:posOffset>
            </wp:positionV>
            <wp:extent cx="4033520" cy="2582545"/>
            <wp:effectExtent l="0" t="0" r="5080" b="8255"/>
            <wp:wrapSquare wrapText="bothSides"/>
            <wp:docPr id="2073708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l="42233" t="16258" r="30940" b="53201"/>
                    <a:stretch>
                      <a:fillRect/>
                    </a:stretch>
                  </pic:blipFill>
                  <pic:spPr bwMode="auto">
                    <a:xfrm>
                      <a:off x="0" y="0"/>
                      <a:ext cx="4033520" cy="2582545"/>
                    </a:xfrm>
                    <a:prstGeom prst="rect">
                      <a:avLst/>
                    </a:prstGeom>
                    <a:noFill/>
                  </pic:spPr>
                </pic:pic>
              </a:graphicData>
            </a:graphic>
            <wp14:sizeRelH relativeFrom="margin">
              <wp14:pctWidth>0</wp14:pctWidth>
            </wp14:sizeRelH>
            <wp14:sizeRelV relativeFrom="margin">
              <wp14:pctHeight>0</wp14:pctHeight>
            </wp14:sizeRelV>
          </wp:anchor>
        </w:drawing>
      </w:r>
    </w:p>
    <w:p w14:paraId="2379D8FA" w14:textId="3FDCE0A2" w:rsidR="00051EF9" w:rsidRPr="00051EF9" w:rsidRDefault="00051EF9" w:rsidP="00051EF9">
      <w:pPr>
        <w:pStyle w:val="a9"/>
        <w:rPr>
          <w:rtl/>
        </w:rPr>
      </w:pPr>
    </w:p>
    <w:p w14:paraId="1485BEEC" w14:textId="2992549A" w:rsidR="00051EF9" w:rsidRPr="00051EF9" w:rsidRDefault="00051EF9" w:rsidP="00051EF9">
      <w:pPr>
        <w:pStyle w:val="a9"/>
        <w:rPr>
          <w:rtl/>
        </w:rPr>
      </w:pPr>
    </w:p>
    <w:p w14:paraId="69FA1DE0" w14:textId="77777777" w:rsidR="00051EF9" w:rsidRPr="00051EF9" w:rsidRDefault="00051EF9" w:rsidP="00051EF9">
      <w:pPr>
        <w:pStyle w:val="a9"/>
        <w:rPr>
          <w:rtl/>
        </w:rPr>
      </w:pPr>
    </w:p>
    <w:p w14:paraId="3B5918C8" w14:textId="77777777" w:rsidR="00051EF9" w:rsidRPr="00051EF9" w:rsidRDefault="00051EF9" w:rsidP="00051EF9">
      <w:pPr>
        <w:pStyle w:val="a9"/>
        <w:rPr>
          <w:rtl/>
        </w:rPr>
      </w:pPr>
    </w:p>
    <w:p w14:paraId="6418748A" w14:textId="126FC30E" w:rsidR="00051EF9" w:rsidRPr="00051EF9" w:rsidRDefault="00051EF9" w:rsidP="00051EF9">
      <w:pPr>
        <w:pStyle w:val="a9"/>
        <w:rPr>
          <w:rtl/>
        </w:rPr>
      </w:pPr>
      <w:r w:rsidRPr="00051EF9">
        <w:rPr>
          <w:rtl/>
        </w:rPr>
        <w:t xml:space="preserve"> </w:t>
      </w:r>
    </w:p>
    <w:p w14:paraId="193BC1B4" w14:textId="76ADB239" w:rsidR="00051EF9" w:rsidRPr="00051EF9" w:rsidRDefault="00051EF9" w:rsidP="00051EF9">
      <w:pPr>
        <w:pStyle w:val="a9"/>
      </w:pPr>
    </w:p>
    <w:p w14:paraId="2482DBA0" w14:textId="77777777" w:rsidR="00051EF9" w:rsidRPr="00051EF9" w:rsidRDefault="00051EF9" w:rsidP="00051EF9">
      <w:pPr>
        <w:pStyle w:val="a9"/>
        <w:rPr>
          <w:rtl/>
        </w:rPr>
      </w:pPr>
    </w:p>
    <w:p w14:paraId="4B305CAB" w14:textId="44CDDE6B" w:rsidR="00051EF9" w:rsidRPr="00051EF9" w:rsidRDefault="004405E6" w:rsidP="00051EF9">
      <w:pPr>
        <w:pStyle w:val="a9"/>
        <w:rPr>
          <w:rtl/>
        </w:rPr>
      </w:pPr>
      <w:r w:rsidRPr="00051EF9">
        <w:rPr>
          <w:noProof/>
          <w:rtl/>
        </w:rPr>
        <mc:AlternateContent>
          <mc:Choice Requires="wps">
            <w:drawing>
              <wp:anchor distT="0" distB="0" distL="114300" distR="114300" simplePos="0" relativeHeight="251706368" behindDoc="0" locked="0" layoutInCell="1" allowOverlap="1" wp14:anchorId="28DA9959" wp14:editId="32AD7C0D">
                <wp:simplePos x="0" y="0"/>
                <wp:positionH relativeFrom="margin">
                  <wp:align>center</wp:align>
                </wp:positionH>
                <wp:positionV relativeFrom="paragraph">
                  <wp:posOffset>6350</wp:posOffset>
                </wp:positionV>
                <wp:extent cx="4033520" cy="282575"/>
                <wp:effectExtent l="0" t="0" r="5080" b="3175"/>
                <wp:wrapSquare wrapText="bothSides"/>
                <wp:docPr id="2079276765" name="Text Box 31"/>
                <wp:cNvGraphicFramePr/>
                <a:graphic xmlns:a="http://schemas.openxmlformats.org/drawingml/2006/main">
                  <a:graphicData uri="http://schemas.microsoft.com/office/word/2010/wordprocessingShape">
                    <wps:wsp>
                      <wps:cNvSpPr txBox="1"/>
                      <wps:spPr>
                        <a:xfrm>
                          <a:off x="0" y="0"/>
                          <a:ext cx="4033520" cy="282575"/>
                        </a:xfrm>
                        <a:prstGeom prst="rect">
                          <a:avLst/>
                        </a:prstGeom>
                        <a:solidFill>
                          <a:prstClr val="white"/>
                        </a:solidFill>
                        <a:ln>
                          <a:noFill/>
                        </a:ln>
                      </wps:spPr>
                      <wps:txbx>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8DA9959" id="_x0000_s1039" type="#_x0000_t202" style="position:absolute;left:0;text-align:left;margin-left:0;margin-top:.5pt;width:317.6pt;height:22.2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" stroked="f">
                <v:textbox inset="0,0,0,0">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v:textbox>
                <w10:wrap type="square" anchorx="margin"/>
              </v:shape>
            </w:pict>
          </mc:Fallback>
        </mc:AlternateContent>
      </w:r>
    </w:p>
    <w:p w14:paraId="5D5D02BF" w14:textId="77777777" w:rsidR="00051EF9" w:rsidRDefault="00051EF9" w:rsidP="00051EF9">
      <w:pPr>
        <w:pStyle w:val="a9"/>
      </w:pPr>
    </w:p>
    <w:p w14:paraId="543F3759" w14:textId="02A24785" w:rsidR="00051EF9" w:rsidRPr="00051EF9" w:rsidRDefault="004405E6" w:rsidP="00EC2ACC">
      <w:pPr>
        <w:pStyle w:val="a9"/>
        <w:rPr>
          <w:b/>
          <w:bCs/>
          <w:rtl/>
          <w:lang w:val="en-US"/>
        </w:rPr>
      </w:pPr>
      <w:r w:rsidRPr="003A289F">
        <w:rPr>
          <w:b/>
          <w:bCs/>
          <w:lang w:val="en-US"/>
        </w:rPr>
        <w:t>-</w:t>
      </w:r>
      <w:r w:rsidR="0078722D">
        <w:rPr>
          <w:b/>
          <w:bCs/>
          <w:lang w:val="en-US"/>
        </w:rPr>
        <w:t>3</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بعض الأنماط التصميمية الداخلية</w:t>
      </w:r>
    </w:p>
    <w:p w14:paraId="183B22A2" w14:textId="77777777" w:rsidR="00051EF9" w:rsidRPr="00051EF9" w:rsidRDefault="00051EF9" w:rsidP="00051EF9">
      <w:pPr>
        <w:pStyle w:val="a9"/>
        <w:rPr>
          <w:rtl/>
        </w:rPr>
      </w:pPr>
      <w:r w:rsidRPr="00051EF9">
        <w:rPr>
          <w:rtl/>
        </w:rPr>
        <w:t xml:space="preserve">تم استخدام النمط التصميمي الوسيط </w:t>
      </w:r>
      <w:r w:rsidRPr="00051EF9">
        <w:rPr>
          <w:lang w:val="en-US"/>
        </w:rPr>
        <w:t>(Mediator)</w:t>
      </w:r>
      <w:r w:rsidRPr="00051EF9">
        <w:rPr>
          <w:rtl/>
        </w:rPr>
        <w:t xml:space="preserve"> ضمن طبقة التطبيق </w:t>
      </w:r>
      <w:r w:rsidRPr="00051EF9">
        <w:rPr>
          <w:lang w:val="en-US"/>
        </w:rPr>
        <w:t>(Application)</w:t>
      </w:r>
      <w:r w:rsidRPr="00051EF9">
        <w:rPr>
          <w:rtl/>
        </w:rPr>
        <w:t xml:space="preserve">، حيث أن جميع الطلبات الداخلة للنظام تمر عبر الوسيط الذي يقوم بمقاطعة الطلب ويقوم بتسجيله </w:t>
      </w:r>
      <w:r w:rsidRPr="00051EF9">
        <w:rPr>
          <w:lang w:val="en-US"/>
        </w:rPr>
        <w:t>(Auditing)</w:t>
      </w:r>
      <w:r w:rsidRPr="00051EF9">
        <w:rPr>
          <w:rtl/>
        </w:rPr>
        <w:t xml:space="preserve"> من أجل متابعة سلوك المستخدمين.</w:t>
      </w:r>
    </w:p>
    <w:p w14:paraId="2FAC5767" w14:textId="77777777" w:rsidR="00051EF9" w:rsidRPr="00051EF9" w:rsidRDefault="00051EF9" w:rsidP="00051EF9">
      <w:pPr>
        <w:pStyle w:val="a9"/>
        <w:rPr>
          <w:rtl/>
        </w:rPr>
      </w:pPr>
    </w:p>
    <w:p w14:paraId="01A1C6E4" w14:textId="276CF1AA" w:rsidR="00051EF9" w:rsidRPr="00051EF9" w:rsidRDefault="006F78D9" w:rsidP="00F45B34">
      <w:pPr>
        <w:pStyle w:val="1"/>
        <w:rPr>
          <w:rtl/>
        </w:rPr>
      </w:pPr>
      <w:r>
        <w:lastRenderedPageBreak/>
        <w:t>-</w:t>
      </w:r>
      <w:r w:rsidR="00F45B34">
        <w:t>5</w:t>
      </w:r>
      <w:r>
        <w:t>.</w:t>
      </w:r>
      <w:r w:rsidR="00E21AB4">
        <w:t>8</w:t>
      </w:r>
      <w:r w:rsidRPr="002E4020">
        <w:rPr>
          <w:rFonts w:hint="cs"/>
          <w:rtl/>
        </w:rPr>
        <w:t xml:space="preserve"> </w:t>
      </w:r>
      <w:r w:rsidR="00051EF9" w:rsidRPr="00051EF9">
        <w:rPr>
          <w:rFonts w:hint="cs"/>
          <w:rtl/>
        </w:rPr>
        <w:t xml:space="preserve">خدمة البوابة </w:t>
      </w:r>
      <w:r w:rsidR="00051EF9" w:rsidRPr="00051EF9">
        <w:rPr>
          <w:lang w:val="en-US"/>
        </w:rPr>
        <w:t>(Gateway)</w:t>
      </w:r>
    </w:p>
    <w:p w14:paraId="3657BC58" w14:textId="77777777" w:rsidR="00051EF9" w:rsidRDefault="00051EF9" w:rsidP="00051EF9">
      <w:pPr>
        <w:pStyle w:val="a9"/>
      </w:pPr>
      <w:r w:rsidRPr="00051EF9">
        <w:rPr>
          <w:rtl/>
        </w:rPr>
        <w:t xml:space="preserve">تم تنجيز خدمة البوابة باستخدام إطار العمل </w:t>
      </w:r>
      <w:r w:rsidRPr="00051EF9">
        <w:rPr>
          <w:lang w:val="en-US"/>
        </w:rPr>
        <w:t>ASP.NET</w:t>
      </w:r>
      <w:r w:rsidRPr="00051EF9">
        <w:rPr>
          <w:rtl/>
        </w:rPr>
        <w:t xml:space="preserve">، حيث تم استخدام المكتبة </w:t>
      </w:r>
      <w:proofErr w:type="spellStart"/>
      <w:r w:rsidRPr="00051EF9">
        <w:rPr>
          <w:lang w:val="en-US"/>
        </w:rPr>
        <w:t>Yarp</w:t>
      </w:r>
      <w:proofErr w:type="spellEnd"/>
      <w:r w:rsidRPr="00051EF9">
        <w:rPr>
          <w:rtl/>
        </w:rPr>
        <w:t xml:space="preserve"> لتنجيز عمليات توجيه الطلبات إلى الخدمات الأخرى والمكتبة </w:t>
      </w:r>
      <w:r w:rsidRPr="00051EF9">
        <w:rPr>
          <w:lang w:val="en-US"/>
        </w:rPr>
        <w:t>ASP.NET Identity</w:t>
      </w:r>
      <w:r w:rsidRPr="00051EF9">
        <w:rPr>
          <w:rtl/>
        </w:rPr>
        <w:t xml:space="preserve"> لتنجيز إدارة المستخدمين وصلاحياتهم وتسجيل الدخول وتوليد معرفات خاصة بكل مستخدم </w:t>
      </w:r>
      <w:r w:rsidRPr="00051EF9">
        <w:rPr>
          <w:lang w:val="en-US"/>
        </w:rPr>
        <w:t>(JWT tokens)</w:t>
      </w:r>
      <w:r w:rsidRPr="00051EF9">
        <w:rPr>
          <w:rtl/>
        </w:rPr>
        <w:t>.</w:t>
      </w:r>
    </w:p>
    <w:p w14:paraId="5EE1598E" w14:textId="54EA3807" w:rsidR="00051EF9" w:rsidRPr="00051EF9" w:rsidRDefault="00DE7270" w:rsidP="004C4821">
      <w:pPr>
        <w:pStyle w:val="1"/>
        <w:rPr>
          <w:rtl/>
        </w:rPr>
      </w:pPr>
      <w:bookmarkStart w:id="68" w:name="_Hlk175300619"/>
      <w:r>
        <w:t>-</w:t>
      </w:r>
      <w:r w:rsidR="006B05BD">
        <w:t>6</w:t>
      </w:r>
      <w:r>
        <w:t>.</w:t>
      </w:r>
      <w:r w:rsidR="00E21AB4">
        <w:t>8</w:t>
      </w:r>
      <w:r w:rsidRPr="002E4020">
        <w:rPr>
          <w:rFonts w:hint="cs"/>
          <w:rtl/>
        </w:rPr>
        <w:t xml:space="preserve"> </w:t>
      </w:r>
      <w:r w:rsidR="00051EF9" w:rsidRPr="00051EF9">
        <w:rPr>
          <w:rFonts w:hint="cs"/>
          <w:rtl/>
        </w:rPr>
        <w:t>خدمة واجهة المستخدم</w:t>
      </w:r>
    </w:p>
    <w:bookmarkEnd w:id="68"/>
    <w:p w14:paraId="06357CDF" w14:textId="77777777" w:rsidR="00051EF9" w:rsidRPr="00051EF9" w:rsidRDefault="00051EF9" w:rsidP="00051EF9">
      <w:pPr>
        <w:pStyle w:val="a9"/>
        <w:rPr>
          <w:rtl/>
        </w:rPr>
      </w:pPr>
      <w:r w:rsidRPr="00051EF9">
        <w:rPr>
          <w:rtl/>
        </w:rPr>
        <w:t xml:space="preserve">تم بناء واجهة المستخدم بإستخدام إطار العمل </w:t>
      </w:r>
      <w:r w:rsidRPr="00051EF9">
        <w:rPr>
          <w:lang w:val="en-US"/>
        </w:rPr>
        <w:t>NextJS</w:t>
      </w:r>
      <w:r w:rsidRPr="00051EF9">
        <w:rPr>
          <w:rtl/>
        </w:rPr>
        <w:t xml:space="preserve">، حيث نستطيع الاستفادة من جميع خواص مكتبة </w:t>
      </w:r>
      <w:r w:rsidRPr="00051EF9">
        <w:rPr>
          <w:lang w:val="en-US"/>
        </w:rPr>
        <w:t>React</w:t>
      </w:r>
      <w:r w:rsidRPr="00051EF9">
        <w:rPr>
          <w:rtl/>
        </w:rPr>
        <w:t xml:space="preserve"> مع الخواص الإضافية التي يقدمها </w:t>
      </w:r>
      <w:r w:rsidRPr="00051EF9">
        <w:rPr>
          <w:lang w:val="en-US"/>
        </w:rPr>
        <w:t>NextJS</w:t>
      </w:r>
      <w:r w:rsidRPr="00051EF9">
        <w:rPr>
          <w:rtl/>
        </w:rPr>
        <w:t xml:space="preserve">. إذ لا بد من استخدام إطار عمل يساعد على بناء واجهات تفاعلية من أجل رسم مخططات </w:t>
      </w:r>
      <w:r w:rsidRPr="00051EF9">
        <w:rPr>
          <w:lang w:val="en-US"/>
        </w:rPr>
        <w:t>BPMN</w:t>
      </w:r>
      <w:r w:rsidRPr="00051EF9">
        <w:rPr>
          <w:rtl/>
        </w:rPr>
        <w:t xml:space="preserve">. إذ تم اختيار مكتبة </w:t>
      </w:r>
      <w:r w:rsidRPr="00051EF9">
        <w:rPr>
          <w:lang w:val="en-US"/>
        </w:rPr>
        <w:t>ReactFlow</w:t>
      </w:r>
      <w:r w:rsidRPr="00051EF9">
        <w:rPr>
          <w:rtl/>
        </w:rPr>
        <w:t xml:space="preserve"> لبناء الواجهة التي يتم عرض المخططات المتولدة من خلالها.</w:t>
      </w:r>
    </w:p>
    <w:p w14:paraId="4D043A26" w14:textId="77777777" w:rsidR="00051EF9" w:rsidRPr="00051EF9" w:rsidRDefault="00051EF9" w:rsidP="00051EF9">
      <w:pPr>
        <w:pStyle w:val="a9"/>
        <w:rPr>
          <w:rtl/>
        </w:rPr>
      </w:pPr>
      <w:r w:rsidRPr="00051EF9">
        <w:rPr>
          <w:rtl/>
        </w:rPr>
        <w:t>تم بناء واجهة عرض المخططات من البداية ولم يتم استخدام مكتبات جاهزة لعدة أسباب أهمها:</w:t>
      </w:r>
    </w:p>
    <w:p w14:paraId="3637940E" w14:textId="77777777" w:rsidR="00051EF9" w:rsidRPr="00051EF9" w:rsidRDefault="00051EF9" w:rsidP="00051EF9">
      <w:pPr>
        <w:pStyle w:val="a9"/>
        <w:numPr>
          <w:ilvl w:val="0"/>
          <w:numId w:val="58"/>
        </w:numPr>
        <w:rPr>
          <w:rtl/>
        </w:rPr>
      </w:pPr>
      <w:r w:rsidRPr="00051EF9">
        <w:rPr>
          <w:rtl/>
        </w:rPr>
        <w:t>من أجل تحقيق التحكم الكامل بالمخطط من أجل إضافة خواص الذكاء الصنعي وإدارة التكامل معها.</w:t>
      </w:r>
    </w:p>
    <w:p w14:paraId="0D37A52C" w14:textId="77777777" w:rsidR="00051EF9" w:rsidRPr="00051EF9" w:rsidRDefault="00051EF9" w:rsidP="00051EF9">
      <w:pPr>
        <w:pStyle w:val="a9"/>
        <w:numPr>
          <w:ilvl w:val="0"/>
          <w:numId w:val="58"/>
        </w:numPr>
        <w:rPr>
          <w:lang w:val="en-US"/>
        </w:rPr>
      </w:pPr>
      <w:r w:rsidRPr="00051EF9">
        <w:rPr>
          <w:rtl/>
        </w:rPr>
        <w:t xml:space="preserve">التحكم بتنسيق المخطط الناتج، حيث أن معظم محررات </w:t>
      </w:r>
      <w:r w:rsidRPr="00051EF9">
        <w:rPr>
          <w:lang w:val="en-US"/>
        </w:rPr>
        <w:t>BPMN</w:t>
      </w:r>
      <w:r w:rsidRPr="00051EF9">
        <w:rPr>
          <w:rtl/>
        </w:rPr>
        <w:t xml:space="preserve"> تتعامل فقط مع أنماط </w:t>
      </w:r>
      <w:r w:rsidRPr="00051EF9">
        <w:rPr>
          <w:lang w:val="en-US"/>
        </w:rPr>
        <w:t>XML</w:t>
      </w:r>
      <w:r w:rsidRPr="00051EF9">
        <w:rPr>
          <w:rtl/>
        </w:rPr>
        <w:t>.</w:t>
      </w:r>
    </w:p>
    <w:p w14:paraId="306D4D0F" w14:textId="77777777" w:rsidR="00051EF9" w:rsidRDefault="00051EF9" w:rsidP="00166C2B">
      <w:pPr>
        <w:pStyle w:val="a9"/>
        <w:rPr>
          <w:rtl/>
          <w:lang w:val="en-US"/>
        </w:rPr>
      </w:pPr>
    </w:p>
    <w:p w14:paraId="5D379FC2" w14:textId="77777777" w:rsidR="002B7059" w:rsidRDefault="002B7059" w:rsidP="00166C2B">
      <w:pPr>
        <w:pStyle w:val="a9"/>
        <w:rPr>
          <w:rtl/>
          <w:lang w:val="en-US"/>
        </w:rPr>
      </w:pPr>
    </w:p>
    <w:p w14:paraId="16954F24" w14:textId="77777777" w:rsidR="002B7059" w:rsidRDefault="002B7059" w:rsidP="00166C2B">
      <w:pPr>
        <w:pStyle w:val="a9"/>
        <w:rPr>
          <w:rtl/>
          <w:lang w:val="en-US"/>
        </w:rPr>
      </w:pPr>
    </w:p>
    <w:p w14:paraId="094B6752" w14:textId="77777777" w:rsidR="002B7059" w:rsidRDefault="002B7059" w:rsidP="00166C2B">
      <w:pPr>
        <w:pStyle w:val="a9"/>
        <w:rPr>
          <w:rtl/>
          <w:lang w:val="en-US"/>
        </w:rPr>
      </w:pPr>
    </w:p>
    <w:p w14:paraId="787F0FCE" w14:textId="77777777" w:rsidR="002B7059" w:rsidRDefault="002B7059" w:rsidP="00166C2B">
      <w:pPr>
        <w:pStyle w:val="a9"/>
        <w:rPr>
          <w:rtl/>
          <w:lang w:val="en-US"/>
        </w:rPr>
      </w:pPr>
    </w:p>
    <w:p w14:paraId="150E3C7D" w14:textId="77777777" w:rsidR="002B7059" w:rsidRDefault="002B7059" w:rsidP="00166C2B">
      <w:pPr>
        <w:pStyle w:val="a9"/>
        <w:rPr>
          <w:rtl/>
          <w:lang w:val="en-US"/>
        </w:rPr>
      </w:pPr>
    </w:p>
    <w:p w14:paraId="7240DBC6" w14:textId="77777777" w:rsidR="002B7059" w:rsidRDefault="002B7059" w:rsidP="00166C2B">
      <w:pPr>
        <w:pStyle w:val="a9"/>
        <w:rPr>
          <w:rtl/>
          <w:lang w:val="en-US"/>
        </w:rPr>
      </w:pPr>
    </w:p>
    <w:p w14:paraId="4B872F95" w14:textId="77777777" w:rsidR="002B7059" w:rsidRDefault="002B7059" w:rsidP="00166C2B">
      <w:pPr>
        <w:pStyle w:val="a9"/>
        <w:rPr>
          <w:rtl/>
          <w:lang w:val="en-US"/>
        </w:rPr>
      </w:pPr>
    </w:p>
    <w:p w14:paraId="5C55D211" w14:textId="77777777" w:rsidR="002B7059" w:rsidRPr="00051EF9" w:rsidRDefault="002B7059" w:rsidP="00166C2B">
      <w:pPr>
        <w:pStyle w:val="a9"/>
        <w:rPr>
          <w:rtl/>
          <w:lang w:val="en-US"/>
        </w:rPr>
      </w:pPr>
    </w:p>
    <w:p w14:paraId="1CA28D32" w14:textId="5F619D93" w:rsidR="00DF0263" w:rsidRPr="00051EF9" w:rsidRDefault="002B7059" w:rsidP="00DF0263">
      <w:pPr>
        <w:pStyle w:val="1"/>
        <w:rPr>
          <w:rtl/>
        </w:rPr>
      </w:pPr>
      <w:r w:rsidRPr="002B7059">
        <w:rPr>
          <w:lang w:val="en-US"/>
        </w:rPr>
        <w:lastRenderedPageBreak/>
        <w:drawing>
          <wp:anchor distT="0" distB="0" distL="114300" distR="114300" simplePos="0" relativeHeight="251707392" behindDoc="0" locked="0" layoutInCell="1" allowOverlap="1" wp14:anchorId="0CB2EF4B" wp14:editId="2CAD2611">
            <wp:simplePos x="0" y="0"/>
            <wp:positionH relativeFrom="margin">
              <wp:align>right</wp:align>
            </wp:positionH>
            <wp:positionV relativeFrom="paragraph">
              <wp:posOffset>719667</wp:posOffset>
            </wp:positionV>
            <wp:extent cx="5943600" cy="6542405"/>
            <wp:effectExtent l="0" t="0" r="0" b="0"/>
            <wp:wrapSquare wrapText="bothSides"/>
            <wp:docPr id="14027860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542405"/>
                    </a:xfrm>
                    <a:prstGeom prst="rect">
                      <a:avLst/>
                    </a:prstGeom>
                    <a:noFill/>
                    <a:ln>
                      <a:noFill/>
                    </a:ln>
                  </pic:spPr>
                </pic:pic>
              </a:graphicData>
            </a:graphic>
          </wp:anchor>
        </w:drawing>
      </w:r>
      <w:r w:rsidR="00DF0263">
        <w:t>-</w:t>
      </w:r>
      <w:r w:rsidR="00835F87">
        <w:t>7</w:t>
      </w:r>
      <w:r w:rsidR="00DF0263">
        <w:t>.</w:t>
      </w:r>
      <w:r w:rsidR="00E21AB4">
        <w:t>8</w:t>
      </w:r>
      <w:r w:rsidR="00DF0263" w:rsidRPr="002E4020">
        <w:rPr>
          <w:rFonts w:hint="cs"/>
          <w:rtl/>
        </w:rPr>
        <w:t xml:space="preserve"> </w:t>
      </w:r>
      <w:r w:rsidR="00835F87">
        <w:rPr>
          <w:rFonts w:hint="cs"/>
          <w:rtl/>
        </w:rPr>
        <w:t>مخطط النظام</w:t>
      </w:r>
      <w:r w:rsidR="007D64E6">
        <w:rPr>
          <w:rFonts w:hint="cs"/>
          <w:rtl/>
        </w:rPr>
        <w:t xml:space="preserve"> التنجيزي</w:t>
      </w:r>
    </w:p>
    <w:p w14:paraId="4792BD0E" w14:textId="09CCA24C" w:rsidR="002B7059" w:rsidRPr="002B7059" w:rsidRDefault="002B7059" w:rsidP="002B7059">
      <w:pPr>
        <w:pStyle w:val="a9"/>
        <w:rPr>
          <w:lang w:val="en-US"/>
        </w:rPr>
      </w:pPr>
    </w:p>
    <w:p w14:paraId="566204A9" w14:textId="7AF1B987" w:rsidR="00051EF9" w:rsidRDefault="00051EF9" w:rsidP="00166C2B">
      <w:pPr>
        <w:pStyle w:val="a9"/>
        <w:rPr>
          <w:rtl/>
        </w:rPr>
      </w:pPr>
    </w:p>
    <w:p w14:paraId="1D03DE3C" w14:textId="4B9F4BE2" w:rsidR="002B56DA" w:rsidRPr="002B56DA" w:rsidRDefault="00E21AB4" w:rsidP="002B56DA">
      <w:pPr>
        <w:pStyle w:val="1"/>
        <w:rPr>
          <w:rtl/>
        </w:rPr>
      </w:pPr>
      <w:r>
        <w:lastRenderedPageBreak/>
        <w:t>-</w:t>
      </w:r>
      <w:r>
        <w:t>8</w:t>
      </w:r>
      <w:r>
        <w:t>.8</w:t>
      </w:r>
      <w:r w:rsidRPr="002E4020">
        <w:rPr>
          <w:rFonts w:hint="cs"/>
          <w:rtl/>
        </w:rPr>
        <w:t xml:space="preserve"> </w:t>
      </w:r>
      <w:r w:rsidR="002B56DA">
        <w:rPr>
          <w:rFonts w:hint="cs"/>
          <w:rtl/>
        </w:rPr>
        <w:t>نشر الخدمات</w:t>
      </w:r>
    </w:p>
    <w:p w14:paraId="4D267F30" w14:textId="36C43B68" w:rsidR="00445368" w:rsidRPr="00445368" w:rsidRDefault="00445368" w:rsidP="00445368">
      <w:pPr>
        <w:pStyle w:val="a9"/>
        <w:rPr>
          <w:lang w:val="en-US"/>
        </w:rPr>
      </w:pPr>
      <w:r w:rsidRPr="00445368">
        <w:rPr>
          <w:rtl/>
        </w:rPr>
        <w:t xml:space="preserve">تم تجهيز البنية التحتية لنشر </w:t>
      </w:r>
      <w:r w:rsidR="00FD5689">
        <w:rPr>
          <w:rFonts w:hint="cs"/>
          <w:rtl/>
        </w:rPr>
        <w:t>الخدمات</w:t>
      </w:r>
      <w:r w:rsidRPr="00445368">
        <w:rPr>
          <w:rtl/>
        </w:rPr>
        <w:t xml:space="preserve"> عن طريق استخدام مخدم </w:t>
      </w:r>
      <w:r w:rsidRPr="00445368">
        <w:rPr>
          <w:lang w:val="en-US"/>
        </w:rPr>
        <w:t>Ubuntu Server</w:t>
      </w:r>
      <w:r w:rsidRPr="00445368">
        <w:rPr>
          <w:rtl/>
        </w:rPr>
        <w:t xml:space="preserve">، حيث تم تثبيت تطبيقي </w:t>
      </w:r>
      <w:r w:rsidRPr="00445368">
        <w:rPr>
          <w:lang w:val="en-US"/>
        </w:rPr>
        <w:t>Docker</w:t>
      </w:r>
      <w:r w:rsidRPr="00445368">
        <w:rPr>
          <w:rtl/>
        </w:rPr>
        <w:t xml:space="preserve"> و </w:t>
      </w:r>
      <w:r w:rsidRPr="00445368">
        <w:rPr>
          <w:lang w:val="en-US"/>
        </w:rPr>
        <w:t>Jenkins</w:t>
      </w:r>
      <w:r w:rsidRPr="00445368">
        <w:rPr>
          <w:rtl/>
        </w:rPr>
        <w:t xml:space="preserve"> ضمن هذا المخدم.</w:t>
      </w:r>
    </w:p>
    <w:p w14:paraId="28D3646D" w14:textId="77777777" w:rsidR="00445368" w:rsidRPr="00445368" w:rsidRDefault="00445368" w:rsidP="00445368">
      <w:pPr>
        <w:pStyle w:val="a9"/>
        <w:rPr>
          <w:rtl/>
        </w:rPr>
      </w:pPr>
      <w:r w:rsidRPr="00445368">
        <w:rPr>
          <w:rtl/>
        </w:rPr>
        <w:t xml:space="preserve">من أجل أتمتة عملية نشر الخدمات، تم إنشاء خط أنابيب مؤتمت </w:t>
      </w:r>
      <w:r w:rsidRPr="00445368">
        <w:rPr>
          <w:lang w:val="en-US"/>
        </w:rPr>
        <w:t>(Pipeline)</w:t>
      </w:r>
      <w:r w:rsidRPr="00445368">
        <w:rPr>
          <w:rtl/>
        </w:rPr>
        <w:t xml:space="preserve"> باستخدام الأداة </w:t>
      </w:r>
      <w:r w:rsidRPr="00445368">
        <w:rPr>
          <w:lang w:val="en-US"/>
        </w:rPr>
        <w:t>Jenkins</w:t>
      </w:r>
      <w:r w:rsidRPr="00445368">
        <w:rPr>
          <w:rtl/>
        </w:rPr>
        <w:t xml:space="preserve">، يعمل بشكل تلقائي عند حدوث تعديل ضمن الفرع </w:t>
      </w:r>
      <w:r w:rsidRPr="00445368">
        <w:rPr>
          <w:lang w:val="en-US"/>
        </w:rPr>
        <w:t>master</w:t>
      </w:r>
      <w:r w:rsidRPr="00445368">
        <w:rPr>
          <w:rtl/>
        </w:rPr>
        <w:t xml:space="preserve"> الخاص بمستودع الخدمة، إذ يتم تحميل الرماز المصدري الخاص بالخدمة وبناؤه ضمن حاوية </w:t>
      </w:r>
      <w:r w:rsidRPr="00445368">
        <w:rPr>
          <w:lang w:val="en-US"/>
        </w:rPr>
        <w:t>(container)</w:t>
      </w:r>
      <w:r w:rsidRPr="00445368">
        <w:rPr>
          <w:rtl/>
        </w:rPr>
        <w:t xml:space="preserve"> وتشغيله باستخدام بيئة العمل </w:t>
      </w:r>
      <w:r w:rsidRPr="00445368">
        <w:rPr>
          <w:lang w:val="en-US"/>
        </w:rPr>
        <w:t>Docker</w:t>
      </w:r>
      <w:r w:rsidRPr="00445368">
        <w:rPr>
          <w:rtl/>
        </w:rPr>
        <w:t>.</w:t>
      </w:r>
    </w:p>
    <w:p w14:paraId="50C078B9" w14:textId="77777777" w:rsidR="00445368" w:rsidRPr="00445368" w:rsidRDefault="00445368" w:rsidP="00445368">
      <w:pPr>
        <w:pStyle w:val="a9"/>
        <w:rPr>
          <w:rtl/>
        </w:rPr>
      </w:pPr>
      <w:r w:rsidRPr="00445368">
        <w:rPr>
          <w:rtl/>
        </w:rPr>
        <w:t>من خلال اعتماد هذه المنهجية في نشر التطبيق تم تحقيق مجموعة من الميزات أهمها:</w:t>
      </w:r>
    </w:p>
    <w:p w14:paraId="02E423DB" w14:textId="2F23F8BD" w:rsidR="00445368" w:rsidRPr="00445368" w:rsidRDefault="00445368" w:rsidP="001F1504">
      <w:pPr>
        <w:pStyle w:val="a9"/>
        <w:numPr>
          <w:ilvl w:val="0"/>
          <w:numId w:val="60"/>
        </w:numPr>
        <w:rPr>
          <w:rtl/>
          <w:lang w:val="en-US"/>
        </w:rPr>
      </w:pPr>
      <w:r w:rsidRPr="00445368">
        <w:rPr>
          <w:rtl/>
        </w:rPr>
        <w:t xml:space="preserve">الحفاظ على الرماز البرمجي من الضياع وإمكانية مشاركته ضمن فريق العمل بسهولة، حيث تم تحقيق ذلك من خلال استخدام الأداة </w:t>
      </w:r>
      <w:r w:rsidRPr="00445368">
        <w:rPr>
          <w:lang w:val="en-US"/>
        </w:rPr>
        <w:t>Git</w:t>
      </w:r>
      <w:r w:rsidRPr="00445368">
        <w:rPr>
          <w:rtl/>
        </w:rPr>
        <w:t xml:space="preserve"> والموقع </w:t>
      </w:r>
      <w:r w:rsidRPr="00445368">
        <w:rPr>
          <w:lang w:val="en-US"/>
        </w:rPr>
        <w:t>GitHub</w:t>
      </w:r>
      <w:r w:rsidRPr="00445368">
        <w:rPr>
          <w:rtl/>
        </w:rPr>
        <w:t>.</w:t>
      </w:r>
      <w:r w:rsidR="00A969A7" w:rsidRPr="00A969A7">
        <w:rPr>
          <w:rtl/>
        </w:rPr>
        <w:t xml:space="preserve"> </w:t>
      </w:r>
    </w:p>
    <w:p w14:paraId="05404973" w14:textId="4D2E5A13" w:rsidR="00445368" w:rsidRPr="00632825" w:rsidRDefault="00445368" w:rsidP="00445368">
      <w:pPr>
        <w:pStyle w:val="a9"/>
        <w:numPr>
          <w:ilvl w:val="0"/>
          <w:numId w:val="60"/>
        </w:numPr>
        <w:rPr>
          <w:lang w:val="en-US"/>
        </w:rPr>
      </w:pPr>
      <w:r w:rsidRPr="00445368">
        <w:rPr>
          <w:rtl/>
        </w:rPr>
        <w:t xml:space="preserve">عدم الحاجة إلى إعادة بناء الخدمات بشكل يدوي عند تعديلها ضمن المستودعات، إذ يعمل </w:t>
      </w:r>
      <w:r w:rsidRPr="00445368">
        <w:rPr>
          <w:lang w:val="en-US"/>
        </w:rPr>
        <w:t>Jenkins</w:t>
      </w:r>
      <w:r w:rsidRPr="00445368">
        <w:rPr>
          <w:rtl/>
        </w:rPr>
        <w:t xml:space="preserve"> على أتمتة هذه العملية، مما يسرع عملية التطوير والنشر</w:t>
      </w:r>
      <w:r w:rsidR="008A64A9">
        <w:rPr>
          <w:rFonts w:hint="cs"/>
          <w:rtl/>
        </w:rPr>
        <w:t xml:space="preserve"> و</w:t>
      </w:r>
      <w:r w:rsidR="0062534A" w:rsidRPr="00C83DEF">
        <w:rPr>
          <w:rtl/>
        </w:rPr>
        <w:t xml:space="preserve">يحقق هذا مبدأ </w:t>
      </w:r>
      <w:r w:rsidR="0062534A" w:rsidRPr="00A969A7">
        <w:rPr>
          <w:lang w:val="en-US"/>
        </w:rPr>
        <w:t>(Continues Delivery)</w:t>
      </w:r>
      <w:r w:rsidR="001F2D3A">
        <w:rPr>
          <w:rFonts w:hint="cs"/>
          <w:rtl/>
          <w:lang w:val="en-US"/>
        </w:rPr>
        <w:t>.</w:t>
      </w:r>
    </w:p>
    <w:p w14:paraId="741D4503" w14:textId="22D3623D" w:rsidR="00051EF9" w:rsidRPr="00A969A7" w:rsidRDefault="00445368" w:rsidP="00A969A7">
      <w:pPr>
        <w:pStyle w:val="a9"/>
        <w:numPr>
          <w:ilvl w:val="0"/>
          <w:numId w:val="60"/>
        </w:numPr>
        <w:rPr>
          <w:rtl/>
          <w:lang w:val="en-US"/>
        </w:rPr>
      </w:pPr>
      <w:r w:rsidRPr="00445368">
        <w:rPr>
          <w:rtl/>
        </w:rPr>
        <w:t xml:space="preserve">عدم الحاجة إلى إدارة الاعتماديات الخاصة بكل خدمة ودراسة تأثيرها على الخدمات الأخرى، حيث أن استخدام </w:t>
      </w:r>
      <w:r w:rsidRPr="009C2EA4">
        <w:rPr>
          <w:lang w:val="en-US"/>
        </w:rPr>
        <w:t>Docker</w:t>
      </w:r>
      <w:r w:rsidRPr="00445368">
        <w:rPr>
          <w:rtl/>
        </w:rPr>
        <w:t xml:space="preserve"> يساعد على إنشاء حاوية معزولة وخاصة لكل خدمة تحتوي على الخدمة مع جميع تبعياتها.</w:t>
      </w:r>
    </w:p>
    <w:p w14:paraId="30EA7821" w14:textId="77777777" w:rsidR="00051EF9" w:rsidRDefault="00051EF9" w:rsidP="00166C2B">
      <w:pPr>
        <w:pStyle w:val="a9"/>
        <w:rPr>
          <w:rtl/>
        </w:rPr>
      </w:pPr>
    </w:p>
    <w:p w14:paraId="204D23FE" w14:textId="77777777" w:rsidR="00051EF9" w:rsidRDefault="00051EF9" w:rsidP="00166C2B">
      <w:pPr>
        <w:pStyle w:val="a9"/>
        <w:rPr>
          <w:rtl/>
        </w:rPr>
      </w:pPr>
    </w:p>
    <w:p w14:paraId="718F4DF2" w14:textId="77777777" w:rsidR="00051EF9" w:rsidRDefault="00051EF9" w:rsidP="00166C2B">
      <w:pPr>
        <w:pStyle w:val="a9"/>
        <w:rPr>
          <w:rtl/>
        </w:rPr>
      </w:pPr>
    </w:p>
    <w:p w14:paraId="32F8AA67" w14:textId="77777777" w:rsidR="00051EF9" w:rsidRDefault="00051EF9" w:rsidP="00166C2B">
      <w:pPr>
        <w:pStyle w:val="a9"/>
        <w:rPr>
          <w:rtl/>
        </w:rPr>
      </w:pPr>
    </w:p>
    <w:p w14:paraId="192646D0" w14:textId="77777777" w:rsidR="00051EF9" w:rsidRPr="00166C2B" w:rsidRDefault="00051EF9" w:rsidP="00166C2B">
      <w:pPr>
        <w:pStyle w:val="a9"/>
      </w:pPr>
    </w:p>
    <w:p w14:paraId="31B446D0" w14:textId="77777777" w:rsidR="00166C2B" w:rsidRPr="00166C2B" w:rsidRDefault="00166C2B" w:rsidP="00166C2B">
      <w:pPr>
        <w:pStyle w:val="a9"/>
      </w:pPr>
    </w:p>
    <w:p w14:paraId="22CA25FD" w14:textId="77777777" w:rsidR="0000662F" w:rsidRPr="00166C2B" w:rsidRDefault="0000662F" w:rsidP="00A112A3">
      <w:pPr>
        <w:pStyle w:val="a9"/>
        <w:rPr>
          <w:rtl/>
        </w:rPr>
      </w:pPr>
    </w:p>
    <w:p w14:paraId="2B727F81" w14:textId="77777777" w:rsidR="0000662F" w:rsidRDefault="0000662F" w:rsidP="00A112A3">
      <w:pPr>
        <w:pStyle w:val="a9"/>
        <w:rPr>
          <w:rtl/>
          <w:lang w:val="en-US"/>
        </w:rPr>
      </w:pPr>
    </w:p>
    <w:p w14:paraId="2218DAC8" w14:textId="77777777" w:rsidR="0000662F" w:rsidRDefault="0000662F" w:rsidP="00A112A3">
      <w:pPr>
        <w:pStyle w:val="a9"/>
        <w:rPr>
          <w:rtl/>
          <w:lang w:val="en-US"/>
        </w:rPr>
      </w:pPr>
    </w:p>
    <w:p w14:paraId="14F6DFDC" w14:textId="77777777" w:rsidR="0000662F" w:rsidRDefault="0000662F" w:rsidP="00A112A3">
      <w:pPr>
        <w:pStyle w:val="a9"/>
        <w:rPr>
          <w:rtl/>
          <w:lang w:val="en-US"/>
        </w:rPr>
      </w:pPr>
    </w:p>
    <w:p w14:paraId="5EC64B9C" w14:textId="77777777" w:rsidR="0000662F" w:rsidRDefault="0000662F" w:rsidP="00A112A3">
      <w:pPr>
        <w:pStyle w:val="a9"/>
        <w:rPr>
          <w:rtl/>
          <w:lang w:val="en-US"/>
        </w:rPr>
      </w:pPr>
    </w:p>
    <w:p w14:paraId="1CDE3DCA" w14:textId="77777777" w:rsidR="0000662F" w:rsidRDefault="0000662F" w:rsidP="00A112A3">
      <w:pPr>
        <w:pStyle w:val="a9"/>
        <w:rPr>
          <w:rtl/>
          <w:lang w:val="en-US"/>
        </w:rPr>
      </w:pPr>
    </w:p>
    <w:p w14:paraId="1CCA3375" w14:textId="77777777" w:rsidR="0000662F" w:rsidRDefault="0000662F" w:rsidP="00A112A3">
      <w:pPr>
        <w:pStyle w:val="a9"/>
        <w:rPr>
          <w:rtl/>
          <w:lang w:val="en-US"/>
        </w:rPr>
      </w:pPr>
    </w:p>
    <w:p w14:paraId="61DD22E8" w14:textId="77777777" w:rsidR="0000662F" w:rsidRDefault="0000662F" w:rsidP="00A112A3">
      <w:pPr>
        <w:pStyle w:val="a9"/>
        <w:rPr>
          <w:rtl/>
          <w:lang w:val="en-US"/>
        </w:rPr>
      </w:pPr>
    </w:p>
    <w:p w14:paraId="03D08BD5" w14:textId="77777777" w:rsidR="0000662F" w:rsidRDefault="0000662F" w:rsidP="00A112A3">
      <w:pPr>
        <w:pStyle w:val="a9"/>
        <w:rPr>
          <w:rtl/>
          <w:lang w:val="en-US"/>
        </w:rPr>
      </w:pPr>
    </w:p>
    <w:p w14:paraId="469490D0" w14:textId="77777777" w:rsidR="0000662F" w:rsidRDefault="0000662F" w:rsidP="00A112A3">
      <w:pPr>
        <w:pStyle w:val="a9"/>
        <w:rPr>
          <w:rtl/>
          <w:lang w:val="en-US"/>
        </w:rPr>
      </w:pPr>
    </w:p>
    <w:p w14:paraId="0D0F139C" w14:textId="77777777" w:rsidR="0000662F" w:rsidRDefault="0000662F" w:rsidP="00A112A3">
      <w:pPr>
        <w:pStyle w:val="a9"/>
        <w:rPr>
          <w:rtl/>
          <w:lang w:val="en-US"/>
        </w:rPr>
      </w:pPr>
    </w:p>
    <w:p w14:paraId="60C37552" w14:textId="77777777" w:rsidR="0000662F" w:rsidRDefault="0000662F" w:rsidP="00A112A3">
      <w:pPr>
        <w:pStyle w:val="a9"/>
        <w:rPr>
          <w:rtl/>
          <w:lang w:val="en-US"/>
        </w:rPr>
      </w:pPr>
    </w:p>
    <w:p w14:paraId="4255EEE2" w14:textId="77777777" w:rsidR="0000662F" w:rsidRDefault="0000662F" w:rsidP="00A112A3">
      <w:pPr>
        <w:pStyle w:val="a9"/>
        <w:rPr>
          <w:rtl/>
          <w:lang w:val="en-US"/>
        </w:rPr>
      </w:pPr>
    </w:p>
    <w:p w14:paraId="00819F3F" w14:textId="77777777" w:rsidR="0000662F" w:rsidRDefault="0000662F" w:rsidP="00A112A3">
      <w:pPr>
        <w:pStyle w:val="a9"/>
        <w:rPr>
          <w:rtl/>
          <w:lang w:val="en-US"/>
        </w:rPr>
      </w:pPr>
    </w:p>
    <w:p w14:paraId="7547A537" w14:textId="77777777" w:rsidR="0000662F" w:rsidRDefault="0000662F" w:rsidP="00A112A3">
      <w:pPr>
        <w:pStyle w:val="a9"/>
        <w:rPr>
          <w:rtl/>
          <w:lang w:val="en-US"/>
        </w:rPr>
      </w:pPr>
    </w:p>
    <w:p w14:paraId="29E23009" w14:textId="77777777" w:rsidR="0000662F" w:rsidRDefault="0000662F" w:rsidP="00A112A3">
      <w:pPr>
        <w:pStyle w:val="a9"/>
        <w:rPr>
          <w:rtl/>
          <w:lang w:val="en-US"/>
        </w:rPr>
      </w:pPr>
    </w:p>
    <w:p w14:paraId="36A8CAD3" w14:textId="77777777" w:rsidR="0000662F" w:rsidRDefault="0000662F" w:rsidP="00A112A3">
      <w:pPr>
        <w:pStyle w:val="a9"/>
        <w:rPr>
          <w:rtl/>
          <w:lang w:val="en-US"/>
        </w:rPr>
      </w:pPr>
    </w:p>
    <w:p w14:paraId="50D70FEC" w14:textId="77777777" w:rsidR="0000662F" w:rsidRDefault="0000662F" w:rsidP="00A112A3">
      <w:pPr>
        <w:pStyle w:val="a9"/>
        <w:rPr>
          <w:rtl/>
          <w:lang w:val="en-US"/>
        </w:rPr>
      </w:pPr>
    </w:p>
    <w:p w14:paraId="11F58FA4" w14:textId="77777777" w:rsidR="0000662F" w:rsidRDefault="0000662F" w:rsidP="00A112A3">
      <w:pPr>
        <w:pStyle w:val="a9"/>
        <w:rPr>
          <w:rtl/>
          <w:lang w:val="en-US"/>
        </w:rPr>
      </w:pPr>
    </w:p>
    <w:p w14:paraId="15E8983C" w14:textId="77777777" w:rsidR="0000662F" w:rsidRDefault="0000662F" w:rsidP="00A112A3">
      <w:pPr>
        <w:pStyle w:val="a9"/>
        <w:rPr>
          <w:rtl/>
          <w:lang w:val="en-US"/>
        </w:rPr>
      </w:pPr>
    </w:p>
    <w:p w14:paraId="7F6644F8" w14:textId="77777777" w:rsidR="0000662F" w:rsidRDefault="0000662F" w:rsidP="00A112A3">
      <w:pPr>
        <w:pStyle w:val="a9"/>
        <w:rPr>
          <w:rtl/>
          <w:lang w:val="en-US"/>
        </w:rPr>
      </w:pPr>
    </w:p>
    <w:p w14:paraId="2EB721D8" w14:textId="77777777" w:rsidR="0000662F" w:rsidRDefault="0000662F" w:rsidP="00A112A3">
      <w:pPr>
        <w:pStyle w:val="a9"/>
        <w:rPr>
          <w:rtl/>
          <w:lang w:val="en-US"/>
        </w:rPr>
      </w:pPr>
    </w:p>
    <w:p w14:paraId="675D2FBD" w14:textId="77777777" w:rsidR="0000662F" w:rsidRDefault="0000662F" w:rsidP="0000662F">
      <w:pPr>
        <w:pStyle w:val="a9"/>
        <w:rPr>
          <w:rtl/>
          <w:lang w:val="en-US"/>
        </w:rPr>
      </w:pPr>
    </w:p>
    <w:p w14:paraId="7CFD530D" w14:textId="77777777" w:rsidR="0000662F" w:rsidRDefault="0000662F" w:rsidP="0000662F">
      <w:pPr>
        <w:pStyle w:val="a9"/>
        <w:rPr>
          <w:rtl/>
          <w:lang w:val="en-US"/>
        </w:rPr>
      </w:pPr>
    </w:p>
    <w:p w14:paraId="1D68216C" w14:textId="77777777" w:rsidR="0000662F" w:rsidRDefault="0000662F" w:rsidP="0000662F">
      <w:pPr>
        <w:pStyle w:val="a9"/>
        <w:rPr>
          <w:rtl/>
          <w:lang w:val="en-US"/>
        </w:rPr>
      </w:pPr>
    </w:p>
    <w:p w14:paraId="3ED6DDEA" w14:textId="77777777" w:rsidR="0000662F" w:rsidRDefault="0000662F" w:rsidP="0000662F">
      <w:pPr>
        <w:pStyle w:val="a9"/>
        <w:rPr>
          <w:rtl/>
          <w:lang w:val="en-US"/>
        </w:rPr>
      </w:pPr>
    </w:p>
    <w:p w14:paraId="540C1DE4" w14:textId="77777777" w:rsidR="0000662F" w:rsidRDefault="0000662F" w:rsidP="0000662F">
      <w:pPr>
        <w:bidi w:val="0"/>
        <w:spacing w:after="200" w:line="276" w:lineRule="auto"/>
        <w:ind w:firstLine="720"/>
        <w:jc w:val="both"/>
        <w:rPr>
          <w:rtl/>
        </w:rPr>
      </w:pPr>
      <w:r>
        <w:rPr>
          <w:rtl/>
        </w:rPr>
        <w:lastRenderedPageBreak/>
        <w:br w:type="page"/>
      </w:r>
    </w:p>
    <w:p w14:paraId="6FE3A365" w14:textId="77777777" w:rsidR="0000662F" w:rsidRDefault="0000662F" w:rsidP="0000662F">
      <w:pPr>
        <w:pStyle w:val="ad"/>
        <w:rPr>
          <w:rtl/>
        </w:rPr>
      </w:pPr>
      <w:r>
        <w:rPr>
          <w:rFonts w:hint="cs"/>
          <w:rtl/>
        </w:rPr>
        <w:lastRenderedPageBreak/>
        <w:t>الفصل الرابع</w:t>
      </w:r>
    </w:p>
    <w:p w14:paraId="0B00454B" w14:textId="77777777" w:rsidR="0000662F" w:rsidRDefault="0000662F" w:rsidP="0000662F">
      <w:pPr>
        <w:pStyle w:val="ae"/>
        <w:rPr>
          <w:rtl/>
        </w:rPr>
      </w:pPr>
      <w:r>
        <w:rPr>
          <w:rFonts w:hint="cs"/>
          <w:rtl/>
        </w:rPr>
        <w:t>الدراسة التحليلية</w:t>
      </w:r>
    </w:p>
    <w:p w14:paraId="246EFB6E" w14:textId="77777777" w:rsidR="0000662F" w:rsidRDefault="0000662F" w:rsidP="0000662F">
      <w:pPr>
        <w:pStyle w:val="ac"/>
        <w:rPr>
          <w:rtl/>
        </w:rPr>
      </w:pPr>
      <w:r>
        <w:rPr>
          <w:rFonts w:hint="cs"/>
          <w:rtl/>
        </w:rPr>
        <w:t>يتحدث هذا الفصل عن بعض المشاكل المتكررة عند الطلاب في أسلوب صياغة الفكرة العلمية والكتابة باللغة العربية.</w:t>
      </w:r>
    </w:p>
    <w:p w14:paraId="50B072BE" w14:textId="77777777" w:rsidR="0000662F" w:rsidRDefault="0000662F" w:rsidP="0000662F">
      <w:pPr>
        <w:pStyle w:val="1"/>
        <w:rPr>
          <w:rtl/>
          <w:lang w:val="en-US"/>
        </w:rPr>
      </w:pPr>
      <w:r>
        <w:t>-1.4</w:t>
      </w:r>
      <w:r w:rsidRPr="002E4020">
        <w:rPr>
          <w:rFonts w:hint="cs"/>
          <w:rtl/>
        </w:rPr>
        <w:t xml:space="preserve"> </w:t>
      </w:r>
      <w:r>
        <w:rPr>
          <w:rFonts w:hint="cs"/>
          <w:rtl/>
          <w:lang w:val="en-US"/>
        </w:rPr>
        <w:t>مقدمة</w:t>
      </w:r>
    </w:p>
    <w:p w14:paraId="1C2EBD51" w14:textId="77777777" w:rsidR="0000662F" w:rsidRDefault="0000662F" w:rsidP="0000662F">
      <w:pPr>
        <w:pStyle w:val="a9"/>
        <w:rPr>
          <w:rtl/>
        </w:rPr>
      </w:pPr>
      <w:r>
        <w:rPr>
          <w:rFonts w:hint="cs"/>
          <w:rtl/>
          <w:lang w:val="en-US"/>
        </w:rPr>
        <w:t xml:space="preserve">لا بد في الكتابة العلمية من </w:t>
      </w:r>
      <w:r>
        <w:rPr>
          <w:rFonts w:hint="cs"/>
          <w:rtl/>
        </w:rPr>
        <w:t>الاهت</w:t>
      </w:r>
      <w:r>
        <w:rPr>
          <w:rFonts w:hint="cs"/>
          <w:rtl/>
          <w:lang w:val="en-US"/>
        </w:rPr>
        <w:t xml:space="preserve">مام بالوضوح والدقة في صياغة وإيصال الفكرة مهما كانت اللغة التي يستعملها الكاتب. وعند التحدث عن الكتابة بلغة معينة كالعربية مثلاً، لا بد من احترام بعض القواعد الأساسية المتعلقة ببنية الجملة، </w:t>
      </w:r>
      <w:r w:rsidRPr="00823663">
        <w:rPr>
          <w:rFonts w:hint="cs"/>
          <w:rtl/>
          <w:lang w:val="en-US"/>
        </w:rPr>
        <w:t>فضلاً</w:t>
      </w:r>
      <w:r>
        <w:rPr>
          <w:rFonts w:hint="cs"/>
          <w:rtl/>
          <w:lang w:val="en-US"/>
        </w:rPr>
        <w:t xml:space="preserve"> عن م</w:t>
      </w:r>
    </w:p>
    <w:p w14:paraId="48217B2E" w14:textId="77777777" w:rsidR="0000662F" w:rsidRDefault="0000662F" w:rsidP="0000662F">
      <w:pPr>
        <w:pStyle w:val="a9"/>
        <w:rPr>
          <w:rtl/>
          <w:lang w:val="en-US"/>
        </w:rPr>
      </w:pPr>
    </w:p>
    <w:p w14:paraId="2CB4BAA5" w14:textId="77777777" w:rsidR="0000662F" w:rsidRDefault="0000662F" w:rsidP="00A112A3">
      <w:pPr>
        <w:pStyle w:val="a9"/>
        <w:rPr>
          <w:rtl/>
          <w:lang w:val="en-US"/>
        </w:rPr>
      </w:pPr>
    </w:p>
    <w:p w14:paraId="585FA0E3" w14:textId="77777777" w:rsidR="0000662F" w:rsidRDefault="0000662F" w:rsidP="00A112A3">
      <w:pPr>
        <w:pStyle w:val="a9"/>
        <w:rPr>
          <w:rtl/>
          <w:lang w:val="en-US"/>
        </w:rPr>
      </w:pPr>
    </w:p>
    <w:p w14:paraId="4FC5BFC9" w14:textId="77777777" w:rsidR="0000662F" w:rsidRDefault="0000662F" w:rsidP="00A112A3">
      <w:pPr>
        <w:pStyle w:val="a9"/>
        <w:rPr>
          <w:rtl/>
          <w:lang w:val="en-US"/>
        </w:rPr>
      </w:pPr>
    </w:p>
    <w:p w14:paraId="7F35922E" w14:textId="77777777" w:rsidR="0000662F" w:rsidRDefault="0000662F" w:rsidP="00A112A3">
      <w:pPr>
        <w:pStyle w:val="a9"/>
        <w:rPr>
          <w:rtl/>
          <w:lang w:val="en-US"/>
        </w:rPr>
      </w:pPr>
    </w:p>
    <w:p w14:paraId="4199D311" w14:textId="77777777" w:rsidR="0000662F" w:rsidRDefault="0000662F" w:rsidP="00A112A3">
      <w:pPr>
        <w:pStyle w:val="a9"/>
        <w:rPr>
          <w:rtl/>
          <w:lang w:val="en-US"/>
        </w:rPr>
      </w:pPr>
    </w:p>
    <w:p w14:paraId="75B319B0" w14:textId="77777777" w:rsidR="00A112A3" w:rsidRDefault="00A112A3" w:rsidP="00A112A3">
      <w:pPr>
        <w:pStyle w:val="a9"/>
        <w:rPr>
          <w:rtl/>
          <w:lang w:val="en-US"/>
        </w:rPr>
      </w:pPr>
    </w:p>
    <w:p w14:paraId="1A6BDB23" w14:textId="77777777" w:rsidR="00A112A3" w:rsidRDefault="00A112A3" w:rsidP="00A112A3">
      <w:pPr>
        <w:pStyle w:val="a9"/>
        <w:rPr>
          <w:rtl/>
          <w:lang w:val="en-US"/>
        </w:rPr>
      </w:pPr>
    </w:p>
    <w:p w14:paraId="5F1C83E2" w14:textId="77777777" w:rsidR="00A112A3" w:rsidRDefault="00A112A3" w:rsidP="00A112A3">
      <w:pPr>
        <w:pStyle w:val="a9"/>
        <w:rPr>
          <w:rtl/>
          <w:lang w:val="en-US"/>
        </w:rPr>
      </w:pPr>
    </w:p>
    <w:p w14:paraId="66414D9C" w14:textId="77777777" w:rsidR="00A112A3" w:rsidRDefault="00A112A3" w:rsidP="00A112A3">
      <w:pPr>
        <w:pStyle w:val="a9"/>
        <w:rPr>
          <w:rtl/>
          <w:lang w:val="en-US"/>
        </w:rPr>
      </w:pPr>
    </w:p>
    <w:p w14:paraId="4E98C57F" w14:textId="77777777" w:rsidR="00A112A3" w:rsidRDefault="00A112A3" w:rsidP="00A112A3">
      <w:pPr>
        <w:pStyle w:val="a9"/>
        <w:rPr>
          <w:rtl/>
          <w:lang w:val="en-US"/>
        </w:rPr>
      </w:pPr>
    </w:p>
    <w:p w14:paraId="2C8227A1" w14:textId="77777777" w:rsidR="00A112A3" w:rsidRDefault="00A112A3" w:rsidP="00A112A3">
      <w:pPr>
        <w:pStyle w:val="a9"/>
        <w:rPr>
          <w:rtl/>
          <w:lang w:val="en-US"/>
        </w:rPr>
      </w:pPr>
    </w:p>
    <w:p w14:paraId="166C1B85" w14:textId="77777777" w:rsidR="00A112A3" w:rsidRDefault="00A112A3" w:rsidP="00A112A3">
      <w:pPr>
        <w:pStyle w:val="a9"/>
        <w:rPr>
          <w:rtl/>
          <w:lang w:val="en-US"/>
        </w:rPr>
      </w:pPr>
    </w:p>
    <w:p w14:paraId="5D48F297" w14:textId="77777777" w:rsidR="00A112A3" w:rsidRDefault="00A112A3" w:rsidP="00A112A3">
      <w:pPr>
        <w:pStyle w:val="a9"/>
        <w:rPr>
          <w:rtl/>
          <w:lang w:val="en-US"/>
        </w:rPr>
      </w:pPr>
    </w:p>
    <w:p w14:paraId="63BA7F74" w14:textId="77777777" w:rsidR="00A112A3" w:rsidRDefault="00A112A3" w:rsidP="00A112A3">
      <w:pPr>
        <w:pStyle w:val="a9"/>
        <w:rPr>
          <w:rtl/>
          <w:lang w:val="en-US"/>
        </w:rPr>
      </w:pPr>
    </w:p>
    <w:p w14:paraId="31E100AF" w14:textId="77777777" w:rsidR="00A112A3" w:rsidRDefault="00A112A3" w:rsidP="00A112A3">
      <w:pPr>
        <w:pStyle w:val="a9"/>
        <w:rPr>
          <w:rtl/>
          <w:lang w:val="en-US"/>
        </w:rPr>
      </w:pPr>
    </w:p>
    <w:p w14:paraId="075D0E23" w14:textId="77777777" w:rsidR="00A112A3" w:rsidRDefault="00A112A3" w:rsidP="00A112A3">
      <w:pPr>
        <w:pStyle w:val="a9"/>
        <w:rPr>
          <w:rtl/>
          <w:lang w:val="en-US"/>
        </w:rPr>
      </w:pPr>
    </w:p>
    <w:p w14:paraId="09B6FCC9" w14:textId="77777777" w:rsidR="00A112A3" w:rsidRDefault="00A112A3" w:rsidP="00A112A3">
      <w:pPr>
        <w:pStyle w:val="a9"/>
        <w:rPr>
          <w:rtl/>
          <w:lang w:val="en-US"/>
        </w:rPr>
      </w:pPr>
    </w:p>
    <w:p w14:paraId="106CCD01" w14:textId="77777777" w:rsidR="00A112A3" w:rsidRDefault="00A112A3" w:rsidP="00A112A3">
      <w:pPr>
        <w:pStyle w:val="a9"/>
        <w:rPr>
          <w:rtl/>
          <w:lang w:val="en-US"/>
        </w:rPr>
      </w:pPr>
    </w:p>
    <w:p w14:paraId="02835767" w14:textId="77777777" w:rsidR="00A112A3" w:rsidRDefault="00A112A3" w:rsidP="00A112A3">
      <w:pPr>
        <w:pStyle w:val="a9"/>
        <w:rPr>
          <w:rtl/>
          <w:lang w:val="en-US"/>
        </w:rPr>
      </w:pPr>
    </w:p>
    <w:p w14:paraId="7AC80C1F" w14:textId="77777777" w:rsidR="00A112A3" w:rsidRDefault="00A112A3" w:rsidP="00A112A3">
      <w:pPr>
        <w:pStyle w:val="a9"/>
        <w:rPr>
          <w:rtl/>
          <w:lang w:val="en-US"/>
        </w:rPr>
      </w:pPr>
    </w:p>
    <w:p w14:paraId="19D0551B" w14:textId="77777777" w:rsidR="00A112A3" w:rsidRDefault="00A112A3" w:rsidP="00A112A3">
      <w:pPr>
        <w:pStyle w:val="a9"/>
        <w:rPr>
          <w:rtl/>
          <w:lang w:val="en-US"/>
        </w:rPr>
      </w:pPr>
    </w:p>
    <w:p w14:paraId="6BB2787D" w14:textId="77777777" w:rsidR="00A112A3" w:rsidRDefault="00A112A3" w:rsidP="00A112A3">
      <w:pPr>
        <w:pStyle w:val="a9"/>
        <w:rPr>
          <w:rtl/>
          <w:lang w:val="en-US"/>
        </w:rPr>
      </w:pPr>
    </w:p>
    <w:p w14:paraId="04C0E43D" w14:textId="77777777" w:rsidR="00A112A3" w:rsidRDefault="00A112A3" w:rsidP="00A112A3">
      <w:pPr>
        <w:pStyle w:val="a9"/>
        <w:rPr>
          <w:rtl/>
          <w:lang w:val="en-US"/>
        </w:rPr>
      </w:pPr>
    </w:p>
    <w:p w14:paraId="6E528E91" w14:textId="77777777" w:rsidR="00A112A3" w:rsidRDefault="00A112A3" w:rsidP="00A112A3">
      <w:pPr>
        <w:pStyle w:val="a9"/>
        <w:rPr>
          <w:rtl/>
          <w:lang w:val="en-US"/>
        </w:rPr>
      </w:pPr>
    </w:p>
    <w:p w14:paraId="212F6393" w14:textId="77777777" w:rsidR="00A112A3" w:rsidRDefault="00A112A3" w:rsidP="00A112A3">
      <w:pPr>
        <w:pStyle w:val="a9"/>
        <w:rPr>
          <w:rtl/>
          <w:lang w:val="en-US"/>
        </w:rPr>
      </w:pPr>
    </w:p>
    <w:p w14:paraId="08DE71F2" w14:textId="77777777" w:rsidR="00A112A3" w:rsidRDefault="00A112A3" w:rsidP="00A112A3">
      <w:pPr>
        <w:pStyle w:val="a9"/>
        <w:rPr>
          <w:rtl/>
          <w:lang w:val="en-US"/>
        </w:rPr>
      </w:pPr>
    </w:p>
    <w:p w14:paraId="3DE2D62D" w14:textId="77777777" w:rsidR="00A112A3" w:rsidRDefault="00A112A3" w:rsidP="00A112A3">
      <w:pPr>
        <w:pStyle w:val="a9"/>
        <w:rPr>
          <w:rtl/>
          <w:lang w:val="en-US"/>
        </w:rPr>
      </w:pPr>
    </w:p>
    <w:p w14:paraId="116491ED" w14:textId="77777777" w:rsidR="00A112A3" w:rsidRDefault="00A112A3" w:rsidP="00A112A3">
      <w:pPr>
        <w:pStyle w:val="a9"/>
        <w:rPr>
          <w:rtl/>
          <w:lang w:val="en-US"/>
        </w:rPr>
      </w:pPr>
    </w:p>
    <w:p w14:paraId="398EB02E" w14:textId="77777777" w:rsidR="00A112A3" w:rsidRDefault="00A112A3" w:rsidP="00A112A3">
      <w:pPr>
        <w:pStyle w:val="a9"/>
        <w:rPr>
          <w:rtl/>
          <w:lang w:val="en-US"/>
        </w:rPr>
      </w:pPr>
    </w:p>
    <w:p w14:paraId="35FC059B" w14:textId="77777777" w:rsidR="00A112A3" w:rsidRDefault="00A112A3" w:rsidP="00A112A3">
      <w:pPr>
        <w:pStyle w:val="a9"/>
        <w:rPr>
          <w:rtl/>
          <w:lang w:val="en-US"/>
        </w:rPr>
      </w:pPr>
    </w:p>
    <w:p w14:paraId="323DE70E" w14:textId="77777777" w:rsidR="00DF5957" w:rsidRDefault="00DF5957" w:rsidP="00DF5957">
      <w:pPr>
        <w:pStyle w:val="a9"/>
        <w:rPr>
          <w:rtl/>
          <w:lang w:val="en-US"/>
        </w:rPr>
      </w:pPr>
    </w:p>
    <w:p w14:paraId="0BD5E353" w14:textId="77777777" w:rsidR="00DF5957" w:rsidRDefault="00DF5957" w:rsidP="00DF5957">
      <w:pPr>
        <w:pStyle w:val="a9"/>
        <w:rPr>
          <w:rtl/>
          <w:lang w:val="en-US"/>
        </w:rPr>
      </w:pPr>
    </w:p>
    <w:p w14:paraId="277E9576" w14:textId="77777777" w:rsidR="00DF5957" w:rsidRDefault="00DF5957" w:rsidP="00DF5957">
      <w:pPr>
        <w:pStyle w:val="a9"/>
        <w:rPr>
          <w:rtl/>
          <w:lang w:val="en-US"/>
        </w:rPr>
      </w:pPr>
    </w:p>
    <w:p w14:paraId="3E388D16" w14:textId="77777777" w:rsidR="00DF5957" w:rsidRDefault="00DF5957" w:rsidP="00DF5957">
      <w:pPr>
        <w:pStyle w:val="a9"/>
        <w:rPr>
          <w:rtl/>
          <w:lang w:val="en-US"/>
        </w:rPr>
      </w:pPr>
    </w:p>
    <w:p w14:paraId="1A8947D5" w14:textId="77777777" w:rsidR="00DF5957" w:rsidRDefault="00DF5957" w:rsidP="00DF5957">
      <w:pPr>
        <w:bidi w:val="0"/>
        <w:spacing w:after="200" w:line="276" w:lineRule="auto"/>
        <w:ind w:firstLine="720"/>
        <w:jc w:val="both"/>
        <w:rPr>
          <w:rtl/>
        </w:rPr>
      </w:pPr>
      <w:r>
        <w:rPr>
          <w:rtl/>
        </w:rPr>
        <w:br w:type="page"/>
      </w:r>
    </w:p>
    <w:p w14:paraId="1F956AC2" w14:textId="77777777" w:rsidR="00DF5957" w:rsidRDefault="00DF5957" w:rsidP="00DF5957">
      <w:pPr>
        <w:pStyle w:val="ad"/>
        <w:rPr>
          <w:rtl/>
        </w:rPr>
      </w:pPr>
      <w:r>
        <w:rPr>
          <w:rFonts w:hint="cs"/>
          <w:rtl/>
        </w:rPr>
        <w:lastRenderedPageBreak/>
        <w:t>الفصل الرابع</w:t>
      </w:r>
    </w:p>
    <w:p w14:paraId="422D46AE" w14:textId="77777777" w:rsidR="00DF5957" w:rsidRDefault="00DF5957" w:rsidP="00DF5957">
      <w:pPr>
        <w:pStyle w:val="ae"/>
        <w:rPr>
          <w:rtl/>
        </w:rPr>
      </w:pPr>
      <w:r>
        <w:rPr>
          <w:rFonts w:hint="cs"/>
          <w:rtl/>
        </w:rPr>
        <w:t>الدراسة التحليلية</w:t>
      </w:r>
    </w:p>
    <w:p w14:paraId="5DFD4F82" w14:textId="77777777" w:rsidR="00DF5957" w:rsidRDefault="00DF5957" w:rsidP="00DF5957">
      <w:pPr>
        <w:pStyle w:val="ac"/>
        <w:rPr>
          <w:rtl/>
        </w:rPr>
      </w:pPr>
      <w:r>
        <w:rPr>
          <w:rFonts w:hint="cs"/>
          <w:rtl/>
        </w:rPr>
        <w:t>يتحدث هذا الفصل عن بعض المشاكل المتكررة عند الطلاب في أسلوب صياغة الفكرة العلمية والكتابة باللغة العربية.</w:t>
      </w:r>
    </w:p>
    <w:p w14:paraId="59E0274F" w14:textId="77777777" w:rsidR="00DF5957" w:rsidRDefault="00DF5957" w:rsidP="00DF5957">
      <w:pPr>
        <w:pStyle w:val="1"/>
        <w:rPr>
          <w:rtl/>
          <w:lang w:val="en-US"/>
        </w:rPr>
      </w:pPr>
      <w:r>
        <w:t>-1.4</w:t>
      </w:r>
      <w:r w:rsidRPr="002E4020">
        <w:rPr>
          <w:rFonts w:hint="cs"/>
          <w:rtl/>
        </w:rPr>
        <w:t xml:space="preserve"> </w:t>
      </w:r>
      <w:r>
        <w:rPr>
          <w:rFonts w:hint="cs"/>
          <w:rtl/>
          <w:lang w:val="en-US"/>
        </w:rPr>
        <w:t>مقدمة</w:t>
      </w:r>
    </w:p>
    <w:p w14:paraId="0750EFEC" w14:textId="77777777" w:rsidR="00DF5957" w:rsidRDefault="00DF5957" w:rsidP="00DF5957">
      <w:pPr>
        <w:pStyle w:val="a9"/>
        <w:rPr>
          <w:rtl/>
        </w:rPr>
      </w:pPr>
      <w:r>
        <w:rPr>
          <w:rFonts w:hint="cs"/>
          <w:rtl/>
          <w:lang w:val="en-US"/>
        </w:rPr>
        <w:t xml:space="preserve">لا بد في الكتابة العلمية من </w:t>
      </w:r>
      <w:r>
        <w:rPr>
          <w:rFonts w:hint="cs"/>
          <w:rtl/>
        </w:rPr>
        <w:t>الاهت</w:t>
      </w:r>
      <w:r>
        <w:rPr>
          <w:rFonts w:hint="cs"/>
          <w:rtl/>
          <w:lang w:val="en-US"/>
        </w:rPr>
        <w:t xml:space="preserve">مام بالوضوح والدقة في صياغة وإيصال الفكرة مهما كانت اللغة التي يستعملها الكاتب. وعند التحدث عن الكتابة بلغة معينة كالعربية مثلاً، لا بد من احترام بعض القواعد الأساسية المتعلقة ببنية الجملة، </w:t>
      </w:r>
      <w:r w:rsidRPr="00823663">
        <w:rPr>
          <w:rFonts w:hint="cs"/>
          <w:rtl/>
          <w:lang w:val="en-US"/>
        </w:rPr>
        <w:t>فضلاً</w:t>
      </w:r>
      <w:r>
        <w:rPr>
          <w:rFonts w:hint="cs"/>
          <w:rtl/>
          <w:lang w:val="en-US"/>
        </w:rPr>
        <w:t xml:space="preserve"> عن م</w:t>
      </w:r>
    </w:p>
    <w:p w14:paraId="4710EBA1" w14:textId="77777777" w:rsidR="00DF5957" w:rsidRDefault="00DF5957" w:rsidP="00DF5957">
      <w:pPr>
        <w:pStyle w:val="a9"/>
        <w:rPr>
          <w:rtl/>
          <w:lang w:val="en-US"/>
        </w:rPr>
      </w:pPr>
    </w:p>
    <w:p w14:paraId="7EC53F56" w14:textId="77777777" w:rsidR="00A112A3" w:rsidRDefault="00A112A3" w:rsidP="00A112A3">
      <w:pPr>
        <w:pStyle w:val="a9"/>
        <w:rPr>
          <w:rtl/>
          <w:lang w:val="en-US"/>
        </w:rPr>
      </w:pPr>
    </w:p>
    <w:p w14:paraId="74AA1462" w14:textId="77777777" w:rsidR="00A112A3" w:rsidRDefault="00A112A3" w:rsidP="00A112A3">
      <w:pPr>
        <w:pStyle w:val="a9"/>
        <w:rPr>
          <w:rtl/>
          <w:lang w:val="en-US"/>
        </w:rPr>
      </w:pPr>
    </w:p>
    <w:p w14:paraId="23CA56E2" w14:textId="77777777" w:rsidR="00A112A3" w:rsidRDefault="00A112A3" w:rsidP="00A112A3">
      <w:pPr>
        <w:pStyle w:val="a9"/>
        <w:rPr>
          <w:rtl/>
          <w:lang w:val="en-US"/>
        </w:rPr>
      </w:pPr>
    </w:p>
    <w:p w14:paraId="0AE38773" w14:textId="77777777" w:rsidR="00A112A3" w:rsidRDefault="00A112A3" w:rsidP="00A112A3">
      <w:pPr>
        <w:pStyle w:val="a9"/>
        <w:rPr>
          <w:rtl/>
          <w:lang w:val="en-US"/>
        </w:rPr>
      </w:pPr>
    </w:p>
    <w:p w14:paraId="25EE8ABA" w14:textId="77777777" w:rsidR="00A112A3" w:rsidRDefault="00A112A3" w:rsidP="00A112A3">
      <w:pPr>
        <w:pStyle w:val="a9"/>
        <w:rPr>
          <w:rtl/>
          <w:lang w:val="en-US"/>
        </w:rPr>
      </w:pPr>
    </w:p>
    <w:p w14:paraId="5D900811" w14:textId="77777777" w:rsidR="00A112A3" w:rsidRDefault="00A112A3" w:rsidP="00A112A3">
      <w:pPr>
        <w:pStyle w:val="a9"/>
        <w:rPr>
          <w:rtl/>
          <w:lang w:val="en-US"/>
        </w:rPr>
      </w:pPr>
    </w:p>
    <w:p w14:paraId="7EB34B02" w14:textId="77777777" w:rsidR="00A112A3" w:rsidRDefault="00A112A3" w:rsidP="00A112A3">
      <w:pPr>
        <w:pStyle w:val="a9"/>
        <w:rPr>
          <w:rtl/>
          <w:lang w:val="en-US"/>
        </w:rPr>
      </w:pPr>
    </w:p>
    <w:p w14:paraId="3444544C" w14:textId="77777777" w:rsidR="00A112A3" w:rsidRDefault="00A112A3" w:rsidP="00A112A3">
      <w:pPr>
        <w:pStyle w:val="a9"/>
        <w:rPr>
          <w:rtl/>
          <w:lang w:val="en-US"/>
        </w:rPr>
      </w:pPr>
    </w:p>
    <w:p w14:paraId="33B289CE" w14:textId="77777777" w:rsidR="00A112A3" w:rsidRDefault="00A112A3" w:rsidP="00A112A3">
      <w:pPr>
        <w:pStyle w:val="a9"/>
        <w:rPr>
          <w:rtl/>
          <w:lang w:val="en-US"/>
        </w:rPr>
      </w:pPr>
    </w:p>
    <w:p w14:paraId="11836BDD" w14:textId="77777777" w:rsidR="00A112A3" w:rsidRDefault="00A112A3" w:rsidP="00A112A3">
      <w:pPr>
        <w:pStyle w:val="a9"/>
        <w:rPr>
          <w:rtl/>
          <w:lang w:val="en-US"/>
        </w:rPr>
      </w:pPr>
    </w:p>
    <w:p w14:paraId="6402CF00" w14:textId="77777777" w:rsidR="00A112A3" w:rsidRDefault="00A112A3" w:rsidP="00A112A3">
      <w:pPr>
        <w:pStyle w:val="a9"/>
        <w:rPr>
          <w:rtl/>
          <w:lang w:val="en-US"/>
        </w:rPr>
      </w:pPr>
    </w:p>
    <w:p w14:paraId="638DC953" w14:textId="77777777" w:rsidR="00A112A3" w:rsidRDefault="00A112A3" w:rsidP="00A112A3">
      <w:pPr>
        <w:pStyle w:val="a9"/>
        <w:rPr>
          <w:rtl/>
          <w:lang w:val="en-US"/>
        </w:rPr>
      </w:pPr>
    </w:p>
    <w:p w14:paraId="04FB6069" w14:textId="77777777" w:rsidR="00A112A3" w:rsidRDefault="00A112A3" w:rsidP="00A112A3">
      <w:pPr>
        <w:pStyle w:val="a9"/>
        <w:rPr>
          <w:rtl/>
          <w:lang w:val="en-US"/>
        </w:rPr>
      </w:pPr>
    </w:p>
    <w:p w14:paraId="4EB53B77" w14:textId="77777777" w:rsidR="00A112A3" w:rsidRDefault="00A112A3" w:rsidP="00A112A3">
      <w:pPr>
        <w:pStyle w:val="a9"/>
        <w:rPr>
          <w:rtl/>
          <w:lang w:val="en-US"/>
        </w:rPr>
      </w:pPr>
    </w:p>
    <w:p w14:paraId="209C2F21" w14:textId="77777777" w:rsidR="00A112A3" w:rsidRDefault="00A112A3" w:rsidP="00A112A3">
      <w:pPr>
        <w:pStyle w:val="a9"/>
        <w:rPr>
          <w:rtl/>
          <w:lang w:val="en-US"/>
        </w:rPr>
      </w:pPr>
    </w:p>
    <w:p w14:paraId="09C0FA40" w14:textId="77777777" w:rsidR="00A112A3" w:rsidRDefault="00A112A3" w:rsidP="00A112A3">
      <w:pPr>
        <w:pStyle w:val="a9"/>
        <w:rPr>
          <w:rtl/>
          <w:lang w:val="en-US"/>
        </w:rPr>
      </w:pPr>
    </w:p>
    <w:p w14:paraId="69061539" w14:textId="77777777" w:rsidR="00A112A3" w:rsidRDefault="00A112A3" w:rsidP="00A112A3">
      <w:pPr>
        <w:pStyle w:val="a9"/>
        <w:rPr>
          <w:rtl/>
          <w:lang w:val="en-US"/>
        </w:rPr>
      </w:pPr>
    </w:p>
    <w:p w14:paraId="3EE987CE" w14:textId="77777777" w:rsidR="00A112A3" w:rsidRDefault="00A112A3" w:rsidP="00A112A3">
      <w:pPr>
        <w:pStyle w:val="a9"/>
        <w:rPr>
          <w:rtl/>
          <w:lang w:val="en-US"/>
        </w:rPr>
      </w:pPr>
    </w:p>
    <w:p w14:paraId="7E085965" w14:textId="77777777" w:rsidR="00A112A3" w:rsidRDefault="00A112A3" w:rsidP="00A112A3">
      <w:pPr>
        <w:pStyle w:val="a9"/>
        <w:rPr>
          <w:rtl/>
          <w:lang w:val="en-US"/>
        </w:rPr>
      </w:pPr>
    </w:p>
    <w:p w14:paraId="27ECCFF9" w14:textId="77777777" w:rsidR="00A112A3" w:rsidRDefault="00A112A3" w:rsidP="00A112A3">
      <w:pPr>
        <w:pStyle w:val="a9"/>
        <w:rPr>
          <w:rtl/>
          <w:lang w:val="en-US"/>
        </w:rPr>
      </w:pPr>
    </w:p>
    <w:p w14:paraId="0AD3BADE" w14:textId="77777777" w:rsidR="00A112A3" w:rsidRDefault="00A112A3" w:rsidP="00A112A3">
      <w:pPr>
        <w:pStyle w:val="a9"/>
        <w:rPr>
          <w:rtl/>
        </w:rPr>
      </w:pPr>
    </w:p>
    <w:p w14:paraId="22DEBF74" w14:textId="77777777" w:rsidR="00EC0A67" w:rsidRDefault="00EC0A67">
      <w:pPr>
        <w:bidi w:val="0"/>
        <w:spacing w:after="200" w:line="276" w:lineRule="auto"/>
        <w:ind w:firstLine="720"/>
        <w:jc w:val="both"/>
        <w:rPr>
          <w:rtl/>
          <w:lang w:val="fr-FR"/>
        </w:rPr>
      </w:pPr>
      <w:r>
        <w:rPr>
          <w:rtl/>
        </w:rPr>
        <w:br w:type="page"/>
      </w:r>
    </w:p>
    <w:p w14:paraId="566385CD" w14:textId="77777777" w:rsidR="001406FA" w:rsidRDefault="00562D62" w:rsidP="00562D62">
      <w:pPr>
        <w:pStyle w:val="a8"/>
        <w:rPr>
          <w:rtl/>
        </w:rPr>
      </w:pPr>
      <w:bookmarkStart w:id="69" w:name="_Toc290126572"/>
      <w:r>
        <w:rPr>
          <w:rFonts w:hint="cs"/>
          <w:rtl/>
        </w:rPr>
        <w:lastRenderedPageBreak/>
        <w:t>الخاتمة</w:t>
      </w:r>
      <w:bookmarkEnd w:id="69"/>
    </w:p>
    <w:p w14:paraId="4311004F" w14:textId="77777777" w:rsidR="006341AB" w:rsidRDefault="00024CCD" w:rsidP="006341AB">
      <w:pPr>
        <w:pStyle w:val="a9"/>
        <w:rPr>
          <w:rtl/>
          <w:lang w:val="en-US"/>
        </w:rPr>
      </w:pPr>
      <w:r>
        <w:rPr>
          <w:rFonts w:hint="cs"/>
          <w:rtl/>
          <w:lang w:val="en-US"/>
        </w:rPr>
        <w:t xml:space="preserve">يجب </w:t>
      </w:r>
      <w:r w:rsidR="006341AB">
        <w:rPr>
          <w:rFonts w:hint="cs"/>
          <w:rtl/>
          <w:lang w:val="en-US"/>
        </w:rPr>
        <w:t xml:space="preserve">أن يختتم التقرير بخاتمة تلخص الهدف من العمل وما تم تحقيقه والنتائج التي تم الحصول عليها. يمكن أن تتحدث الخاتمة أيضاً عن الصعوبات التي واجهت تقدم العمل أو </w:t>
      </w:r>
      <w:r>
        <w:rPr>
          <w:rFonts w:hint="cs"/>
          <w:rtl/>
          <w:lang w:val="en-US"/>
        </w:rPr>
        <w:t xml:space="preserve">منعت من </w:t>
      </w:r>
      <w:r w:rsidR="006341AB">
        <w:rPr>
          <w:rFonts w:hint="cs"/>
          <w:rtl/>
          <w:lang w:val="en-US"/>
        </w:rPr>
        <w:t>التقيد بدفتر شروطه الأولي. تنتهي الخاتمة بالإشارة إلى الآفاق المستقبلية لمتابعة وتطوير موضوع العمل. وإليكم خاتمة هذا التقرير.</w:t>
      </w:r>
    </w:p>
    <w:p w14:paraId="7E45B3AF" w14:textId="77777777" w:rsidR="006341AB" w:rsidRDefault="006341AB" w:rsidP="00BF19FB">
      <w:pPr>
        <w:pStyle w:val="a9"/>
        <w:rPr>
          <w:rtl/>
          <w:lang w:val="en-US"/>
        </w:rPr>
      </w:pPr>
      <w:r>
        <w:rPr>
          <w:rFonts w:hint="cs"/>
          <w:rtl/>
          <w:lang w:val="en-US"/>
        </w:rPr>
        <w:t xml:space="preserve">زودنا في هذا التقرير الطالب بنموذج للتقارير يعرف أنماط التنسيق ويقدم بعض النصائح والتوجيهات حول طريقة الكتابة العلمية الصحيحة. لقد واجهتنا صعوبات كبيرة في إعداد بعض خيارات التنسيق نظراً لعدم كوننا مستخدمين مخضرمين لبرنامج </w:t>
      </w:r>
      <w:r>
        <w:t>MS Word</w:t>
      </w:r>
      <w:r w:rsidR="00024CCD">
        <w:rPr>
          <w:rFonts w:hint="cs"/>
          <w:rtl/>
        </w:rPr>
        <w:t xml:space="preserve"> (ولا لغيره من البر</w:t>
      </w:r>
      <w:r w:rsidR="00BF19FB">
        <w:rPr>
          <w:rFonts w:hint="cs"/>
          <w:rtl/>
        </w:rPr>
        <w:t>امج</w:t>
      </w:r>
      <w:r w:rsidR="00024CCD">
        <w:rPr>
          <w:rFonts w:hint="cs"/>
          <w:rtl/>
        </w:rPr>
        <w:t>!)</w:t>
      </w:r>
      <w:r>
        <w:rPr>
          <w:rFonts w:hint="cs"/>
          <w:rtl/>
        </w:rPr>
        <w:t xml:space="preserve">. لذلك فإن </w:t>
      </w:r>
      <w:r>
        <w:rPr>
          <w:rFonts w:hint="cs"/>
          <w:rtl/>
          <w:lang w:val="en-US"/>
        </w:rPr>
        <w:t>هذا العمل يحتاج إلى التنقيح والتحسين بمساهمة واقتراحات الزملاء المدرسين والطلاب الأعزاء.</w:t>
      </w:r>
    </w:p>
    <w:p w14:paraId="530B2A5F" w14:textId="77777777" w:rsidR="006341AB" w:rsidRDefault="006341AB" w:rsidP="006341AB">
      <w:pPr>
        <w:pStyle w:val="a9"/>
        <w:rPr>
          <w:rtl/>
          <w:lang w:val="en-US"/>
        </w:rPr>
      </w:pPr>
      <w:r>
        <w:rPr>
          <w:rFonts w:hint="cs"/>
          <w:rtl/>
          <w:lang w:val="en-US"/>
        </w:rPr>
        <w:t xml:space="preserve">لقد تركنا موضوع الطباعة والتجليد النهائي للتقرير دون تحديد. إلا أننا نفضل طباعة التقرير على وجهي الصفحة توفيراً للورق وحفظاً للبيئة. يجب في هذه الحالة إدخال العدد اللازم من الصفحات البيضاء بحيث تبدأ الأجزاء الرئيسة للتقرير (إهداء، شكر، فهرس، مقدمة، بداية فصل، خاتمة، ملحق، مراجع) على الصفحات اليسارية (ذات الأرقام الفردية). كما ننصح الطلاب بالاتفاق على طريقة موحدة في تجليد التقرير ولون الورق المقوى المستخدم. نتمنى من إدارة المعهد العالي تبني موضوع طباعة وتجليد تقارير الطلاب من أجل الحفاظ على نوعية جيدة للوثائق الناتجة والمساهمة في توحيد مظهرها وتخفيف وطأة تكلفة هذه العملية عن كاهل الطالب. نعلم أن ذلك يتطلب من الطالب تسليم تقريره في الوقت المناسب دونما إبطاء، وهو أمر ليس باليسير على الجميع. لذلك، نقترح أن يقوم الطالب بإعداد نسخة أولية من تقريره تخضع قدر المستطاع لهذا النموذج وطباعتها بحسب ما يتوفر لديه من وسائل، ومن ثم إعداد النسخة النهائية بعد الحصول على تصويبات لجنة الحكم، وتسليم هذه النسخة بصيغتها الإلكترونية ليصار إلى طباعتها من قبل إدارة المعهد وفق الشكل المعتمد. </w:t>
      </w:r>
    </w:p>
    <w:p w14:paraId="6E656AA1" w14:textId="77777777" w:rsidR="006341AB" w:rsidRDefault="006341AB" w:rsidP="006341AB">
      <w:pPr>
        <w:pStyle w:val="a9"/>
        <w:rPr>
          <w:rtl/>
          <w:lang w:val="en-US"/>
        </w:rPr>
      </w:pPr>
      <w:r>
        <w:rPr>
          <w:rFonts w:hint="cs"/>
          <w:rtl/>
          <w:lang w:val="en-US"/>
        </w:rPr>
        <w:t>وأخيراً، نقترح وضع التقارير بشكلها الإلكتروني على مخدم المعهد العالي (</w:t>
      </w:r>
      <w:r>
        <w:rPr>
          <w:lang w:val="en-US"/>
        </w:rPr>
        <w:t>e-class</w:t>
      </w:r>
      <w:r>
        <w:rPr>
          <w:rFonts w:hint="cs"/>
          <w:rtl/>
          <w:lang w:val="en-US"/>
        </w:rPr>
        <w:t xml:space="preserve"> مثلاً) وفهرستها لتسهيل عملية الرجوع إليها وتوثيق الأعمال المنجزة في المعهد. ربما يكون من المفيد من أجل التعريف بهذه الأعمال بشكل أوسع على الإنترنت أن يحتوي التقرير على صفحة واجهة إضافية باللغة الإنكليزية بالإضافة إلى الخلاصة المترجمة. يسمح هذا الإجراء بالتعريف بعنوان المشروع</w:t>
      </w:r>
      <w:r w:rsidRPr="00990A57">
        <w:rPr>
          <w:rFonts w:hint="cs"/>
          <w:rtl/>
          <w:lang w:val="en-US"/>
        </w:rPr>
        <w:t xml:space="preserve"> وباسم</w:t>
      </w:r>
      <w:r>
        <w:rPr>
          <w:rFonts w:hint="cs"/>
          <w:rtl/>
          <w:lang w:val="en-US"/>
        </w:rPr>
        <w:t xml:space="preserve"> الطالب وبأسماء مشرفيه. ونأمل أن ترتفع سوية أعمال الطلاب خاصةً والمشاريع المنفذة في المعهد العالي عامةً إلى سوية عالمية تصبح عندها محط أنظار الطلاب والباحثين عبر العالم.</w:t>
      </w:r>
    </w:p>
    <w:p w14:paraId="43B8A6D0" w14:textId="77777777" w:rsidR="00EA5880" w:rsidRDefault="00EA5880" w:rsidP="003304B4">
      <w:pPr>
        <w:pStyle w:val="a9"/>
        <w:rPr>
          <w:rtl/>
          <w:lang w:val="en-US"/>
        </w:rPr>
      </w:pPr>
    </w:p>
    <w:p w14:paraId="1DE44B03" w14:textId="77777777" w:rsidR="00562D62" w:rsidRDefault="00562D62">
      <w:pPr>
        <w:bidi w:val="0"/>
        <w:spacing w:after="200" w:line="276" w:lineRule="auto"/>
        <w:ind w:firstLine="720"/>
        <w:jc w:val="both"/>
        <w:rPr>
          <w:rtl/>
        </w:rPr>
      </w:pPr>
      <w:r>
        <w:rPr>
          <w:rtl/>
        </w:rPr>
        <w:br w:type="page"/>
      </w:r>
    </w:p>
    <w:p w14:paraId="5A1E7693" w14:textId="77777777" w:rsidR="001C4EA5" w:rsidRDefault="001C4EA5" w:rsidP="001C4EA5">
      <w:pPr>
        <w:pStyle w:val="a9"/>
        <w:rPr>
          <w:rtl/>
        </w:rPr>
      </w:pPr>
    </w:p>
    <w:p w14:paraId="5DB7BFFD" w14:textId="77777777" w:rsidR="001C4EA5" w:rsidRDefault="001C4EA5" w:rsidP="001C4EA5">
      <w:pPr>
        <w:pStyle w:val="a9"/>
        <w:rPr>
          <w:rtl/>
        </w:rPr>
      </w:pPr>
    </w:p>
    <w:p w14:paraId="6D4D3DE6" w14:textId="77777777" w:rsidR="001C4EA5" w:rsidRDefault="001C4EA5" w:rsidP="001C4EA5">
      <w:pPr>
        <w:pStyle w:val="a9"/>
        <w:rPr>
          <w:rtl/>
        </w:rPr>
      </w:pPr>
    </w:p>
    <w:p w14:paraId="474C9D76" w14:textId="77777777" w:rsidR="001C4EA5" w:rsidRDefault="001C4EA5" w:rsidP="001C4EA5">
      <w:pPr>
        <w:pStyle w:val="a9"/>
        <w:rPr>
          <w:rtl/>
        </w:rPr>
      </w:pPr>
    </w:p>
    <w:p w14:paraId="614189E9" w14:textId="77777777" w:rsidR="001C4EA5" w:rsidRDefault="001C4EA5" w:rsidP="001C4EA5">
      <w:pPr>
        <w:pStyle w:val="a9"/>
        <w:rPr>
          <w:rtl/>
        </w:rPr>
      </w:pPr>
    </w:p>
    <w:p w14:paraId="2A54ABE1" w14:textId="77777777" w:rsidR="001C4EA5" w:rsidRDefault="001C4EA5" w:rsidP="001C4EA5">
      <w:pPr>
        <w:pStyle w:val="a9"/>
        <w:rPr>
          <w:rtl/>
        </w:rPr>
      </w:pPr>
    </w:p>
    <w:p w14:paraId="0D52905D" w14:textId="77777777" w:rsidR="00562D62" w:rsidRPr="001C4EA5" w:rsidRDefault="00562D62" w:rsidP="001C4EA5">
      <w:pPr>
        <w:pStyle w:val="af5"/>
        <w:rPr>
          <w:rtl/>
        </w:rPr>
      </w:pPr>
      <w:bookmarkStart w:id="70" w:name="_Toc290126573"/>
      <w:r w:rsidRPr="001C4EA5">
        <w:rPr>
          <w:rFonts w:hint="cs"/>
          <w:rtl/>
        </w:rPr>
        <w:t>الملاحق</w:t>
      </w:r>
      <w:bookmarkEnd w:id="70"/>
    </w:p>
    <w:p w14:paraId="3378E70C" w14:textId="77777777" w:rsidR="001C4EA5" w:rsidRDefault="001C4EA5">
      <w:pPr>
        <w:bidi w:val="0"/>
        <w:spacing w:after="200" w:line="276" w:lineRule="auto"/>
        <w:ind w:firstLine="720"/>
        <w:jc w:val="both"/>
        <w:rPr>
          <w:b/>
          <w:bCs/>
          <w:sz w:val="56"/>
          <w:szCs w:val="96"/>
          <w:rtl/>
        </w:rPr>
      </w:pPr>
      <w:r>
        <w:rPr>
          <w:b/>
          <w:bCs/>
          <w:sz w:val="56"/>
          <w:szCs w:val="96"/>
          <w:rtl/>
        </w:rPr>
        <w:br w:type="page"/>
      </w:r>
    </w:p>
    <w:p w14:paraId="40449818" w14:textId="77777777" w:rsidR="001C4EA5" w:rsidRPr="000D1F96" w:rsidRDefault="001C4EA5" w:rsidP="000D1F96">
      <w:pPr>
        <w:pStyle w:val="af7"/>
        <w:rPr>
          <w:rtl/>
        </w:rPr>
      </w:pPr>
      <w:r w:rsidRPr="000D1F96">
        <w:rPr>
          <w:rFonts w:hint="cs"/>
          <w:rtl/>
        </w:rPr>
        <w:lastRenderedPageBreak/>
        <w:t>الملحق آ</w:t>
      </w:r>
    </w:p>
    <w:p w14:paraId="228B974E" w14:textId="77777777" w:rsidR="001C4EA5" w:rsidRDefault="001C4EA5" w:rsidP="000D1F96">
      <w:pPr>
        <w:pStyle w:val="af6"/>
        <w:spacing w:after="600"/>
        <w:rPr>
          <w:rtl/>
        </w:rPr>
      </w:pPr>
      <w:bookmarkStart w:id="71" w:name="_Toc290126574"/>
      <w:r w:rsidRPr="001C4EA5">
        <w:rPr>
          <w:rFonts w:hint="cs"/>
          <w:rtl/>
        </w:rPr>
        <w:t>تنسيق الملاحق</w:t>
      </w:r>
      <w:bookmarkEnd w:id="71"/>
    </w:p>
    <w:p w14:paraId="603842DB" w14:textId="77777777" w:rsidR="001C4EA5" w:rsidRDefault="00E25C08" w:rsidP="001C4EA5">
      <w:pPr>
        <w:pStyle w:val="a9"/>
        <w:rPr>
          <w:rtl/>
          <w:lang w:val="en-US"/>
        </w:rPr>
      </w:pPr>
      <w:r>
        <w:rPr>
          <w:rFonts w:hint="cs"/>
          <w:rtl/>
          <w:lang w:val="en-US"/>
        </w:rPr>
        <w:t>ينتهي التقرير عادةً بالملاحق التي تضم بعض التفاصيل مثل براهين النتائج الرياضية أو التذكرة ببعض الأسس النظرية المستند إليها العمل أو رسومات الدارات ورماز البرامج. نبين في هذا الملحق نمط تنسيق الملاحق.</w:t>
      </w:r>
    </w:p>
    <w:p w14:paraId="6969BC40" w14:textId="77777777" w:rsidR="00E25C08" w:rsidRDefault="00E25C08" w:rsidP="00BF19FB">
      <w:pPr>
        <w:pStyle w:val="a9"/>
        <w:rPr>
          <w:rtl/>
          <w:lang w:val="en-US"/>
        </w:rPr>
      </w:pPr>
      <w:r>
        <w:rPr>
          <w:rFonts w:hint="cs"/>
          <w:rtl/>
          <w:lang w:val="en-US"/>
        </w:rPr>
        <w:t>بعد الصفحة التي تتوسطها كلمة الملاحق</w:t>
      </w:r>
      <w:r w:rsidR="00BF19FB">
        <w:rPr>
          <w:rFonts w:hint="cs"/>
          <w:rtl/>
          <w:lang w:val="en-US"/>
        </w:rPr>
        <w:t>،</w:t>
      </w:r>
      <w:r>
        <w:rPr>
          <w:rFonts w:hint="cs"/>
          <w:rtl/>
          <w:lang w:val="en-US"/>
        </w:rPr>
        <w:t xml:space="preserve"> يبدأ كل ملحق </w:t>
      </w:r>
      <w:r w:rsidR="00117086">
        <w:rPr>
          <w:rFonts w:hint="cs"/>
          <w:rtl/>
          <w:lang w:val="en-US"/>
        </w:rPr>
        <w:t xml:space="preserve">على صفحة جديدة </w:t>
      </w:r>
      <w:r>
        <w:rPr>
          <w:rFonts w:hint="cs"/>
          <w:rtl/>
          <w:lang w:val="en-US"/>
        </w:rPr>
        <w:t>بمميزه المؤل</w:t>
      </w:r>
      <w:r w:rsidR="00BF19FB">
        <w:rPr>
          <w:rFonts w:hint="cs"/>
          <w:rtl/>
          <w:lang w:val="en-US"/>
        </w:rPr>
        <w:t>َّ</w:t>
      </w:r>
      <w:r>
        <w:rPr>
          <w:rFonts w:hint="cs"/>
          <w:rtl/>
          <w:lang w:val="en-US"/>
        </w:rPr>
        <w:t>ف</w:t>
      </w:r>
      <w:r w:rsidR="00BF19FB">
        <w:rPr>
          <w:rFonts w:hint="cs"/>
          <w:rtl/>
          <w:lang w:val="en-US"/>
        </w:rPr>
        <w:t>ِ</w:t>
      </w:r>
      <w:r>
        <w:rPr>
          <w:rFonts w:hint="cs"/>
          <w:rtl/>
          <w:lang w:val="en-US"/>
        </w:rPr>
        <w:t xml:space="preserve"> من حرف مثل آ، ب،..إلخ. يساعد رقم الملحق على تعيينه في النص عند إرسال القارئ إليه بالشكل التالي مثلاً: "يتبع فصول التقرير وخاتمته الملاحق المبين تنسيقها في الملحق آ".</w:t>
      </w:r>
      <w:r w:rsidR="00EC0A67">
        <w:rPr>
          <w:rFonts w:hint="cs"/>
          <w:rtl/>
          <w:lang w:val="en-US"/>
        </w:rPr>
        <w:t xml:space="preserve"> </w:t>
      </w:r>
      <w:r w:rsidR="00260A34">
        <w:rPr>
          <w:rFonts w:hint="cs"/>
          <w:rtl/>
          <w:lang w:val="en-US"/>
        </w:rPr>
        <w:t xml:space="preserve">يجب </w:t>
      </w:r>
      <w:r w:rsidR="00EC0A67">
        <w:rPr>
          <w:rFonts w:hint="cs"/>
          <w:rtl/>
          <w:lang w:val="en-US"/>
        </w:rPr>
        <w:t>أن يكون كل ملحق قد ذكر في داخل فصول التقرير لتبرير الغاية من وجوده.</w:t>
      </w:r>
    </w:p>
    <w:p w14:paraId="1867C449" w14:textId="77777777" w:rsidR="00E25C08" w:rsidRDefault="00E25C08" w:rsidP="00260A34">
      <w:pPr>
        <w:pStyle w:val="a9"/>
        <w:rPr>
          <w:rtl/>
          <w:lang w:val="en-US"/>
        </w:rPr>
      </w:pPr>
      <w:r>
        <w:rPr>
          <w:rFonts w:hint="cs"/>
          <w:rtl/>
          <w:lang w:val="en-US"/>
        </w:rPr>
        <w:t>يأتي بعدها عنوان الملحق الذي يجب أن يكون معبراً وواضحاً. يجب تجنب عناوين مثل: "</w:t>
      </w:r>
      <w:r w:rsidR="00C202AE">
        <w:rPr>
          <w:rFonts w:hint="cs"/>
          <w:rtl/>
          <w:lang w:val="en-US"/>
        </w:rPr>
        <w:t xml:space="preserve">البرنامج" </w:t>
      </w:r>
      <w:r w:rsidR="00260A34" w:rsidRPr="00990A57">
        <w:rPr>
          <w:rFonts w:hint="cs"/>
          <w:rtl/>
          <w:lang w:val="en-US"/>
        </w:rPr>
        <w:t>والاستعاضة عنه</w:t>
      </w:r>
      <w:r w:rsidR="00C202AE">
        <w:rPr>
          <w:rFonts w:hint="cs"/>
          <w:rtl/>
          <w:lang w:val="en-US"/>
        </w:rPr>
        <w:t xml:space="preserve"> </w:t>
      </w:r>
      <w:r w:rsidR="00990A57">
        <w:rPr>
          <w:rFonts w:hint="cs"/>
          <w:rtl/>
          <w:lang w:val="en-US"/>
        </w:rPr>
        <w:t xml:space="preserve">    </w:t>
      </w:r>
      <w:r w:rsidR="00C202AE">
        <w:rPr>
          <w:rFonts w:hint="cs"/>
          <w:rtl/>
          <w:lang w:val="en-US"/>
        </w:rPr>
        <w:t>بـ "برنامج واجهة التخاطب الخاصة بالمرسل"، أو مثل</w:t>
      </w:r>
      <w:r w:rsidR="00260A34">
        <w:rPr>
          <w:rFonts w:hint="cs"/>
          <w:rtl/>
          <w:lang w:val="en-US"/>
        </w:rPr>
        <w:t>:</w:t>
      </w:r>
      <w:r w:rsidR="00C202AE">
        <w:rPr>
          <w:rFonts w:hint="cs"/>
          <w:rtl/>
          <w:lang w:val="en-US"/>
        </w:rPr>
        <w:t xml:space="preserve"> "الدارة" </w:t>
      </w:r>
      <w:r w:rsidR="00260A34" w:rsidRPr="00990A57">
        <w:rPr>
          <w:rFonts w:hint="cs"/>
          <w:rtl/>
          <w:lang w:val="en-US"/>
        </w:rPr>
        <w:t>والاستعاضة عنه</w:t>
      </w:r>
      <w:r w:rsidR="00260A34">
        <w:rPr>
          <w:rFonts w:hint="cs"/>
          <w:rtl/>
          <w:lang w:val="en-US"/>
        </w:rPr>
        <w:t xml:space="preserve"> </w:t>
      </w:r>
      <w:r w:rsidR="00C202AE">
        <w:rPr>
          <w:rFonts w:hint="cs"/>
          <w:rtl/>
          <w:lang w:val="en-US"/>
        </w:rPr>
        <w:t>بـ "المخطط الكهربائي لدارة المرسل".</w:t>
      </w:r>
    </w:p>
    <w:p w14:paraId="5FE1E09C" w14:textId="77777777" w:rsidR="00C202AE" w:rsidRDefault="00C202AE" w:rsidP="00BF19FB">
      <w:pPr>
        <w:pStyle w:val="a9"/>
        <w:rPr>
          <w:rtl/>
          <w:lang w:val="en-US"/>
        </w:rPr>
      </w:pPr>
      <w:r>
        <w:rPr>
          <w:rFonts w:hint="cs"/>
          <w:rtl/>
          <w:lang w:val="en-US"/>
        </w:rPr>
        <w:t xml:space="preserve">يحتوي الملحق على كلام ومعادلات وأشكال وما إلى ذلك من كائنات أخرى. نطلب للسهولة التقيد بنفس أنماط التنسيق المستخدمة داخل الفصول. نضيف هنا فقط نمط التنسيق "رماز برنامج" </w:t>
      </w:r>
      <w:r w:rsidR="00BF19FB">
        <w:rPr>
          <w:rFonts w:hint="cs"/>
          <w:rtl/>
          <w:lang w:val="en-US"/>
        </w:rPr>
        <w:t>ل</w:t>
      </w:r>
      <w:r>
        <w:rPr>
          <w:rFonts w:hint="cs"/>
          <w:rtl/>
          <w:lang w:val="en-US"/>
        </w:rPr>
        <w:t>رماز البرامج كونه المكون الأكثر استعمالاً في الملاحق</w:t>
      </w:r>
      <w:r w:rsidR="00BF19FB">
        <w:rPr>
          <w:rFonts w:hint="cs"/>
          <w:rtl/>
          <w:lang w:val="en-US"/>
        </w:rPr>
        <w:t>.</w:t>
      </w:r>
      <w:r>
        <w:rPr>
          <w:rFonts w:hint="cs"/>
          <w:rtl/>
          <w:lang w:val="en-US"/>
        </w:rPr>
        <w:t xml:space="preserve"> </w:t>
      </w:r>
      <w:r w:rsidR="00BF19FB">
        <w:rPr>
          <w:rFonts w:hint="cs"/>
          <w:rtl/>
          <w:lang w:val="en-US"/>
        </w:rPr>
        <w:t xml:space="preserve">نبين فيما يلي </w:t>
      </w:r>
      <w:r>
        <w:rPr>
          <w:rFonts w:hint="cs"/>
          <w:rtl/>
          <w:lang w:val="en-US"/>
        </w:rPr>
        <w:t>مثال</w:t>
      </w:r>
      <w:r w:rsidR="00BF19FB">
        <w:rPr>
          <w:rFonts w:hint="cs"/>
          <w:rtl/>
          <w:lang w:val="en-US"/>
        </w:rPr>
        <w:t>اً</w:t>
      </w:r>
      <w:r>
        <w:rPr>
          <w:rFonts w:hint="cs"/>
          <w:rtl/>
          <w:lang w:val="en-US"/>
        </w:rPr>
        <w:t xml:space="preserve"> </w:t>
      </w:r>
      <w:r w:rsidR="00BF19FB">
        <w:rPr>
          <w:rFonts w:hint="cs"/>
          <w:rtl/>
          <w:lang w:val="en-US"/>
        </w:rPr>
        <w:t xml:space="preserve">عن قطعة من </w:t>
      </w:r>
      <w:r w:rsidR="0061796A">
        <w:rPr>
          <w:rFonts w:hint="cs"/>
          <w:rtl/>
          <w:lang w:val="en-US"/>
        </w:rPr>
        <w:t xml:space="preserve">برنامج </w:t>
      </w:r>
      <w:r w:rsidR="0061796A">
        <w:t>Matlab</w:t>
      </w:r>
      <w:r>
        <w:rPr>
          <w:rFonts w:hint="cs"/>
          <w:rtl/>
          <w:lang w:val="en-US"/>
        </w:rPr>
        <w:t>:</w:t>
      </w:r>
    </w:p>
    <w:p w14:paraId="7772B46F" w14:textId="77777777" w:rsidR="005B5D8B" w:rsidRPr="007A0D12" w:rsidRDefault="005B5D8B" w:rsidP="007A0D12">
      <w:pPr>
        <w:pStyle w:val="af8"/>
        <w:rPr>
          <w:szCs w:val="24"/>
        </w:rPr>
      </w:pPr>
      <w:r w:rsidRPr="007A0D12">
        <w:t>% File:     waterfill_01.m</w:t>
      </w:r>
    </w:p>
    <w:p w14:paraId="0680F885" w14:textId="77777777" w:rsidR="005B5D8B" w:rsidRPr="007A0D12" w:rsidRDefault="005B5D8B" w:rsidP="007A0D12">
      <w:pPr>
        <w:pStyle w:val="af8"/>
        <w:rPr>
          <w:szCs w:val="24"/>
        </w:rPr>
      </w:pPr>
      <w:r w:rsidRPr="007A0D12">
        <w:t>% Object:   Water-filling function</w:t>
      </w:r>
    </w:p>
    <w:p w14:paraId="1CCAB2E7" w14:textId="77777777" w:rsidR="005B5D8B" w:rsidRPr="007A0D12" w:rsidRDefault="005B5D8B" w:rsidP="00F6794A">
      <w:pPr>
        <w:pStyle w:val="af8"/>
        <w:rPr>
          <w:szCs w:val="24"/>
        </w:rPr>
      </w:pPr>
      <w:r w:rsidRPr="007A0D12">
        <w:t>% Modified: 06</w:t>
      </w:r>
      <w:r w:rsidR="00F6794A" w:rsidRPr="00FA530C">
        <w:t>/</w:t>
      </w:r>
      <w:r w:rsidRPr="007A0D12">
        <w:t>06</w:t>
      </w:r>
      <w:r w:rsidR="00F6794A">
        <w:t>/20</w:t>
      </w:r>
      <w:r w:rsidRPr="007A0D12">
        <w:t>0</w:t>
      </w:r>
      <w:r w:rsidR="00F6794A">
        <w:t>8</w:t>
      </w:r>
    </w:p>
    <w:p w14:paraId="273DFE51" w14:textId="77777777" w:rsidR="007A0D12" w:rsidRPr="007A0D12" w:rsidRDefault="005B5D8B" w:rsidP="007A0D12">
      <w:pPr>
        <w:pStyle w:val="af8"/>
      </w:pPr>
      <w:r w:rsidRPr="007A0D12">
        <w:t>% Observations:</w:t>
      </w:r>
      <w:r w:rsidR="007A0D12" w:rsidRPr="007A0D12">
        <w:t xml:space="preserve"> </w:t>
      </w:r>
      <w:r w:rsidRPr="007A0D12">
        <w:t xml:space="preserve">test is ok in all special cases </w:t>
      </w:r>
    </w:p>
    <w:p w14:paraId="10523E53" w14:textId="77777777" w:rsidR="005B5D8B" w:rsidRPr="007A0D12" w:rsidRDefault="005B5D8B" w:rsidP="007A0D12">
      <w:pPr>
        <w:pStyle w:val="af8"/>
        <w:rPr>
          <w:szCs w:val="24"/>
        </w:rPr>
      </w:pPr>
      <w:r w:rsidRPr="007A0D12">
        <w:t xml:space="preserve"> </w:t>
      </w:r>
    </w:p>
    <w:p w14:paraId="3E2DA1E9" w14:textId="77777777" w:rsidR="005B5D8B" w:rsidRPr="007A0D12" w:rsidRDefault="005B5D8B" w:rsidP="007A0D12">
      <w:pPr>
        <w:pStyle w:val="af8"/>
        <w:rPr>
          <w:szCs w:val="24"/>
        </w:rPr>
      </w:pPr>
      <w:r w:rsidRPr="007A0D12">
        <w:t>function [powers]=</w:t>
      </w:r>
      <w:proofErr w:type="spellStart"/>
      <w:r w:rsidRPr="007A0D12">
        <w:t>waterfill</w:t>
      </w:r>
      <w:proofErr w:type="spellEnd"/>
      <w:r w:rsidRPr="007A0D12">
        <w:t>(</w:t>
      </w:r>
      <w:proofErr w:type="spellStart"/>
      <w:r w:rsidRPr="007A0D12">
        <w:t>levels,total_pwr</w:t>
      </w:r>
      <w:proofErr w:type="spellEnd"/>
      <w:r w:rsidRPr="007A0D12">
        <w:t>)</w:t>
      </w:r>
    </w:p>
    <w:p w14:paraId="77A9447A" w14:textId="77777777" w:rsidR="005B5D8B" w:rsidRPr="007A0D12" w:rsidRDefault="005B5D8B" w:rsidP="007A0D12">
      <w:pPr>
        <w:pStyle w:val="af8"/>
        <w:rPr>
          <w:szCs w:val="24"/>
        </w:rPr>
      </w:pPr>
      <w:r w:rsidRPr="007A0D12">
        <w:t>% powers  = returned power levels row vector</w:t>
      </w:r>
    </w:p>
    <w:p w14:paraId="33B4FE8C" w14:textId="77777777" w:rsidR="005B5D8B" w:rsidRPr="007A0D12" w:rsidRDefault="005B5D8B" w:rsidP="007A0D12">
      <w:pPr>
        <w:pStyle w:val="af8"/>
        <w:rPr>
          <w:szCs w:val="24"/>
        </w:rPr>
      </w:pPr>
      <w:r w:rsidRPr="007A0D12">
        <w:t>% levels  = row vector of levels to fill</w:t>
      </w:r>
    </w:p>
    <w:p w14:paraId="41960F03" w14:textId="77777777" w:rsidR="005B5D8B" w:rsidRPr="007A0D12" w:rsidRDefault="005B5D8B" w:rsidP="007A0D12">
      <w:pPr>
        <w:pStyle w:val="af8"/>
        <w:rPr>
          <w:szCs w:val="24"/>
        </w:rPr>
      </w:pPr>
      <w:r w:rsidRPr="007A0D12">
        <w:t xml:space="preserve">% </w:t>
      </w:r>
      <w:proofErr w:type="spellStart"/>
      <w:r w:rsidRPr="007A0D12">
        <w:t>tot_pwr</w:t>
      </w:r>
      <w:proofErr w:type="spellEnd"/>
      <w:r w:rsidRPr="007A0D12">
        <w:t xml:space="preserve"> = total available power</w:t>
      </w:r>
    </w:p>
    <w:p w14:paraId="34CAAAE0" w14:textId="77777777" w:rsidR="005B5D8B" w:rsidRPr="007A0D12" w:rsidRDefault="005B5D8B" w:rsidP="007A0D12">
      <w:pPr>
        <w:pStyle w:val="af8"/>
        <w:rPr>
          <w:szCs w:val="24"/>
        </w:rPr>
      </w:pPr>
      <w:r w:rsidRPr="007A0D12">
        <w:t>[sorted, index]=sort(levels); % sorting levels in ascending order</w:t>
      </w:r>
    </w:p>
    <w:p w14:paraId="5E0A2379" w14:textId="77777777" w:rsidR="005B5D8B" w:rsidRPr="007A0D12" w:rsidRDefault="005B5D8B" w:rsidP="007A0D12">
      <w:pPr>
        <w:pStyle w:val="af8"/>
        <w:rPr>
          <w:szCs w:val="24"/>
        </w:rPr>
      </w:pPr>
      <w:r w:rsidRPr="007A0D12">
        <w:t>N=length(levels);</w:t>
      </w:r>
    </w:p>
    <w:p w14:paraId="45FFB977" w14:textId="77777777" w:rsidR="005B5D8B" w:rsidRPr="007A0D12" w:rsidRDefault="005B5D8B" w:rsidP="007A0D12">
      <w:pPr>
        <w:pStyle w:val="af8"/>
        <w:rPr>
          <w:szCs w:val="24"/>
        </w:rPr>
      </w:pPr>
      <w:proofErr w:type="spellStart"/>
      <w:r w:rsidRPr="007A0D12">
        <w:t>available_pwr</w:t>
      </w:r>
      <w:proofErr w:type="spellEnd"/>
      <w:r w:rsidRPr="007A0D12">
        <w:t>=</w:t>
      </w:r>
      <w:proofErr w:type="spellStart"/>
      <w:r w:rsidRPr="007A0D12">
        <w:t>total_pwr</w:t>
      </w:r>
      <w:proofErr w:type="spellEnd"/>
      <w:r w:rsidRPr="007A0D12">
        <w:t>;</w:t>
      </w:r>
    </w:p>
    <w:p w14:paraId="7E7AE245" w14:textId="77777777" w:rsidR="00E04A0C" w:rsidRDefault="005B5D8B" w:rsidP="00E04A0C">
      <w:pPr>
        <w:pStyle w:val="af8"/>
        <w:rPr>
          <w:szCs w:val="24"/>
        </w:rPr>
      </w:pPr>
      <w:r w:rsidRPr="007A0D12">
        <w:t>powers=zeros(1,N);</w:t>
      </w:r>
    </w:p>
    <w:p w14:paraId="4B475B50" w14:textId="77777777" w:rsidR="00E04A0C" w:rsidRDefault="00E04A0C" w:rsidP="00E04A0C">
      <w:pPr>
        <w:pStyle w:val="a9"/>
      </w:pPr>
    </w:p>
    <w:p w14:paraId="0B86FBC9" w14:textId="77777777" w:rsidR="00E04A0C" w:rsidRDefault="00E04A0C" w:rsidP="00E04A0C">
      <w:pPr>
        <w:pStyle w:val="a9"/>
        <w:rPr>
          <w:rtl/>
        </w:rPr>
      </w:pPr>
      <w:r>
        <w:rPr>
          <w:rFonts w:hint="cs"/>
          <w:rtl/>
        </w:rPr>
        <w:t xml:space="preserve">نستغل هذه المناسبة للتذكير </w:t>
      </w:r>
      <w:r w:rsidRPr="00990A57">
        <w:rPr>
          <w:rFonts w:hint="cs"/>
          <w:rtl/>
        </w:rPr>
        <w:t>بال</w:t>
      </w:r>
      <w:r w:rsidR="00260A34" w:rsidRPr="00990A57">
        <w:rPr>
          <w:rFonts w:hint="cs"/>
          <w:rtl/>
        </w:rPr>
        <w:t>م</w:t>
      </w:r>
      <w:r w:rsidRPr="00990A57">
        <w:rPr>
          <w:rFonts w:hint="cs"/>
          <w:rtl/>
        </w:rPr>
        <w:t>لاحظات</w:t>
      </w:r>
      <w:r>
        <w:rPr>
          <w:rFonts w:hint="cs"/>
          <w:rtl/>
        </w:rPr>
        <w:t xml:space="preserve"> التالية حول تضمين </w:t>
      </w:r>
      <w:r w:rsidR="00F6794A">
        <w:rPr>
          <w:rFonts w:hint="cs"/>
          <w:rtl/>
        </w:rPr>
        <w:t>رماز البرامج:</w:t>
      </w:r>
    </w:p>
    <w:p w14:paraId="5475FAD3" w14:textId="77777777" w:rsidR="00F6794A" w:rsidRDefault="00F6794A" w:rsidP="00BF19FB">
      <w:pPr>
        <w:pStyle w:val="a0"/>
      </w:pPr>
      <w:r>
        <w:rPr>
          <w:rFonts w:hint="cs"/>
          <w:rtl/>
        </w:rPr>
        <w:t xml:space="preserve">تأكد من وضع النسخة النهائية التي </w:t>
      </w:r>
      <w:r w:rsidR="00BF19FB">
        <w:rPr>
          <w:rFonts w:hint="cs"/>
          <w:rtl/>
        </w:rPr>
        <w:t>تم اختبار صلاحيتها</w:t>
      </w:r>
      <w:r w:rsidR="00990A57">
        <w:rPr>
          <w:rFonts w:hint="cs"/>
          <w:rtl/>
        </w:rPr>
        <w:t xml:space="preserve"> وذلك لإتاحة إمكانية </w:t>
      </w:r>
      <w:r>
        <w:rPr>
          <w:rFonts w:hint="cs"/>
          <w:rtl/>
        </w:rPr>
        <w:t>الاستفادة منها</w:t>
      </w:r>
      <w:r w:rsidR="00990A57">
        <w:rPr>
          <w:rFonts w:hint="cs"/>
          <w:rtl/>
        </w:rPr>
        <w:t xml:space="preserve"> لاحقاً</w:t>
      </w:r>
      <w:r>
        <w:rPr>
          <w:rFonts w:hint="cs"/>
          <w:rtl/>
        </w:rPr>
        <w:t>.</w:t>
      </w:r>
    </w:p>
    <w:p w14:paraId="4D246251" w14:textId="77777777" w:rsidR="00F6794A" w:rsidRDefault="00F6794A" w:rsidP="00990A57">
      <w:pPr>
        <w:pStyle w:val="a0"/>
      </w:pPr>
      <w:r>
        <w:rPr>
          <w:rFonts w:hint="cs"/>
          <w:rtl/>
        </w:rPr>
        <w:lastRenderedPageBreak/>
        <w:t>أز</w:t>
      </w:r>
      <w:r w:rsidR="00260A34">
        <w:rPr>
          <w:rFonts w:hint="cs"/>
          <w:rtl/>
        </w:rPr>
        <w:t>ِ</w:t>
      </w:r>
      <w:r>
        <w:rPr>
          <w:rFonts w:hint="cs"/>
          <w:rtl/>
        </w:rPr>
        <w:t xml:space="preserve">ل السلاسل الطويلة من الأسطر الفارغة داخل برنامجك للتوفير في حجمها </w:t>
      </w:r>
      <w:r w:rsidR="00990A57">
        <w:rPr>
          <w:rFonts w:hint="cs"/>
          <w:rtl/>
        </w:rPr>
        <w:t>داخل</w:t>
      </w:r>
      <w:r>
        <w:rPr>
          <w:rFonts w:hint="cs"/>
          <w:rtl/>
        </w:rPr>
        <w:t xml:space="preserve"> التقرير.</w:t>
      </w:r>
    </w:p>
    <w:p w14:paraId="07DCAC53" w14:textId="77777777" w:rsidR="00F6794A" w:rsidRDefault="00F6794A" w:rsidP="00F6794A">
      <w:pPr>
        <w:pStyle w:val="a0"/>
      </w:pPr>
      <w:r>
        <w:rPr>
          <w:rFonts w:hint="cs"/>
          <w:rtl/>
        </w:rPr>
        <w:t xml:space="preserve">لا تنس ضرورة </w:t>
      </w:r>
      <w:r w:rsidR="00260A34" w:rsidRPr="00990A57">
        <w:rPr>
          <w:rFonts w:hint="cs"/>
          <w:rtl/>
        </w:rPr>
        <w:t>ا</w:t>
      </w:r>
      <w:r w:rsidRPr="00990A57">
        <w:rPr>
          <w:rFonts w:hint="cs"/>
          <w:rtl/>
        </w:rPr>
        <w:t xml:space="preserve">حتواء </w:t>
      </w:r>
      <w:r>
        <w:rPr>
          <w:rFonts w:hint="cs"/>
          <w:rtl/>
        </w:rPr>
        <w:t>البرنامج على تعليقات كافية تشرح عمل أجزائه لتسهيل فهمه على القارئ.</w:t>
      </w:r>
    </w:p>
    <w:p w14:paraId="37CB9909" w14:textId="77777777" w:rsidR="00F6794A" w:rsidRDefault="00F6794A" w:rsidP="00260A34">
      <w:pPr>
        <w:pStyle w:val="a0"/>
      </w:pPr>
      <w:r>
        <w:rPr>
          <w:rFonts w:hint="cs"/>
          <w:rtl/>
        </w:rPr>
        <w:t>أضف عند الضرورة</w:t>
      </w:r>
      <w:r w:rsidR="00260A34" w:rsidRPr="00990A57">
        <w:rPr>
          <w:rFonts w:hint="cs"/>
          <w:rtl/>
        </w:rPr>
        <w:t>،</w:t>
      </w:r>
      <w:r w:rsidRPr="00990A57">
        <w:rPr>
          <w:rFonts w:hint="cs"/>
          <w:rtl/>
        </w:rPr>
        <w:t xml:space="preserve"> داخل نص الملحق</w:t>
      </w:r>
      <w:r w:rsidR="00260A34" w:rsidRPr="00990A57">
        <w:rPr>
          <w:rFonts w:hint="cs"/>
          <w:rtl/>
        </w:rPr>
        <w:t>،</w:t>
      </w:r>
      <w:r>
        <w:rPr>
          <w:rFonts w:hint="cs"/>
          <w:rtl/>
        </w:rPr>
        <w:t xml:space="preserve"> شرحاً عن أجزاء البرنامج ووظائف توابعه المختلفة </w:t>
      </w:r>
      <w:r w:rsidRPr="00990A57">
        <w:rPr>
          <w:rFonts w:hint="cs"/>
          <w:rtl/>
        </w:rPr>
        <w:t>ومت</w:t>
      </w:r>
      <w:r w:rsidR="00260A34" w:rsidRPr="00990A57">
        <w:rPr>
          <w:rFonts w:hint="cs"/>
          <w:rtl/>
        </w:rPr>
        <w:t>غيراته</w:t>
      </w:r>
      <w:r w:rsidRPr="00990A57">
        <w:rPr>
          <w:rFonts w:hint="cs"/>
          <w:rtl/>
        </w:rPr>
        <w:t xml:space="preserve">. </w:t>
      </w:r>
      <w:r w:rsidR="00260A34" w:rsidRPr="00990A57">
        <w:rPr>
          <w:rFonts w:hint="cs"/>
          <w:rtl/>
        </w:rPr>
        <w:t>يم</w:t>
      </w:r>
      <w:r w:rsidRPr="00990A57">
        <w:rPr>
          <w:rFonts w:hint="cs"/>
          <w:rtl/>
        </w:rPr>
        <w:t>كن</w:t>
      </w:r>
      <w:r>
        <w:rPr>
          <w:rFonts w:hint="cs"/>
          <w:rtl/>
        </w:rPr>
        <w:t xml:space="preserve"> أيضاً الاستعانة بالمخططات التدفقية لوصف الخوارزميات المختبئة وراء برنامجك.</w:t>
      </w:r>
    </w:p>
    <w:p w14:paraId="18BAC08B" w14:textId="77777777" w:rsidR="001E3B3A" w:rsidRDefault="001E3B3A">
      <w:pPr>
        <w:bidi w:val="0"/>
        <w:spacing w:after="200" w:line="276" w:lineRule="auto"/>
        <w:ind w:firstLine="720"/>
        <w:jc w:val="both"/>
      </w:pPr>
      <w:r>
        <w:br w:type="page"/>
      </w:r>
    </w:p>
    <w:p w14:paraId="4F7958E8" w14:textId="77777777" w:rsidR="001E3B3A" w:rsidRPr="000D1F96" w:rsidRDefault="001E3B3A" w:rsidP="001E3B3A">
      <w:pPr>
        <w:pStyle w:val="af7"/>
        <w:rPr>
          <w:rtl/>
        </w:rPr>
      </w:pPr>
      <w:r w:rsidRPr="000D1F96">
        <w:rPr>
          <w:rFonts w:hint="cs"/>
          <w:rtl/>
        </w:rPr>
        <w:lastRenderedPageBreak/>
        <w:t xml:space="preserve">الملحق </w:t>
      </w:r>
      <w:r>
        <w:rPr>
          <w:rFonts w:hint="cs"/>
          <w:rtl/>
        </w:rPr>
        <w:t>ب</w:t>
      </w:r>
    </w:p>
    <w:p w14:paraId="7D548FE6" w14:textId="77777777" w:rsidR="001E3B3A" w:rsidRDefault="001E3B3A" w:rsidP="001E3B3A">
      <w:pPr>
        <w:pStyle w:val="af6"/>
        <w:spacing w:after="600"/>
        <w:rPr>
          <w:rtl/>
        </w:rPr>
      </w:pPr>
      <w:bookmarkStart w:id="72" w:name="_Toc290126575"/>
      <w:r>
        <w:rPr>
          <w:rFonts w:hint="cs"/>
          <w:rtl/>
        </w:rPr>
        <w:t>المراجع وتنسيق قائمتها</w:t>
      </w:r>
      <w:bookmarkEnd w:id="72"/>
    </w:p>
    <w:p w14:paraId="30215FAB" w14:textId="77777777" w:rsidR="006341AB" w:rsidRDefault="006341AB" w:rsidP="006341AB">
      <w:pPr>
        <w:pStyle w:val="a9"/>
        <w:rPr>
          <w:rtl/>
          <w:lang w:val="en-US"/>
        </w:rPr>
      </w:pPr>
      <w:r>
        <w:rPr>
          <w:rFonts w:hint="cs"/>
          <w:rtl/>
          <w:lang w:val="en-US"/>
        </w:rPr>
        <w:t>نتحدث في هذا الملحق عن استخدام المراجع وطريقة تنسيق قائمتها.</w:t>
      </w:r>
    </w:p>
    <w:p w14:paraId="0B5FF95E" w14:textId="77777777" w:rsidR="006341AB" w:rsidRDefault="006341AB" w:rsidP="006341AB">
      <w:pPr>
        <w:pStyle w:val="a9"/>
        <w:rPr>
          <w:rtl/>
        </w:rPr>
      </w:pPr>
      <w:r>
        <w:rPr>
          <w:rFonts w:hint="cs"/>
          <w:rtl/>
          <w:lang w:val="en-US"/>
        </w:rPr>
        <w:t>يبدأ كل مشروع بالبحث عن المراجع التي تؤسس نظرياً لموضوع المشروع</w:t>
      </w:r>
      <w:r w:rsidRPr="00990A57">
        <w:rPr>
          <w:rFonts w:hint="cs"/>
          <w:rtl/>
          <w:lang w:val="en-US"/>
        </w:rPr>
        <w:t>،</w:t>
      </w:r>
      <w:r>
        <w:rPr>
          <w:rFonts w:hint="cs"/>
          <w:rtl/>
          <w:lang w:val="en-US"/>
        </w:rPr>
        <w:t xml:space="preserve"> وتلك التي تتناول الأعمال المنجزة سابقاً في معالجة هذا الموضوع. </w:t>
      </w:r>
      <w:r w:rsidRPr="00990A57">
        <w:rPr>
          <w:rFonts w:hint="cs"/>
          <w:rtl/>
          <w:lang w:val="en-US"/>
        </w:rPr>
        <w:t>يجب الاستشهاد بكل</w:t>
      </w:r>
      <w:r>
        <w:rPr>
          <w:rFonts w:hint="cs"/>
          <w:rtl/>
          <w:lang w:val="en-US"/>
        </w:rPr>
        <w:t xml:space="preserve"> مرجع داخل النص برقمه في قائمة المراجع الموجودة في آخر التقرير بالشكل التالي </w:t>
      </w:r>
      <w:r>
        <w:t>[1]</w:t>
      </w:r>
      <w:r>
        <w:rPr>
          <w:rFonts w:hint="cs"/>
          <w:rtl/>
        </w:rPr>
        <w:t xml:space="preserve"> وذلك في المكان المناسب. </w:t>
      </w:r>
      <w:r w:rsidRPr="00990A57">
        <w:rPr>
          <w:rFonts w:hint="cs"/>
          <w:rtl/>
        </w:rPr>
        <w:t>لا طائل من أي</w:t>
      </w:r>
      <w:r>
        <w:rPr>
          <w:rFonts w:hint="cs"/>
          <w:rtl/>
        </w:rPr>
        <w:t xml:space="preserve"> مرجعٍ مدرجٍ في قائمة المراجع وغير مستشهدٍ به داخل النص. لم نتقيد هنا بهذا القيد لأن المراجع المذكورة في القائمة في آخر هذا التقرير ليست إلا </w:t>
      </w:r>
      <w:r w:rsidRPr="00990A57">
        <w:rPr>
          <w:rFonts w:hint="cs"/>
          <w:rtl/>
        </w:rPr>
        <w:t>مثالاً،</w:t>
      </w:r>
      <w:r>
        <w:rPr>
          <w:rFonts w:hint="cs"/>
          <w:rtl/>
        </w:rPr>
        <w:t xml:space="preserve"> ولم نستند إليها في إعدادنا لهذا التقرير.</w:t>
      </w:r>
    </w:p>
    <w:p w14:paraId="7BEE413E" w14:textId="77777777" w:rsidR="006341AB" w:rsidRDefault="006341AB" w:rsidP="006341AB">
      <w:pPr>
        <w:pStyle w:val="a9"/>
        <w:rPr>
          <w:rtl/>
        </w:rPr>
      </w:pPr>
      <w:r>
        <w:rPr>
          <w:rFonts w:hint="cs"/>
          <w:rtl/>
        </w:rPr>
        <w:t xml:space="preserve">تقسم المراجع التي تهمنا هنا إلى كتب ومقالات وأمالي محاضرات أو تقارير سابقة لطلاب أو مواقع إنترنت. تبين قائمة المراجع في هذا التقرير مثالاً على كلٍ منها. يتم ذكر جميع المعلومات الواردة عن كل مرجع بنفس الترتيب المقترح والذي يمثل الطريقة المتعارف عليها عالمياً في سرد المراجع. </w:t>
      </w:r>
      <w:r w:rsidRPr="003B74D9">
        <w:rPr>
          <w:rStyle w:val="Charf2"/>
          <w:rFonts w:hint="cs"/>
          <w:rtl/>
        </w:rPr>
        <w:t xml:space="preserve">نطلب </w:t>
      </w:r>
      <w:r>
        <w:rPr>
          <w:rStyle w:val="Charf2"/>
          <w:rFonts w:hint="cs"/>
          <w:rtl/>
        </w:rPr>
        <w:t xml:space="preserve">بشدة </w:t>
      </w:r>
      <w:r w:rsidRPr="003B74D9">
        <w:rPr>
          <w:rStyle w:val="Charf2"/>
          <w:rFonts w:hint="cs"/>
          <w:rtl/>
        </w:rPr>
        <w:t xml:space="preserve">التقيد </w:t>
      </w:r>
      <w:r>
        <w:rPr>
          <w:rStyle w:val="Charf2"/>
          <w:rFonts w:hint="cs"/>
          <w:rtl/>
        </w:rPr>
        <w:t>الصارم</w:t>
      </w:r>
      <w:r w:rsidRPr="003B74D9">
        <w:rPr>
          <w:rStyle w:val="Charf2"/>
          <w:rFonts w:hint="cs"/>
          <w:rtl/>
        </w:rPr>
        <w:t xml:space="preserve"> ب</w:t>
      </w:r>
      <w:r>
        <w:rPr>
          <w:rStyle w:val="Charf2"/>
          <w:rFonts w:hint="cs"/>
          <w:rtl/>
        </w:rPr>
        <w:t>هذه ال</w:t>
      </w:r>
      <w:r w:rsidRPr="003B74D9">
        <w:rPr>
          <w:rStyle w:val="Charf2"/>
          <w:rFonts w:hint="cs"/>
          <w:rtl/>
        </w:rPr>
        <w:t>طريقة</w:t>
      </w:r>
      <w:r>
        <w:rPr>
          <w:rStyle w:val="Charf2"/>
          <w:rFonts w:hint="cs"/>
          <w:rtl/>
        </w:rPr>
        <w:t xml:space="preserve"> </w:t>
      </w:r>
      <w:r>
        <w:rPr>
          <w:rFonts w:hint="cs"/>
          <w:rtl/>
        </w:rPr>
        <w:t xml:space="preserve">وقد لاحظنا في السنوات السابقة تجاهلاً أو إهمالاً من قبل الطلاب لهذا المطلب على الرغم </w:t>
      </w:r>
      <w:r w:rsidR="00BF19FB">
        <w:rPr>
          <w:rFonts w:hint="cs"/>
          <w:rtl/>
        </w:rPr>
        <w:t>من شدة تأكيد اللجان الفاحصة عليه</w:t>
      </w:r>
      <w:r>
        <w:rPr>
          <w:rFonts w:hint="cs"/>
          <w:rtl/>
        </w:rPr>
        <w:t>.</w:t>
      </w:r>
    </w:p>
    <w:p w14:paraId="7E49ED44" w14:textId="77777777" w:rsidR="006341AB" w:rsidRDefault="006341AB" w:rsidP="006341AB">
      <w:pPr>
        <w:pStyle w:val="a9"/>
        <w:rPr>
          <w:rtl/>
        </w:rPr>
      </w:pPr>
      <w:r>
        <w:rPr>
          <w:rFonts w:hint="cs"/>
          <w:rtl/>
        </w:rPr>
        <w:t xml:space="preserve">نقترح ترتيب المراجع بحسب ورود ذكرها لأول مرة في فصول وملاحق </w:t>
      </w:r>
      <w:r w:rsidRPr="00990A57">
        <w:rPr>
          <w:rFonts w:hint="cs"/>
          <w:rtl/>
        </w:rPr>
        <w:t>التقرير</w:t>
      </w:r>
      <w:r>
        <w:rPr>
          <w:rFonts w:hint="cs"/>
          <w:rtl/>
        </w:rPr>
        <w:t>. يرتب البعض المراجع بحسب الأحرف الأبجدية لأسماء مؤلفيها ولكن يتعسر ذلك في حالة خليط من مراجع بلغتين مختلفتين بالإضافة إلى مواقع إنترنت. نود الإشارة هنا إلى أهمية تفادي الاستشهاد الحصري أو المفرط بمواقع إنترنت والاستعاضة عنها قدر الإمكان بكتب مرجعية أو مقالات. يعود ذلك إلى عدم وثوقية المعلومات الواردة في بعض المواقع وإلى التغيرات التي تطرأ على محتواها وعلى إمكانية الوصول إليه في جميع الأوقات.</w:t>
      </w:r>
    </w:p>
    <w:p w14:paraId="752052BE" w14:textId="77777777" w:rsidR="00452AFD" w:rsidRDefault="00452AFD" w:rsidP="00452AFD">
      <w:pPr>
        <w:pStyle w:val="a9"/>
        <w:rPr>
          <w:rtl/>
        </w:rPr>
      </w:pPr>
    </w:p>
    <w:p w14:paraId="74134BC4" w14:textId="77777777" w:rsidR="001E3B3A" w:rsidRDefault="001E3B3A" w:rsidP="001E3B3A">
      <w:pPr>
        <w:pStyle w:val="a9"/>
        <w:rPr>
          <w:rtl/>
        </w:rPr>
      </w:pPr>
      <w:r>
        <w:rPr>
          <w:rtl/>
        </w:rPr>
        <w:br w:type="page"/>
      </w:r>
    </w:p>
    <w:p w14:paraId="234E8B13" w14:textId="77777777" w:rsidR="00117086" w:rsidRDefault="00DE2B2E" w:rsidP="00EB69D3">
      <w:pPr>
        <w:pStyle w:val="a8"/>
        <w:bidi w:val="0"/>
        <w:outlineLvl w:val="0"/>
        <w:rPr>
          <w:rtl/>
        </w:rPr>
      </w:pPr>
      <w:bookmarkStart w:id="73" w:name="_Toc242697129"/>
      <w:bookmarkStart w:id="74" w:name="_Toc290126576"/>
      <w:r>
        <w:rPr>
          <w:rFonts w:hint="cs"/>
          <w:rtl/>
        </w:rPr>
        <w:lastRenderedPageBreak/>
        <w:t>المراجع</w:t>
      </w:r>
      <w:bookmarkEnd w:id="73"/>
      <w:bookmarkEnd w:id="74"/>
    </w:p>
    <w:p w14:paraId="173A2EE6" w14:textId="67BC344D" w:rsidR="006341AB" w:rsidRDefault="006341AB" w:rsidP="00FE4D87">
      <w:pPr>
        <w:pStyle w:val="af9"/>
        <w:bidi w:val="0"/>
        <w:rPr>
          <w:rtl/>
        </w:rPr>
      </w:pPr>
      <w:bookmarkStart w:id="75" w:name="_Toc242436705"/>
      <w:bookmarkStart w:id="76" w:name="_Toc242697130"/>
      <w:bookmarkStart w:id="77" w:name="_Toc242697959"/>
      <w:bookmarkStart w:id="78" w:name="_Toc290126577"/>
      <w:r w:rsidRPr="00C423FF">
        <w:t>[1]</w:t>
      </w:r>
      <w:r>
        <w:rPr>
          <w:rFonts w:hint="cs"/>
          <w:rtl/>
        </w:rPr>
        <w:t xml:space="preserve"> </w:t>
      </w:r>
      <w:bookmarkEnd w:id="75"/>
      <w:bookmarkEnd w:id="76"/>
      <w:bookmarkEnd w:id="77"/>
      <w:bookmarkEnd w:id="78"/>
      <w:r w:rsidR="009E5B3C" w:rsidRPr="009E5B3C">
        <w:t>Von Rosing, M., White, S., Cummins, F., &amp; De Man, H. (2015). Business Process Model and Notation-BPMN.</w:t>
      </w:r>
    </w:p>
    <w:p w14:paraId="2E25DC9C" w14:textId="37456F7F" w:rsidR="006341AB" w:rsidRPr="006F7FC2" w:rsidRDefault="006341AB" w:rsidP="004459C6">
      <w:pPr>
        <w:pStyle w:val="af9"/>
        <w:bidi w:val="0"/>
        <w:rPr>
          <w:rtl/>
        </w:rPr>
      </w:pPr>
      <w:bookmarkStart w:id="79" w:name="_Toc242436706"/>
      <w:bookmarkStart w:id="80" w:name="_Toc242697131"/>
      <w:bookmarkStart w:id="81" w:name="_Toc242697960"/>
      <w:bookmarkStart w:id="82" w:name="_Toc290126578"/>
      <w:r>
        <w:rPr>
          <w:lang w:val="fr-FR"/>
        </w:rPr>
        <w:t>[2]</w:t>
      </w:r>
      <w:r w:rsidRPr="006F7FC2">
        <w:tab/>
      </w:r>
      <w:bookmarkEnd w:id="79"/>
      <w:bookmarkEnd w:id="80"/>
      <w:bookmarkEnd w:id="81"/>
      <w:bookmarkEnd w:id="82"/>
      <w:r w:rsidR="004459C6" w:rsidRPr="004459C6">
        <w:t>Vaswani, A. (2017). Attention is all you need. </w:t>
      </w:r>
      <w:proofErr w:type="spellStart"/>
      <w:r w:rsidR="004459C6" w:rsidRPr="004459C6">
        <w:rPr>
          <w:i/>
          <w:iCs/>
        </w:rPr>
        <w:t>arXiv</w:t>
      </w:r>
      <w:proofErr w:type="spellEnd"/>
      <w:r w:rsidR="004459C6" w:rsidRPr="004459C6">
        <w:rPr>
          <w:i/>
          <w:iCs/>
        </w:rPr>
        <w:t xml:space="preserve"> preprint arXiv:1706.03762</w:t>
      </w:r>
      <w:r w:rsidR="004459C6" w:rsidRPr="004459C6">
        <w:t>.</w:t>
      </w:r>
    </w:p>
    <w:p w14:paraId="7D8D2934" w14:textId="0E7B2DA9" w:rsidR="006341AB" w:rsidRDefault="006341AB" w:rsidP="0091241E">
      <w:pPr>
        <w:pStyle w:val="af9"/>
        <w:bidi w:val="0"/>
        <w:rPr>
          <w:rtl/>
          <w:lang w:val="fr-FR"/>
        </w:rPr>
      </w:pPr>
      <w:bookmarkStart w:id="83" w:name="_Toc242436707"/>
      <w:bookmarkStart w:id="84" w:name="_Toc242697132"/>
      <w:bookmarkStart w:id="85" w:name="_Toc242697961"/>
      <w:bookmarkStart w:id="86" w:name="_Toc290126579"/>
      <w:r>
        <w:rPr>
          <w:lang w:val="fr-FR"/>
        </w:rPr>
        <w:t>[3]</w:t>
      </w:r>
      <w:r w:rsidRPr="00E55A9E">
        <w:tab/>
      </w:r>
      <w:bookmarkEnd w:id="83"/>
      <w:bookmarkEnd w:id="84"/>
      <w:bookmarkEnd w:id="85"/>
      <w:bookmarkEnd w:id="86"/>
      <w:proofErr w:type="spellStart"/>
      <w:r w:rsidR="0091241E" w:rsidRPr="0091241E">
        <w:t>Minaee</w:t>
      </w:r>
      <w:proofErr w:type="spellEnd"/>
      <w:r w:rsidR="0091241E" w:rsidRPr="0091241E">
        <w:t xml:space="preserve">, S., </w:t>
      </w:r>
      <w:proofErr w:type="spellStart"/>
      <w:r w:rsidR="0091241E" w:rsidRPr="0091241E">
        <w:t>Mikolov</w:t>
      </w:r>
      <w:proofErr w:type="spellEnd"/>
      <w:r w:rsidR="0091241E" w:rsidRPr="0091241E">
        <w:t xml:space="preserve">, T., Nikzad, N., </w:t>
      </w:r>
      <w:proofErr w:type="spellStart"/>
      <w:r w:rsidR="0091241E" w:rsidRPr="0091241E">
        <w:t>Chenaghlu</w:t>
      </w:r>
      <w:proofErr w:type="spellEnd"/>
      <w:r w:rsidR="0091241E" w:rsidRPr="0091241E">
        <w:t xml:space="preserve">, M., Socher, R., </w:t>
      </w:r>
      <w:proofErr w:type="spellStart"/>
      <w:r w:rsidR="0091241E" w:rsidRPr="0091241E">
        <w:t>Amatriain</w:t>
      </w:r>
      <w:proofErr w:type="spellEnd"/>
      <w:r w:rsidR="0091241E" w:rsidRPr="0091241E">
        <w:t>, X., &amp; Gao, J. (2024). Large language models: A survey. </w:t>
      </w:r>
      <w:proofErr w:type="spellStart"/>
      <w:r w:rsidR="0091241E" w:rsidRPr="0091241E">
        <w:rPr>
          <w:i/>
          <w:iCs/>
        </w:rPr>
        <w:t>arXiv</w:t>
      </w:r>
      <w:proofErr w:type="spellEnd"/>
      <w:r w:rsidR="0091241E" w:rsidRPr="0091241E">
        <w:rPr>
          <w:i/>
          <w:iCs/>
        </w:rPr>
        <w:t xml:space="preserve"> preprint arXiv:2402.06196</w:t>
      </w:r>
      <w:r w:rsidR="0091241E" w:rsidRPr="0091241E">
        <w:t>.</w:t>
      </w:r>
    </w:p>
    <w:p w14:paraId="2B72BC9C" w14:textId="5519D23B" w:rsidR="006341AB" w:rsidRDefault="006341AB" w:rsidP="00E6562E">
      <w:pPr>
        <w:pStyle w:val="af9"/>
        <w:bidi w:val="0"/>
        <w:rPr>
          <w:lang w:val="fr-FR"/>
        </w:rPr>
      </w:pPr>
      <w:bookmarkStart w:id="87" w:name="_Toc242436708"/>
      <w:bookmarkStart w:id="88" w:name="_Toc242697133"/>
      <w:bookmarkStart w:id="89" w:name="_Toc242697962"/>
      <w:bookmarkStart w:id="90" w:name="_Toc290126580"/>
      <w:r>
        <w:rPr>
          <w:lang w:val="fr-FR"/>
        </w:rPr>
        <w:t>[4]</w:t>
      </w:r>
      <w:r w:rsidRPr="00E55A9E">
        <w:tab/>
      </w:r>
      <w:bookmarkEnd w:id="87"/>
      <w:bookmarkEnd w:id="88"/>
      <w:bookmarkEnd w:id="89"/>
      <w:bookmarkEnd w:id="90"/>
      <w:r w:rsidR="00E6562E" w:rsidRPr="00E6562E">
        <w:t>Ekin, S. (2023). Prompt engineering for ChatGPT: a quick guide to techniques, tips, and best practices. </w:t>
      </w:r>
      <w:proofErr w:type="spellStart"/>
      <w:r w:rsidR="00E6562E" w:rsidRPr="00E6562E">
        <w:rPr>
          <w:i/>
          <w:iCs/>
        </w:rPr>
        <w:t>Authorea</w:t>
      </w:r>
      <w:proofErr w:type="spellEnd"/>
      <w:r w:rsidR="00E6562E" w:rsidRPr="00E6562E">
        <w:rPr>
          <w:i/>
          <w:iCs/>
        </w:rPr>
        <w:t xml:space="preserve"> Preprints</w:t>
      </w:r>
      <w:r w:rsidR="00E6562E" w:rsidRPr="00E6562E">
        <w:t>.</w:t>
      </w:r>
    </w:p>
    <w:p w14:paraId="6BBA64F1" w14:textId="4702EADA" w:rsidR="006341AB" w:rsidRDefault="006341AB" w:rsidP="007F4FB1">
      <w:pPr>
        <w:pStyle w:val="af9"/>
        <w:bidi w:val="0"/>
      </w:pPr>
      <w:bookmarkStart w:id="91" w:name="_Toc242436709"/>
      <w:bookmarkStart w:id="92" w:name="_Toc242697134"/>
      <w:bookmarkStart w:id="93" w:name="_Toc242697963"/>
      <w:bookmarkStart w:id="94" w:name="_Toc290126581"/>
      <w:r w:rsidRPr="00C423FF">
        <w:t>[</w:t>
      </w:r>
      <w:r>
        <w:t>5</w:t>
      </w:r>
      <w:r w:rsidRPr="00C423FF">
        <w:t>]</w:t>
      </w:r>
      <w:r>
        <w:rPr>
          <w:rFonts w:hint="cs"/>
          <w:rtl/>
        </w:rPr>
        <w:t xml:space="preserve"> </w:t>
      </w:r>
      <w:bookmarkEnd w:id="91"/>
      <w:bookmarkEnd w:id="92"/>
      <w:bookmarkEnd w:id="93"/>
      <w:bookmarkEnd w:id="94"/>
      <w:r w:rsidR="007F4FB1" w:rsidRPr="007F4FB1">
        <w:t>Wang, Y., Yao, Q., Kwok, J. T., &amp; Ni, L. M. (2020). Generalizing from a few examples: A survey on few-shot learning. </w:t>
      </w:r>
      <w:r w:rsidR="007F4FB1" w:rsidRPr="007F4FB1">
        <w:rPr>
          <w:i/>
          <w:iCs/>
        </w:rPr>
        <w:t>ACM computing surveys (</w:t>
      </w:r>
      <w:proofErr w:type="spellStart"/>
      <w:r w:rsidR="007F4FB1" w:rsidRPr="007F4FB1">
        <w:rPr>
          <w:i/>
          <w:iCs/>
        </w:rPr>
        <w:t>csur</w:t>
      </w:r>
      <w:proofErr w:type="spellEnd"/>
      <w:r w:rsidR="007F4FB1" w:rsidRPr="007F4FB1">
        <w:rPr>
          <w:i/>
          <w:iCs/>
        </w:rPr>
        <w:t>)</w:t>
      </w:r>
      <w:r w:rsidR="007F4FB1" w:rsidRPr="007F4FB1">
        <w:t>, </w:t>
      </w:r>
      <w:r w:rsidR="007F4FB1" w:rsidRPr="007F4FB1">
        <w:rPr>
          <w:i/>
          <w:iCs/>
        </w:rPr>
        <w:t>53</w:t>
      </w:r>
      <w:r w:rsidR="007F4FB1" w:rsidRPr="007F4FB1">
        <w:t>(3), 1-34.</w:t>
      </w:r>
    </w:p>
    <w:p w14:paraId="68BF5B33" w14:textId="0E6AC982" w:rsidR="006341AB" w:rsidRDefault="006341AB" w:rsidP="00122431">
      <w:pPr>
        <w:pStyle w:val="af9"/>
        <w:bidi w:val="0"/>
        <w:rPr>
          <w:i/>
          <w:iCs/>
          <w:rtl/>
        </w:rPr>
      </w:pPr>
      <w:bookmarkStart w:id="95" w:name="_Toc242436710"/>
      <w:bookmarkStart w:id="96" w:name="_Toc242697135"/>
      <w:bookmarkStart w:id="97" w:name="_Toc242697964"/>
      <w:bookmarkStart w:id="98" w:name="_Toc290126582"/>
      <w:r w:rsidRPr="00C423FF">
        <w:t>[</w:t>
      </w:r>
      <w:r>
        <w:t>6</w:t>
      </w:r>
      <w:r w:rsidRPr="00C423FF">
        <w:t>]</w:t>
      </w:r>
      <w:r>
        <w:rPr>
          <w:rFonts w:hint="cs"/>
          <w:rtl/>
        </w:rPr>
        <w:t xml:space="preserve"> </w:t>
      </w:r>
      <w:bookmarkEnd w:id="95"/>
      <w:bookmarkEnd w:id="96"/>
      <w:bookmarkEnd w:id="97"/>
      <w:bookmarkEnd w:id="98"/>
      <w:r w:rsidR="00122431" w:rsidRPr="00122431">
        <w:t xml:space="preserve">Augusto, A., Conforti, R., Dumas, M., La Rosa, M., &amp; </w:t>
      </w:r>
      <w:proofErr w:type="spellStart"/>
      <w:r w:rsidR="00122431" w:rsidRPr="00122431">
        <w:t>Polyvyanyy</w:t>
      </w:r>
      <w:proofErr w:type="spellEnd"/>
      <w:r w:rsidR="00122431" w:rsidRPr="00122431">
        <w:t>, A. (2019). Split miner: automated discovery of accurate and simple business process models from event logs. </w:t>
      </w:r>
      <w:r w:rsidR="00122431" w:rsidRPr="00122431">
        <w:rPr>
          <w:i/>
          <w:iCs/>
        </w:rPr>
        <w:t>Knowledge and Information Systems</w:t>
      </w:r>
      <w:r w:rsidR="00122431" w:rsidRPr="00122431">
        <w:t>, </w:t>
      </w:r>
      <w:r w:rsidR="00122431" w:rsidRPr="00122431">
        <w:rPr>
          <w:i/>
          <w:iCs/>
        </w:rPr>
        <w:t>59</w:t>
      </w:r>
      <w:r w:rsidR="00122431" w:rsidRPr="00122431">
        <w:t>, 251-284.</w:t>
      </w:r>
    </w:p>
    <w:p w14:paraId="1E3043FE" w14:textId="56991BFB" w:rsidR="00122431" w:rsidRDefault="00122431" w:rsidP="00DC6452">
      <w:pPr>
        <w:pStyle w:val="af9"/>
        <w:bidi w:val="0"/>
        <w:rPr>
          <w:i/>
          <w:iCs/>
          <w:rtl/>
        </w:rPr>
      </w:pPr>
      <w:r w:rsidRPr="00C423FF">
        <w:t>[</w:t>
      </w:r>
      <w:r w:rsidR="00ED2BB5">
        <w:t>7</w:t>
      </w:r>
      <w:r w:rsidRPr="00C423FF">
        <w:t>]</w:t>
      </w:r>
      <w:r>
        <w:rPr>
          <w:rFonts w:hint="cs"/>
          <w:rtl/>
        </w:rPr>
        <w:t xml:space="preserve"> </w:t>
      </w:r>
      <w:r w:rsidR="00DC6452" w:rsidRPr="00DC6452">
        <w:t>Paul, A., &amp; Haldar, M. (2023). Continuous Integration and Continuous Delivery/Continuous Deployment. In </w:t>
      </w:r>
      <w:r w:rsidR="00DC6452" w:rsidRPr="00DC6452">
        <w:rPr>
          <w:i/>
          <w:iCs/>
        </w:rPr>
        <w:t>Serverless Web Applications with AWS Amplify: Build Full-Stack Serverless Applications Using Amazon Web Services</w:t>
      </w:r>
      <w:r w:rsidR="00DC6452" w:rsidRPr="00DC6452">
        <w:t xml:space="preserve"> (pp. 233-256). Berkeley, CA: </w:t>
      </w:r>
      <w:proofErr w:type="spellStart"/>
      <w:r w:rsidR="00DC6452" w:rsidRPr="00DC6452">
        <w:t>Apress</w:t>
      </w:r>
      <w:proofErr w:type="spellEnd"/>
      <w:r w:rsidR="00DC6452" w:rsidRPr="00DC6452">
        <w:t>.</w:t>
      </w:r>
    </w:p>
    <w:p w14:paraId="7B2B0382" w14:textId="26FF6246" w:rsidR="00122431" w:rsidRDefault="00122431" w:rsidP="00DE0569">
      <w:pPr>
        <w:pStyle w:val="af9"/>
        <w:bidi w:val="0"/>
        <w:rPr>
          <w:i/>
          <w:iCs/>
          <w:rtl/>
        </w:rPr>
      </w:pPr>
      <w:r w:rsidRPr="00C423FF">
        <w:t>[</w:t>
      </w:r>
      <w:r w:rsidR="00E6580B">
        <w:t>8</w:t>
      </w:r>
      <w:r w:rsidRPr="00C423FF">
        <w:t>]</w:t>
      </w:r>
      <w:r>
        <w:rPr>
          <w:rFonts w:hint="cs"/>
          <w:rtl/>
        </w:rPr>
        <w:t xml:space="preserve"> </w:t>
      </w:r>
      <w:r w:rsidR="00DE0569" w:rsidRPr="00DE0569">
        <w:t>Liu, G., Huang, B., Liang, Z., Qin, M., Zhou, H., &amp; Li, Z. (2020, December). Microservices: architecture, container, and challenges. In </w:t>
      </w:r>
      <w:r w:rsidR="00DE0569" w:rsidRPr="00DE0569">
        <w:rPr>
          <w:i/>
          <w:iCs/>
        </w:rPr>
        <w:t>2020 IEEE 20th international conference on software quality, reliability and security companion (QRS-C)</w:t>
      </w:r>
      <w:r w:rsidR="00DE0569" w:rsidRPr="00DE0569">
        <w:t> (pp. 629-635). IEEE.</w:t>
      </w:r>
    </w:p>
    <w:p w14:paraId="1D042A38" w14:textId="462BB951" w:rsidR="00122431" w:rsidRDefault="00122431" w:rsidP="00BE3876">
      <w:pPr>
        <w:pStyle w:val="af9"/>
        <w:bidi w:val="0"/>
        <w:rPr>
          <w:i/>
          <w:iCs/>
          <w:rtl/>
        </w:rPr>
      </w:pPr>
      <w:r w:rsidRPr="00C423FF">
        <w:t>[</w:t>
      </w:r>
      <w:r w:rsidR="00E6580B">
        <w:t>9</w:t>
      </w:r>
      <w:r w:rsidRPr="00C423FF">
        <w:t>]</w:t>
      </w:r>
      <w:r>
        <w:rPr>
          <w:rFonts w:hint="cs"/>
          <w:rtl/>
        </w:rPr>
        <w:t xml:space="preserve"> </w:t>
      </w:r>
      <w:r w:rsidR="00BE3876" w:rsidRPr="00BE3876">
        <w:t>Cockburn, A. (2005). Hexagonal architecture. </w:t>
      </w:r>
      <w:r w:rsidR="00BE3876" w:rsidRPr="00BE3876">
        <w:rPr>
          <w:i/>
          <w:iCs/>
        </w:rPr>
        <w:t>The Pattern: Ports and Adapters</w:t>
      </w:r>
      <w:r w:rsidR="00BE3876" w:rsidRPr="00BE3876">
        <w:t>.</w:t>
      </w:r>
    </w:p>
    <w:p w14:paraId="731D2524" w14:textId="707C4329" w:rsidR="00BE3876" w:rsidRDefault="00BE3876" w:rsidP="005D3338">
      <w:pPr>
        <w:pStyle w:val="af9"/>
        <w:bidi w:val="0"/>
        <w:rPr>
          <w:i/>
          <w:iCs/>
          <w:rtl/>
        </w:rPr>
      </w:pPr>
      <w:r w:rsidRPr="00C423FF">
        <w:t>[</w:t>
      </w:r>
      <w:r w:rsidR="006641BE">
        <w:t>10</w:t>
      </w:r>
      <w:r w:rsidRPr="00C423FF">
        <w:t>]</w:t>
      </w:r>
      <w:r>
        <w:rPr>
          <w:rFonts w:hint="cs"/>
          <w:rtl/>
        </w:rPr>
        <w:t xml:space="preserve"> </w:t>
      </w:r>
      <w:r w:rsidR="005D3338" w:rsidRPr="005D3338">
        <w:t>Grohs, M., Abb, L., Elsayed, N., &amp; Rehse, J. R. (2023, September). Large language models can accomplish business process management tasks. In </w:t>
      </w:r>
      <w:r w:rsidR="005D3338" w:rsidRPr="005D3338">
        <w:rPr>
          <w:i/>
          <w:iCs/>
        </w:rPr>
        <w:t>International Conference on Business Process Management</w:t>
      </w:r>
      <w:r w:rsidR="005D3338" w:rsidRPr="005D3338">
        <w:t> (pp. 453-465). Cham: Springer Nature Switzerland.</w:t>
      </w:r>
    </w:p>
    <w:p w14:paraId="0FA0CD6E" w14:textId="37AFB0D6" w:rsidR="00BE3876" w:rsidRDefault="00BE3876" w:rsidP="00D27ED3">
      <w:pPr>
        <w:pStyle w:val="af9"/>
        <w:bidi w:val="0"/>
        <w:rPr>
          <w:i/>
          <w:iCs/>
          <w:rtl/>
        </w:rPr>
      </w:pPr>
      <w:r w:rsidRPr="00C423FF">
        <w:t>[</w:t>
      </w:r>
      <w:r w:rsidR="00FA3A29">
        <w:t>11</w:t>
      </w:r>
      <w:r w:rsidRPr="00C423FF">
        <w:t>]</w:t>
      </w:r>
      <w:r>
        <w:rPr>
          <w:rFonts w:hint="cs"/>
          <w:rtl/>
        </w:rPr>
        <w:t xml:space="preserve"> </w:t>
      </w:r>
      <w:r w:rsidR="00D27ED3" w:rsidRPr="00D27ED3">
        <w:t xml:space="preserve">Bellan, P., van der Aa, H., Dragoni, M., </w:t>
      </w:r>
      <w:proofErr w:type="spellStart"/>
      <w:r w:rsidR="00D27ED3" w:rsidRPr="00D27ED3">
        <w:t>Ghidini</w:t>
      </w:r>
      <w:proofErr w:type="spellEnd"/>
      <w:r w:rsidR="00D27ED3" w:rsidRPr="00D27ED3">
        <w:t xml:space="preserve">, C., &amp; </w:t>
      </w:r>
      <w:proofErr w:type="spellStart"/>
      <w:r w:rsidR="00D27ED3" w:rsidRPr="00D27ED3">
        <w:t>Ponzetto</w:t>
      </w:r>
      <w:proofErr w:type="spellEnd"/>
      <w:r w:rsidR="00D27ED3" w:rsidRPr="00D27ED3">
        <w:t>, S. P. (2022, September). PET: an annotated dataset for process extraction from natural language text tasks. In </w:t>
      </w:r>
      <w:r w:rsidR="00D27ED3" w:rsidRPr="00D27ED3">
        <w:rPr>
          <w:i/>
          <w:iCs/>
        </w:rPr>
        <w:t>International Conference on Business Process Management</w:t>
      </w:r>
      <w:r w:rsidR="00D27ED3" w:rsidRPr="00D27ED3">
        <w:t> (pp. 315-321). Cham: Springer International Publishing.</w:t>
      </w:r>
    </w:p>
    <w:p w14:paraId="751675F6" w14:textId="2B13C571" w:rsidR="00BE3876" w:rsidRDefault="00BE3876" w:rsidP="00FC1885">
      <w:pPr>
        <w:pStyle w:val="af9"/>
        <w:bidi w:val="0"/>
        <w:rPr>
          <w:i/>
          <w:iCs/>
          <w:rtl/>
        </w:rPr>
      </w:pPr>
      <w:r w:rsidRPr="00C423FF">
        <w:t>[</w:t>
      </w:r>
      <w:r w:rsidR="00FA3A29">
        <w:t>12</w:t>
      </w:r>
      <w:r w:rsidRPr="00C423FF">
        <w:t>]</w:t>
      </w:r>
      <w:r>
        <w:rPr>
          <w:rFonts w:hint="cs"/>
          <w:rtl/>
        </w:rPr>
        <w:t xml:space="preserve"> </w:t>
      </w:r>
      <w:proofErr w:type="spellStart"/>
      <w:r w:rsidR="00FC1885" w:rsidRPr="00FC1885">
        <w:t>Zirnstein</w:t>
      </w:r>
      <w:proofErr w:type="spellEnd"/>
      <w:r w:rsidR="00FC1885" w:rsidRPr="00FC1885">
        <w:t>, B. Extraction of BPMN process models from unstructured textual descriptions.</w:t>
      </w:r>
    </w:p>
    <w:p w14:paraId="090ECFC0" w14:textId="59EF9370" w:rsidR="00BE3876" w:rsidRDefault="00BE3876" w:rsidP="00374C9D">
      <w:pPr>
        <w:pStyle w:val="af9"/>
        <w:bidi w:val="0"/>
        <w:rPr>
          <w:i/>
          <w:iCs/>
          <w:rtl/>
        </w:rPr>
      </w:pPr>
      <w:r w:rsidRPr="00C423FF">
        <w:t>[</w:t>
      </w:r>
      <w:r w:rsidR="00FA3A29">
        <w:t>13</w:t>
      </w:r>
      <w:r w:rsidRPr="00C423FF">
        <w:t>]</w:t>
      </w:r>
      <w:r>
        <w:rPr>
          <w:rFonts w:hint="cs"/>
          <w:rtl/>
        </w:rPr>
        <w:t xml:space="preserve"> </w:t>
      </w:r>
      <w:r w:rsidR="00374C9D" w:rsidRPr="00374C9D">
        <w:t>https://doi.org/10.1007/978-3-031-50974-2_34</w:t>
      </w:r>
    </w:p>
    <w:p w14:paraId="3D8ADCAD" w14:textId="7F9E4A87" w:rsidR="00BE3876" w:rsidRDefault="00BE3876" w:rsidP="00234EEB">
      <w:pPr>
        <w:pStyle w:val="af9"/>
        <w:bidi w:val="0"/>
        <w:rPr>
          <w:i/>
          <w:iCs/>
          <w:rtl/>
        </w:rPr>
      </w:pPr>
      <w:r w:rsidRPr="00C423FF">
        <w:t>[</w:t>
      </w:r>
      <w:r w:rsidR="00FA3A29">
        <w:t>14</w:t>
      </w:r>
      <w:r w:rsidRPr="00C423FF">
        <w:t>]</w:t>
      </w:r>
      <w:r>
        <w:rPr>
          <w:rFonts w:hint="cs"/>
          <w:rtl/>
        </w:rPr>
        <w:t xml:space="preserve"> </w:t>
      </w:r>
      <w:r w:rsidR="00234EEB" w:rsidRPr="00234EEB">
        <w:t>https://doi.org/10.1007/978-3-031-61007-3_18</w:t>
      </w:r>
    </w:p>
    <w:p w14:paraId="1976AD10" w14:textId="24068546" w:rsidR="00BE3876" w:rsidRDefault="00BE3876" w:rsidP="00941808">
      <w:pPr>
        <w:pStyle w:val="af9"/>
        <w:bidi w:val="0"/>
        <w:rPr>
          <w:i/>
          <w:iCs/>
          <w:rtl/>
        </w:rPr>
      </w:pPr>
      <w:r w:rsidRPr="00C423FF">
        <w:t>[</w:t>
      </w:r>
      <w:r w:rsidR="00FA3A29">
        <w:t>15</w:t>
      </w:r>
      <w:r w:rsidRPr="00C423FF">
        <w:t>]</w:t>
      </w:r>
      <w:r>
        <w:rPr>
          <w:rFonts w:hint="cs"/>
          <w:rtl/>
        </w:rPr>
        <w:t xml:space="preserve"> </w:t>
      </w:r>
      <w:proofErr w:type="spellStart"/>
      <w:r w:rsidR="00941808" w:rsidRPr="00941808">
        <w:t>Kourani</w:t>
      </w:r>
      <w:proofErr w:type="spellEnd"/>
      <w:r w:rsidR="00941808" w:rsidRPr="00941808">
        <w:t xml:space="preserve">, H., &amp; van </w:t>
      </w:r>
      <w:proofErr w:type="spellStart"/>
      <w:r w:rsidR="00941808" w:rsidRPr="00941808">
        <w:t>Zelst</w:t>
      </w:r>
      <w:proofErr w:type="spellEnd"/>
      <w:r w:rsidR="00941808" w:rsidRPr="00941808">
        <w:t>, S. J. (2023, September). POWL: partially ordered workflow language. In </w:t>
      </w:r>
      <w:r w:rsidR="00941808" w:rsidRPr="00941808">
        <w:rPr>
          <w:i/>
          <w:iCs/>
        </w:rPr>
        <w:t>International Conference on Business Process Management</w:t>
      </w:r>
      <w:r w:rsidR="00941808" w:rsidRPr="00941808">
        <w:t> (pp. 92-108). Cham: Springer Nature Switzerland.</w:t>
      </w:r>
    </w:p>
    <w:p w14:paraId="0BBA9A16" w14:textId="389A1143" w:rsidR="00BE3876" w:rsidRDefault="00BE3876" w:rsidP="005651B4">
      <w:pPr>
        <w:pStyle w:val="af9"/>
        <w:bidi w:val="0"/>
        <w:rPr>
          <w:i/>
          <w:iCs/>
          <w:rtl/>
        </w:rPr>
      </w:pPr>
      <w:r w:rsidRPr="00C423FF">
        <w:t>[</w:t>
      </w:r>
      <w:r w:rsidR="00FA3A29">
        <w:t>16</w:t>
      </w:r>
      <w:r w:rsidRPr="00C423FF">
        <w:t>]</w:t>
      </w:r>
      <w:r>
        <w:rPr>
          <w:rFonts w:hint="cs"/>
          <w:rtl/>
        </w:rPr>
        <w:t xml:space="preserve"> </w:t>
      </w:r>
      <w:hyperlink r:id="rId38" w:history="1">
        <w:r w:rsidR="005651B4" w:rsidRPr="005651B4">
          <w:rPr>
            <w:rStyle w:val="Hyperlink"/>
          </w:rPr>
          <w:t>BPMN Tutorial: Learn Business Process Model and Notation | Camunda</w:t>
        </w:r>
      </w:hyperlink>
    </w:p>
    <w:p w14:paraId="53F4A70D" w14:textId="34BAFCC6" w:rsidR="00BE3876" w:rsidRDefault="00BE3876" w:rsidP="005651B4">
      <w:pPr>
        <w:pStyle w:val="af9"/>
        <w:bidi w:val="0"/>
        <w:rPr>
          <w:i/>
          <w:iCs/>
          <w:rtl/>
        </w:rPr>
      </w:pPr>
      <w:r w:rsidRPr="00C423FF">
        <w:t>[</w:t>
      </w:r>
      <w:r w:rsidR="00FA3A29">
        <w:t>17</w:t>
      </w:r>
      <w:r w:rsidRPr="00C423FF">
        <w:t>]</w:t>
      </w:r>
      <w:r>
        <w:rPr>
          <w:rFonts w:hint="cs"/>
          <w:rtl/>
        </w:rPr>
        <w:t xml:space="preserve"> </w:t>
      </w:r>
      <w:hyperlink r:id="rId39" w:history="1">
        <w:r w:rsidR="005651B4" w:rsidRPr="005651B4">
          <w:rPr>
            <w:rStyle w:val="Hyperlink"/>
          </w:rPr>
          <w:t>About | bpmn.io</w:t>
        </w:r>
      </w:hyperlink>
    </w:p>
    <w:p w14:paraId="173859F4" w14:textId="4009A834" w:rsidR="00BE3876" w:rsidRDefault="00BE3876" w:rsidP="00BE3876">
      <w:pPr>
        <w:pStyle w:val="af9"/>
        <w:bidi w:val="0"/>
        <w:rPr>
          <w:i/>
          <w:iCs/>
        </w:rPr>
      </w:pPr>
      <w:r w:rsidRPr="00C423FF">
        <w:lastRenderedPageBreak/>
        <w:t>[</w:t>
      </w:r>
      <w:r w:rsidR="00FA3A29">
        <w:t>18</w:t>
      </w:r>
      <w:r w:rsidRPr="00C423FF">
        <w:t>]</w:t>
      </w:r>
      <w:r>
        <w:rPr>
          <w:rFonts w:hint="cs"/>
          <w:rtl/>
        </w:rPr>
        <w:t xml:space="preserve"> </w:t>
      </w:r>
    </w:p>
    <w:p w14:paraId="429532FB" w14:textId="5FEF1B4D" w:rsidR="00BE3876" w:rsidRDefault="00BE3876" w:rsidP="00BE3876">
      <w:pPr>
        <w:pStyle w:val="af9"/>
        <w:bidi w:val="0"/>
        <w:rPr>
          <w:i/>
          <w:iCs/>
          <w:rtl/>
        </w:rPr>
      </w:pPr>
      <w:r w:rsidRPr="00C423FF">
        <w:t>[</w:t>
      </w:r>
      <w:r w:rsidR="00FA3A29">
        <w:t>19</w:t>
      </w:r>
      <w:r w:rsidRPr="00C423FF">
        <w:t>]</w:t>
      </w:r>
      <w:r>
        <w:rPr>
          <w:rFonts w:hint="cs"/>
          <w:rtl/>
        </w:rPr>
        <w:t xml:space="preserve"> </w:t>
      </w:r>
    </w:p>
    <w:p w14:paraId="6DC9D8B2" w14:textId="7D3DD859" w:rsidR="00BE3876" w:rsidRDefault="00BE3876" w:rsidP="00BE3876">
      <w:pPr>
        <w:pStyle w:val="af9"/>
        <w:bidi w:val="0"/>
        <w:rPr>
          <w:i/>
          <w:iCs/>
          <w:rtl/>
        </w:rPr>
      </w:pPr>
      <w:r w:rsidRPr="00C423FF">
        <w:t>[</w:t>
      </w:r>
      <w:r w:rsidR="00FA3A29">
        <w:t>20</w:t>
      </w:r>
      <w:r w:rsidRPr="00C423FF">
        <w:t>]</w:t>
      </w:r>
      <w:r>
        <w:rPr>
          <w:rFonts w:hint="cs"/>
          <w:rtl/>
        </w:rPr>
        <w:t xml:space="preserve"> </w:t>
      </w:r>
    </w:p>
    <w:p w14:paraId="101A91DE" w14:textId="3FEB32DA" w:rsidR="002B0499" w:rsidRDefault="006F7FC2" w:rsidP="00122431">
      <w:pPr>
        <w:bidi w:val="0"/>
        <w:spacing w:after="200" w:line="276" w:lineRule="auto"/>
        <w:ind w:firstLine="720"/>
        <w:jc w:val="both"/>
        <w:rPr>
          <w:rtl/>
        </w:rPr>
        <w:sectPr w:rsidR="002B0499" w:rsidSect="00A36D03">
          <w:pgSz w:w="12240" w:h="15840"/>
          <w:pgMar w:top="1440" w:right="1440" w:bottom="1588" w:left="1440" w:header="720" w:footer="720" w:gutter="0"/>
          <w:pgNumType w:start="1"/>
          <w:cols w:space="720"/>
          <w:docGrid w:linePitch="360"/>
        </w:sectPr>
      </w:pPr>
      <w:r>
        <w:rPr>
          <w:rtl/>
        </w:rPr>
        <w:br w:type="page"/>
      </w:r>
    </w:p>
    <w:p w14:paraId="665A990F" w14:textId="77777777" w:rsidR="006F7FC2" w:rsidRPr="00CE4BB8" w:rsidRDefault="006F7FC2" w:rsidP="006F7FC2">
      <w:pPr>
        <w:pStyle w:val="a8"/>
        <w:rPr>
          <w:rtl/>
        </w:rPr>
      </w:pPr>
      <w:bookmarkStart w:id="99" w:name="_Toc242436711"/>
      <w:bookmarkStart w:id="100" w:name="_Toc242697136"/>
      <w:bookmarkStart w:id="101" w:name="_Toc242697965"/>
      <w:bookmarkStart w:id="102" w:name="_Toc290126583"/>
      <w:r>
        <w:rPr>
          <w:rFonts w:hint="cs"/>
          <w:rtl/>
        </w:rPr>
        <w:lastRenderedPageBreak/>
        <w:t>الخلاصة</w:t>
      </w:r>
      <w:bookmarkEnd w:id="99"/>
      <w:bookmarkEnd w:id="100"/>
      <w:bookmarkEnd w:id="101"/>
      <w:bookmarkEnd w:id="102"/>
    </w:p>
    <w:p w14:paraId="3CAEC31E" w14:textId="77777777" w:rsidR="006F7FC2" w:rsidRDefault="00BF19FB" w:rsidP="006F7FC2">
      <w:pPr>
        <w:pStyle w:val="a9"/>
        <w:rPr>
          <w:rtl/>
        </w:rPr>
      </w:pPr>
      <w:r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17803A9B" w14:textId="77777777" w:rsidR="006F7FC2" w:rsidRDefault="006F7FC2" w:rsidP="006F7FC2">
      <w:pPr>
        <w:pStyle w:val="a9"/>
      </w:pPr>
    </w:p>
    <w:p w14:paraId="2D550495" w14:textId="77777777" w:rsidR="006F7FC2" w:rsidRDefault="006F7FC2" w:rsidP="006F7FC2">
      <w:pPr>
        <w:pStyle w:val="a9"/>
      </w:pPr>
    </w:p>
    <w:p w14:paraId="319D8B6A" w14:textId="77777777" w:rsidR="006F7FC2" w:rsidRDefault="006F7FC2" w:rsidP="006F7FC2">
      <w:pPr>
        <w:pStyle w:val="a9"/>
      </w:pPr>
    </w:p>
    <w:p w14:paraId="03FA3FB2" w14:textId="77777777" w:rsidR="006F7FC2" w:rsidRDefault="006F7FC2" w:rsidP="006F7FC2">
      <w:pPr>
        <w:pStyle w:val="a9"/>
      </w:pPr>
    </w:p>
    <w:p w14:paraId="326A4F81" w14:textId="77777777" w:rsidR="006F7FC2" w:rsidRDefault="006F7FC2" w:rsidP="006F7FC2">
      <w:pPr>
        <w:pStyle w:val="a9"/>
        <w:rPr>
          <w:rtl/>
        </w:rPr>
      </w:pPr>
    </w:p>
    <w:p w14:paraId="3378D86A" w14:textId="77777777" w:rsidR="006F7FC2" w:rsidRDefault="006F7FC2" w:rsidP="006F7FC2">
      <w:pPr>
        <w:pStyle w:val="a9"/>
        <w:rPr>
          <w:rtl/>
        </w:rPr>
      </w:pPr>
    </w:p>
    <w:p w14:paraId="3E131819" w14:textId="77777777" w:rsidR="006F7FC2" w:rsidRDefault="006F7FC2" w:rsidP="006F7FC2">
      <w:pPr>
        <w:pStyle w:val="a8"/>
      </w:pPr>
      <w:bookmarkStart w:id="103" w:name="_Toc242436712"/>
      <w:bookmarkStart w:id="104" w:name="_Toc242697137"/>
      <w:bookmarkStart w:id="105" w:name="_Toc242697966"/>
      <w:bookmarkStart w:id="106" w:name="_Toc290126584"/>
      <w:r>
        <w:t>Abstract</w:t>
      </w:r>
      <w:bookmarkEnd w:id="103"/>
      <w:bookmarkEnd w:id="104"/>
      <w:bookmarkEnd w:id="105"/>
      <w:bookmarkEnd w:id="106"/>
    </w:p>
    <w:p w14:paraId="7D905CC2" w14:textId="77777777" w:rsidR="006F7FC2" w:rsidRPr="00A95D14" w:rsidRDefault="006F7FC2" w:rsidP="006F7FC2">
      <w:pPr>
        <w:pStyle w:val="a9"/>
        <w:bidi w:val="0"/>
        <w:rPr>
          <w:szCs w:val="24"/>
          <w:lang w:val="en-US"/>
        </w:rPr>
      </w:pPr>
      <w:r w:rsidRPr="00A95D14">
        <w:rPr>
          <w:lang w:val="en-US"/>
        </w:rPr>
        <w:t>Translate your abstract here.</w:t>
      </w:r>
    </w:p>
    <w:p w14:paraId="26436AFA" w14:textId="77777777" w:rsidR="006F7FC2" w:rsidRDefault="006F7FC2" w:rsidP="006F7FC2">
      <w:pPr>
        <w:pStyle w:val="af9"/>
      </w:pPr>
    </w:p>
    <w:sectPr w:rsidR="006F7FC2" w:rsidSect="002B0499">
      <w:pgSz w:w="12240" w:h="15840"/>
      <w:pgMar w:top="1440" w:right="1440" w:bottom="1588"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87D992" w14:textId="77777777" w:rsidR="00672EF8" w:rsidRDefault="00672EF8" w:rsidP="006C5768">
      <w:r>
        <w:separator/>
      </w:r>
    </w:p>
  </w:endnote>
  <w:endnote w:type="continuationSeparator" w:id="0">
    <w:p w14:paraId="54514DED" w14:textId="77777777" w:rsidR="00672EF8" w:rsidRDefault="00672EF8"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94861"/>
      <w:docPartObj>
        <w:docPartGallery w:val="Page Numbers (Bottom of Page)"/>
        <w:docPartUnique/>
      </w:docPartObj>
    </w:sdtPr>
    <w:sdtContent>
      <w:p w14:paraId="7D7FF311" w14:textId="77777777" w:rsidR="00D54D94" w:rsidRPr="00A53C88" w:rsidRDefault="00000000">
        <w:pPr>
          <w:pStyle w:val="Footer"/>
          <w:jc w:val="center"/>
        </w:pPr>
        <w:r>
          <w:fldChar w:fldCharType="begin"/>
        </w:r>
        <w:r>
          <w:instrText xml:space="preserve"> PAGE   \* MERGEFORMAT </w:instrText>
        </w:r>
        <w:r>
          <w:fldChar w:fldCharType="separate"/>
        </w:r>
        <w:r w:rsidR="00D54D94">
          <w:rPr>
            <w:noProof/>
            <w:rtl/>
          </w:rPr>
          <w:t>2</w:t>
        </w:r>
        <w:r>
          <w:rPr>
            <w:noProof/>
          </w:rPr>
          <w:fldChar w:fldCharType="end"/>
        </w:r>
      </w:p>
    </w:sdtContent>
  </w:sdt>
  <w:p w14:paraId="309CC392" w14:textId="77777777" w:rsidR="00D54D94" w:rsidRDefault="00D54D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352563447"/>
      <w:docPartObj>
        <w:docPartGallery w:val="Page Numbers (Bottom of Page)"/>
        <w:docPartUnique/>
      </w:docPartObj>
    </w:sdtPr>
    <w:sdtContent>
      <w:p w14:paraId="7F5ADA1A" w14:textId="77777777" w:rsidR="00D54D94" w:rsidRPr="00A53C88" w:rsidRDefault="00000000">
        <w:pPr>
          <w:pStyle w:val="Footer"/>
          <w:jc w:val="center"/>
        </w:pPr>
        <w:r>
          <w:fldChar w:fldCharType="begin"/>
        </w:r>
        <w:r>
          <w:instrText xml:space="preserve"> PAGE   \* MERGEFORMAT </w:instrText>
        </w:r>
        <w:r>
          <w:fldChar w:fldCharType="separate"/>
        </w:r>
        <w:r w:rsidR="00821736">
          <w:rPr>
            <w:noProof/>
            <w:rtl/>
          </w:rPr>
          <w:t>10</w:t>
        </w:r>
        <w:r>
          <w:rPr>
            <w:noProof/>
          </w:rPr>
          <w:fldChar w:fldCharType="end"/>
        </w:r>
      </w:p>
    </w:sdtContent>
  </w:sdt>
  <w:p w14:paraId="5B6E09B6" w14:textId="77777777" w:rsidR="00D54D94" w:rsidRDefault="00D54D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FF2B9C" w14:textId="77777777" w:rsidR="00672EF8" w:rsidRDefault="00672EF8" w:rsidP="006C5768">
      <w:r>
        <w:separator/>
      </w:r>
    </w:p>
  </w:footnote>
  <w:footnote w:type="continuationSeparator" w:id="0">
    <w:p w14:paraId="36CCECFE" w14:textId="77777777" w:rsidR="00672EF8" w:rsidRDefault="00672EF8" w:rsidP="006C57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D48B20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9A091C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BBC580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D78217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20F33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2457B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5D4BD2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676C4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64CCC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E26916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170DC8"/>
    <w:multiLevelType w:val="hybridMultilevel"/>
    <w:tmpl w:val="8744AF30"/>
    <w:lvl w:ilvl="0" w:tplc="040C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11" w15:restartNumberingAfterBreak="0">
    <w:nsid w:val="07310D13"/>
    <w:multiLevelType w:val="multilevel"/>
    <w:tmpl w:val="0409001D"/>
    <w:numStyleLink w:val="a"/>
  </w:abstractNum>
  <w:abstractNum w:abstractNumId="12" w15:restartNumberingAfterBreak="0">
    <w:nsid w:val="07365F7F"/>
    <w:multiLevelType w:val="multilevel"/>
    <w:tmpl w:val="4FDAD044"/>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81E2989"/>
    <w:multiLevelType w:val="multilevel"/>
    <w:tmpl w:val="8DE4CA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85901D2"/>
    <w:multiLevelType w:val="hybridMultilevel"/>
    <w:tmpl w:val="284AF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09512014"/>
    <w:multiLevelType w:val="hybridMultilevel"/>
    <w:tmpl w:val="4EAA2C84"/>
    <w:lvl w:ilvl="0" w:tplc="338ABF38">
      <w:start w:val="1"/>
      <w:numFmt w:val="bullet"/>
      <w:lvlText w:val=""/>
      <w:lvlJc w:val="left"/>
      <w:pPr>
        <w:ind w:left="1291" w:hanging="360"/>
      </w:pPr>
      <w:rPr>
        <w:rFonts w:ascii="Symbol" w:hAnsi="Symbol" w:hint="default"/>
      </w:rPr>
    </w:lvl>
    <w:lvl w:ilvl="1" w:tplc="040C0003" w:tentative="1">
      <w:start w:val="1"/>
      <w:numFmt w:val="bullet"/>
      <w:lvlText w:val="o"/>
      <w:lvlJc w:val="left"/>
      <w:pPr>
        <w:ind w:left="2011" w:hanging="360"/>
      </w:pPr>
      <w:rPr>
        <w:rFonts w:ascii="Courier New" w:hAnsi="Courier New" w:cs="Courier New" w:hint="default"/>
      </w:rPr>
    </w:lvl>
    <w:lvl w:ilvl="2" w:tplc="040C0005" w:tentative="1">
      <w:start w:val="1"/>
      <w:numFmt w:val="bullet"/>
      <w:lvlText w:val=""/>
      <w:lvlJc w:val="left"/>
      <w:pPr>
        <w:ind w:left="2731" w:hanging="360"/>
      </w:pPr>
      <w:rPr>
        <w:rFonts w:ascii="Wingdings" w:hAnsi="Wingdings" w:hint="default"/>
      </w:rPr>
    </w:lvl>
    <w:lvl w:ilvl="3" w:tplc="040C0001" w:tentative="1">
      <w:start w:val="1"/>
      <w:numFmt w:val="bullet"/>
      <w:lvlText w:val=""/>
      <w:lvlJc w:val="left"/>
      <w:pPr>
        <w:ind w:left="3451" w:hanging="360"/>
      </w:pPr>
      <w:rPr>
        <w:rFonts w:ascii="Symbol" w:hAnsi="Symbol" w:hint="default"/>
      </w:rPr>
    </w:lvl>
    <w:lvl w:ilvl="4" w:tplc="040C0003" w:tentative="1">
      <w:start w:val="1"/>
      <w:numFmt w:val="bullet"/>
      <w:lvlText w:val="o"/>
      <w:lvlJc w:val="left"/>
      <w:pPr>
        <w:ind w:left="4171" w:hanging="360"/>
      </w:pPr>
      <w:rPr>
        <w:rFonts w:ascii="Courier New" w:hAnsi="Courier New" w:cs="Courier New" w:hint="default"/>
      </w:rPr>
    </w:lvl>
    <w:lvl w:ilvl="5" w:tplc="040C0005" w:tentative="1">
      <w:start w:val="1"/>
      <w:numFmt w:val="bullet"/>
      <w:lvlText w:val=""/>
      <w:lvlJc w:val="left"/>
      <w:pPr>
        <w:ind w:left="4891" w:hanging="360"/>
      </w:pPr>
      <w:rPr>
        <w:rFonts w:ascii="Wingdings" w:hAnsi="Wingdings" w:hint="default"/>
      </w:rPr>
    </w:lvl>
    <w:lvl w:ilvl="6" w:tplc="040C0001" w:tentative="1">
      <w:start w:val="1"/>
      <w:numFmt w:val="bullet"/>
      <w:lvlText w:val=""/>
      <w:lvlJc w:val="left"/>
      <w:pPr>
        <w:ind w:left="5611" w:hanging="360"/>
      </w:pPr>
      <w:rPr>
        <w:rFonts w:ascii="Symbol" w:hAnsi="Symbol" w:hint="default"/>
      </w:rPr>
    </w:lvl>
    <w:lvl w:ilvl="7" w:tplc="040C0003" w:tentative="1">
      <w:start w:val="1"/>
      <w:numFmt w:val="bullet"/>
      <w:lvlText w:val="o"/>
      <w:lvlJc w:val="left"/>
      <w:pPr>
        <w:ind w:left="6331" w:hanging="360"/>
      </w:pPr>
      <w:rPr>
        <w:rFonts w:ascii="Courier New" w:hAnsi="Courier New" w:cs="Courier New" w:hint="default"/>
      </w:rPr>
    </w:lvl>
    <w:lvl w:ilvl="8" w:tplc="040C0005" w:tentative="1">
      <w:start w:val="1"/>
      <w:numFmt w:val="bullet"/>
      <w:lvlText w:val=""/>
      <w:lvlJc w:val="left"/>
      <w:pPr>
        <w:ind w:left="7051" w:hanging="360"/>
      </w:pPr>
      <w:rPr>
        <w:rFonts w:ascii="Wingdings" w:hAnsi="Wingdings" w:hint="default"/>
      </w:rPr>
    </w:lvl>
  </w:abstractNum>
  <w:abstractNum w:abstractNumId="16" w15:restartNumberingAfterBreak="0">
    <w:nsid w:val="0ECF5B46"/>
    <w:multiLevelType w:val="multilevel"/>
    <w:tmpl w:val="E1540584"/>
    <w:lvl w:ilvl="0">
      <w:start w:val="1"/>
      <w:numFmt w:val="bullet"/>
      <w:pStyle w:val="a0"/>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EFB61FC"/>
    <w:multiLevelType w:val="multilevel"/>
    <w:tmpl w:val="15E6707A"/>
    <w:lvl w:ilvl="0">
      <w:start w:val="1"/>
      <w:numFmt w:val="decimal"/>
      <w:lvlText w:val="%1."/>
      <w:lvlJc w:val="left"/>
      <w:pPr>
        <w:ind w:left="360" w:hanging="360"/>
      </w:pPr>
    </w:lvl>
    <w:lvl w:ilvl="1">
      <w:start w:val="1"/>
      <w:numFmt w:val="decimal"/>
      <w:lvlText w:val="%1.%2."/>
      <w:lvlJc w:val="left"/>
      <w:pPr>
        <w:ind w:left="15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FD458EE"/>
    <w:multiLevelType w:val="hybridMultilevel"/>
    <w:tmpl w:val="90CC54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050020F"/>
    <w:multiLevelType w:val="hybridMultilevel"/>
    <w:tmpl w:val="71C86EC0"/>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start w:val="1"/>
      <w:numFmt w:val="bullet"/>
      <w:lvlText w:val=""/>
      <w:lvlJc w:val="left"/>
      <w:pPr>
        <w:ind w:left="2235" w:hanging="360"/>
      </w:pPr>
      <w:rPr>
        <w:rFonts w:ascii="Wingdings" w:hAnsi="Wingdings" w:hint="default"/>
      </w:rPr>
    </w:lvl>
    <w:lvl w:ilvl="3" w:tplc="04090001">
      <w:start w:val="1"/>
      <w:numFmt w:val="bullet"/>
      <w:lvlText w:val=""/>
      <w:lvlJc w:val="left"/>
      <w:pPr>
        <w:ind w:left="2955" w:hanging="360"/>
      </w:pPr>
      <w:rPr>
        <w:rFonts w:ascii="Symbol" w:hAnsi="Symbol" w:hint="default"/>
      </w:rPr>
    </w:lvl>
    <w:lvl w:ilvl="4" w:tplc="04090003">
      <w:start w:val="1"/>
      <w:numFmt w:val="bullet"/>
      <w:lvlText w:val="o"/>
      <w:lvlJc w:val="left"/>
      <w:pPr>
        <w:ind w:left="3675" w:hanging="360"/>
      </w:pPr>
      <w:rPr>
        <w:rFonts w:ascii="Courier New" w:hAnsi="Courier New" w:cs="Courier New" w:hint="default"/>
      </w:rPr>
    </w:lvl>
    <w:lvl w:ilvl="5" w:tplc="04090005">
      <w:start w:val="1"/>
      <w:numFmt w:val="bullet"/>
      <w:lvlText w:val=""/>
      <w:lvlJc w:val="left"/>
      <w:pPr>
        <w:ind w:left="4395" w:hanging="360"/>
      </w:pPr>
      <w:rPr>
        <w:rFonts w:ascii="Wingdings" w:hAnsi="Wingdings" w:hint="default"/>
      </w:rPr>
    </w:lvl>
    <w:lvl w:ilvl="6" w:tplc="04090001">
      <w:start w:val="1"/>
      <w:numFmt w:val="bullet"/>
      <w:lvlText w:val=""/>
      <w:lvlJc w:val="left"/>
      <w:pPr>
        <w:ind w:left="5115" w:hanging="360"/>
      </w:pPr>
      <w:rPr>
        <w:rFonts w:ascii="Symbol" w:hAnsi="Symbol" w:hint="default"/>
      </w:rPr>
    </w:lvl>
    <w:lvl w:ilvl="7" w:tplc="04090003">
      <w:start w:val="1"/>
      <w:numFmt w:val="bullet"/>
      <w:lvlText w:val="o"/>
      <w:lvlJc w:val="left"/>
      <w:pPr>
        <w:ind w:left="5835" w:hanging="360"/>
      </w:pPr>
      <w:rPr>
        <w:rFonts w:ascii="Courier New" w:hAnsi="Courier New" w:cs="Courier New" w:hint="default"/>
      </w:rPr>
    </w:lvl>
    <w:lvl w:ilvl="8" w:tplc="04090005">
      <w:start w:val="1"/>
      <w:numFmt w:val="bullet"/>
      <w:lvlText w:val=""/>
      <w:lvlJc w:val="left"/>
      <w:pPr>
        <w:ind w:left="6555" w:hanging="360"/>
      </w:pPr>
      <w:rPr>
        <w:rFonts w:ascii="Wingdings" w:hAnsi="Wingdings" w:hint="default"/>
      </w:rPr>
    </w:lvl>
  </w:abstractNum>
  <w:abstractNum w:abstractNumId="20" w15:restartNumberingAfterBreak="0">
    <w:nsid w:val="17670E2C"/>
    <w:multiLevelType w:val="hybridMultilevel"/>
    <w:tmpl w:val="DDD2447C"/>
    <w:lvl w:ilvl="0" w:tplc="BE0C8B00">
      <w:start w:val="1"/>
      <w:numFmt w:val="upperRoman"/>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590819"/>
    <w:multiLevelType w:val="multilevel"/>
    <w:tmpl w:val="C964A6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FC9141D"/>
    <w:multiLevelType w:val="multilevel"/>
    <w:tmpl w:val="81341C32"/>
    <w:lvl w:ilvl="0">
      <w:start w:val="1"/>
      <w:numFmt w:val="decimal"/>
      <w:lvlText w:val="%1-"/>
      <w:lvlJc w:val="left"/>
      <w:pPr>
        <w:ind w:left="720" w:hanging="720"/>
      </w:pPr>
      <w:rPr>
        <w:rFonts w:hint="default"/>
        <w:sz w:val="42"/>
      </w:rPr>
    </w:lvl>
    <w:lvl w:ilvl="1">
      <w:start w:val="1"/>
      <w:numFmt w:val="decimal"/>
      <w:lvlText w:val="%1-%2-"/>
      <w:lvlJc w:val="left"/>
      <w:pPr>
        <w:ind w:left="1440" w:hanging="144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3240" w:hanging="324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23" w15:restartNumberingAfterBreak="0">
    <w:nsid w:val="20CB4C5D"/>
    <w:multiLevelType w:val="hybridMultilevel"/>
    <w:tmpl w:val="F3162684"/>
    <w:lvl w:ilvl="0" w:tplc="1F067F80">
      <w:start w:val="1"/>
      <w:numFmt w:val="decimal"/>
      <w:lvlText w:val="%1."/>
      <w:lvlJc w:val="left"/>
      <w:pPr>
        <w:ind w:left="1440" w:hanging="360"/>
      </w:pPr>
      <w:rPr>
        <w:color w:val="FFFFFF" w:themeColor="background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13651A8"/>
    <w:multiLevelType w:val="multilevel"/>
    <w:tmpl w:val="6B4263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3ED6909"/>
    <w:multiLevelType w:val="hybridMultilevel"/>
    <w:tmpl w:val="A39C4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241D2CEA"/>
    <w:multiLevelType w:val="hybridMultilevel"/>
    <w:tmpl w:val="91005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24B27CA0"/>
    <w:multiLevelType w:val="hybridMultilevel"/>
    <w:tmpl w:val="AE3E1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9252804"/>
    <w:multiLevelType w:val="hybridMultilevel"/>
    <w:tmpl w:val="AEF0AF28"/>
    <w:lvl w:ilvl="0" w:tplc="FC3C0F9C">
      <w:start w:val="1"/>
      <w:numFmt w:val="arabicAlpha"/>
      <w:pStyle w:val="4"/>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29" w15:restartNumberingAfterBreak="0">
    <w:nsid w:val="29282AAA"/>
    <w:multiLevelType w:val="hybridMultilevel"/>
    <w:tmpl w:val="F566C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F2312AE"/>
    <w:multiLevelType w:val="multilevel"/>
    <w:tmpl w:val="8DE4CAEC"/>
    <w:styleLink w:val="a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FB15DDE"/>
    <w:multiLevelType w:val="multilevel"/>
    <w:tmpl w:val="723CF0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3B44087"/>
    <w:multiLevelType w:val="hybridMultilevel"/>
    <w:tmpl w:val="F3B2A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3BA4447A"/>
    <w:multiLevelType w:val="hybridMultilevel"/>
    <w:tmpl w:val="6750EEC4"/>
    <w:lvl w:ilvl="0" w:tplc="9FE45AA2">
      <w:start w:val="1"/>
      <w:numFmt w:val="arabicAlpha"/>
      <w:lvlText w:val="%1-"/>
      <w:lvlJc w:val="left"/>
      <w:pPr>
        <w:ind w:left="1296" w:hanging="720"/>
      </w:pPr>
      <w:rPr>
        <w:rFonts w:hint="default"/>
        <w:color w:val="auto"/>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4" w15:restartNumberingAfterBreak="0">
    <w:nsid w:val="3BB422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DEC5932"/>
    <w:multiLevelType w:val="hybridMultilevel"/>
    <w:tmpl w:val="476C8D5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15:restartNumberingAfterBreak="0">
    <w:nsid w:val="3E255B6F"/>
    <w:multiLevelType w:val="hybridMultilevel"/>
    <w:tmpl w:val="A7DE60BC"/>
    <w:lvl w:ilvl="0" w:tplc="A50C2D4E">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884387D"/>
    <w:multiLevelType w:val="hybridMultilevel"/>
    <w:tmpl w:val="9EC21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FE257C"/>
    <w:multiLevelType w:val="hybridMultilevel"/>
    <w:tmpl w:val="F752B386"/>
    <w:lvl w:ilvl="0" w:tplc="04090001">
      <w:start w:val="1"/>
      <w:numFmt w:val="bullet"/>
      <w:lvlText w:val=""/>
      <w:lvlJc w:val="left"/>
      <w:pPr>
        <w:ind w:left="72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D33544"/>
    <w:multiLevelType w:val="multilevel"/>
    <w:tmpl w:val="0409001D"/>
    <w:styleLink w:val="a"/>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CF469E0"/>
    <w:multiLevelType w:val="hybridMultilevel"/>
    <w:tmpl w:val="0EDEA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C51D95"/>
    <w:multiLevelType w:val="hybridMultilevel"/>
    <w:tmpl w:val="4C5E04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4825530"/>
    <w:multiLevelType w:val="hybridMultilevel"/>
    <w:tmpl w:val="66A2DAD8"/>
    <w:lvl w:ilvl="0" w:tplc="3AA8AC9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7396D6F"/>
    <w:multiLevelType w:val="hybridMultilevel"/>
    <w:tmpl w:val="2E5AB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5BEA7486"/>
    <w:multiLevelType w:val="multilevel"/>
    <w:tmpl w:val="8DE4CAEC"/>
    <w:numStyleLink w:val="a1"/>
  </w:abstractNum>
  <w:abstractNum w:abstractNumId="45" w15:restartNumberingAfterBreak="0">
    <w:nsid w:val="613F0528"/>
    <w:multiLevelType w:val="hybridMultilevel"/>
    <w:tmpl w:val="DB8AF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615A7662"/>
    <w:multiLevelType w:val="hybridMultilevel"/>
    <w:tmpl w:val="A4D06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200DC0"/>
    <w:multiLevelType w:val="hybridMultilevel"/>
    <w:tmpl w:val="4252C666"/>
    <w:lvl w:ilvl="0" w:tplc="547EBE98">
      <w:start w:val="1"/>
      <w:numFmt w:val="arabicAlpha"/>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2C433A"/>
    <w:multiLevelType w:val="multilevel"/>
    <w:tmpl w:val="6F92C8A0"/>
    <w:lvl w:ilvl="0">
      <w:start w:val="1"/>
      <w:numFmt w:val="decimal"/>
      <w:lvlText w:val="%1."/>
      <w:lvlJc w:val="left"/>
      <w:pPr>
        <w:ind w:left="720" w:hanging="720"/>
      </w:pPr>
      <w:rPr>
        <w:rFonts w:hint="default"/>
        <w:sz w:val="42"/>
      </w:rPr>
    </w:lvl>
    <w:lvl w:ilvl="1">
      <w:start w:val="1"/>
      <w:numFmt w:val="decimal"/>
      <w:lvlText w:val="%1.%2-"/>
      <w:lvlJc w:val="left"/>
      <w:pPr>
        <w:ind w:left="1080" w:hanging="108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2880" w:hanging="288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49" w15:restartNumberingAfterBreak="0">
    <w:nsid w:val="691B7296"/>
    <w:multiLevelType w:val="hybridMultilevel"/>
    <w:tmpl w:val="621C4E6C"/>
    <w:lvl w:ilvl="0" w:tplc="04090001">
      <w:start w:val="1"/>
      <w:numFmt w:val="bullet"/>
      <w:lvlText w:val=""/>
      <w:lvlJc w:val="left"/>
      <w:pPr>
        <w:ind w:left="797" w:hanging="360"/>
      </w:pPr>
      <w:rPr>
        <w:rFonts w:ascii="Symbol" w:hAnsi="Symbol" w:hint="default"/>
      </w:rPr>
    </w:lvl>
    <w:lvl w:ilvl="1" w:tplc="04090003">
      <w:start w:val="1"/>
      <w:numFmt w:val="bullet"/>
      <w:lvlText w:val="o"/>
      <w:lvlJc w:val="left"/>
      <w:pPr>
        <w:ind w:left="1517" w:hanging="360"/>
      </w:pPr>
      <w:rPr>
        <w:rFonts w:ascii="Courier New" w:hAnsi="Courier New" w:cs="Courier New" w:hint="default"/>
      </w:rPr>
    </w:lvl>
    <w:lvl w:ilvl="2" w:tplc="04090005">
      <w:start w:val="1"/>
      <w:numFmt w:val="bullet"/>
      <w:lvlText w:val=""/>
      <w:lvlJc w:val="left"/>
      <w:pPr>
        <w:ind w:left="2237" w:hanging="360"/>
      </w:pPr>
      <w:rPr>
        <w:rFonts w:ascii="Wingdings" w:hAnsi="Wingdings" w:hint="default"/>
      </w:rPr>
    </w:lvl>
    <w:lvl w:ilvl="3" w:tplc="04090001">
      <w:start w:val="1"/>
      <w:numFmt w:val="bullet"/>
      <w:lvlText w:val=""/>
      <w:lvlJc w:val="left"/>
      <w:pPr>
        <w:ind w:left="2957" w:hanging="360"/>
      </w:pPr>
      <w:rPr>
        <w:rFonts w:ascii="Symbol" w:hAnsi="Symbol" w:hint="default"/>
      </w:rPr>
    </w:lvl>
    <w:lvl w:ilvl="4" w:tplc="04090003">
      <w:start w:val="1"/>
      <w:numFmt w:val="bullet"/>
      <w:lvlText w:val="o"/>
      <w:lvlJc w:val="left"/>
      <w:pPr>
        <w:ind w:left="3677" w:hanging="360"/>
      </w:pPr>
      <w:rPr>
        <w:rFonts w:ascii="Courier New" w:hAnsi="Courier New" w:cs="Courier New" w:hint="default"/>
      </w:rPr>
    </w:lvl>
    <w:lvl w:ilvl="5" w:tplc="04090005">
      <w:start w:val="1"/>
      <w:numFmt w:val="bullet"/>
      <w:lvlText w:val=""/>
      <w:lvlJc w:val="left"/>
      <w:pPr>
        <w:ind w:left="4397" w:hanging="360"/>
      </w:pPr>
      <w:rPr>
        <w:rFonts w:ascii="Wingdings" w:hAnsi="Wingdings" w:hint="default"/>
      </w:rPr>
    </w:lvl>
    <w:lvl w:ilvl="6" w:tplc="04090001">
      <w:start w:val="1"/>
      <w:numFmt w:val="bullet"/>
      <w:lvlText w:val=""/>
      <w:lvlJc w:val="left"/>
      <w:pPr>
        <w:ind w:left="5117" w:hanging="360"/>
      </w:pPr>
      <w:rPr>
        <w:rFonts w:ascii="Symbol" w:hAnsi="Symbol" w:hint="default"/>
      </w:rPr>
    </w:lvl>
    <w:lvl w:ilvl="7" w:tplc="04090003">
      <w:start w:val="1"/>
      <w:numFmt w:val="bullet"/>
      <w:lvlText w:val="o"/>
      <w:lvlJc w:val="left"/>
      <w:pPr>
        <w:ind w:left="5837" w:hanging="360"/>
      </w:pPr>
      <w:rPr>
        <w:rFonts w:ascii="Courier New" w:hAnsi="Courier New" w:cs="Courier New" w:hint="default"/>
      </w:rPr>
    </w:lvl>
    <w:lvl w:ilvl="8" w:tplc="04090005">
      <w:start w:val="1"/>
      <w:numFmt w:val="bullet"/>
      <w:lvlText w:val=""/>
      <w:lvlJc w:val="left"/>
      <w:pPr>
        <w:ind w:left="6557" w:hanging="360"/>
      </w:pPr>
      <w:rPr>
        <w:rFonts w:ascii="Wingdings" w:hAnsi="Wingdings" w:hint="default"/>
      </w:rPr>
    </w:lvl>
  </w:abstractNum>
  <w:abstractNum w:abstractNumId="50" w15:restartNumberingAfterBreak="0">
    <w:nsid w:val="6C750D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6F3800D4"/>
    <w:multiLevelType w:val="hybridMultilevel"/>
    <w:tmpl w:val="E6C80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3CC1C05"/>
    <w:multiLevelType w:val="hybridMultilevel"/>
    <w:tmpl w:val="4E382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73F30516"/>
    <w:multiLevelType w:val="hybridMultilevel"/>
    <w:tmpl w:val="AA029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7A2940F0"/>
    <w:multiLevelType w:val="hybridMultilevel"/>
    <w:tmpl w:val="DFDA5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E857E2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78684073">
    <w:abstractNumId w:val="31"/>
  </w:num>
  <w:num w:numId="2" w16cid:durableId="993803053">
    <w:abstractNumId w:val="15"/>
  </w:num>
  <w:num w:numId="3" w16cid:durableId="529876102">
    <w:abstractNumId w:val="12"/>
  </w:num>
  <w:num w:numId="4" w16cid:durableId="1484732877">
    <w:abstractNumId w:val="55"/>
  </w:num>
  <w:num w:numId="5" w16cid:durableId="18495154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58632678">
    <w:abstractNumId w:val="12"/>
  </w:num>
  <w:num w:numId="7" w16cid:durableId="3697928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77009686">
    <w:abstractNumId w:val="21"/>
  </w:num>
  <w:num w:numId="9" w16cid:durableId="820735074">
    <w:abstractNumId w:val="34"/>
  </w:num>
  <w:num w:numId="10" w16cid:durableId="1446658464">
    <w:abstractNumId w:val="9"/>
  </w:num>
  <w:num w:numId="11" w16cid:durableId="960770635">
    <w:abstractNumId w:val="7"/>
  </w:num>
  <w:num w:numId="12" w16cid:durableId="520432746">
    <w:abstractNumId w:val="6"/>
  </w:num>
  <w:num w:numId="13" w16cid:durableId="1031957428">
    <w:abstractNumId w:val="5"/>
  </w:num>
  <w:num w:numId="14" w16cid:durableId="198206251">
    <w:abstractNumId w:val="4"/>
  </w:num>
  <w:num w:numId="15" w16cid:durableId="1488470638">
    <w:abstractNumId w:val="8"/>
  </w:num>
  <w:num w:numId="16" w16cid:durableId="1679579177">
    <w:abstractNumId w:val="3"/>
  </w:num>
  <w:num w:numId="17" w16cid:durableId="1863779697">
    <w:abstractNumId w:val="2"/>
  </w:num>
  <w:num w:numId="18" w16cid:durableId="402337484">
    <w:abstractNumId w:val="1"/>
  </w:num>
  <w:num w:numId="19" w16cid:durableId="64452696">
    <w:abstractNumId w:val="0"/>
  </w:num>
  <w:num w:numId="20" w16cid:durableId="1811244157">
    <w:abstractNumId w:val="20"/>
  </w:num>
  <w:num w:numId="21" w16cid:durableId="840892738">
    <w:abstractNumId w:val="13"/>
  </w:num>
  <w:num w:numId="22" w16cid:durableId="123233237">
    <w:abstractNumId w:val="30"/>
  </w:num>
  <w:num w:numId="23" w16cid:durableId="1001541406">
    <w:abstractNumId w:val="44"/>
  </w:num>
  <w:num w:numId="24" w16cid:durableId="544636020">
    <w:abstractNumId w:val="16"/>
  </w:num>
  <w:num w:numId="25" w16cid:durableId="2134668362">
    <w:abstractNumId w:val="24"/>
  </w:num>
  <w:num w:numId="26" w16cid:durableId="640767260">
    <w:abstractNumId w:val="50"/>
  </w:num>
  <w:num w:numId="27" w16cid:durableId="1197280742">
    <w:abstractNumId w:val="39"/>
  </w:num>
  <w:num w:numId="28" w16cid:durableId="1006975469">
    <w:abstractNumId w:val="11"/>
    <w:lvlOverride w:ilvl="0">
      <w:lvl w:ilvl="0">
        <w:start w:val="1"/>
        <w:numFmt w:val="decimal"/>
        <w:lvlText w:val="%1"/>
        <w:lvlJc w:val="left"/>
        <w:pPr>
          <w:ind w:left="360" w:hanging="360"/>
        </w:pPr>
        <w:rPr>
          <w:rFonts w:ascii="Times New Roman" w:hAnsi="Times New Roman" w:cs="Traditional Arabic" w:hint="default"/>
          <w:bCs/>
          <w:color w:val="auto"/>
          <w:sz w:val="52"/>
          <w:szCs w:val="56"/>
        </w:rPr>
      </w:lvl>
    </w:lvlOverride>
  </w:num>
  <w:num w:numId="29" w16cid:durableId="1636177106">
    <w:abstractNumId w:val="42"/>
  </w:num>
  <w:num w:numId="30" w16cid:durableId="364447660">
    <w:abstractNumId w:val="36"/>
  </w:num>
  <w:num w:numId="31" w16cid:durableId="788818479">
    <w:abstractNumId w:val="17"/>
  </w:num>
  <w:num w:numId="32" w16cid:durableId="982151847">
    <w:abstractNumId w:val="42"/>
  </w:num>
  <w:num w:numId="33" w16cid:durableId="1746032281">
    <w:abstractNumId w:val="48"/>
  </w:num>
  <w:num w:numId="34" w16cid:durableId="1734892385">
    <w:abstractNumId w:val="22"/>
  </w:num>
  <w:num w:numId="35" w16cid:durableId="1554586107">
    <w:abstractNumId w:val="40"/>
  </w:num>
  <w:num w:numId="36" w16cid:durableId="955257270">
    <w:abstractNumId w:val="47"/>
  </w:num>
  <w:num w:numId="37" w16cid:durableId="1963337811">
    <w:abstractNumId w:val="33"/>
  </w:num>
  <w:num w:numId="38" w16cid:durableId="340475214">
    <w:abstractNumId w:val="35"/>
  </w:num>
  <w:num w:numId="39" w16cid:durableId="1813520183">
    <w:abstractNumId w:val="28"/>
  </w:num>
  <w:num w:numId="40" w16cid:durableId="1956129829">
    <w:abstractNumId w:val="10"/>
  </w:num>
  <w:num w:numId="41" w16cid:durableId="326710890">
    <w:abstractNumId w:val="23"/>
  </w:num>
  <w:num w:numId="42" w16cid:durableId="798182005">
    <w:abstractNumId w:val="41"/>
  </w:num>
  <w:num w:numId="43" w16cid:durableId="358512544">
    <w:abstractNumId w:val="18"/>
  </w:num>
  <w:num w:numId="44" w16cid:durableId="1816137466">
    <w:abstractNumId w:val="14"/>
  </w:num>
  <w:num w:numId="45" w16cid:durableId="98719087">
    <w:abstractNumId w:val="32"/>
  </w:num>
  <w:num w:numId="46" w16cid:durableId="977295988">
    <w:abstractNumId w:val="49"/>
  </w:num>
  <w:num w:numId="47" w16cid:durableId="305859132">
    <w:abstractNumId w:val="46"/>
  </w:num>
  <w:num w:numId="48" w16cid:durableId="510073430">
    <w:abstractNumId w:val="38"/>
  </w:num>
  <w:num w:numId="49" w16cid:durableId="767190324">
    <w:abstractNumId w:val="27"/>
  </w:num>
  <w:num w:numId="50" w16cid:durableId="658122904">
    <w:abstractNumId w:val="25"/>
  </w:num>
  <w:num w:numId="51" w16cid:durableId="1426075465">
    <w:abstractNumId w:val="51"/>
  </w:num>
  <w:num w:numId="52" w16cid:durableId="1422529075">
    <w:abstractNumId w:val="19"/>
  </w:num>
  <w:num w:numId="53" w16cid:durableId="403529942">
    <w:abstractNumId w:val="53"/>
  </w:num>
  <w:num w:numId="54" w16cid:durableId="5179500">
    <w:abstractNumId w:val="37"/>
  </w:num>
  <w:num w:numId="55" w16cid:durableId="849098296">
    <w:abstractNumId w:val="52"/>
  </w:num>
  <w:num w:numId="56" w16cid:durableId="1492788530">
    <w:abstractNumId w:val="45"/>
  </w:num>
  <w:num w:numId="57" w16cid:durableId="492647168">
    <w:abstractNumId w:val="29"/>
  </w:num>
  <w:num w:numId="58" w16cid:durableId="1857496127">
    <w:abstractNumId w:val="43"/>
  </w:num>
  <w:num w:numId="59" w16cid:durableId="468783693">
    <w:abstractNumId w:val="54"/>
    <w:lvlOverride w:ilvl="0"/>
    <w:lvlOverride w:ilvl="1"/>
    <w:lvlOverride w:ilvl="2"/>
    <w:lvlOverride w:ilvl="3"/>
    <w:lvlOverride w:ilvl="4"/>
    <w:lvlOverride w:ilvl="5"/>
    <w:lvlOverride w:ilvl="6"/>
    <w:lvlOverride w:ilvl="7"/>
    <w:lvlOverride w:ilvl="8"/>
  </w:num>
  <w:num w:numId="60" w16cid:durableId="276958429">
    <w:abstractNumId w:val="26"/>
    <w:lvlOverride w:ilvl="0"/>
    <w:lvlOverride w:ilvl="1"/>
    <w:lvlOverride w:ilvl="2"/>
    <w:lvlOverride w:ilvl="3"/>
    <w:lvlOverride w:ilvl="4"/>
    <w:lvlOverride w:ilvl="5"/>
    <w:lvlOverride w:ilvl="6"/>
    <w:lvlOverride w:ilvl="7"/>
    <w:lvlOverride w:ilvl="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8D9"/>
    <w:rsid w:val="000021B4"/>
    <w:rsid w:val="00004661"/>
    <w:rsid w:val="000048E0"/>
    <w:rsid w:val="0000662F"/>
    <w:rsid w:val="0000720A"/>
    <w:rsid w:val="00007748"/>
    <w:rsid w:val="0001450E"/>
    <w:rsid w:val="00014E5D"/>
    <w:rsid w:val="00015D3A"/>
    <w:rsid w:val="00015F92"/>
    <w:rsid w:val="000238DE"/>
    <w:rsid w:val="00024CCD"/>
    <w:rsid w:val="000326CB"/>
    <w:rsid w:val="000346D3"/>
    <w:rsid w:val="000370F6"/>
    <w:rsid w:val="000403D5"/>
    <w:rsid w:val="00040CD6"/>
    <w:rsid w:val="0004106A"/>
    <w:rsid w:val="0004245F"/>
    <w:rsid w:val="0004278A"/>
    <w:rsid w:val="00043434"/>
    <w:rsid w:val="00045EDD"/>
    <w:rsid w:val="00050051"/>
    <w:rsid w:val="00050803"/>
    <w:rsid w:val="00050957"/>
    <w:rsid w:val="00051EF9"/>
    <w:rsid w:val="00052B76"/>
    <w:rsid w:val="00054FBA"/>
    <w:rsid w:val="000561A9"/>
    <w:rsid w:val="000565BC"/>
    <w:rsid w:val="000571CE"/>
    <w:rsid w:val="00057F37"/>
    <w:rsid w:val="0006044F"/>
    <w:rsid w:val="00062C0B"/>
    <w:rsid w:val="00063383"/>
    <w:rsid w:val="0006584A"/>
    <w:rsid w:val="00067FA9"/>
    <w:rsid w:val="0007001E"/>
    <w:rsid w:val="000706F2"/>
    <w:rsid w:val="00071DC5"/>
    <w:rsid w:val="00075288"/>
    <w:rsid w:val="00075341"/>
    <w:rsid w:val="00076EF4"/>
    <w:rsid w:val="00077D40"/>
    <w:rsid w:val="0008049F"/>
    <w:rsid w:val="000804AE"/>
    <w:rsid w:val="00080906"/>
    <w:rsid w:val="000809E9"/>
    <w:rsid w:val="000815D6"/>
    <w:rsid w:val="00081F2C"/>
    <w:rsid w:val="00082C25"/>
    <w:rsid w:val="00086CF3"/>
    <w:rsid w:val="00087D45"/>
    <w:rsid w:val="00091140"/>
    <w:rsid w:val="00091169"/>
    <w:rsid w:val="00091206"/>
    <w:rsid w:val="00091FB6"/>
    <w:rsid w:val="00092A89"/>
    <w:rsid w:val="0009756C"/>
    <w:rsid w:val="0009774F"/>
    <w:rsid w:val="00097ABC"/>
    <w:rsid w:val="000B0E58"/>
    <w:rsid w:val="000B37A4"/>
    <w:rsid w:val="000B48EF"/>
    <w:rsid w:val="000B7F1E"/>
    <w:rsid w:val="000C0593"/>
    <w:rsid w:val="000C264F"/>
    <w:rsid w:val="000C67C1"/>
    <w:rsid w:val="000C7421"/>
    <w:rsid w:val="000D10E9"/>
    <w:rsid w:val="000D1F33"/>
    <w:rsid w:val="000D1F96"/>
    <w:rsid w:val="000D2796"/>
    <w:rsid w:val="000D3F68"/>
    <w:rsid w:val="000D5440"/>
    <w:rsid w:val="000D5DD1"/>
    <w:rsid w:val="000D6D69"/>
    <w:rsid w:val="000D7B80"/>
    <w:rsid w:val="000E2199"/>
    <w:rsid w:val="000E3A89"/>
    <w:rsid w:val="000E58DE"/>
    <w:rsid w:val="000E604A"/>
    <w:rsid w:val="000E7572"/>
    <w:rsid w:val="000E7F48"/>
    <w:rsid w:val="000F0ED0"/>
    <w:rsid w:val="000F167A"/>
    <w:rsid w:val="000F22D9"/>
    <w:rsid w:val="000F402A"/>
    <w:rsid w:val="00100593"/>
    <w:rsid w:val="00100A6F"/>
    <w:rsid w:val="00100AEB"/>
    <w:rsid w:val="00103023"/>
    <w:rsid w:val="00103340"/>
    <w:rsid w:val="00106759"/>
    <w:rsid w:val="001105B4"/>
    <w:rsid w:val="00110AC4"/>
    <w:rsid w:val="0011146F"/>
    <w:rsid w:val="001132F9"/>
    <w:rsid w:val="001137A3"/>
    <w:rsid w:val="00116D5B"/>
    <w:rsid w:val="00117086"/>
    <w:rsid w:val="00117136"/>
    <w:rsid w:val="00117C12"/>
    <w:rsid w:val="001220A9"/>
    <w:rsid w:val="00122169"/>
    <w:rsid w:val="00122431"/>
    <w:rsid w:val="001309DF"/>
    <w:rsid w:val="00130F5C"/>
    <w:rsid w:val="0013220C"/>
    <w:rsid w:val="001350B7"/>
    <w:rsid w:val="0013607A"/>
    <w:rsid w:val="00137430"/>
    <w:rsid w:val="00140013"/>
    <w:rsid w:val="001406FA"/>
    <w:rsid w:val="00142035"/>
    <w:rsid w:val="00142AFD"/>
    <w:rsid w:val="00143766"/>
    <w:rsid w:val="001437E9"/>
    <w:rsid w:val="00144370"/>
    <w:rsid w:val="00146BA4"/>
    <w:rsid w:val="0015223E"/>
    <w:rsid w:val="00152E46"/>
    <w:rsid w:val="00154DDD"/>
    <w:rsid w:val="00157304"/>
    <w:rsid w:val="0015754E"/>
    <w:rsid w:val="001627EC"/>
    <w:rsid w:val="00162E6E"/>
    <w:rsid w:val="001668E6"/>
    <w:rsid w:val="00166C2B"/>
    <w:rsid w:val="00167A2A"/>
    <w:rsid w:val="00167A38"/>
    <w:rsid w:val="00173F34"/>
    <w:rsid w:val="00174173"/>
    <w:rsid w:val="0017635A"/>
    <w:rsid w:val="00176E50"/>
    <w:rsid w:val="00177442"/>
    <w:rsid w:val="001853B0"/>
    <w:rsid w:val="00191468"/>
    <w:rsid w:val="00197A74"/>
    <w:rsid w:val="001A12B4"/>
    <w:rsid w:val="001A2DFC"/>
    <w:rsid w:val="001A3E1E"/>
    <w:rsid w:val="001A4965"/>
    <w:rsid w:val="001A669A"/>
    <w:rsid w:val="001A7302"/>
    <w:rsid w:val="001B4E30"/>
    <w:rsid w:val="001B6AF0"/>
    <w:rsid w:val="001B7B85"/>
    <w:rsid w:val="001C2BC2"/>
    <w:rsid w:val="001C2BF3"/>
    <w:rsid w:val="001C307D"/>
    <w:rsid w:val="001C4EA5"/>
    <w:rsid w:val="001C5170"/>
    <w:rsid w:val="001D11D7"/>
    <w:rsid w:val="001D244A"/>
    <w:rsid w:val="001D28E0"/>
    <w:rsid w:val="001D2DAB"/>
    <w:rsid w:val="001D3341"/>
    <w:rsid w:val="001E0E23"/>
    <w:rsid w:val="001E11E1"/>
    <w:rsid w:val="001E1D59"/>
    <w:rsid w:val="001E227C"/>
    <w:rsid w:val="001E38D9"/>
    <w:rsid w:val="001E3B3A"/>
    <w:rsid w:val="001E3EAA"/>
    <w:rsid w:val="001E5CDF"/>
    <w:rsid w:val="001E767F"/>
    <w:rsid w:val="001E7D9F"/>
    <w:rsid w:val="001F08C2"/>
    <w:rsid w:val="001F1504"/>
    <w:rsid w:val="001F195D"/>
    <w:rsid w:val="001F2440"/>
    <w:rsid w:val="001F2D3A"/>
    <w:rsid w:val="001F5FB4"/>
    <w:rsid w:val="001F6042"/>
    <w:rsid w:val="001F70C0"/>
    <w:rsid w:val="001F713E"/>
    <w:rsid w:val="001F7C08"/>
    <w:rsid w:val="00200428"/>
    <w:rsid w:val="00201348"/>
    <w:rsid w:val="00201D55"/>
    <w:rsid w:val="002023CD"/>
    <w:rsid w:val="00204142"/>
    <w:rsid w:val="002048C5"/>
    <w:rsid w:val="0020497A"/>
    <w:rsid w:val="002060D4"/>
    <w:rsid w:val="0020711E"/>
    <w:rsid w:val="0021054B"/>
    <w:rsid w:val="00210A38"/>
    <w:rsid w:val="0021368D"/>
    <w:rsid w:val="00213A91"/>
    <w:rsid w:val="0021513C"/>
    <w:rsid w:val="002156CF"/>
    <w:rsid w:val="00215AEE"/>
    <w:rsid w:val="0022205A"/>
    <w:rsid w:val="00222374"/>
    <w:rsid w:val="00225EAE"/>
    <w:rsid w:val="002266C2"/>
    <w:rsid w:val="00226DC0"/>
    <w:rsid w:val="002309ED"/>
    <w:rsid w:val="00232510"/>
    <w:rsid w:val="0023371E"/>
    <w:rsid w:val="002340EF"/>
    <w:rsid w:val="00234EEB"/>
    <w:rsid w:val="00235D5C"/>
    <w:rsid w:val="00237EF4"/>
    <w:rsid w:val="00241BB5"/>
    <w:rsid w:val="00244256"/>
    <w:rsid w:val="002448D3"/>
    <w:rsid w:val="00247E4A"/>
    <w:rsid w:val="00247EF3"/>
    <w:rsid w:val="00251B08"/>
    <w:rsid w:val="00256A5C"/>
    <w:rsid w:val="00260863"/>
    <w:rsid w:val="00260A34"/>
    <w:rsid w:val="00260A73"/>
    <w:rsid w:val="00262905"/>
    <w:rsid w:val="00263748"/>
    <w:rsid w:val="00263EFD"/>
    <w:rsid w:val="00264587"/>
    <w:rsid w:val="00265E2A"/>
    <w:rsid w:val="002661A6"/>
    <w:rsid w:val="002678D9"/>
    <w:rsid w:val="002704D0"/>
    <w:rsid w:val="002713DC"/>
    <w:rsid w:val="00275F4F"/>
    <w:rsid w:val="00276C10"/>
    <w:rsid w:val="00281019"/>
    <w:rsid w:val="00282284"/>
    <w:rsid w:val="00282B05"/>
    <w:rsid w:val="002849D6"/>
    <w:rsid w:val="00287973"/>
    <w:rsid w:val="00290357"/>
    <w:rsid w:val="00292DBB"/>
    <w:rsid w:val="00293D84"/>
    <w:rsid w:val="0029501F"/>
    <w:rsid w:val="002956CE"/>
    <w:rsid w:val="00295B67"/>
    <w:rsid w:val="0029610D"/>
    <w:rsid w:val="002A10A9"/>
    <w:rsid w:val="002A19C3"/>
    <w:rsid w:val="002A6313"/>
    <w:rsid w:val="002A66D6"/>
    <w:rsid w:val="002A7735"/>
    <w:rsid w:val="002B0499"/>
    <w:rsid w:val="002B1019"/>
    <w:rsid w:val="002B2DB9"/>
    <w:rsid w:val="002B3164"/>
    <w:rsid w:val="002B3C1D"/>
    <w:rsid w:val="002B4150"/>
    <w:rsid w:val="002B56BF"/>
    <w:rsid w:val="002B56DA"/>
    <w:rsid w:val="002B7059"/>
    <w:rsid w:val="002B77E0"/>
    <w:rsid w:val="002C071A"/>
    <w:rsid w:val="002C0EA7"/>
    <w:rsid w:val="002C25EB"/>
    <w:rsid w:val="002C4834"/>
    <w:rsid w:val="002C5CAD"/>
    <w:rsid w:val="002C61F7"/>
    <w:rsid w:val="002D3289"/>
    <w:rsid w:val="002D3E04"/>
    <w:rsid w:val="002D4529"/>
    <w:rsid w:val="002D714F"/>
    <w:rsid w:val="002D7D9A"/>
    <w:rsid w:val="002E023B"/>
    <w:rsid w:val="002E12DF"/>
    <w:rsid w:val="002E17FC"/>
    <w:rsid w:val="002E4020"/>
    <w:rsid w:val="002E4AAD"/>
    <w:rsid w:val="002E5235"/>
    <w:rsid w:val="002E59E1"/>
    <w:rsid w:val="002F0BA5"/>
    <w:rsid w:val="002F1D12"/>
    <w:rsid w:val="002F22F4"/>
    <w:rsid w:val="002F3DF1"/>
    <w:rsid w:val="002F7CFA"/>
    <w:rsid w:val="00301715"/>
    <w:rsid w:val="00302678"/>
    <w:rsid w:val="0031058C"/>
    <w:rsid w:val="0031148E"/>
    <w:rsid w:val="00312A8D"/>
    <w:rsid w:val="00312D3E"/>
    <w:rsid w:val="00313C58"/>
    <w:rsid w:val="00313EB9"/>
    <w:rsid w:val="003159D0"/>
    <w:rsid w:val="00315B3B"/>
    <w:rsid w:val="003161D7"/>
    <w:rsid w:val="003163A6"/>
    <w:rsid w:val="00316C7F"/>
    <w:rsid w:val="003223EC"/>
    <w:rsid w:val="003239AF"/>
    <w:rsid w:val="00325D58"/>
    <w:rsid w:val="00327C56"/>
    <w:rsid w:val="003304B4"/>
    <w:rsid w:val="00330FC0"/>
    <w:rsid w:val="0033224A"/>
    <w:rsid w:val="00332393"/>
    <w:rsid w:val="00332F55"/>
    <w:rsid w:val="0033383D"/>
    <w:rsid w:val="00334068"/>
    <w:rsid w:val="00334833"/>
    <w:rsid w:val="00334EA2"/>
    <w:rsid w:val="00336953"/>
    <w:rsid w:val="00337F36"/>
    <w:rsid w:val="00347017"/>
    <w:rsid w:val="0035034D"/>
    <w:rsid w:val="00352FDE"/>
    <w:rsid w:val="00353396"/>
    <w:rsid w:val="003558FD"/>
    <w:rsid w:val="00356103"/>
    <w:rsid w:val="00357A1A"/>
    <w:rsid w:val="00360E0C"/>
    <w:rsid w:val="00363BCE"/>
    <w:rsid w:val="00363EF4"/>
    <w:rsid w:val="0036523E"/>
    <w:rsid w:val="00365287"/>
    <w:rsid w:val="00365728"/>
    <w:rsid w:val="0036610F"/>
    <w:rsid w:val="003668F1"/>
    <w:rsid w:val="00367272"/>
    <w:rsid w:val="00370802"/>
    <w:rsid w:val="00370803"/>
    <w:rsid w:val="00370F25"/>
    <w:rsid w:val="00372780"/>
    <w:rsid w:val="0037448A"/>
    <w:rsid w:val="00374BE8"/>
    <w:rsid w:val="00374C9D"/>
    <w:rsid w:val="00376DB0"/>
    <w:rsid w:val="00380ADE"/>
    <w:rsid w:val="00381C3B"/>
    <w:rsid w:val="003832A2"/>
    <w:rsid w:val="003832EC"/>
    <w:rsid w:val="00383878"/>
    <w:rsid w:val="00383AE6"/>
    <w:rsid w:val="003844B2"/>
    <w:rsid w:val="0038552A"/>
    <w:rsid w:val="00390328"/>
    <w:rsid w:val="00391FFC"/>
    <w:rsid w:val="0039275E"/>
    <w:rsid w:val="00392E39"/>
    <w:rsid w:val="00394625"/>
    <w:rsid w:val="00394AB2"/>
    <w:rsid w:val="00397AF1"/>
    <w:rsid w:val="003A289F"/>
    <w:rsid w:val="003A2A39"/>
    <w:rsid w:val="003A2F58"/>
    <w:rsid w:val="003A3C24"/>
    <w:rsid w:val="003A4F10"/>
    <w:rsid w:val="003B0CF8"/>
    <w:rsid w:val="003B2D9E"/>
    <w:rsid w:val="003B390D"/>
    <w:rsid w:val="003B5EA3"/>
    <w:rsid w:val="003B7D6B"/>
    <w:rsid w:val="003B7DD6"/>
    <w:rsid w:val="003C5CBD"/>
    <w:rsid w:val="003C6926"/>
    <w:rsid w:val="003D02CA"/>
    <w:rsid w:val="003D0694"/>
    <w:rsid w:val="003D06CC"/>
    <w:rsid w:val="003D130A"/>
    <w:rsid w:val="003D2F5E"/>
    <w:rsid w:val="003D4747"/>
    <w:rsid w:val="003D4B25"/>
    <w:rsid w:val="003E49F8"/>
    <w:rsid w:val="003E520E"/>
    <w:rsid w:val="003F0431"/>
    <w:rsid w:val="003F100A"/>
    <w:rsid w:val="003F3927"/>
    <w:rsid w:val="003F3A79"/>
    <w:rsid w:val="003F4E96"/>
    <w:rsid w:val="003F5EEC"/>
    <w:rsid w:val="00400FA2"/>
    <w:rsid w:val="004030EE"/>
    <w:rsid w:val="0040340C"/>
    <w:rsid w:val="00404B24"/>
    <w:rsid w:val="00404F18"/>
    <w:rsid w:val="00406612"/>
    <w:rsid w:val="0040712B"/>
    <w:rsid w:val="00410BF2"/>
    <w:rsid w:val="00412005"/>
    <w:rsid w:val="004130CC"/>
    <w:rsid w:val="00415262"/>
    <w:rsid w:val="004163E5"/>
    <w:rsid w:val="00421820"/>
    <w:rsid w:val="00421D6E"/>
    <w:rsid w:val="00421FA9"/>
    <w:rsid w:val="00422D07"/>
    <w:rsid w:val="00424B8D"/>
    <w:rsid w:val="00431D06"/>
    <w:rsid w:val="00433EB4"/>
    <w:rsid w:val="00435D0B"/>
    <w:rsid w:val="00436F9C"/>
    <w:rsid w:val="0043706A"/>
    <w:rsid w:val="00437C02"/>
    <w:rsid w:val="004405E6"/>
    <w:rsid w:val="00440FBB"/>
    <w:rsid w:val="00442BD6"/>
    <w:rsid w:val="00445368"/>
    <w:rsid w:val="004459C6"/>
    <w:rsid w:val="00452AFD"/>
    <w:rsid w:val="0045438B"/>
    <w:rsid w:val="00456562"/>
    <w:rsid w:val="00457204"/>
    <w:rsid w:val="00463BCC"/>
    <w:rsid w:val="004649A8"/>
    <w:rsid w:val="00464AD1"/>
    <w:rsid w:val="004659A1"/>
    <w:rsid w:val="00467C02"/>
    <w:rsid w:val="0047004E"/>
    <w:rsid w:val="004733BD"/>
    <w:rsid w:val="00474380"/>
    <w:rsid w:val="0047614E"/>
    <w:rsid w:val="004808B8"/>
    <w:rsid w:val="004823BD"/>
    <w:rsid w:val="00483E3F"/>
    <w:rsid w:val="00486AF4"/>
    <w:rsid w:val="00487BC3"/>
    <w:rsid w:val="00490C18"/>
    <w:rsid w:val="004916C7"/>
    <w:rsid w:val="00493F02"/>
    <w:rsid w:val="004948DD"/>
    <w:rsid w:val="0049579F"/>
    <w:rsid w:val="004960AD"/>
    <w:rsid w:val="00496B77"/>
    <w:rsid w:val="004A0695"/>
    <w:rsid w:val="004A1E4A"/>
    <w:rsid w:val="004A6CC9"/>
    <w:rsid w:val="004B24E4"/>
    <w:rsid w:val="004B2D53"/>
    <w:rsid w:val="004B3C95"/>
    <w:rsid w:val="004B4377"/>
    <w:rsid w:val="004B6CBF"/>
    <w:rsid w:val="004C0175"/>
    <w:rsid w:val="004C4821"/>
    <w:rsid w:val="004C4913"/>
    <w:rsid w:val="004C4937"/>
    <w:rsid w:val="004C573E"/>
    <w:rsid w:val="004C6331"/>
    <w:rsid w:val="004C685D"/>
    <w:rsid w:val="004C7F26"/>
    <w:rsid w:val="004C7F4D"/>
    <w:rsid w:val="004D246D"/>
    <w:rsid w:val="004D24AF"/>
    <w:rsid w:val="004D2E3F"/>
    <w:rsid w:val="004D34C0"/>
    <w:rsid w:val="004D3F2B"/>
    <w:rsid w:val="004D46FD"/>
    <w:rsid w:val="004D574C"/>
    <w:rsid w:val="004D5D60"/>
    <w:rsid w:val="004D6085"/>
    <w:rsid w:val="004D7B63"/>
    <w:rsid w:val="004E5BD3"/>
    <w:rsid w:val="004E5F16"/>
    <w:rsid w:val="004E725F"/>
    <w:rsid w:val="004E7A01"/>
    <w:rsid w:val="004F57DD"/>
    <w:rsid w:val="004F5FD4"/>
    <w:rsid w:val="0050045B"/>
    <w:rsid w:val="00503FFA"/>
    <w:rsid w:val="00504528"/>
    <w:rsid w:val="00504DBB"/>
    <w:rsid w:val="005058C2"/>
    <w:rsid w:val="00506C25"/>
    <w:rsid w:val="00507494"/>
    <w:rsid w:val="005104B2"/>
    <w:rsid w:val="00510E84"/>
    <w:rsid w:val="00511249"/>
    <w:rsid w:val="00512E23"/>
    <w:rsid w:val="005132DE"/>
    <w:rsid w:val="0051536C"/>
    <w:rsid w:val="005166F2"/>
    <w:rsid w:val="0051786F"/>
    <w:rsid w:val="00520B22"/>
    <w:rsid w:val="00520F62"/>
    <w:rsid w:val="00520FCC"/>
    <w:rsid w:val="00521A1A"/>
    <w:rsid w:val="00522111"/>
    <w:rsid w:val="00527A9E"/>
    <w:rsid w:val="00532ADD"/>
    <w:rsid w:val="00533121"/>
    <w:rsid w:val="00535783"/>
    <w:rsid w:val="00540751"/>
    <w:rsid w:val="00542436"/>
    <w:rsid w:val="00544181"/>
    <w:rsid w:val="00551B1B"/>
    <w:rsid w:val="00560143"/>
    <w:rsid w:val="00561031"/>
    <w:rsid w:val="00561A56"/>
    <w:rsid w:val="00562962"/>
    <w:rsid w:val="00562D62"/>
    <w:rsid w:val="005651B4"/>
    <w:rsid w:val="00570E5E"/>
    <w:rsid w:val="0057224A"/>
    <w:rsid w:val="00575519"/>
    <w:rsid w:val="00575AA7"/>
    <w:rsid w:val="00575EC3"/>
    <w:rsid w:val="00577DB6"/>
    <w:rsid w:val="005812E9"/>
    <w:rsid w:val="00583221"/>
    <w:rsid w:val="005846B1"/>
    <w:rsid w:val="00584708"/>
    <w:rsid w:val="005859D7"/>
    <w:rsid w:val="00587BD7"/>
    <w:rsid w:val="00587D79"/>
    <w:rsid w:val="00592A57"/>
    <w:rsid w:val="00595260"/>
    <w:rsid w:val="0059643A"/>
    <w:rsid w:val="005A056B"/>
    <w:rsid w:val="005A2B06"/>
    <w:rsid w:val="005A2EA2"/>
    <w:rsid w:val="005A3CB2"/>
    <w:rsid w:val="005A657A"/>
    <w:rsid w:val="005A6D16"/>
    <w:rsid w:val="005A7ADA"/>
    <w:rsid w:val="005B0E3D"/>
    <w:rsid w:val="005B3419"/>
    <w:rsid w:val="005B4799"/>
    <w:rsid w:val="005B484F"/>
    <w:rsid w:val="005B4F83"/>
    <w:rsid w:val="005B5205"/>
    <w:rsid w:val="005B587A"/>
    <w:rsid w:val="005B5D8B"/>
    <w:rsid w:val="005B769D"/>
    <w:rsid w:val="005C3C97"/>
    <w:rsid w:val="005C468D"/>
    <w:rsid w:val="005C5439"/>
    <w:rsid w:val="005D0C2D"/>
    <w:rsid w:val="005D18F5"/>
    <w:rsid w:val="005D1EEA"/>
    <w:rsid w:val="005D23A5"/>
    <w:rsid w:val="005D25C5"/>
    <w:rsid w:val="005D3338"/>
    <w:rsid w:val="005D4A5C"/>
    <w:rsid w:val="005D53B5"/>
    <w:rsid w:val="005E0443"/>
    <w:rsid w:val="005E0E2F"/>
    <w:rsid w:val="005E2406"/>
    <w:rsid w:val="005E27F0"/>
    <w:rsid w:val="005E33B1"/>
    <w:rsid w:val="005E453C"/>
    <w:rsid w:val="005E5375"/>
    <w:rsid w:val="005E673D"/>
    <w:rsid w:val="005F2665"/>
    <w:rsid w:val="005F2B9D"/>
    <w:rsid w:val="005F5D47"/>
    <w:rsid w:val="005F6B4F"/>
    <w:rsid w:val="005F6F8A"/>
    <w:rsid w:val="00600BA6"/>
    <w:rsid w:val="00602F07"/>
    <w:rsid w:val="00604B69"/>
    <w:rsid w:val="006063D6"/>
    <w:rsid w:val="006077DA"/>
    <w:rsid w:val="0061097E"/>
    <w:rsid w:val="00611FC8"/>
    <w:rsid w:val="0061208C"/>
    <w:rsid w:val="00612EA9"/>
    <w:rsid w:val="00613715"/>
    <w:rsid w:val="00614721"/>
    <w:rsid w:val="00614E7E"/>
    <w:rsid w:val="00615D25"/>
    <w:rsid w:val="00615D57"/>
    <w:rsid w:val="00616622"/>
    <w:rsid w:val="00616E07"/>
    <w:rsid w:val="0061761D"/>
    <w:rsid w:val="0061796A"/>
    <w:rsid w:val="00620582"/>
    <w:rsid w:val="006210F5"/>
    <w:rsid w:val="00621A27"/>
    <w:rsid w:val="006230CE"/>
    <w:rsid w:val="00624446"/>
    <w:rsid w:val="0062534A"/>
    <w:rsid w:val="006254EB"/>
    <w:rsid w:val="00626A5C"/>
    <w:rsid w:val="00626D0C"/>
    <w:rsid w:val="0062774E"/>
    <w:rsid w:val="00632825"/>
    <w:rsid w:val="00632BBF"/>
    <w:rsid w:val="00633C2E"/>
    <w:rsid w:val="006341AB"/>
    <w:rsid w:val="006367A4"/>
    <w:rsid w:val="00636D71"/>
    <w:rsid w:val="0064051A"/>
    <w:rsid w:val="00642AF8"/>
    <w:rsid w:val="00650026"/>
    <w:rsid w:val="006502FD"/>
    <w:rsid w:val="006508EA"/>
    <w:rsid w:val="006512F1"/>
    <w:rsid w:val="00652065"/>
    <w:rsid w:val="00655299"/>
    <w:rsid w:val="00655D90"/>
    <w:rsid w:val="0065687C"/>
    <w:rsid w:val="006578A0"/>
    <w:rsid w:val="00657EBD"/>
    <w:rsid w:val="006637CB"/>
    <w:rsid w:val="00663B6C"/>
    <w:rsid w:val="006641BE"/>
    <w:rsid w:val="00664A71"/>
    <w:rsid w:val="00667D37"/>
    <w:rsid w:val="0067050E"/>
    <w:rsid w:val="00672024"/>
    <w:rsid w:val="006729FC"/>
    <w:rsid w:val="00672C41"/>
    <w:rsid w:val="00672EF8"/>
    <w:rsid w:val="00680308"/>
    <w:rsid w:val="0068040F"/>
    <w:rsid w:val="00680972"/>
    <w:rsid w:val="00680CE5"/>
    <w:rsid w:val="00681E5F"/>
    <w:rsid w:val="00683E6C"/>
    <w:rsid w:val="00684323"/>
    <w:rsid w:val="0068468D"/>
    <w:rsid w:val="00684F84"/>
    <w:rsid w:val="00686F89"/>
    <w:rsid w:val="00692A7D"/>
    <w:rsid w:val="0069451D"/>
    <w:rsid w:val="00694824"/>
    <w:rsid w:val="00694BCC"/>
    <w:rsid w:val="006954B6"/>
    <w:rsid w:val="006A0154"/>
    <w:rsid w:val="006A1105"/>
    <w:rsid w:val="006A110F"/>
    <w:rsid w:val="006A2299"/>
    <w:rsid w:val="006A2992"/>
    <w:rsid w:val="006A307C"/>
    <w:rsid w:val="006A3B2B"/>
    <w:rsid w:val="006A3E39"/>
    <w:rsid w:val="006A7F72"/>
    <w:rsid w:val="006B05BD"/>
    <w:rsid w:val="006B29C9"/>
    <w:rsid w:val="006B2E7A"/>
    <w:rsid w:val="006B4C75"/>
    <w:rsid w:val="006B5161"/>
    <w:rsid w:val="006B68A1"/>
    <w:rsid w:val="006B6AC9"/>
    <w:rsid w:val="006B6D3A"/>
    <w:rsid w:val="006C18EA"/>
    <w:rsid w:val="006C3062"/>
    <w:rsid w:val="006C4A82"/>
    <w:rsid w:val="006C5104"/>
    <w:rsid w:val="006C5768"/>
    <w:rsid w:val="006C5D9C"/>
    <w:rsid w:val="006C7D20"/>
    <w:rsid w:val="006D0553"/>
    <w:rsid w:val="006D28D4"/>
    <w:rsid w:val="006D5DA4"/>
    <w:rsid w:val="006D7041"/>
    <w:rsid w:val="006E17B2"/>
    <w:rsid w:val="006E30FE"/>
    <w:rsid w:val="006E3C2F"/>
    <w:rsid w:val="006E4CFE"/>
    <w:rsid w:val="006E5981"/>
    <w:rsid w:val="006E6446"/>
    <w:rsid w:val="006F2926"/>
    <w:rsid w:val="006F399C"/>
    <w:rsid w:val="006F45AD"/>
    <w:rsid w:val="006F4FDD"/>
    <w:rsid w:val="006F5CF3"/>
    <w:rsid w:val="006F6AA9"/>
    <w:rsid w:val="006F713C"/>
    <w:rsid w:val="006F783D"/>
    <w:rsid w:val="006F78D9"/>
    <w:rsid w:val="006F7FC2"/>
    <w:rsid w:val="0070056B"/>
    <w:rsid w:val="007018F7"/>
    <w:rsid w:val="00702107"/>
    <w:rsid w:val="00707D88"/>
    <w:rsid w:val="0071157E"/>
    <w:rsid w:val="00713A27"/>
    <w:rsid w:val="00713AE1"/>
    <w:rsid w:val="007153F1"/>
    <w:rsid w:val="007154E8"/>
    <w:rsid w:val="00716576"/>
    <w:rsid w:val="007177ED"/>
    <w:rsid w:val="00717E20"/>
    <w:rsid w:val="007223DC"/>
    <w:rsid w:val="00723CCA"/>
    <w:rsid w:val="00724A2E"/>
    <w:rsid w:val="0072712D"/>
    <w:rsid w:val="00727EC5"/>
    <w:rsid w:val="00732DAB"/>
    <w:rsid w:val="0073424D"/>
    <w:rsid w:val="007342B6"/>
    <w:rsid w:val="00735178"/>
    <w:rsid w:val="00736C98"/>
    <w:rsid w:val="0074053F"/>
    <w:rsid w:val="00741E6B"/>
    <w:rsid w:val="0074345C"/>
    <w:rsid w:val="00744B20"/>
    <w:rsid w:val="00747045"/>
    <w:rsid w:val="00747501"/>
    <w:rsid w:val="00750595"/>
    <w:rsid w:val="007507EC"/>
    <w:rsid w:val="00750D63"/>
    <w:rsid w:val="00751052"/>
    <w:rsid w:val="0075378C"/>
    <w:rsid w:val="00753C17"/>
    <w:rsid w:val="00753CE8"/>
    <w:rsid w:val="00754C4E"/>
    <w:rsid w:val="00754CB9"/>
    <w:rsid w:val="00755689"/>
    <w:rsid w:val="007560F2"/>
    <w:rsid w:val="00756F0F"/>
    <w:rsid w:val="0075731D"/>
    <w:rsid w:val="00761AD9"/>
    <w:rsid w:val="00762197"/>
    <w:rsid w:val="00762C6D"/>
    <w:rsid w:val="00763563"/>
    <w:rsid w:val="0076418B"/>
    <w:rsid w:val="007646BB"/>
    <w:rsid w:val="007646F2"/>
    <w:rsid w:val="00766902"/>
    <w:rsid w:val="00771A2C"/>
    <w:rsid w:val="00777BCC"/>
    <w:rsid w:val="00782465"/>
    <w:rsid w:val="0078555C"/>
    <w:rsid w:val="00785B2D"/>
    <w:rsid w:val="0078722D"/>
    <w:rsid w:val="007908FF"/>
    <w:rsid w:val="00790F81"/>
    <w:rsid w:val="0079185E"/>
    <w:rsid w:val="007918B5"/>
    <w:rsid w:val="00791B9E"/>
    <w:rsid w:val="00792B3E"/>
    <w:rsid w:val="00793045"/>
    <w:rsid w:val="0079432B"/>
    <w:rsid w:val="007945BF"/>
    <w:rsid w:val="007954A7"/>
    <w:rsid w:val="00795D9E"/>
    <w:rsid w:val="007961F2"/>
    <w:rsid w:val="007970BE"/>
    <w:rsid w:val="007A0722"/>
    <w:rsid w:val="007A0D12"/>
    <w:rsid w:val="007A4C53"/>
    <w:rsid w:val="007A50D7"/>
    <w:rsid w:val="007A759E"/>
    <w:rsid w:val="007B12C3"/>
    <w:rsid w:val="007B307E"/>
    <w:rsid w:val="007B49FB"/>
    <w:rsid w:val="007B6699"/>
    <w:rsid w:val="007B6B76"/>
    <w:rsid w:val="007B6EDF"/>
    <w:rsid w:val="007C03EF"/>
    <w:rsid w:val="007C1489"/>
    <w:rsid w:val="007C268E"/>
    <w:rsid w:val="007C4C18"/>
    <w:rsid w:val="007C4D88"/>
    <w:rsid w:val="007C791B"/>
    <w:rsid w:val="007C7FD2"/>
    <w:rsid w:val="007D181A"/>
    <w:rsid w:val="007D222C"/>
    <w:rsid w:val="007D4E10"/>
    <w:rsid w:val="007D6134"/>
    <w:rsid w:val="007D64E6"/>
    <w:rsid w:val="007D6B33"/>
    <w:rsid w:val="007E20B4"/>
    <w:rsid w:val="007E248F"/>
    <w:rsid w:val="007E739E"/>
    <w:rsid w:val="007F01E6"/>
    <w:rsid w:val="007F02F4"/>
    <w:rsid w:val="007F0F11"/>
    <w:rsid w:val="007F17BF"/>
    <w:rsid w:val="007F43EE"/>
    <w:rsid w:val="007F4FB1"/>
    <w:rsid w:val="007F5198"/>
    <w:rsid w:val="007F7E7C"/>
    <w:rsid w:val="0080085F"/>
    <w:rsid w:val="0080129A"/>
    <w:rsid w:val="008022B4"/>
    <w:rsid w:val="00802D0A"/>
    <w:rsid w:val="00807466"/>
    <w:rsid w:val="00807D82"/>
    <w:rsid w:val="00811233"/>
    <w:rsid w:val="0081492B"/>
    <w:rsid w:val="008156FE"/>
    <w:rsid w:val="00816103"/>
    <w:rsid w:val="00817266"/>
    <w:rsid w:val="0082020C"/>
    <w:rsid w:val="00820CF1"/>
    <w:rsid w:val="00821736"/>
    <w:rsid w:val="00821B25"/>
    <w:rsid w:val="00821E81"/>
    <w:rsid w:val="0082295E"/>
    <w:rsid w:val="00823663"/>
    <w:rsid w:val="00827C92"/>
    <w:rsid w:val="00831CDE"/>
    <w:rsid w:val="008337C9"/>
    <w:rsid w:val="00835EB6"/>
    <w:rsid w:val="00835F87"/>
    <w:rsid w:val="008360B7"/>
    <w:rsid w:val="00836465"/>
    <w:rsid w:val="00841C86"/>
    <w:rsid w:val="00842DCB"/>
    <w:rsid w:val="00843CBD"/>
    <w:rsid w:val="008458CE"/>
    <w:rsid w:val="00845C1B"/>
    <w:rsid w:val="00846510"/>
    <w:rsid w:val="00857FB7"/>
    <w:rsid w:val="00861DFF"/>
    <w:rsid w:val="0086392B"/>
    <w:rsid w:val="00871FAF"/>
    <w:rsid w:val="00872000"/>
    <w:rsid w:val="00872DE7"/>
    <w:rsid w:val="00872E2D"/>
    <w:rsid w:val="00872FB2"/>
    <w:rsid w:val="00875CB9"/>
    <w:rsid w:val="00875D3B"/>
    <w:rsid w:val="00875E9B"/>
    <w:rsid w:val="00877D6D"/>
    <w:rsid w:val="008818C9"/>
    <w:rsid w:val="00881D90"/>
    <w:rsid w:val="00882149"/>
    <w:rsid w:val="00883C87"/>
    <w:rsid w:val="008844E2"/>
    <w:rsid w:val="00887086"/>
    <w:rsid w:val="00887CFA"/>
    <w:rsid w:val="00890F87"/>
    <w:rsid w:val="008918FD"/>
    <w:rsid w:val="008930B2"/>
    <w:rsid w:val="008950F6"/>
    <w:rsid w:val="008978D6"/>
    <w:rsid w:val="00897A2D"/>
    <w:rsid w:val="008A1078"/>
    <w:rsid w:val="008A4F27"/>
    <w:rsid w:val="008A4F4F"/>
    <w:rsid w:val="008A5AFD"/>
    <w:rsid w:val="008A64A9"/>
    <w:rsid w:val="008A6E04"/>
    <w:rsid w:val="008A7245"/>
    <w:rsid w:val="008B280C"/>
    <w:rsid w:val="008B4833"/>
    <w:rsid w:val="008B5ABF"/>
    <w:rsid w:val="008B6C34"/>
    <w:rsid w:val="008C010C"/>
    <w:rsid w:val="008C12AF"/>
    <w:rsid w:val="008C1D33"/>
    <w:rsid w:val="008C324D"/>
    <w:rsid w:val="008C4281"/>
    <w:rsid w:val="008C56A7"/>
    <w:rsid w:val="008C5E2C"/>
    <w:rsid w:val="008D26F2"/>
    <w:rsid w:val="008D2F56"/>
    <w:rsid w:val="008D5496"/>
    <w:rsid w:val="008D6261"/>
    <w:rsid w:val="008D7BCF"/>
    <w:rsid w:val="008E0287"/>
    <w:rsid w:val="008E299D"/>
    <w:rsid w:val="008E48AD"/>
    <w:rsid w:val="008E48CE"/>
    <w:rsid w:val="008E6BBB"/>
    <w:rsid w:val="008E75A2"/>
    <w:rsid w:val="008F084F"/>
    <w:rsid w:val="008F1E2D"/>
    <w:rsid w:val="008F45D7"/>
    <w:rsid w:val="008F70B2"/>
    <w:rsid w:val="00900D8D"/>
    <w:rsid w:val="009024B5"/>
    <w:rsid w:val="00905835"/>
    <w:rsid w:val="009061B4"/>
    <w:rsid w:val="0090652F"/>
    <w:rsid w:val="00906B99"/>
    <w:rsid w:val="00907175"/>
    <w:rsid w:val="00907314"/>
    <w:rsid w:val="009077E2"/>
    <w:rsid w:val="0091064B"/>
    <w:rsid w:val="0091214D"/>
    <w:rsid w:val="00912261"/>
    <w:rsid w:val="0091241E"/>
    <w:rsid w:val="00914E79"/>
    <w:rsid w:val="009156F8"/>
    <w:rsid w:val="009169D4"/>
    <w:rsid w:val="009177E2"/>
    <w:rsid w:val="00921131"/>
    <w:rsid w:val="00921428"/>
    <w:rsid w:val="00923855"/>
    <w:rsid w:val="00923A4B"/>
    <w:rsid w:val="00924DD7"/>
    <w:rsid w:val="00925F0B"/>
    <w:rsid w:val="00926A0A"/>
    <w:rsid w:val="00927E2D"/>
    <w:rsid w:val="00930D0C"/>
    <w:rsid w:val="00931028"/>
    <w:rsid w:val="00931473"/>
    <w:rsid w:val="0093149A"/>
    <w:rsid w:val="00933930"/>
    <w:rsid w:val="00933CB3"/>
    <w:rsid w:val="00936793"/>
    <w:rsid w:val="0094038D"/>
    <w:rsid w:val="0094058F"/>
    <w:rsid w:val="00940D6C"/>
    <w:rsid w:val="009417D4"/>
    <w:rsid w:val="00941808"/>
    <w:rsid w:val="009425BF"/>
    <w:rsid w:val="00943A56"/>
    <w:rsid w:val="00944C8D"/>
    <w:rsid w:val="00944E32"/>
    <w:rsid w:val="0094501D"/>
    <w:rsid w:val="00945199"/>
    <w:rsid w:val="009455FA"/>
    <w:rsid w:val="0095367A"/>
    <w:rsid w:val="00954BE5"/>
    <w:rsid w:val="0095648D"/>
    <w:rsid w:val="0096292B"/>
    <w:rsid w:val="00964090"/>
    <w:rsid w:val="009640BB"/>
    <w:rsid w:val="0096736C"/>
    <w:rsid w:val="00974EB4"/>
    <w:rsid w:val="00975417"/>
    <w:rsid w:val="0097632A"/>
    <w:rsid w:val="0097689B"/>
    <w:rsid w:val="00976CB1"/>
    <w:rsid w:val="00980FBE"/>
    <w:rsid w:val="00981F23"/>
    <w:rsid w:val="00987157"/>
    <w:rsid w:val="00990592"/>
    <w:rsid w:val="00990A57"/>
    <w:rsid w:val="00995059"/>
    <w:rsid w:val="00995304"/>
    <w:rsid w:val="0099695D"/>
    <w:rsid w:val="009A5B55"/>
    <w:rsid w:val="009A615E"/>
    <w:rsid w:val="009B0D8F"/>
    <w:rsid w:val="009B2487"/>
    <w:rsid w:val="009B428D"/>
    <w:rsid w:val="009B4499"/>
    <w:rsid w:val="009B4973"/>
    <w:rsid w:val="009B4DDB"/>
    <w:rsid w:val="009B57F7"/>
    <w:rsid w:val="009C106C"/>
    <w:rsid w:val="009C199F"/>
    <w:rsid w:val="009C1EDE"/>
    <w:rsid w:val="009C26CC"/>
    <w:rsid w:val="009C2EA4"/>
    <w:rsid w:val="009C62F6"/>
    <w:rsid w:val="009C69B2"/>
    <w:rsid w:val="009D37A6"/>
    <w:rsid w:val="009D52AD"/>
    <w:rsid w:val="009D55E5"/>
    <w:rsid w:val="009D6718"/>
    <w:rsid w:val="009D6CB1"/>
    <w:rsid w:val="009E0A0A"/>
    <w:rsid w:val="009E3996"/>
    <w:rsid w:val="009E5367"/>
    <w:rsid w:val="009E5B3C"/>
    <w:rsid w:val="009F0928"/>
    <w:rsid w:val="009F1326"/>
    <w:rsid w:val="009F24E0"/>
    <w:rsid w:val="009F2C6E"/>
    <w:rsid w:val="009F3C0D"/>
    <w:rsid w:val="009F4B6D"/>
    <w:rsid w:val="009F528E"/>
    <w:rsid w:val="009F5A80"/>
    <w:rsid w:val="009F7C7D"/>
    <w:rsid w:val="00A0097F"/>
    <w:rsid w:val="00A037CF"/>
    <w:rsid w:val="00A03D95"/>
    <w:rsid w:val="00A04D97"/>
    <w:rsid w:val="00A0504C"/>
    <w:rsid w:val="00A052CF"/>
    <w:rsid w:val="00A066D3"/>
    <w:rsid w:val="00A10B84"/>
    <w:rsid w:val="00A112A3"/>
    <w:rsid w:val="00A12D58"/>
    <w:rsid w:val="00A13803"/>
    <w:rsid w:val="00A1419B"/>
    <w:rsid w:val="00A14835"/>
    <w:rsid w:val="00A15042"/>
    <w:rsid w:val="00A16176"/>
    <w:rsid w:val="00A162A1"/>
    <w:rsid w:val="00A22025"/>
    <w:rsid w:val="00A242E6"/>
    <w:rsid w:val="00A252CF"/>
    <w:rsid w:val="00A26200"/>
    <w:rsid w:val="00A27456"/>
    <w:rsid w:val="00A3193B"/>
    <w:rsid w:val="00A32E45"/>
    <w:rsid w:val="00A33891"/>
    <w:rsid w:val="00A34AC0"/>
    <w:rsid w:val="00A36D03"/>
    <w:rsid w:val="00A40F6D"/>
    <w:rsid w:val="00A416E0"/>
    <w:rsid w:val="00A43C61"/>
    <w:rsid w:val="00A45527"/>
    <w:rsid w:val="00A50F7F"/>
    <w:rsid w:val="00A51811"/>
    <w:rsid w:val="00A52D9F"/>
    <w:rsid w:val="00A539A3"/>
    <w:rsid w:val="00A53C88"/>
    <w:rsid w:val="00A53CF8"/>
    <w:rsid w:val="00A55E61"/>
    <w:rsid w:val="00A57812"/>
    <w:rsid w:val="00A603E2"/>
    <w:rsid w:val="00A610A3"/>
    <w:rsid w:val="00A61690"/>
    <w:rsid w:val="00A642FE"/>
    <w:rsid w:val="00A64354"/>
    <w:rsid w:val="00A65AF3"/>
    <w:rsid w:val="00A65B3D"/>
    <w:rsid w:val="00A67D09"/>
    <w:rsid w:val="00A7003A"/>
    <w:rsid w:val="00A701A1"/>
    <w:rsid w:val="00A71488"/>
    <w:rsid w:val="00A72AD7"/>
    <w:rsid w:val="00A7309F"/>
    <w:rsid w:val="00A73219"/>
    <w:rsid w:val="00A743DB"/>
    <w:rsid w:val="00A81D68"/>
    <w:rsid w:val="00A822FD"/>
    <w:rsid w:val="00A82922"/>
    <w:rsid w:val="00A8400D"/>
    <w:rsid w:val="00A878BF"/>
    <w:rsid w:val="00A87900"/>
    <w:rsid w:val="00A87E28"/>
    <w:rsid w:val="00A93799"/>
    <w:rsid w:val="00A94086"/>
    <w:rsid w:val="00A95837"/>
    <w:rsid w:val="00A95D14"/>
    <w:rsid w:val="00A969A7"/>
    <w:rsid w:val="00A96D56"/>
    <w:rsid w:val="00A9766A"/>
    <w:rsid w:val="00AA0723"/>
    <w:rsid w:val="00AA31EA"/>
    <w:rsid w:val="00AA6E41"/>
    <w:rsid w:val="00AA7916"/>
    <w:rsid w:val="00AB04CF"/>
    <w:rsid w:val="00AB0BE1"/>
    <w:rsid w:val="00AB1340"/>
    <w:rsid w:val="00AB3A2B"/>
    <w:rsid w:val="00AB3B22"/>
    <w:rsid w:val="00AB3D63"/>
    <w:rsid w:val="00AB3ED8"/>
    <w:rsid w:val="00AB407A"/>
    <w:rsid w:val="00AB4584"/>
    <w:rsid w:val="00AB4D75"/>
    <w:rsid w:val="00AB5999"/>
    <w:rsid w:val="00AB5DE4"/>
    <w:rsid w:val="00AB7299"/>
    <w:rsid w:val="00AC1568"/>
    <w:rsid w:val="00AC4612"/>
    <w:rsid w:val="00AC67FF"/>
    <w:rsid w:val="00AD0E10"/>
    <w:rsid w:val="00AD796F"/>
    <w:rsid w:val="00AD7ADF"/>
    <w:rsid w:val="00AE0A24"/>
    <w:rsid w:val="00AE725D"/>
    <w:rsid w:val="00AE7C2C"/>
    <w:rsid w:val="00AF065D"/>
    <w:rsid w:val="00AF1AAD"/>
    <w:rsid w:val="00AF34EC"/>
    <w:rsid w:val="00AF4363"/>
    <w:rsid w:val="00AF5653"/>
    <w:rsid w:val="00AF7D9B"/>
    <w:rsid w:val="00B00813"/>
    <w:rsid w:val="00B00A26"/>
    <w:rsid w:val="00B02BAC"/>
    <w:rsid w:val="00B03400"/>
    <w:rsid w:val="00B03EC3"/>
    <w:rsid w:val="00B046BB"/>
    <w:rsid w:val="00B04B32"/>
    <w:rsid w:val="00B107BB"/>
    <w:rsid w:val="00B10EBF"/>
    <w:rsid w:val="00B1107E"/>
    <w:rsid w:val="00B11BFF"/>
    <w:rsid w:val="00B12E7F"/>
    <w:rsid w:val="00B15B0D"/>
    <w:rsid w:val="00B160C8"/>
    <w:rsid w:val="00B1651F"/>
    <w:rsid w:val="00B166B7"/>
    <w:rsid w:val="00B167C2"/>
    <w:rsid w:val="00B2034C"/>
    <w:rsid w:val="00B20DD9"/>
    <w:rsid w:val="00B25920"/>
    <w:rsid w:val="00B27BE4"/>
    <w:rsid w:val="00B36B07"/>
    <w:rsid w:val="00B372DD"/>
    <w:rsid w:val="00B37789"/>
    <w:rsid w:val="00B43506"/>
    <w:rsid w:val="00B43E0B"/>
    <w:rsid w:val="00B44D57"/>
    <w:rsid w:val="00B45D74"/>
    <w:rsid w:val="00B4720F"/>
    <w:rsid w:val="00B47F8D"/>
    <w:rsid w:val="00B500C7"/>
    <w:rsid w:val="00B5028C"/>
    <w:rsid w:val="00B51EE2"/>
    <w:rsid w:val="00B51FA2"/>
    <w:rsid w:val="00B5241B"/>
    <w:rsid w:val="00B52D99"/>
    <w:rsid w:val="00B55799"/>
    <w:rsid w:val="00B56559"/>
    <w:rsid w:val="00B6125F"/>
    <w:rsid w:val="00B622FA"/>
    <w:rsid w:val="00B62FBD"/>
    <w:rsid w:val="00B71557"/>
    <w:rsid w:val="00B7319E"/>
    <w:rsid w:val="00B731C9"/>
    <w:rsid w:val="00B75DBB"/>
    <w:rsid w:val="00B77EC9"/>
    <w:rsid w:val="00B8145C"/>
    <w:rsid w:val="00B83B1D"/>
    <w:rsid w:val="00B83E44"/>
    <w:rsid w:val="00B912B7"/>
    <w:rsid w:val="00B9169D"/>
    <w:rsid w:val="00B93E8D"/>
    <w:rsid w:val="00B945AA"/>
    <w:rsid w:val="00B97A7E"/>
    <w:rsid w:val="00BA0C00"/>
    <w:rsid w:val="00BA14A7"/>
    <w:rsid w:val="00BA16A3"/>
    <w:rsid w:val="00BA1834"/>
    <w:rsid w:val="00BA4BAE"/>
    <w:rsid w:val="00BA4D93"/>
    <w:rsid w:val="00BA5475"/>
    <w:rsid w:val="00BA73BE"/>
    <w:rsid w:val="00BA7C6A"/>
    <w:rsid w:val="00BB1B22"/>
    <w:rsid w:val="00BB1BC8"/>
    <w:rsid w:val="00BB218B"/>
    <w:rsid w:val="00BB3B52"/>
    <w:rsid w:val="00BB54E8"/>
    <w:rsid w:val="00BB5CD6"/>
    <w:rsid w:val="00BB7053"/>
    <w:rsid w:val="00BC0A14"/>
    <w:rsid w:val="00BC1203"/>
    <w:rsid w:val="00BC2F51"/>
    <w:rsid w:val="00BC3463"/>
    <w:rsid w:val="00BC5C66"/>
    <w:rsid w:val="00BC66E1"/>
    <w:rsid w:val="00BC74EE"/>
    <w:rsid w:val="00BD2A2D"/>
    <w:rsid w:val="00BD4989"/>
    <w:rsid w:val="00BD4AD0"/>
    <w:rsid w:val="00BD541A"/>
    <w:rsid w:val="00BD738F"/>
    <w:rsid w:val="00BE1855"/>
    <w:rsid w:val="00BE24D6"/>
    <w:rsid w:val="00BE3876"/>
    <w:rsid w:val="00BE704B"/>
    <w:rsid w:val="00BF19FB"/>
    <w:rsid w:val="00BF32F3"/>
    <w:rsid w:val="00BF6C35"/>
    <w:rsid w:val="00C01AEB"/>
    <w:rsid w:val="00C023A7"/>
    <w:rsid w:val="00C03270"/>
    <w:rsid w:val="00C06E3B"/>
    <w:rsid w:val="00C071AA"/>
    <w:rsid w:val="00C13B01"/>
    <w:rsid w:val="00C13EFD"/>
    <w:rsid w:val="00C140E1"/>
    <w:rsid w:val="00C1552E"/>
    <w:rsid w:val="00C164A6"/>
    <w:rsid w:val="00C16B5B"/>
    <w:rsid w:val="00C173CE"/>
    <w:rsid w:val="00C202AE"/>
    <w:rsid w:val="00C209AF"/>
    <w:rsid w:val="00C213A2"/>
    <w:rsid w:val="00C21E05"/>
    <w:rsid w:val="00C21F01"/>
    <w:rsid w:val="00C223F3"/>
    <w:rsid w:val="00C223F4"/>
    <w:rsid w:val="00C2307F"/>
    <w:rsid w:val="00C2453B"/>
    <w:rsid w:val="00C25AFD"/>
    <w:rsid w:val="00C26DE6"/>
    <w:rsid w:val="00C27C05"/>
    <w:rsid w:val="00C318DD"/>
    <w:rsid w:val="00C342CD"/>
    <w:rsid w:val="00C35614"/>
    <w:rsid w:val="00C3622F"/>
    <w:rsid w:val="00C40600"/>
    <w:rsid w:val="00C40D54"/>
    <w:rsid w:val="00C4115C"/>
    <w:rsid w:val="00C4167C"/>
    <w:rsid w:val="00C423FF"/>
    <w:rsid w:val="00C43A18"/>
    <w:rsid w:val="00C45AEB"/>
    <w:rsid w:val="00C45D24"/>
    <w:rsid w:val="00C475D1"/>
    <w:rsid w:val="00C47713"/>
    <w:rsid w:val="00C47E47"/>
    <w:rsid w:val="00C50F9D"/>
    <w:rsid w:val="00C51DC5"/>
    <w:rsid w:val="00C53E52"/>
    <w:rsid w:val="00C53F7D"/>
    <w:rsid w:val="00C5419D"/>
    <w:rsid w:val="00C54A2B"/>
    <w:rsid w:val="00C56C0F"/>
    <w:rsid w:val="00C60053"/>
    <w:rsid w:val="00C64223"/>
    <w:rsid w:val="00C64AA7"/>
    <w:rsid w:val="00C64C69"/>
    <w:rsid w:val="00C65484"/>
    <w:rsid w:val="00C74B35"/>
    <w:rsid w:val="00C764FC"/>
    <w:rsid w:val="00C810A4"/>
    <w:rsid w:val="00C83657"/>
    <w:rsid w:val="00C83DEF"/>
    <w:rsid w:val="00C84453"/>
    <w:rsid w:val="00C87ED8"/>
    <w:rsid w:val="00C93635"/>
    <w:rsid w:val="00C95761"/>
    <w:rsid w:val="00C97C3D"/>
    <w:rsid w:val="00CA02EF"/>
    <w:rsid w:val="00CA4FD4"/>
    <w:rsid w:val="00CA6B4C"/>
    <w:rsid w:val="00CA6BE9"/>
    <w:rsid w:val="00CB06FE"/>
    <w:rsid w:val="00CB0AF5"/>
    <w:rsid w:val="00CB4568"/>
    <w:rsid w:val="00CB54C2"/>
    <w:rsid w:val="00CC119D"/>
    <w:rsid w:val="00CC6D28"/>
    <w:rsid w:val="00CD2B56"/>
    <w:rsid w:val="00CD34B7"/>
    <w:rsid w:val="00CD5126"/>
    <w:rsid w:val="00CD5EB1"/>
    <w:rsid w:val="00CD6E6F"/>
    <w:rsid w:val="00CE4BB8"/>
    <w:rsid w:val="00CE60BF"/>
    <w:rsid w:val="00CF18F0"/>
    <w:rsid w:val="00CF1BC4"/>
    <w:rsid w:val="00CF29D2"/>
    <w:rsid w:val="00CF3208"/>
    <w:rsid w:val="00CF3EAE"/>
    <w:rsid w:val="00D00643"/>
    <w:rsid w:val="00D03B40"/>
    <w:rsid w:val="00D04723"/>
    <w:rsid w:val="00D05E9E"/>
    <w:rsid w:val="00D06120"/>
    <w:rsid w:val="00D07352"/>
    <w:rsid w:val="00D10F8D"/>
    <w:rsid w:val="00D119C6"/>
    <w:rsid w:val="00D12108"/>
    <w:rsid w:val="00D125BE"/>
    <w:rsid w:val="00D144B0"/>
    <w:rsid w:val="00D171EC"/>
    <w:rsid w:val="00D23139"/>
    <w:rsid w:val="00D2380A"/>
    <w:rsid w:val="00D2583B"/>
    <w:rsid w:val="00D25CCB"/>
    <w:rsid w:val="00D25FDB"/>
    <w:rsid w:val="00D278AE"/>
    <w:rsid w:val="00D27ED3"/>
    <w:rsid w:val="00D30A36"/>
    <w:rsid w:val="00D31984"/>
    <w:rsid w:val="00D31EF3"/>
    <w:rsid w:val="00D33C63"/>
    <w:rsid w:val="00D33D39"/>
    <w:rsid w:val="00D40B1B"/>
    <w:rsid w:val="00D4203E"/>
    <w:rsid w:val="00D42587"/>
    <w:rsid w:val="00D442DA"/>
    <w:rsid w:val="00D45D09"/>
    <w:rsid w:val="00D463F6"/>
    <w:rsid w:val="00D46688"/>
    <w:rsid w:val="00D46B01"/>
    <w:rsid w:val="00D4731B"/>
    <w:rsid w:val="00D52564"/>
    <w:rsid w:val="00D5437E"/>
    <w:rsid w:val="00D54510"/>
    <w:rsid w:val="00D54D94"/>
    <w:rsid w:val="00D54E8C"/>
    <w:rsid w:val="00D568BA"/>
    <w:rsid w:val="00D56E46"/>
    <w:rsid w:val="00D57523"/>
    <w:rsid w:val="00D57979"/>
    <w:rsid w:val="00D6217D"/>
    <w:rsid w:val="00D6254B"/>
    <w:rsid w:val="00D62C1E"/>
    <w:rsid w:val="00D63EB6"/>
    <w:rsid w:val="00D642C4"/>
    <w:rsid w:val="00D66300"/>
    <w:rsid w:val="00D67172"/>
    <w:rsid w:val="00D72FF9"/>
    <w:rsid w:val="00D73E16"/>
    <w:rsid w:val="00D74064"/>
    <w:rsid w:val="00D75BD0"/>
    <w:rsid w:val="00D77416"/>
    <w:rsid w:val="00D807A9"/>
    <w:rsid w:val="00D816EC"/>
    <w:rsid w:val="00D83739"/>
    <w:rsid w:val="00D84721"/>
    <w:rsid w:val="00D86583"/>
    <w:rsid w:val="00D87BA3"/>
    <w:rsid w:val="00DB0EEF"/>
    <w:rsid w:val="00DB49AE"/>
    <w:rsid w:val="00DB6E05"/>
    <w:rsid w:val="00DC2912"/>
    <w:rsid w:val="00DC6452"/>
    <w:rsid w:val="00DD0A3C"/>
    <w:rsid w:val="00DE0569"/>
    <w:rsid w:val="00DE20E3"/>
    <w:rsid w:val="00DE29C0"/>
    <w:rsid w:val="00DE2A5B"/>
    <w:rsid w:val="00DE2B2E"/>
    <w:rsid w:val="00DE55F6"/>
    <w:rsid w:val="00DE563D"/>
    <w:rsid w:val="00DE6FF2"/>
    <w:rsid w:val="00DE7270"/>
    <w:rsid w:val="00DF0263"/>
    <w:rsid w:val="00DF10EC"/>
    <w:rsid w:val="00DF1A0E"/>
    <w:rsid w:val="00DF3E92"/>
    <w:rsid w:val="00DF42A0"/>
    <w:rsid w:val="00DF5045"/>
    <w:rsid w:val="00DF5957"/>
    <w:rsid w:val="00E002C2"/>
    <w:rsid w:val="00E00C69"/>
    <w:rsid w:val="00E00E9B"/>
    <w:rsid w:val="00E01150"/>
    <w:rsid w:val="00E04A0C"/>
    <w:rsid w:val="00E04A18"/>
    <w:rsid w:val="00E059B6"/>
    <w:rsid w:val="00E065C3"/>
    <w:rsid w:val="00E10C18"/>
    <w:rsid w:val="00E118AA"/>
    <w:rsid w:val="00E1296F"/>
    <w:rsid w:val="00E13E6F"/>
    <w:rsid w:val="00E15722"/>
    <w:rsid w:val="00E166A7"/>
    <w:rsid w:val="00E17003"/>
    <w:rsid w:val="00E20B3E"/>
    <w:rsid w:val="00E218C3"/>
    <w:rsid w:val="00E21AB4"/>
    <w:rsid w:val="00E22135"/>
    <w:rsid w:val="00E22C5F"/>
    <w:rsid w:val="00E25973"/>
    <w:rsid w:val="00E25C08"/>
    <w:rsid w:val="00E2787E"/>
    <w:rsid w:val="00E30C8F"/>
    <w:rsid w:val="00E35D94"/>
    <w:rsid w:val="00E3706F"/>
    <w:rsid w:val="00E50AE6"/>
    <w:rsid w:val="00E5135D"/>
    <w:rsid w:val="00E51E99"/>
    <w:rsid w:val="00E52921"/>
    <w:rsid w:val="00E553AB"/>
    <w:rsid w:val="00E55A9E"/>
    <w:rsid w:val="00E574EE"/>
    <w:rsid w:val="00E579B0"/>
    <w:rsid w:val="00E57C37"/>
    <w:rsid w:val="00E6303F"/>
    <w:rsid w:val="00E6562E"/>
    <w:rsid w:val="00E6580B"/>
    <w:rsid w:val="00E66023"/>
    <w:rsid w:val="00E67F01"/>
    <w:rsid w:val="00E74556"/>
    <w:rsid w:val="00E754DE"/>
    <w:rsid w:val="00E80401"/>
    <w:rsid w:val="00E84960"/>
    <w:rsid w:val="00E8505C"/>
    <w:rsid w:val="00E8530B"/>
    <w:rsid w:val="00E92D72"/>
    <w:rsid w:val="00E92F68"/>
    <w:rsid w:val="00E9392A"/>
    <w:rsid w:val="00E9411D"/>
    <w:rsid w:val="00E96707"/>
    <w:rsid w:val="00EA08D9"/>
    <w:rsid w:val="00EA1A33"/>
    <w:rsid w:val="00EA29A7"/>
    <w:rsid w:val="00EA5880"/>
    <w:rsid w:val="00EA6154"/>
    <w:rsid w:val="00EA63C2"/>
    <w:rsid w:val="00EA743F"/>
    <w:rsid w:val="00EB0190"/>
    <w:rsid w:val="00EB081D"/>
    <w:rsid w:val="00EB33FD"/>
    <w:rsid w:val="00EB4EC5"/>
    <w:rsid w:val="00EB5B68"/>
    <w:rsid w:val="00EB6021"/>
    <w:rsid w:val="00EB61BC"/>
    <w:rsid w:val="00EB65F2"/>
    <w:rsid w:val="00EB6874"/>
    <w:rsid w:val="00EB69D3"/>
    <w:rsid w:val="00EC0070"/>
    <w:rsid w:val="00EC0A67"/>
    <w:rsid w:val="00EC2A89"/>
    <w:rsid w:val="00EC2ACC"/>
    <w:rsid w:val="00EC7752"/>
    <w:rsid w:val="00ED2840"/>
    <w:rsid w:val="00ED2BB5"/>
    <w:rsid w:val="00ED3DB8"/>
    <w:rsid w:val="00ED5C87"/>
    <w:rsid w:val="00ED702F"/>
    <w:rsid w:val="00ED7591"/>
    <w:rsid w:val="00EE03D1"/>
    <w:rsid w:val="00EE1875"/>
    <w:rsid w:val="00EE5584"/>
    <w:rsid w:val="00EE7F72"/>
    <w:rsid w:val="00EF02F7"/>
    <w:rsid w:val="00EF09AF"/>
    <w:rsid w:val="00EF1C82"/>
    <w:rsid w:val="00EF1DB3"/>
    <w:rsid w:val="00EF1DF7"/>
    <w:rsid w:val="00EF2FAF"/>
    <w:rsid w:val="00EF3C63"/>
    <w:rsid w:val="00EF3D19"/>
    <w:rsid w:val="00EF48A1"/>
    <w:rsid w:val="00F056BE"/>
    <w:rsid w:val="00F05D18"/>
    <w:rsid w:val="00F05EC0"/>
    <w:rsid w:val="00F06DA3"/>
    <w:rsid w:val="00F0702B"/>
    <w:rsid w:val="00F10A33"/>
    <w:rsid w:val="00F11613"/>
    <w:rsid w:val="00F12BAB"/>
    <w:rsid w:val="00F130E5"/>
    <w:rsid w:val="00F14B55"/>
    <w:rsid w:val="00F15380"/>
    <w:rsid w:val="00F164C6"/>
    <w:rsid w:val="00F1737D"/>
    <w:rsid w:val="00F26450"/>
    <w:rsid w:val="00F26A0D"/>
    <w:rsid w:val="00F26A92"/>
    <w:rsid w:val="00F314DC"/>
    <w:rsid w:val="00F3171F"/>
    <w:rsid w:val="00F317A5"/>
    <w:rsid w:val="00F32582"/>
    <w:rsid w:val="00F332D7"/>
    <w:rsid w:val="00F335C6"/>
    <w:rsid w:val="00F364EA"/>
    <w:rsid w:val="00F379E3"/>
    <w:rsid w:val="00F37CC1"/>
    <w:rsid w:val="00F37D14"/>
    <w:rsid w:val="00F40AC1"/>
    <w:rsid w:val="00F44C8E"/>
    <w:rsid w:val="00F45B0B"/>
    <w:rsid w:val="00F45B34"/>
    <w:rsid w:val="00F47A6A"/>
    <w:rsid w:val="00F47AFC"/>
    <w:rsid w:val="00F51DF1"/>
    <w:rsid w:val="00F52905"/>
    <w:rsid w:val="00F5304A"/>
    <w:rsid w:val="00F54BF9"/>
    <w:rsid w:val="00F5500A"/>
    <w:rsid w:val="00F569C4"/>
    <w:rsid w:val="00F628CD"/>
    <w:rsid w:val="00F637DE"/>
    <w:rsid w:val="00F63874"/>
    <w:rsid w:val="00F66E41"/>
    <w:rsid w:val="00F6794A"/>
    <w:rsid w:val="00F703F3"/>
    <w:rsid w:val="00F74726"/>
    <w:rsid w:val="00F74D39"/>
    <w:rsid w:val="00F754F4"/>
    <w:rsid w:val="00F764F8"/>
    <w:rsid w:val="00F76947"/>
    <w:rsid w:val="00F802A0"/>
    <w:rsid w:val="00F80309"/>
    <w:rsid w:val="00F822E9"/>
    <w:rsid w:val="00F85A8D"/>
    <w:rsid w:val="00F863CE"/>
    <w:rsid w:val="00F90749"/>
    <w:rsid w:val="00F92C18"/>
    <w:rsid w:val="00F92EC8"/>
    <w:rsid w:val="00F9355F"/>
    <w:rsid w:val="00F9471C"/>
    <w:rsid w:val="00F94FA7"/>
    <w:rsid w:val="00F9774C"/>
    <w:rsid w:val="00FA175F"/>
    <w:rsid w:val="00FA2800"/>
    <w:rsid w:val="00FA3A29"/>
    <w:rsid w:val="00FA423C"/>
    <w:rsid w:val="00FA530C"/>
    <w:rsid w:val="00FA560D"/>
    <w:rsid w:val="00FA5E02"/>
    <w:rsid w:val="00FA637A"/>
    <w:rsid w:val="00FA6957"/>
    <w:rsid w:val="00FA6D54"/>
    <w:rsid w:val="00FA7C1C"/>
    <w:rsid w:val="00FB0600"/>
    <w:rsid w:val="00FB1D8C"/>
    <w:rsid w:val="00FB202B"/>
    <w:rsid w:val="00FB23DE"/>
    <w:rsid w:val="00FB5677"/>
    <w:rsid w:val="00FB5B66"/>
    <w:rsid w:val="00FB6EB1"/>
    <w:rsid w:val="00FC1885"/>
    <w:rsid w:val="00FC1E65"/>
    <w:rsid w:val="00FC2E52"/>
    <w:rsid w:val="00FC4A37"/>
    <w:rsid w:val="00FC6F03"/>
    <w:rsid w:val="00FD022B"/>
    <w:rsid w:val="00FD2D84"/>
    <w:rsid w:val="00FD5689"/>
    <w:rsid w:val="00FD75E4"/>
    <w:rsid w:val="00FE181C"/>
    <w:rsid w:val="00FE4D87"/>
    <w:rsid w:val="00FE668A"/>
    <w:rsid w:val="00FE6AFE"/>
    <w:rsid w:val="00FE6D97"/>
    <w:rsid w:val="00FE7936"/>
    <w:rsid w:val="00FF306E"/>
    <w:rsid w:val="00FF3CEF"/>
    <w:rsid w:val="00FF4C1C"/>
    <w:rsid w:val="00FF4FC7"/>
    <w:rsid w:val="00FF60E1"/>
    <w:rsid w:val="00FF61FB"/>
    <w:rsid w:val="00FF74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93CCB"/>
  <w15:docId w15:val="{46C2EA05-67FA-44A1-A631-EB2630927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4058F"/>
    <w:pPr>
      <w:bidi/>
      <w:spacing w:after="0" w:line="240" w:lineRule="auto"/>
      <w:ind w:firstLine="0"/>
      <w:jc w:val="left"/>
    </w:pPr>
    <w:rPr>
      <w:rFonts w:ascii="Times New Roman" w:eastAsia="Times New Roman" w:hAnsi="Times New Roman"/>
      <w:lang w:bidi="ar-SY"/>
    </w:rPr>
  </w:style>
  <w:style w:type="paragraph" w:styleId="Heading1">
    <w:name w:val="heading 1"/>
    <w:basedOn w:val="Normal"/>
    <w:next w:val="Normal"/>
    <w:link w:val="Heading1Char"/>
    <w:uiPriority w:val="9"/>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173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173C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173C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C69B2"/>
    <w:rPr>
      <w:rFonts w:asciiTheme="majorHAnsi" w:eastAsiaTheme="majorEastAsia" w:hAnsiTheme="majorHAnsi" w:cstheme="majorBidi"/>
      <w:color w:val="243F60" w:themeColor="accent1" w:themeShade="7F"/>
      <w:sz w:val="24"/>
      <w:szCs w:val="24"/>
      <w:lang w:bidi="ar-SY"/>
    </w:rPr>
  </w:style>
  <w:style w:type="paragraph" w:styleId="NoSpacing">
    <w:name w:val="No Spacing"/>
    <w:uiPriority w:val="1"/>
    <w:rsid w:val="00C173CE"/>
    <w:pPr>
      <w:spacing w:after="0" w:line="240" w:lineRule="auto"/>
    </w:pPr>
  </w:style>
  <w:style w:type="character" w:styleId="BookTitle">
    <w:name w:val="Book Title"/>
    <w:basedOn w:val="DefaultParagraphFont"/>
    <w:uiPriority w:val="33"/>
    <w:rsid w:val="00C173CE"/>
    <w:rPr>
      <w:b/>
      <w:bCs/>
      <w:smallCaps/>
      <w:spacing w:val="5"/>
    </w:rPr>
  </w:style>
  <w:style w:type="character" w:styleId="SubtleEmphasis">
    <w:name w:val="Subtle Emphasis"/>
    <w:basedOn w:val="DefaultParagraphFont"/>
    <w:uiPriority w:val="19"/>
    <w:rsid w:val="009C69B2"/>
    <w:rPr>
      <w:i/>
      <w:iCs/>
      <w:color w:val="808080" w:themeColor="text1" w:themeTint="7F"/>
    </w:rPr>
  </w:style>
  <w:style w:type="paragraph" w:styleId="Quote">
    <w:name w:val="Quote"/>
    <w:basedOn w:val="Normal"/>
    <w:next w:val="Normal"/>
    <w:link w:val="QuoteChar"/>
    <w:uiPriority w:val="29"/>
    <w:rsid w:val="009C69B2"/>
    <w:rPr>
      <w:i/>
      <w:iCs/>
      <w:color w:val="000000" w:themeColor="text1"/>
    </w:rPr>
  </w:style>
  <w:style w:type="character" w:customStyle="1" w:styleId="QuoteChar">
    <w:name w:val="Quote Char"/>
    <w:basedOn w:val="DefaultParagraphFont"/>
    <w:link w:val="Quote"/>
    <w:uiPriority w:val="29"/>
    <w:rsid w:val="009C69B2"/>
    <w:rPr>
      <w:rFonts w:ascii="Times New Roman" w:eastAsia="Times New Roman" w:hAnsi="Times New Roman" w:cs="Times New Roman"/>
      <w:i/>
      <w:iCs/>
      <w:color w:val="000000" w:themeColor="text1"/>
      <w:sz w:val="24"/>
      <w:szCs w:val="24"/>
      <w:lang w:bidi="ar-SY"/>
    </w:rPr>
  </w:style>
  <w:style w:type="paragraph" w:styleId="Subtitle">
    <w:name w:val="Subtitle"/>
    <w:basedOn w:val="Normal"/>
    <w:next w:val="Normal"/>
    <w:link w:val="SubtitleChar"/>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Strong">
    <w:name w:val="Strong"/>
    <w:basedOn w:val="DefaultParagraphFont"/>
    <w:uiPriority w:val="22"/>
    <w:rsid w:val="009C69B2"/>
    <w:rPr>
      <w:b/>
      <w:bCs/>
    </w:rPr>
  </w:style>
  <w:style w:type="character" w:styleId="IntenseReference">
    <w:name w:val="Intense Reference"/>
    <w:basedOn w:val="DefaultParagraphFont"/>
    <w:uiPriority w:val="32"/>
    <w:rsid w:val="009C69B2"/>
    <w:rPr>
      <w:b/>
      <w:bCs/>
      <w:smallCaps/>
      <w:color w:val="C0504D" w:themeColor="accent2"/>
      <w:spacing w:val="5"/>
      <w:u w:val="single"/>
    </w:rPr>
  </w:style>
  <w:style w:type="paragraph" w:styleId="ListParagraph">
    <w:name w:val="List Paragraph"/>
    <w:basedOn w:val="Normal"/>
    <w:uiPriority w:val="34"/>
    <w:rsid w:val="009C69B2"/>
    <w:pPr>
      <w:ind w:left="720"/>
      <w:contextualSpacing/>
    </w:pPr>
  </w:style>
  <w:style w:type="character" w:styleId="Emphasis">
    <w:name w:val="Emphasis"/>
    <w:basedOn w:val="DefaultParagraphFont"/>
    <w:uiPriority w:val="20"/>
    <w:rsid w:val="009C69B2"/>
    <w:rPr>
      <w:i/>
      <w:iCs/>
    </w:rPr>
  </w:style>
  <w:style w:type="paragraph" w:customStyle="1" w:styleId="a2">
    <w:name w:val="ترويسة الواجهة"/>
    <w:basedOn w:val="Normal"/>
    <w:link w:val="Char"/>
    <w:qFormat/>
    <w:rsid w:val="0015754E"/>
    <w:rPr>
      <w:b/>
      <w:bCs/>
      <w:noProof/>
      <w:lang w:bidi="ar-SA"/>
    </w:rPr>
  </w:style>
  <w:style w:type="character" w:customStyle="1" w:styleId="Char">
    <w:name w:val="ترويسة الواجهة Char"/>
    <w:basedOn w:val="DefaultParagraphFont"/>
    <w:link w:val="a2"/>
    <w:rsid w:val="0015754E"/>
    <w:rPr>
      <w:rFonts w:ascii="Times New Roman" w:eastAsia="Times New Roman" w:hAnsi="Times New Roman" w:cs="Traditional Arabic"/>
      <w:b/>
      <w:bCs/>
      <w:noProof/>
      <w:sz w:val="24"/>
      <w:szCs w:val="30"/>
    </w:rPr>
  </w:style>
  <w:style w:type="paragraph" w:customStyle="1" w:styleId="a3">
    <w:name w:val="نوع التقرير"/>
    <w:basedOn w:val="Normal"/>
    <w:link w:val="Char0"/>
    <w:qFormat/>
    <w:rsid w:val="00394AB2"/>
    <w:pPr>
      <w:jc w:val="center"/>
    </w:pPr>
    <w:rPr>
      <w:sz w:val="30"/>
      <w:szCs w:val="36"/>
    </w:rPr>
  </w:style>
  <w:style w:type="character" w:customStyle="1" w:styleId="Char0">
    <w:name w:val="نوع التقرير Char"/>
    <w:basedOn w:val="DefaultParagraphFont"/>
    <w:link w:val="a3"/>
    <w:rsid w:val="00394AB2"/>
    <w:rPr>
      <w:rFonts w:ascii="Times New Roman" w:eastAsia="Times New Roman" w:hAnsi="Times New Roman" w:cs="Traditional Arabic"/>
      <w:sz w:val="30"/>
      <w:szCs w:val="36"/>
      <w:lang w:bidi="ar-SY"/>
    </w:rPr>
  </w:style>
  <w:style w:type="paragraph" w:customStyle="1" w:styleId="a4">
    <w:name w:val="عنوان التقرير"/>
    <w:basedOn w:val="Normal"/>
    <w:link w:val="Char1"/>
    <w:qFormat/>
    <w:rsid w:val="0038552A"/>
    <w:pPr>
      <w:ind w:left="720" w:right="720"/>
      <w:jc w:val="center"/>
    </w:pPr>
    <w:rPr>
      <w:sz w:val="50"/>
      <w:szCs w:val="56"/>
    </w:rPr>
  </w:style>
  <w:style w:type="character" w:customStyle="1" w:styleId="Char1">
    <w:name w:val="عنوان التقرير Char"/>
    <w:basedOn w:val="DefaultParagraphFont"/>
    <w:link w:val="a4"/>
    <w:rsid w:val="0038552A"/>
    <w:rPr>
      <w:rFonts w:ascii="Times New Roman" w:eastAsia="Times New Roman" w:hAnsi="Times New Roman"/>
      <w:sz w:val="50"/>
      <w:szCs w:val="56"/>
      <w:lang w:bidi="ar-SY"/>
    </w:rPr>
  </w:style>
  <w:style w:type="paragraph" w:customStyle="1" w:styleId="a5">
    <w:name w:val="الأسماء"/>
    <w:basedOn w:val="Normal"/>
    <w:link w:val="Char2"/>
    <w:qFormat/>
    <w:rsid w:val="00394AB2"/>
    <w:pPr>
      <w:jc w:val="center"/>
    </w:pPr>
    <w:rPr>
      <w:b/>
      <w:bCs/>
      <w:sz w:val="36"/>
      <w:szCs w:val="36"/>
    </w:rPr>
  </w:style>
  <w:style w:type="character" w:customStyle="1" w:styleId="Char2">
    <w:name w:val="الأسماء Char"/>
    <w:basedOn w:val="DefaultParagraphFont"/>
    <w:link w:val="a5"/>
    <w:rsid w:val="00394AB2"/>
    <w:rPr>
      <w:rFonts w:ascii="Times New Roman" w:eastAsia="Times New Roman" w:hAnsi="Times New Roman" w:cs="Traditional Arabic"/>
      <w:b/>
      <w:bCs/>
      <w:sz w:val="36"/>
      <w:szCs w:val="36"/>
      <w:lang w:bidi="ar-SY"/>
    </w:rPr>
  </w:style>
  <w:style w:type="paragraph" w:customStyle="1" w:styleId="a6">
    <w:name w:val="الإهداء"/>
    <w:basedOn w:val="Normal"/>
    <w:link w:val="Char3"/>
    <w:qFormat/>
    <w:rsid w:val="000370F6"/>
    <w:pPr>
      <w:spacing w:after="120"/>
      <w:ind w:left="446" w:right="720"/>
      <w:jc w:val="both"/>
    </w:pPr>
    <w:rPr>
      <w:b/>
      <w:bCs/>
    </w:rPr>
  </w:style>
  <w:style w:type="character" w:customStyle="1" w:styleId="Char3">
    <w:name w:val="الإهداء Char"/>
    <w:basedOn w:val="DefaultParagraphFont"/>
    <w:link w:val="a6"/>
    <w:rsid w:val="000370F6"/>
    <w:rPr>
      <w:rFonts w:ascii="Times New Roman" w:eastAsia="Times New Roman" w:hAnsi="Times New Roman"/>
      <w:b/>
      <w:bCs/>
      <w:lang w:bidi="ar-SY"/>
    </w:rPr>
  </w:style>
  <w:style w:type="paragraph" w:customStyle="1" w:styleId="chapterTitle">
    <w:name w:val="chapter Title"/>
    <w:basedOn w:val="Normal"/>
    <w:link w:val="chapterTitleChar"/>
    <w:rsid w:val="00A13803"/>
    <w:pPr>
      <w:spacing w:after="480"/>
      <w:jc w:val="center"/>
    </w:pPr>
    <w:rPr>
      <w:b/>
      <w:bCs/>
      <w:sz w:val="56"/>
      <w:szCs w:val="56"/>
    </w:rPr>
  </w:style>
  <w:style w:type="character" w:customStyle="1" w:styleId="chapterTitleChar">
    <w:name w:val="chapter Title Char"/>
    <w:basedOn w:val="DefaultParagraphFont"/>
    <w:link w:val="chapterTitle"/>
    <w:rsid w:val="00A13803"/>
    <w:rPr>
      <w:rFonts w:ascii="Times New Roman" w:eastAsia="Times New Roman" w:hAnsi="Times New Roman" w:cs="Traditional Arabic"/>
      <w:b/>
      <w:bCs/>
      <w:sz w:val="56"/>
      <w:szCs w:val="56"/>
      <w:lang w:bidi="ar-SY"/>
    </w:rPr>
  </w:style>
  <w:style w:type="paragraph" w:customStyle="1" w:styleId="a7">
    <w:name w:val="الشكر"/>
    <w:basedOn w:val="Normal"/>
    <w:link w:val="Char4"/>
    <w:qFormat/>
    <w:rsid w:val="00A71488"/>
    <w:pPr>
      <w:spacing w:after="120"/>
      <w:jc w:val="both"/>
    </w:pPr>
    <w:rPr>
      <w:b/>
      <w:bCs/>
    </w:rPr>
  </w:style>
  <w:style w:type="character" w:customStyle="1" w:styleId="Char4">
    <w:name w:val="الشكر Char"/>
    <w:basedOn w:val="DefaultParagraphFont"/>
    <w:link w:val="a7"/>
    <w:rsid w:val="00A71488"/>
    <w:rPr>
      <w:rFonts w:ascii="Times New Roman" w:eastAsia="Times New Roman" w:hAnsi="Times New Roman" w:cs="Traditional Arabic"/>
      <w:b/>
      <w:bCs/>
      <w:sz w:val="24"/>
      <w:szCs w:val="30"/>
      <w:lang w:bidi="ar-SY"/>
    </w:rPr>
  </w:style>
  <w:style w:type="paragraph" w:customStyle="1" w:styleId="paragraph">
    <w:name w:val="paragraph"/>
    <w:basedOn w:val="Normal"/>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DefaultParagraphFont"/>
    <w:link w:val="paragraph"/>
    <w:rsid w:val="00CE4BB8"/>
    <w:rPr>
      <w:rFonts w:ascii="Traditional Arabic" w:eastAsia="Times New Roman" w:hAnsi="Traditional Arabic" w:cs="Traditional Arabic"/>
      <w:sz w:val="30"/>
      <w:szCs w:val="30"/>
      <w:lang w:bidi="ar-SY"/>
    </w:rPr>
  </w:style>
  <w:style w:type="paragraph" w:customStyle="1" w:styleId="a8">
    <w:name w:val="عنوان موسط"/>
    <w:basedOn w:val="Normal"/>
    <w:next w:val="a9"/>
    <w:link w:val="Char5"/>
    <w:qFormat/>
    <w:rsid w:val="00817266"/>
    <w:pPr>
      <w:spacing w:after="480"/>
      <w:jc w:val="center"/>
    </w:pPr>
    <w:rPr>
      <w:b/>
      <w:bCs/>
      <w:sz w:val="42"/>
      <w:szCs w:val="48"/>
    </w:rPr>
  </w:style>
  <w:style w:type="character" w:customStyle="1" w:styleId="Char5">
    <w:name w:val="عنوان موسط Char"/>
    <w:basedOn w:val="DefaultParagraphFont"/>
    <w:link w:val="a8"/>
    <w:rsid w:val="00817266"/>
    <w:rPr>
      <w:rFonts w:ascii="Times New Roman" w:eastAsia="Times New Roman" w:hAnsi="Times New Roman" w:cs="Traditional Arabic"/>
      <w:b/>
      <w:bCs/>
      <w:sz w:val="42"/>
      <w:szCs w:val="48"/>
      <w:lang w:bidi="ar-SY"/>
    </w:rPr>
  </w:style>
  <w:style w:type="paragraph" w:customStyle="1" w:styleId="a9">
    <w:name w:val="فقرة"/>
    <w:basedOn w:val="Normal"/>
    <w:link w:val="Char6"/>
    <w:qFormat/>
    <w:rsid w:val="00B10EBF"/>
    <w:pPr>
      <w:spacing w:after="120"/>
      <w:jc w:val="both"/>
    </w:pPr>
    <w:rPr>
      <w:lang w:val="fr-FR"/>
    </w:rPr>
  </w:style>
  <w:style w:type="character" w:customStyle="1" w:styleId="Char6">
    <w:name w:val="فقرة Char"/>
    <w:basedOn w:val="DefaultParagraphFont"/>
    <w:link w:val="a9"/>
    <w:rsid w:val="00B10EBF"/>
    <w:rPr>
      <w:rFonts w:ascii="Times New Roman" w:eastAsia="Times New Roman" w:hAnsi="Times New Roman"/>
      <w:lang w:val="fr-FR" w:bidi="ar-SY"/>
    </w:rPr>
  </w:style>
  <w:style w:type="character" w:styleId="PlaceholderText">
    <w:name w:val="Placeholder Text"/>
    <w:basedOn w:val="DefaultParagraphFont"/>
    <w:uiPriority w:val="99"/>
    <w:semiHidden/>
    <w:rsid w:val="00312D3E"/>
    <w:rPr>
      <w:color w:val="808080"/>
    </w:rPr>
  </w:style>
  <w:style w:type="paragraph" w:styleId="BalloonText">
    <w:name w:val="Balloon Text"/>
    <w:basedOn w:val="Normal"/>
    <w:link w:val="BalloonTextChar"/>
    <w:uiPriority w:val="99"/>
    <w:semiHidden/>
    <w:unhideWhenUsed/>
    <w:rsid w:val="00312D3E"/>
    <w:rPr>
      <w:rFonts w:ascii="Tahoma" w:hAnsi="Tahoma" w:cs="Tahoma"/>
      <w:sz w:val="16"/>
      <w:szCs w:val="16"/>
    </w:rPr>
  </w:style>
  <w:style w:type="character" w:customStyle="1" w:styleId="BalloonTextChar">
    <w:name w:val="Balloon Text Char"/>
    <w:basedOn w:val="DefaultParagraphFont"/>
    <w:link w:val="BalloonText"/>
    <w:uiPriority w:val="99"/>
    <w:semiHidden/>
    <w:rsid w:val="00312D3E"/>
    <w:rPr>
      <w:rFonts w:ascii="Tahoma" w:eastAsia="Times New Roman" w:hAnsi="Tahoma" w:cs="Tahoma"/>
      <w:sz w:val="16"/>
      <w:szCs w:val="16"/>
      <w:lang w:bidi="ar-SY"/>
    </w:rPr>
  </w:style>
  <w:style w:type="paragraph" w:styleId="TOCHeading">
    <w:name w:val="TOC Heading"/>
    <w:basedOn w:val="Heading1"/>
    <w:next w:val="Normal"/>
    <w:uiPriority w:val="39"/>
    <w:unhideWhenUsed/>
    <w:rsid w:val="00B51FA2"/>
    <w:pPr>
      <w:bidi w:val="0"/>
      <w:spacing w:line="276" w:lineRule="auto"/>
      <w:outlineLvl w:val="9"/>
    </w:pPr>
    <w:rPr>
      <w:lang w:bidi="ar-SA"/>
    </w:rPr>
  </w:style>
  <w:style w:type="paragraph" w:styleId="TOC2">
    <w:name w:val="toc 2"/>
    <w:basedOn w:val="Normal"/>
    <w:next w:val="Normal"/>
    <w:autoRedefine/>
    <w:uiPriority w:val="39"/>
    <w:unhideWhenUsed/>
    <w:rsid w:val="00B04B32"/>
    <w:pPr>
      <w:tabs>
        <w:tab w:val="right" w:leader="dot" w:pos="9350"/>
      </w:tabs>
      <w:ind w:firstLine="429"/>
    </w:pPr>
    <w:rPr>
      <w:rFonts w:ascii="Traditional Arabic" w:hAnsi="Traditional Arabic"/>
      <w:noProof/>
      <w:sz w:val="30"/>
    </w:rPr>
  </w:style>
  <w:style w:type="paragraph" w:styleId="TOC1">
    <w:name w:val="toc 1"/>
    <w:basedOn w:val="Normal"/>
    <w:next w:val="Normal"/>
    <w:autoRedefine/>
    <w:uiPriority w:val="39"/>
    <w:unhideWhenUsed/>
    <w:rsid w:val="006367A4"/>
    <w:pPr>
      <w:tabs>
        <w:tab w:val="right" w:leader="dot" w:pos="9350"/>
      </w:tabs>
    </w:pPr>
    <w:rPr>
      <w:rFonts w:ascii="Traditional Arabic" w:hAnsi="Traditional Arabic"/>
      <w:b/>
      <w:bCs/>
      <w:caps/>
      <w:noProof/>
      <w:sz w:val="30"/>
    </w:rPr>
  </w:style>
  <w:style w:type="paragraph" w:styleId="TOC3">
    <w:name w:val="toc 3"/>
    <w:basedOn w:val="Normal"/>
    <w:next w:val="Normal"/>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DefaultParagraphFont"/>
    <w:uiPriority w:val="99"/>
    <w:unhideWhenUsed/>
    <w:rsid w:val="00B51FA2"/>
    <w:rPr>
      <w:color w:val="0000FF" w:themeColor="hyperlink"/>
      <w:u w:val="single"/>
    </w:rPr>
  </w:style>
  <w:style w:type="paragraph" w:customStyle="1" w:styleId="Latin">
    <w:name w:val="Latin"/>
    <w:basedOn w:val="Normal"/>
    <w:link w:val="LatinChar"/>
    <w:rsid w:val="00612EA9"/>
    <w:pPr>
      <w:tabs>
        <w:tab w:val="right" w:pos="8486"/>
      </w:tabs>
      <w:ind w:firstLine="720"/>
    </w:pPr>
    <w:rPr>
      <w:rFonts w:cs="Times New Roman"/>
      <w:szCs w:val="24"/>
    </w:rPr>
  </w:style>
  <w:style w:type="character" w:customStyle="1" w:styleId="LatinChar">
    <w:name w:val="Latin Char"/>
    <w:basedOn w:val="DefaultParagraphFont"/>
    <w:link w:val="Latin"/>
    <w:rsid w:val="00612EA9"/>
    <w:rPr>
      <w:rFonts w:ascii="Times New Roman" w:eastAsia="Times New Roman" w:hAnsi="Times New Roman" w:cs="Times New Roman"/>
      <w:sz w:val="24"/>
      <w:szCs w:val="24"/>
      <w:lang w:bidi="ar-SY"/>
    </w:rPr>
  </w:style>
  <w:style w:type="paragraph" w:customStyle="1" w:styleId="aa">
    <w:name w:val="المحتويات"/>
    <w:basedOn w:val="Normal"/>
    <w:link w:val="Char7"/>
    <w:qFormat/>
    <w:rsid w:val="00237EF4"/>
  </w:style>
  <w:style w:type="character" w:customStyle="1" w:styleId="Char7">
    <w:name w:val="المحتويات Char"/>
    <w:basedOn w:val="DefaultParagraphFont"/>
    <w:link w:val="aa"/>
    <w:rsid w:val="00237EF4"/>
    <w:rPr>
      <w:rFonts w:ascii="Times New Roman" w:eastAsia="Times New Roman" w:hAnsi="Times New Roman" w:cs="Traditional Arabic"/>
      <w:sz w:val="24"/>
      <w:szCs w:val="30"/>
      <w:lang w:bidi="ar-SY"/>
    </w:rPr>
  </w:style>
  <w:style w:type="paragraph" w:customStyle="1" w:styleId="ab">
    <w:name w:val="قائمة الأشكال"/>
    <w:basedOn w:val="Normal"/>
    <w:link w:val="Char8"/>
    <w:qFormat/>
    <w:rsid w:val="00237EF4"/>
  </w:style>
  <w:style w:type="character" w:customStyle="1" w:styleId="Char8">
    <w:name w:val="قائمة الأشكال Char"/>
    <w:basedOn w:val="Char6"/>
    <w:link w:val="ab"/>
    <w:rsid w:val="00664A71"/>
    <w:rPr>
      <w:rFonts w:ascii="Times New Roman" w:eastAsia="Times New Roman" w:hAnsi="Times New Roman"/>
      <w:lang w:val="fr-FR" w:bidi="ar-SY"/>
    </w:rPr>
  </w:style>
  <w:style w:type="paragraph" w:styleId="Salutation">
    <w:name w:val="Salutation"/>
    <w:basedOn w:val="Normal"/>
    <w:next w:val="Normal"/>
    <w:link w:val="SalutationChar"/>
    <w:uiPriority w:val="99"/>
    <w:unhideWhenUsed/>
    <w:rsid w:val="0038552A"/>
  </w:style>
  <w:style w:type="numbering" w:customStyle="1" w:styleId="a">
    <w:name w:val="عنوان فصل مؤقت"/>
    <w:basedOn w:val="NoList"/>
    <w:uiPriority w:val="99"/>
    <w:rsid w:val="00626A5C"/>
    <w:pPr>
      <w:numPr>
        <w:numId w:val="27"/>
      </w:numPr>
    </w:pPr>
  </w:style>
  <w:style w:type="paragraph" w:customStyle="1" w:styleId="ChapterTitle0">
    <w:name w:val="Chapter Title"/>
    <w:basedOn w:val="Normal"/>
    <w:link w:val="ChapterTitleChar0"/>
    <w:rsid w:val="00097ABC"/>
    <w:pPr>
      <w:jc w:val="center"/>
    </w:pPr>
    <w:rPr>
      <w:b/>
      <w:bCs/>
      <w:sz w:val="56"/>
      <w:szCs w:val="56"/>
    </w:rPr>
  </w:style>
  <w:style w:type="character" w:customStyle="1" w:styleId="ChapterTitleChar0">
    <w:name w:val="Chapter Title Char"/>
    <w:basedOn w:val="DefaultParagraphFont"/>
    <w:link w:val="ChapterTitle0"/>
    <w:rsid w:val="00097ABC"/>
    <w:rPr>
      <w:rFonts w:ascii="Times New Roman" w:eastAsia="Times New Roman" w:hAnsi="Times New Roman" w:cs="Traditional Arabic"/>
      <w:b/>
      <w:bCs/>
      <w:sz w:val="56"/>
      <w:szCs w:val="56"/>
      <w:lang w:bidi="ar-SY"/>
    </w:rPr>
  </w:style>
  <w:style w:type="paragraph" w:customStyle="1" w:styleId="ac">
    <w:name w:val="ملخص الفصل"/>
    <w:basedOn w:val="Normal"/>
    <w:next w:val="1"/>
    <w:link w:val="Char9"/>
    <w:qFormat/>
    <w:rsid w:val="003F3A79"/>
    <w:pPr>
      <w:spacing w:after="720"/>
      <w:ind w:left="1109" w:right="1080"/>
      <w:jc w:val="both"/>
      <w:outlineLvl w:val="0"/>
    </w:pPr>
    <w:rPr>
      <w:rFonts w:ascii="Traditional Arabic" w:hAnsi="Traditional Arabic"/>
      <w:i/>
      <w:iCs/>
      <w:sz w:val="30"/>
    </w:rPr>
  </w:style>
  <w:style w:type="character" w:customStyle="1" w:styleId="Char9">
    <w:name w:val="ملخص الفصل Char"/>
    <w:basedOn w:val="DefaultParagraphFont"/>
    <w:link w:val="ac"/>
    <w:rsid w:val="003F3A79"/>
    <w:rPr>
      <w:rFonts w:ascii="Traditional Arabic" w:eastAsia="Times New Roman" w:hAnsi="Traditional Arabic" w:cs="Traditional Arabic"/>
      <w:i/>
      <w:iCs/>
      <w:sz w:val="30"/>
      <w:szCs w:val="30"/>
      <w:lang w:bidi="ar-SY"/>
    </w:rPr>
  </w:style>
  <w:style w:type="character" w:customStyle="1" w:styleId="SalutationChar">
    <w:name w:val="Salutation Char"/>
    <w:basedOn w:val="DefaultParagraphFont"/>
    <w:link w:val="Salutation"/>
    <w:uiPriority w:val="99"/>
    <w:rsid w:val="0038552A"/>
    <w:rPr>
      <w:rFonts w:ascii="Times New Roman" w:eastAsia="Times New Roman" w:hAnsi="Times New Roman"/>
      <w:lang w:bidi="ar-SY"/>
    </w:rPr>
  </w:style>
  <w:style w:type="paragraph" w:styleId="Signature">
    <w:name w:val="Signature"/>
    <w:basedOn w:val="Normal"/>
    <w:link w:val="SignatureChar"/>
    <w:uiPriority w:val="99"/>
    <w:unhideWhenUsed/>
    <w:rsid w:val="0038552A"/>
    <w:pPr>
      <w:ind w:left="4320"/>
    </w:pPr>
  </w:style>
  <w:style w:type="paragraph" w:customStyle="1" w:styleId="a0">
    <w:name w:val="قائمة"/>
    <w:basedOn w:val="Normal"/>
    <w:link w:val="Chara"/>
    <w:qFormat/>
    <w:rsid w:val="00F05D18"/>
    <w:pPr>
      <w:numPr>
        <w:numId w:val="24"/>
      </w:numPr>
      <w:tabs>
        <w:tab w:val="right" w:pos="360"/>
      </w:tabs>
      <w:spacing w:after="120"/>
      <w:ind w:left="187" w:firstLine="0"/>
      <w:jc w:val="both"/>
    </w:pPr>
  </w:style>
  <w:style w:type="character" w:customStyle="1" w:styleId="Chara">
    <w:name w:val="قائمة Char"/>
    <w:basedOn w:val="paragraphChar"/>
    <w:link w:val="a0"/>
    <w:rsid w:val="00F05D18"/>
    <w:rPr>
      <w:rFonts w:ascii="Times New Roman" w:eastAsia="Times New Roman" w:hAnsi="Times New Roman" w:cs="Traditional Arabic"/>
      <w:sz w:val="30"/>
      <w:szCs w:val="30"/>
      <w:lang w:bidi="ar-SY"/>
    </w:rPr>
  </w:style>
  <w:style w:type="paragraph" w:styleId="Header">
    <w:name w:val="header"/>
    <w:basedOn w:val="Normal"/>
    <w:link w:val="HeaderChar"/>
    <w:uiPriority w:val="99"/>
    <w:unhideWhenUsed/>
    <w:rsid w:val="006C5768"/>
    <w:pPr>
      <w:tabs>
        <w:tab w:val="center" w:pos="4320"/>
        <w:tab w:val="right" w:pos="8640"/>
      </w:tabs>
    </w:pPr>
  </w:style>
  <w:style w:type="character" w:customStyle="1" w:styleId="HeaderChar">
    <w:name w:val="Header Char"/>
    <w:basedOn w:val="DefaultParagraphFont"/>
    <w:link w:val="Header"/>
    <w:uiPriority w:val="99"/>
    <w:rsid w:val="006C5768"/>
    <w:rPr>
      <w:rFonts w:ascii="Times New Roman" w:eastAsia="Times New Roman" w:hAnsi="Times New Roman" w:cs="Traditional Arabic"/>
      <w:sz w:val="24"/>
      <w:szCs w:val="30"/>
      <w:lang w:bidi="ar-SY"/>
    </w:rPr>
  </w:style>
  <w:style w:type="paragraph" w:styleId="Footer">
    <w:name w:val="footer"/>
    <w:basedOn w:val="Normal"/>
    <w:link w:val="FooterChar"/>
    <w:uiPriority w:val="99"/>
    <w:unhideWhenUsed/>
    <w:rsid w:val="006C5768"/>
    <w:pPr>
      <w:tabs>
        <w:tab w:val="center" w:pos="4320"/>
        <w:tab w:val="right" w:pos="8640"/>
      </w:tabs>
    </w:pPr>
  </w:style>
  <w:style w:type="character" w:customStyle="1" w:styleId="FooterChar">
    <w:name w:val="Footer Char"/>
    <w:basedOn w:val="DefaultParagraphFont"/>
    <w:link w:val="Footer"/>
    <w:uiPriority w:val="99"/>
    <w:rsid w:val="006C5768"/>
    <w:rPr>
      <w:rFonts w:ascii="Times New Roman" w:eastAsia="Times New Roman" w:hAnsi="Times New Roman" w:cs="Traditional Arabic"/>
      <w:sz w:val="24"/>
      <w:szCs w:val="30"/>
      <w:lang w:bidi="ar-SY"/>
    </w:rPr>
  </w:style>
  <w:style w:type="paragraph" w:styleId="Title">
    <w:name w:val="Title"/>
    <w:basedOn w:val="Normal"/>
    <w:next w:val="Normal"/>
    <w:link w:val="TitleChar"/>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TOAHeading">
    <w:name w:val="toa heading"/>
    <w:basedOn w:val="Normal"/>
    <w:next w:val="Normal"/>
    <w:uiPriority w:val="99"/>
    <w:unhideWhenUsed/>
    <w:rsid w:val="00EF48A1"/>
    <w:pPr>
      <w:spacing w:before="120"/>
    </w:pPr>
    <w:rPr>
      <w:rFonts w:asciiTheme="majorHAnsi" w:eastAsiaTheme="majorEastAsia" w:hAnsiTheme="majorHAnsi" w:cstheme="majorBidi"/>
      <w:b/>
      <w:bCs/>
      <w:szCs w:val="24"/>
    </w:rPr>
  </w:style>
  <w:style w:type="paragraph" w:styleId="TOC4">
    <w:name w:val="toc 4"/>
    <w:basedOn w:val="Normal"/>
    <w:next w:val="Normal"/>
    <w:autoRedefine/>
    <w:uiPriority w:val="39"/>
    <w:unhideWhenUsed/>
    <w:rsid w:val="001E227C"/>
    <w:pPr>
      <w:bidi w:val="0"/>
      <w:ind w:left="480"/>
    </w:pPr>
    <w:rPr>
      <w:rFonts w:asciiTheme="minorHAnsi" w:hAnsiTheme="minorHAnsi" w:cs="Times New Roman"/>
      <w:sz w:val="20"/>
      <w:szCs w:val="24"/>
    </w:rPr>
  </w:style>
  <w:style w:type="paragraph" w:styleId="TOC5">
    <w:name w:val="toc 5"/>
    <w:basedOn w:val="Normal"/>
    <w:next w:val="Normal"/>
    <w:autoRedefine/>
    <w:uiPriority w:val="39"/>
    <w:unhideWhenUsed/>
    <w:rsid w:val="001E227C"/>
    <w:pPr>
      <w:bidi w:val="0"/>
      <w:ind w:left="720"/>
    </w:pPr>
    <w:rPr>
      <w:rFonts w:asciiTheme="minorHAnsi" w:hAnsiTheme="minorHAnsi" w:cs="Times New Roman"/>
      <w:sz w:val="20"/>
      <w:szCs w:val="24"/>
    </w:rPr>
  </w:style>
  <w:style w:type="paragraph" w:styleId="TOC6">
    <w:name w:val="toc 6"/>
    <w:basedOn w:val="Normal"/>
    <w:next w:val="Normal"/>
    <w:autoRedefine/>
    <w:uiPriority w:val="39"/>
    <w:unhideWhenUsed/>
    <w:rsid w:val="001E227C"/>
    <w:pPr>
      <w:bidi w:val="0"/>
      <w:ind w:left="960"/>
    </w:pPr>
    <w:rPr>
      <w:rFonts w:asciiTheme="minorHAnsi" w:hAnsiTheme="minorHAnsi" w:cs="Times New Roman"/>
      <w:sz w:val="20"/>
      <w:szCs w:val="24"/>
    </w:rPr>
  </w:style>
  <w:style w:type="paragraph" w:styleId="TOC7">
    <w:name w:val="toc 7"/>
    <w:basedOn w:val="Normal"/>
    <w:next w:val="Normal"/>
    <w:autoRedefine/>
    <w:uiPriority w:val="39"/>
    <w:unhideWhenUsed/>
    <w:rsid w:val="001E227C"/>
    <w:pPr>
      <w:bidi w:val="0"/>
      <w:ind w:left="1200"/>
    </w:pPr>
    <w:rPr>
      <w:rFonts w:asciiTheme="minorHAnsi" w:hAnsiTheme="minorHAnsi" w:cs="Times New Roman"/>
      <w:sz w:val="20"/>
      <w:szCs w:val="24"/>
    </w:rPr>
  </w:style>
  <w:style w:type="paragraph" w:styleId="TOC8">
    <w:name w:val="toc 8"/>
    <w:basedOn w:val="Normal"/>
    <w:next w:val="Normal"/>
    <w:autoRedefine/>
    <w:uiPriority w:val="39"/>
    <w:unhideWhenUsed/>
    <w:rsid w:val="001E227C"/>
    <w:pPr>
      <w:bidi w:val="0"/>
      <w:ind w:left="1440"/>
    </w:pPr>
    <w:rPr>
      <w:rFonts w:asciiTheme="minorHAnsi" w:hAnsiTheme="minorHAnsi" w:cs="Times New Roman"/>
      <w:sz w:val="20"/>
      <w:szCs w:val="24"/>
    </w:rPr>
  </w:style>
  <w:style w:type="paragraph" w:styleId="TOC9">
    <w:name w:val="toc 9"/>
    <w:basedOn w:val="Normal"/>
    <w:next w:val="Normal"/>
    <w:autoRedefine/>
    <w:uiPriority w:val="39"/>
    <w:unhideWhenUsed/>
    <w:rsid w:val="001E227C"/>
    <w:pPr>
      <w:bidi w:val="0"/>
      <w:ind w:left="1680"/>
    </w:pPr>
    <w:rPr>
      <w:rFonts w:asciiTheme="minorHAnsi" w:hAnsiTheme="minorHAnsi" w:cs="Times New Roman"/>
      <w:sz w:val="20"/>
      <w:szCs w:val="24"/>
    </w:rPr>
  </w:style>
  <w:style w:type="paragraph" w:styleId="Caption">
    <w:name w:val="caption"/>
    <w:aliases w:val="عنوان شكل"/>
    <w:basedOn w:val="Normal"/>
    <w:next w:val="a9"/>
    <w:link w:val="CaptionChar"/>
    <w:uiPriority w:val="35"/>
    <w:unhideWhenUsed/>
    <w:qFormat/>
    <w:rsid w:val="000048E0"/>
    <w:pPr>
      <w:spacing w:after="320"/>
      <w:jc w:val="center"/>
    </w:pPr>
    <w:rPr>
      <w:b/>
      <w:sz w:val="22"/>
      <w:szCs w:val="28"/>
    </w:rPr>
  </w:style>
  <w:style w:type="paragraph" w:customStyle="1" w:styleId="ad">
    <w:name w:val="رقم الفصل"/>
    <w:basedOn w:val="Normal"/>
    <w:next w:val="ae"/>
    <w:link w:val="Charb"/>
    <w:qFormat/>
    <w:rsid w:val="007C1489"/>
    <w:pPr>
      <w:spacing w:after="240"/>
      <w:jc w:val="center"/>
      <w:outlineLvl w:val="0"/>
    </w:pPr>
    <w:rPr>
      <w:sz w:val="44"/>
      <w:szCs w:val="44"/>
    </w:rPr>
  </w:style>
  <w:style w:type="character" w:customStyle="1" w:styleId="Charb">
    <w:name w:val="رقم الفصل Char"/>
    <w:basedOn w:val="DefaultParagraphFont"/>
    <w:link w:val="ad"/>
    <w:rsid w:val="00050051"/>
    <w:rPr>
      <w:rFonts w:ascii="Times New Roman" w:eastAsia="Times New Roman" w:hAnsi="Times New Roman" w:cs="Traditional Arabic"/>
      <w:b/>
      <w:bCs/>
      <w:sz w:val="44"/>
      <w:szCs w:val="44"/>
      <w:lang w:bidi="ar-SY"/>
    </w:rPr>
  </w:style>
  <w:style w:type="character" w:customStyle="1" w:styleId="SignatureChar">
    <w:name w:val="Signature Char"/>
    <w:basedOn w:val="DefaultParagraphFont"/>
    <w:link w:val="Signature"/>
    <w:uiPriority w:val="99"/>
    <w:rsid w:val="0038552A"/>
    <w:rPr>
      <w:rFonts w:ascii="Times New Roman" w:eastAsia="Times New Roman" w:hAnsi="Times New Roman"/>
      <w:lang w:bidi="ar-SY"/>
    </w:rPr>
  </w:style>
  <w:style w:type="paragraph" w:styleId="PlainText">
    <w:name w:val="Plain Text"/>
    <w:basedOn w:val="Normal"/>
    <w:link w:val="PlainTextChar"/>
    <w:uiPriority w:val="99"/>
    <w:unhideWhenUsed/>
    <w:rsid w:val="0038552A"/>
    <w:rPr>
      <w:rFonts w:ascii="Consolas" w:hAnsi="Consolas"/>
      <w:sz w:val="21"/>
      <w:szCs w:val="21"/>
    </w:rPr>
  </w:style>
  <w:style w:type="character" w:customStyle="1" w:styleId="PlainTextChar">
    <w:name w:val="Plain Text Char"/>
    <w:basedOn w:val="DefaultParagraphFont"/>
    <w:link w:val="PlainText"/>
    <w:uiPriority w:val="99"/>
    <w:rsid w:val="0038552A"/>
    <w:rPr>
      <w:rFonts w:ascii="Consolas" w:eastAsia="Times New Roman" w:hAnsi="Consolas"/>
      <w:sz w:val="21"/>
      <w:szCs w:val="21"/>
      <w:lang w:bidi="ar-SY"/>
    </w:rPr>
  </w:style>
  <w:style w:type="paragraph" w:styleId="NoteHeading">
    <w:name w:val="Note Heading"/>
    <w:basedOn w:val="Normal"/>
    <w:next w:val="Normal"/>
    <w:link w:val="NoteHeadingChar"/>
    <w:uiPriority w:val="99"/>
    <w:unhideWhenUsed/>
    <w:rsid w:val="0038552A"/>
  </w:style>
  <w:style w:type="character" w:customStyle="1" w:styleId="NoteHeadingChar">
    <w:name w:val="Note Heading Char"/>
    <w:basedOn w:val="DefaultParagraphFont"/>
    <w:link w:val="NoteHeading"/>
    <w:uiPriority w:val="99"/>
    <w:rsid w:val="0038552A"/>
    <w:rPr>
      <w:rFonts w:ascii="Times New Roman" w:eastAsia="Times New Roman" w:hAnsi="Times New Roman"/>
      <w:lang w:bidi="ar-SY"/>
    </w:rPr>
  </w:style>
  <w:style w:type="paragraph" w:styleId="TableofFigures">
    <w:name w:val="table of figures"/>
    <w:basedOn w:val="Normal"/>
    <w:next w:val="Normal"/>
    <w:uiPriority w:val="99"/>
    <w:unhideWhenUsed/>
    <w:rsid w:val="0038552A"/>
  </w:style>
  <w:style w:type="paragraph" w:styleId="ListContinue">
    <w:name w:val="List Continue"/>
    <w:basedOn w:val="Normal"/>
    <w:uiPriority w:val="99"/>
    <w:unhideWhenUsed/>
    <w:rsid w:val="0038552A"/>
    <w:pPr>
      <w:spacing w:after="120"/>
      <w:ind w:left="360"/>
      <w:contextualSpacing/>
    </w:pPr>
  </w:style>
  <w:style w:type="paragraph" w:styleId="Index7">
    <w:name w:val="index 7"/>
    <w:basedOn w:val="Normal"/>
    <w:next w:val="Normal"/>
    <w:autoRedefine/>
    <w:uiPriority w:val="99"/>
    <w:unhideWhenUsed/>
    <w:rsid w:val="0038552A"/>
    <w:pPr>
      <w:ind w:left="1680" w:hanging="240"/>
    </w:pPr>
  </w:style>
  <w:style w:type="numbering" w:customStyle="1" w:styleId="a1">
    <w:name w:val="فصل مؤقت"/>
    <w:basedOn w:val="NoList"/>
    <w:uiPriority w:val="99"/>
    <w:rsid w:val="00050051"/>
    <w:pPr>
      <w:numPr>
        <w:numId w:val="22"/>
      </w:numPr>
    </w:pPr>
  </w:style>
  <w:style w:type="paragraph" w:styleId="List">
    <w:name w:val="List"/>
    <w:basedOn w:val="Normal"/>
    <w:uiPriority w:val="99"/>
    <w:unhideWhenUsed/>
    <w:rsid w:val="0038552A"/>
    <w:pPr>
      <w:ind w:left="360" w:hanging="360"/>
      <w:contextualSpacing/>
    </w:pPr>
  </w:style>
  <w:style w:type="character" w:styleId="HTMLSample">
    <w:name w:val="HTML Sample"/>
    <w:basedOn w:val="DefaultParagraphFont"/>
    <w:uiPriority w:val="99"/>
    <w:unhideWhenUsed/>
    <w:rsid w:val="0038552A"/>
    <w:rPr>
      <w:rFonts w:ascii="Consolas" w:hAnsi="Consolas"/>
      <w:sz w:val="24"/>
      <w:szCs w:val="24"/>
    </w:rPr>
  </w:style>
  <w:style w:type="paragraph" w:styleId="HTMLPreformatted">
    <w:name w:val="HTML Preformatted"/>
    <w:basedOn w:val="Normal"/>
    <w:link w:val="HTMLPreformattedChar"/>
    <w:uiPriority w:val="99"/>
    <w:unhideWhenUsed/>
    <w:rsid w:val="0038552A"/>
    <w:rPr>
      <w:rFonts w:ascii="Consolas" w:hAnsi="Consolas"/>
      <w:sz w:val="20"/>
      <w:szCs w:val="20"/>
    </w:rPr>
  </w:style>
  <w:style w:type="character" w:customStyle="1" w:styleId="HTMLPreformattedChar">
    <w:name w:val="HTML Preformatted Char"/>
    <w:basedOn w:val="DefaultParagraphFont"/>
    <w:link w:val="HTMLPreformatted"/>
    <w:uiPriority w:val="99"/>
    <w:rsid w:val="0038552A"/>
    <w:rPr>
      <w:rFonts w:ascii="Consolas" w:eastAsia="Times New Roman" w:hAnsi="Consolas"/>
      <w:sz w:val="20"/>
      <w:szCs w:val="20"/>
      <w:lang w:bidi="ar-SY"/>
    </w:rPr>
  </w:style>
  <w:style w:type="character" w:styleId="HTMLVariable">
    <w:name w:val="HTML Variable"/>
    <w:basedOn w:val="DefaultParagraphFont"/>
    <w:uiPriority w:val="99"/>
    <w:unhideWhenUsed/>
    <w:rsid w:val="0038552A"/>
    <w:rPr>
      <w:i/>
      <w:iCs/>
    </w:rPr>
  </w:style>
  <w:style w:type="character" w:styleId="HTMLCite">
    <w:name w:val="HTML Cite"/>
    <w:basedOn w:val="DefaultParagraphFont"/>
    <w:uiPriority w:val="99"/>
    <w:unhideWhenUsed/>
    <w:rsid w:val="0038552A"/>
    <w:rPr>
      <w:i/>
      <w:iCs/>
    </w:rPr>
  </w:style>
  <w:style w:type="paragraph" w:customStyle="1" w:styleId="ae">
    <w:name w:val="عنوان الفصل"/>
    <w:basedOn w:val="Normal"/>
    <w:next w:val="ac"/>
    <w:link w:val="Charc"/>
    <w:qFormat/>
    <w:rsid w:val="0004245F"/>
    <w:pPr>
      <w:spacing w:before="120" w:after="360"/>
      <w:ind w:left="855" w:right="720"/>
      <w:jc w:val="center"/>
    </w:pPr>
    <w:rPr>
      <w:b/>
      <w:bCs/>
      <w:sz w:val="58"/>
      <w:szCs w:val="64"/>
    </w:rPr>
  </w:style>
  <w:style w:type="paragraph" w:customStyle="1" w:styleId="1">
    <w:name w:val="عنوان 1"/>
    <w:basedOn w:val="Normal"/>
    <w:next w:val="a9"/>
    <w:link w:val="1Char"/>
    <w:qFormat/>
    <w:rsid w:val="00632BBF"/>
    <w:pPr>
      <w:keepNext/>
      <w:spacing w:before="360" w:after="120"/>
    </w:pPr>
    <w:rPr>
      <w:b/>
      <w:bCs/>
      <w:sz w:val="38"/>
      <w:szCs w:val="44"/>
      <w:lang w:val="fr-FR"/>
    </w:rPr>
  </w:style>
  <w:style w:type="character" w:customStyle="1" w:styleId="Charc">
    <w:name w:val="عنوان الفصل Char"/>
    <w:basedOn w:val="DefaultParagraphFont"/>
    <w:link w:val="ae"/>
    <w:rsid w:val="0004245F"/>
    <w:rPr>
      <w:rFonts w:ascii="Times New Roman" w:eastAsia="Times New Roman" w:hAnsi="Times New Roman"/>
      <w:b/>
      <w:bCs/>
      <w:sz w:val="58"/>
      <w:szCs w:val="64"/>
      <w:lang w:bidi="ar-SY"/>
    </w:rPr>
  </w:style>
  <w:style w:type="character" w:customStyle="1" w:styleId="CaptionChar">
    <w:name w:val="Caption Char"/>
    <w:aliases w:val="عنوان شكل Char"/>
    <w:basedOn w:val="DefaultParagraphFont"/>
    <w:link w:val="Caption"/>
    <w:uiPriority w:val="35"/>
    <w:rsid w:val="000048E0"/>
    <w:rPr>
      <w:rFonts w:ascii="Times New Roman" w:eastAsia="Times New Roman" w:hAnsi="Times New Roman"/>
      <w:b/>
      <w:sz w:val="22"/>
      <w:szCs w:val="28"/>
      <w:lang w:bidi="ar-SY"/>
    </w:rPr>
  </w:style>
  <w:style w:type="character" w:customStyle="1" w:styleId="1Char">
    <w:name w:val="عنوان 1 Char"/>
    <w:basedOn w:val="DefaultParagraphFont"/>
    <w:link w:val="1"/>
    <w:rsid w:val="00632BBF"/>
    <w:rPr>
      <w:rFonts w:ascii="Times New Roman" w:eastAsia="Times New Roman" w:hAnsi="Times New Roman"/>
      <w:b/>
      <w:bCs/>
      <w:sz w:val="38"/>
      <w:szCs w:val="44"/>
      <w:lang w:val="fr-FR" w:bidi="ar-SY"/>
    </w:rPr>
  </w:style>
  <w:style w:type="paragraph" w:customStyle="1" w:styleId="af">
    <w:name w:val="شكل موسط"/>
    <w:basedOn w:val="Normal"/>
    <w:link w:val="Chard"/>
    <w:qFormat/>
    <w:rsid w:val="000048E0"/>
    <w:pPr>
      <w:keepNext/>
      <w:spacing w:before="240" w:after="120"/>
      <w:jc w:val="center"/>
    </w:pPr>
    <w:rPr>
      <w:noProof/>
      <w:lang w:val="fr-FR" w:eastAsia="fr-FR" w:bidi="ar-SA"/>
    </w:rPr>
  </w:style>
  <w:style w:type="paragraph" w:customStyle="1" w:styleId="2">
    <w:name w:val="عنوان 2"/>
    <w:basedOn w:val="Normal"/>
    <w:next w:val="a9"/>
    <w:link w:val="2Char"/>
    <w:qFormat/>
    <w:rsid w:val="00201D55"/>
    <w:pPr>
      <w:keepNext/>
      <w:spacing w:before="240" w:after="120"/>
    </w:pPr>
    <w:rPr>
      <w:b/>
      <w:bCs/>
      <w:sz w:val="28"/>
      <w:szCs w:val="34"/>
    </w:rPr>
  </w:style>
  <w:style w:type="character" w:customStyle="1" w:styleId="Chard">
    <w:name w:val="شكل موسط Char"/>
    <w:basedOn w:val="DefaultParagraphFont"/>
    <w:link w:val="af"/>
    <w:rsid w:val="000048E0"/>
    <w:rPr>
      <w:rFonts w:ascii="Times New Roman" w:eastAsia="Times New Roman" w:hAnsi="Times New Roman"/>
      <w:noProof/>
      <w:lang w:val="fr-FR" w:eastAsia="fr-FR"/>
    </w:rPr>
  </w:style>
  <w:style w:type="paragraph" w:customStyle="1" w:styleId="3">
    <w:name w:val="عنوان 3"/>
    <w:basedOn w:val="Normal"/>
    <w:next w:val="a9"/>
    <w:link w:val="3Char"/>
    <w:qFormat/>
    <w:rsid w:val="00201D55"/>
    <w:pPr>
      <w:keepNext/>
      <w:spacing w:before="240" w:after="120"/>
    </w:pPr>
    <w:rPr>
      <w:b/>
      <w:bCs/>
      <w:sz w:val="26"/>
      <w:szCs w:val="32"/>
      <w:lang w:val="fr-FR"/>
    </w:rPr>
  </w:style>
  <w:style w:type="character" w:customStyle="1" w:styleId="2Char">
    <w:name w:val="عنوان 2 Char"/>
    <w:basedOn w:val="DefaultParagraphFont"/>
    <w:link w:val="2"/>
    <w:rsid w:val="00201D55"/>
    <w:rPr>
      <w:rFonts w:ascii="Times New Roman" w:eastAsia="Times New Roman" w:hAnsi="Times New Roman"/>
      <w:b/>
      <w:bCs/>
      <w:sz w:val="28"/>
      <w:szCs w:val="34"/>
      <w:lang w:bidi="ar-SY"/>
    </w:rPr>
  </w:style>
  <w:style w:type="character" w:customStyle="1" w:styleId="3Char">
    <w:name w:val="عنوان 3 Char"/>
    <w:basedOn w:val="DefaultParagraphFont"/>
    <w:link w:val="3"/>
    <w:rsid w:val="00201D55"/>
    <w:rPr>
      <w:rFonts w:ascii="Times New Roman" w:eastAsia="Times New Roman" w:hAnsi="Times New Roman"/>
      <w:b/>
      <w:bCs/>
      <w:sz w:val="26"/>
      <w:szCs w:val="32"/>
      <w:lang w:val="fr-FR" w:bidi="ar-SY"/>
    </w:rPr>
  </w:style>
  <w:style w:type="table" w:styleId="TableGrid">
    <w:name w:val="Table Grid"/>
    <w:basedOn w:val="TableNormal"/>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0">
    <w:name w:val="عنوان جدول"/>
    <w:basedOn w:val="Normal"/>
    <w:link w:val="Chare"/>
    <w:qFormat/>
    <w:rsid w:val="003F4E96"/>
    <w:pPr>
      <w:keepNext/>
      <w:spacing w:before="120" w:after="120"/>
      <w:jc w:val="center"/>
    </w:pPr>
    <w:rPr>
      <w:noProof/>
    </w:rPr>
  </w:style>
  <w:style w:type="character" w:customStyle="1" w:styleId="Chare">
    <w:name w:val="عنوان جدول Char"/>
    <w:basedOn w:val="DefaultParagraphFont"/>
    <w:link w:val="af0"/>
    <w:rsid w:val="003F4E96"/>
    <w:rPr>
      <w:rFonts w:ascii="Times New Roman" w:eastAsia="Times New Roman" w:hAnsi="Times New Roman"/>
      <w:noProof/>
      <w:lang w:bidi="ar-SY"/>
    </w:rPr>
  </w:style>
  <w:style w:type="paragraph" w:customStyle="1" w:styleId="af1">
    <w:name w:val="رموز معادلة مرقمة"/>
    <w:basedOn w:val="Normal"/>
    <w:next w:val="a9"/>
    <w:link w:val="Charf"/>
    <w:qFormat/>
    <w:rsid w:val="008918FD"/>
    <w:rPr>
      <w:rFonts w:ascii="Cambria Math" w:hAnsi="Cambria Math" w:cs="Times New Roman"/>
      <w:i/>
      <w:iCs/>
      <w:sz w:val="32"/>
      <w:szCs w:val="32"/>
    </w:rPr>
  </w:style>
  <w:style w:type="paragraph" w:customStyle="1" w:styleId="af2">
    <w:name w:val="رقم معادلة مرقمة"/>
    <w:basedOn w:val="Normal"/>
    <w:next w:val="a9"/>
    <w:link w:val="Charf0"/>
    <w:qFormat/>
    <w:rsid w:val="008918FD"/>
    <w:pPr>
      <w:spacing w:after="200"/>
      <w:ind w:firstLine="147"/>
    </w:pPr>
    <w:rPr>
      <w:sz w:val="28"/>
    </w:rPr>
  </w:style>
  <w:style w:type="character" w:customStyle="1" w:styleId="Charf">
    <w:name w:val="رموز معادلة مرقمة Char"/>
    <w:basedOn w:val="DefaultParagraphFont"/>
    <w:link w:val="af1"/>
    <w:rsid w:val="008918FD"/>
    <w:rPr>
      <w:rFonts w:ascii="Cambria Math" w:eastAsia="Times New Roman" w:hAnsi="Cambria Math" w:cs="Times New Roman"/>
      <w:i/>
      <w:iCs/>
      <w:sz w:val="32"/>
      <w:szCs w:val="32"/>
      <w:lang w:bidi="ar-SY"/>
    </w:rPr>
  </w:style>
  <w:style w:type="character" w:customStyle="1" w:styleId="Charf0">
    <w:name w:val="رقم معادلة مرقمة Char"/>
    <w:basedOn w:val="DefaultParagraphFont"/>
    <w:link w:val="af2"/>
    <w:rsid w:val="008918FD"/>
    <w:rPr>
      <w:rFonts w:ascii="Times New Roman" w:eastAsia="Times New Roman" w:hAnsi="Times New Roman"/>
      <w:sz w:val="28"/>
      <w:lang w:bidi="ar-SY"/>
    </w:rPr>
  </w:style>
  <w:style w:type="paragraph" w:customStyle="1" w:styleId="af3">
    <w:name w:val="معادلة داخل النص"/>
    <w:basedOn w:val="a9"/>
    <w:link w:val="Charf1"/>
    <w:qFormat/>
    <w:rsid w:val="00154DDD"/>
    <w:rPr>
      <w:sz w:val="28"/>
      <w:szCs w:val="28"/>
    </w:rPr>
  </w:style>
  <w:style w:type="character" w:customStyle="1" w:styleId="Charf1">
    <w:name w:val="معادلة داخل النص Char"/>
    <w:basedOn w:val="Char6"/>
    <w:link w:val="af3"/>
    <w:rsid w:val="00154DDD"/>
    <w:rPr>
      <w:rFonts w:ascii="Times New Roman" w:eastAsia="Times New Roman" w:hAnsi="Times New Roman"/>
      <w:sz w:val="28"/>
      <w:szCs w:val="28"/>
      <w:lang w:val="fr-FR" w:bidi="ar-SY"/>
    </w:rPr>
  </w:style>
  <w:style w:type="paragraph" w:customStyle="1" w:styleId="af4">
    <w:name w:val="جملة هامة"/>
    <w:basedOn w:val="a9"/>
    <w:next w:val="a9"/>
    <w:link w:val="Charf2"/>
    <w:qFormat/>
    <w:rsid w:val="00360E0C"/>
    <w:rPr>
      <w:b/>
      <w:bCs/>
    </w:rPr>
  </w:style>
  <w:style w:type="character" w:customStyle="1" w:styleId="Charf2">
    <w:name w:val="جملة هامة Char"/>
    <w:basedOn w:val="Char6"/>
    <w:link w:val="af4"/>
    <w:rsid w:val="00360E0C"/>
    <w:rPr>
      <w:rFonts w:ascii="Times New Roman" w:eastAsia="Times New Roman" w:hAnsi="Times New Roman"/>
      <w:b/>
      <w:bCs/>
      <w:lang w:val="fr-FR" w:bidi="ar-SY"/>
    </w:rPr>
  </w:style>
  <w:style w:type="paragraph" w:customStyle="1" w:styleId="af5">
    <w:name w:val="الملاحق"/>
    <w:basedOn w:val="Normal"/>
    <w:next w:val="Normal"/>
    <w:link w:val="Charf3"/>
    <w:qFormat/>
    <w:rsid w:val="001C4EA5"/>
    <w:pPr>
      <w:jc w:val="center"/>
    </w:pPr>
    <w:rPr>
      <w:b/>
      <w:bCs/>
      <w:sz w:val="56"/>
      <w:szCs w:val="96"/>
    </w:rPr>
  </w:style>
  <w:style w:type="paragraph" w:customStyle="1" w:styleId="af6">
    <w:name w:val="عنوان الملحق"/>
    <w:basedOn w:val="Normal"/>
    <w:next w:val="a9"/>
    <w:link w:val="Charf4"/>
    <w:qFormat/>
    <w:rsid w:val="001C4EA5"/>
    <w:pPr>
      <w:jc w:val="center"/>
    </w:pPr>
    <w:rPr>
      <w:b/>
      <w:bCs/>
      <w:sz w:val="64"/>
      <w:szCs w:val="64"/>
    </w:rPr>
  </w:style>
  <w:style w:type="character" w:customStyle="1" w:styleId="Charf3">
    <w:name w:val="الملاحق Char"/>
    <w:basedOn w:val="Char1"/>
    <w:link w:val="af5"/>
    <w:rsid w:val="001C4EA5"/>
    <w:rPr>
      <w:rFonts w:ascii="Times New Roman" w:eastAsia="Times New Roman" w:hAnsi="Times New Roman"/>
      <w:b/>
      <w:bCs/>
      <w:sz w:val="56"/>
      <w:szCs w:val="96"/>
      <w:lang w:bidi="ar-SY"/>
    </w:rPr>
  </w:style>
  <w:style w:type="paragraph" w:customStyle="1" w:styleId="af7">
    <w:name w:val="رقم الملحق"/>
    <w:basedOn w:val="Normal"/>
    <w:next w:val="af6"/>
    <w:link w:val="Charf5"/>
    <w:qFormat/>
    <w:rsid w:val="000D1F96"/>
    <w:pPr>
      <w:jc w:val="center"/>
    </w:pPr>
    <w:rPr>
      <w:sz w:val="40"/>
      <w:szCs w:val="44"/>
    </w:rPr>
  </w:style>
  <w:style w:type="character" w:customStyle="1" w:styleId="Charf4">
    <w:name w:val="عنوان الملحق Char"/>
    <w:basedOn w:val="Charc"/>
    <w:link w:val="af6"/>
    <w:rsid w:val="001C4EA5"/>
    <w:rPr>
      <w:rFonts w:ascii="Times New Roman" w:eastAsia="Times New Roman" w:hAnsi="Times New Roman"/>
      <w:b/>
      <w:bCs/>
      <w:sz w:val="64"/>
      <w:szCs w:val="64"/>
      <w:lang w:bidi="ar-SY"/>
    </w:rPr>
  </w:style>
  <w:style w:type="paragraph" w:customStyle="1" w:styleId="af8">
    <w:name w:val="رماز برنامج"/>
    <w:basedOn w:val="Normal"/>
    <w:link w:val="Charf6"/>
    <w:qFormat/>
    <w:rsid w:val="007A0D12"/>
    <w:pPr>
      <w:bidi w:val="0"/>
    </w:pPr>
    <w:rPr>
      <w:rFonts w:ascii="Cambria" w:eastAsiaTheme="minorHAnsi" w:hAnsi="Cambria" w:cstheme="minorBidi"/>
      <w:szCs w:val="28"/>
    </w:rPr>
  </w:style>
  <w:style w:type="character" w:customStyle="1" w:styleId="Charf5">
    <w:name w:val="رقم الملحق Char"/>
    <w:basedOn w:val="DefaultParagraphFont"/>
    <w:link w:val="af7"/>
    <w:rsid w:val="000D1F96"/>
    <w:rPr>
      <w:rFonts w:ascii="Times New Roman" w:eastAsia="Times New Roman" w:hAnsi="Times New Roman"/>
      <w:sz w:val="40"/>
      <w:szCs w:val="44"/>
      <w:lang w:bidi="ar-SY"/>
    </w:rPr>
  </w:style>
  <w:style w:type="paragraph" w:customStyle="1" w:styleId="af9">
    <w:name w:val="المراجع"/>
    <w:basedOn w:val="Normal"/>
    <w:link w:val="Charf7"/>
    <w:qFormat/>
    <w:rsid w:val="006F7FC2"/>
    <w:pPr>
      <w:tabs>
        <w:tab w:val="left" w:pos="426"/>
      </w:tabs>
      <w:spacing w:after="120"/>
    </w:pPr>
  </w:style>
  <w:style w:type="character" w:customStyle="1" w:styleId="Charf6">
    <w:name w:val="رماز برنامج Char"/>
    <w:basedOn w:val="DefaultParagraphFont"/>
    <w:link w:val="af8"/>
    <w:rsid w:val="007A0D12"/>
    <w:rPr>
      <w:rFonts w:ascii="Cambria" w:hAnsi="Cambria" w:cstheme="minorBidi"/>
      <w:szCs w:val="28"/>
      <w:lang w:bidi="ar-SY"/>
    </w:rPr>
  </w:style>
  <w:style w:type="character" w:customStyle="1" w:styleId="Charf7">
    <w:name w:val="المراجع Char"/>
    <w:basedOn w:val="DefaultParagraphFont"/>
    <w:link w:val="af9"/>
    <w:rsid w:val="006F7FC2"/>
    <w:rPr>
      <w:rFonts w:ascii="Times New Roman" w:eastAsia="Times New Roman" w:hAnsi="Times New Roman"/>
      <w:lang w:bidi="ar-SY"/>
    </w:rPr>
  </w:style>
  <w:style w:type="paragraph" w:customStyle="1" w:styleId="4">
    <w:name w:val="عنوان 4"/>
    <w:basedOn w:val="a9"/>
    <w:next w:val="a9"/>
    <w:link w:val="4Char"/>
    <w:qFormat/>
    <w:rsid w:val="00201D55"/>
    <w:pPr>
      <w:numPr>
        <w:numId w:val="39"/>
      </w:numPr>
      <w:spacing w:before="120" w:after="0"/>
      <w:ind w:left="431" w:hanging="425"/>
    </w:pPr>
    <w:rPr>
      <w:b/>
      <w:bCs/>
      <w:sz w:val="30"/>
    </w:rPr>
  </w:style>
  <w:style w:type="character" w:customStyle="1" w:styleId="4Char">
    <w:name w:val="عنوان 4 Char"/>
    <w:basedOn w:val="3Char"/>
    <w:link w:val="4"/>
    <w:rsid w:val="00201D55"/>
    <w:rPr>
      <w:rFonts w:ascii="Times New Roman" w:eastAsia="Times New Roman" w:hAnsi="Times New Roman"/>
      <w:b/>
      <w:bCs/>
      <w:sz w:val="30"/>
      <w:szCs w:val="32"/>
      <w:lang w:val="fr-FR" w:bidi="ar-SY"/>
    </w:rPr>
  </w:style>
  <w:style w:type="character" w:styleId="UnresolvedMention">
    <w:name w:val="Unresolved Mention"/>
    <w:basedOn w:val="DefaultParagraphFont"/>
    <w:uiPriority w:val="99"/>
    <w:semiHidden/>
    <w:unhideWhenUsed/>
    <w:rsid w:val="0061208C"/>
    <w:rPr>
      <w:color w:val="605E5C"/>
      <w:shd w:val="clear" w:color="auto" w:fill="E1DFDD"/>
    </w:rPr>
  </w:style>
  <w:style w:type="character" w:styleId="FollowedHyperlink">
    <w:name w:val="FollowedHyperlink"/>
    <w:basedOn w:val="DefaultParagraphFont"/>
    <w:uiPriority w:val="99"/>
    <w:semiHidden/>
    <w:unhideWhenUsed/>
    <w:rsid w:val="007F4FB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4646">
      <w:bodyDiv w:val="1"/>
      <w:marLeft w:val="0"/>
      <w:marRight w:val="0"/>
      <w:marTop w:val="0"/>
      <w:marBottom w:val="0"/>
      <w:divBdr>
        <w:top w:val="none" w:sz="0" w:space="0" w:color="auto"/>
        <w:left w:val="none" w:sz="0" w:space="0" w:color="auto"/>
        <w:bottom w:val="none" w:sz="0" w:space="0" w:color="auto"/>
        <w:right w:val="none" w:sz="0" w:space="0" w:color="auto"/>
      </w:divBdr>
    </w:div>
    <w:div w:id="5790655">
      <w:bodyDiv w:val="1"/>
      <w:marLeft w:val="0"/>
      <w:marRight w:val="0"/>
      <w:marTop w:val="0"/>
      <w:marBottom w:val="0"/>
      <w:divBdr>
        <w:top w:val="none" w:sz="0" w:space="0" w:color="auto"/>
        <w:left w:val="none" w:sz="0" w:space="0" w:color="auto"/>
        <w:bottom w:val="none" w:sz="0" w:space="0" w:color="auto"/>
        <w:right w:val="none" w:sz="0" w:space="0" w:color="auto"/>
      </w:divBdr>
    </w:div>
    <w:div w:id="52000279">
      <w:bodyDiv w:val="1"/>
      <w:marLeft w:val="0"/>
      <w:marRight w:val="0"/>
      <w:marTop w:val="0"/>
      <w:marBottom w:val="0"/>
      <w:divBdr>
        <w:top w:val="none" w:sz="0" w:space="0" w:color="auto"/>
        <w:left w:val="none" w:sz="0" w:space="0" w:color="auto"/>
        <w:bottom w:val="none" w:sz="0" w:space="0" w:color="auto"/>
        <w:right w:val="none" w:sz="0" w:space="0" w:color="auto"/>
      </w:divBdr>
    </w:div>
    <w:div w:id="61828767">
      <w:bodyDiv w:val="1"/>
      <w:marLeft w:val="0"/>
      <w:marRight w:val="0"/>
      <w:marTop w:val="0"/>
      <w:marBottom w:val="0"/>
      <w:divBdr>
        <w:top w:val="none" w:sz="0" w:space="0" w:color="auto"/>
        <w:left w:val="none" w:sz="0" w:space="0" w:color="auto"/>
        <w:bottom w:val="none" w:sz="0" w:space="0" w:color="auto"/>
        <w:right w:val="none" w:sz="0" w:space="0" w:color="auto"/>
      </w:divBdr>
    </w:div>
    <w:div w:id="106779992">
      <w:bodyDiv w:val="1"/>
      <w:marLeft w:val="0"/>
      <w:marRight w:val="0"/>
      <w:marTop w:val="0"/>
      <w:marBottom w:val="0"/>
      <w:divBdr>
        <w:top w:val="none" w:sz="0" w:space="0" w:color="auto"/>
        <w:left w:val="none" w:sz="0" w:space="0" w:color="auto"/>
        <w:bottom w:val="none" w:sz="0" w:space="0" w:color="auto"/>
        <w:right w:val="none" w:sz="0" w:space="0" w:color="auto"/>
      </w:divBdr>
    </w:div>
    <w:div w:id="109974645">
      <w:bodyDiv w:val="1"/>
      <w:marLeft w:val="0"/>
      <w:marRight w:val="0"/>
      <w:marTop w:val="0"/>
      <w:marBottom w:val="0"/>
      <w:divBdr>
        <w:top w:val="none" w:sz="0" w:space="0" w:color="auto"/>
        <w:left w:val="none" w:sz="0" w:space="0" w:color="auto"/>
        <w:bottom w:val="none" w:sz="0" w:space="0" w:color="auto"/>
        <w:right w:val="none" w:sz="0" w:space="0" w:color="auto"/>
      </w:divBdr>
    </w:div>
    <w:div w:id="117722499">
      <w:bodyDiv w:val="1"/>
      <w:marLeft w:val="0"/>
      <w:marRight w:val="0"/>
      <w:marTop w:val="0"/>
      <w:marBottom w:val="0"/>
      <w:divBdr>
        <w:top w:val="none" w:sz="0" w:space="0" w:color="auto"/>
        <w:left w:val="none" w:sz="0" w:space="0" w:color="auto"/>
        <w:bottom w:val="none" w:sz="0" w:space="0" w:color="auto"/>
        <w:right w:val="none" w:sz="0" w:space="0" w:color="auto"/>
      </w:divBdr>
    </w:div>
    <w:div w:id="123934429">
      <w:bodyDiv w:val="1"/>
      <w:marLeft w:val="0"/>
      <w:marRight w:val="0"/>
      <w:marTop w:val="0"/>
      <w:marBottom w:val="0"/>
      <w:divBdr>
        <w:top w:val="none" w:sz="0" w:space="0" w:color="auto"/>
        <w:left w:val="none" w:sz="0" w:space="0" w:color="auto"/>
        <w:bottom w:val="none" w:sz="0" w:space="0" w:color="auto"/>
        <w:right w:val="none" w:sz="0" w:space="0" w:color="auto"/>
      </w:divBdr>
    </w:div>
    <w:div w:id="151651944">
      <w:bodyDiv w:val="1"/>
      <w:marLeft w:val="0"/>
      <w:marRight w:val="0"/>
      <w:marTop w:val="0"/>
      <w:marBottom w:val="0"/>
      <w:divBdr>
        <w:top w:val="none" w:sz="0" w:space="0" w:color="auto"/>
        <w:left w:val="none" w:sz="0" w:space="0" w:color="auto"/>
        <w:bottom w:val="none" w:sz="0" w:space="0" w:color="auto"/>
        <w:right w:val="none" w:sz="0" w:space="0" w:color="auto"/>
      </w:divBdr>
    </w:div>
    <w:div w:id="152918861">
      <w:bodyDiv w:val="1"/>
      <w:marLeft w:val="0"/>
      <w:marRight w:val="0"/>
      <w:marTop w:val="0"/>
      <w:marBottom w:val="0"/>
      <w:divBdr>
        <w:top w:val="none" w:sz="0" w:space="0" w:color="auto"/>
        <w:left w:val="none" w:sz="0" w:space="0" w:color="auto"/>
        <w:bottom w:val="none" w:sz="0" w:space="0" w:color="auto"/>
        <w:right w:val="none" w:sz="0" w:space="0" w:color="auto"/>
      </w:divBdr>
    </w:div>
    <w:div w:id="162666681">
      <w:bodyDiv w:val="1"/>
      <w:marLeft w:val="0"/>
      <w:marRight w:val="0"/>
      <w:marTop w:val="0"/>
      <w:marBottom w:val="0"/>
      <w:divBdr>
        <w:top w:val="none" w:sz="0" w:space="0" w:color="auto"/>
        <w:left w:val="none" w:sz="0" w:space="0" w:color="auto"/>
        <w:bottom w:val="none" w:sz="0" w:space="0" w:color="auto"/>
        <w:right w:val="none" w:sz="0" w:space="0" w:color="auto"/>
      </w:divBdr>
    </w:div>
    <w:div w:id="189682967">
      <w:bodyDiv w:val="1"/>
      <w:marLeft w:val="0"/>
      <w:marRight w:val="0"/>
      <w:marTop w:val="0"/>
      <w:marBottom w:val="0"/>
      <w:divBdr>
        <w:top w:val="none" w:sz="0" w:space="0" w:color="auto"/>
        <w:left w:val="none" w:sz="0" w:space="0" w:color="auto"/>
        <w:bottom w:val="none" w:sz="0" w:space="0" w:color="auto"/>
        <w:right w:val="none" w:sz="0" w:space="0" w:color="auto"/>
      </w:divBdr>
    </w:div>
    <w:div w:id="192811138">
      <w:bodyDiv w:val="1"/>
      <w:marLeft w:val="0"/>
      <w:marRight w:val="0"/>
      <w:marTop w:val="0"/>
      <w:marBottom w:val="0"/>
      <w:divBdr>
        <w:top w:val="none" w:sz="0" w:space="0" w:color="auto"/>
        <w:left w:val="none" w:sz="0" w:space="0" w:color="auto"/>
        <w:bottom w:val="none" w:sz="0" w:space="0" w:color="auto"/>
        <w:right w:val="none" w:sz="0" w:space="0" w:color="auto"/>
      </w:divBdr>
    </w:div>
    <w:div w:id="230696588">
      <w:bodyDiv w:val="1"/>
      <w:marLeft w:val="0"/>
      <w:marRight w:val="0"/>
      <w:marTop w:val="0"/>
      <w:marBottom w:val="0"/>
      <w:divBdr>
        <w:top w:val="none" w:sz="0" w:space="0" w:color="auto"/>
        <w:left w:val="none" w:sz="0" w:space="0" w:color="auto"/>
        <w:bottom w:val="none" w:sz="0" w:space="0" w:color="auto"/>
        <w:right w:val="none" w:sz="0" w:space="0" w:color="auto"/>
      </w:divBdr>
    </w:div>
    <w:div w:id="250043718">
      <w:bodyDiv w:val="1"/>
      <w:marLeft w:val="0"/>
      <w:marRight w:val="0"/>
      <w:marTop w:val="0"/>
      <w:marBottom w:val="0"/>
      <w:divBdr>
        <w:top w:val="none" w:sz="0" w:space="0" w:color="auto"/>
        <w:left w:val="none" w:sz="0" w:space="0" w:color="auto"/>
        <w:bottom w:val="none" w:sz="0" w:space="0" w:color="auto"/>
        <w:right w:val="none" w:sz="0" w:space="0" w:color="auto"/>
      </w:divBdr>
    </w:div>
    <w:div w:id="274336456">
      <w:bodyDiv w:val="1"/>
      <w:marLeft w:val="0"/>
      <w:marRight w:val="0"/>
      <w:marTop w:val="0"/>
      <w:marBottom w:val="0"/>
      <w:divBdr>
        <w:top w:val="none" w:sz="0" w:space="0" w:color="auto"/>
        <w:left w:val="none" w:sz="0" w:space="0" w:color="auto"/>
        <w:bottom w:val="none" w:sz="0" w:space="0" w:color="auto"/>
        <w:right w:val="none" w:sz="0" w:space="0" w:color="auto"/>
      </w:divBdr>
    </w:div>
    <w:div w:id="307904685">
      <w:bodyDiv w:val="1"/>
      <w:marLeft w:val="0"/>
      <w:marRight w:val="0"/>
      <w:marTop w:val="0"/>
      <w:marBottom w:val="0"/>
      <w:divBdr>
        <w:top w:val="none" w:sz="0" w:space="0" w:color="auto"/>
        <w:left w:val="none" w:sz="0" w:space="0" w:color="auto"/>
        <w:bottom w:val="none" w:sz="0" w:space="0" w:color="auto"/>
        <w:right w:val="none" w:sz="0" w:space="0" w:color="auto"/>
      </w:divBdr>
    </w:div>
    <w:div w:id="321542222">
      <w:bodyDiv w:val="1"/>
      <w:marLeft w:val="0"/>
      <w:marRight w:val="0"/>
      <w:marTop w:val="0"/>
      <w:marBottom w:val="0"/>
      <w:divBdr>
        <w:top w:val="none" w:sz="0" w:space="0" w:color="auto"/>
        <w:left w:val="none" w:sz="0" w:space="0" w:color="auto"/>
        <w:bottom w:val="none" w:sz="0" w:space="0" w:color="auto"/>
        <w:right w:val="none" w:sz="0" w:space="0" w:color="auto"/>
      </w:divBdr>
    </w:div>
    <w:div w:id="324364599">
      <w:bodyDiv w:val="1"/>
      <w:marLeft w:val="0"/>
      <w:marRight w:val="0"/>
      <w:marTop w:val="0"/>
      <w:marBottom w:val="0"/>
      <w:divBdr>
        <w:top w:val="none" w:sz="0" w:space="0" w:color="auto"/>
        <w:left w:val="none" w:sz="0" w:space="0" w:color="auto"/>
        <w:bottom w:val="none" w:sz="0" w:space="0" w:color="auto"/>
        <w:right w:val="none" w:sz="0" w:space="0" w:color="auto"/>
      </w:divBdr>
    </w:div>
    <w:div w:id="340546230">
      <w:bodyDiv w:val="1"/>
      <w:marLeft w:val="0"/>
      <w:marRight w:val="0"/>
      <w:marTop w:val="0"/>
      <w:marBottom w:val="0"/>
      <w:divBdr>
        <w:top w:val="none" w:sz="0" w:space="0" w:color="auto"/>
        <w:left w:val="none" w:sz="0" w:space="0" w:color="auto"/>
        <w:bottom w:val="none" w:sz="0" w:space="0" w:color="auto"/>
        <w:right w:val="none" w:sz="0" w:space="0" w:color="auto"/>
      </w:divBdr>
    </w:div>
    <w:div w:id="350422611">
      <w:bodyDiv w:val="1"/>
      <w:marLeft w:val="0"/>
      <w:marRight w:val="0"/>
      <w:marTop w:val="0"/>
      <w:marBottom w:val="0"/>
      <w:divBdr>
        <w:top w:val="none" w:sz="0" w:space="0" w:color="auto"/>
        <w:left w:val="none" w:sz="0" w:space="0" w:color="auto"/>
        <w:bottom w:val="none" w:sz="0" w:space="0" w:color="auto"/>
        <w:right w:val="none" w:sz="0" w:space="0" w:color="auto"/>
      </w:divBdr>
    </w:div>
    <w:div w:id="357705752">
      <w:bodyDiv w:val="1"/>
      <w:marLeft w:val="0"/>
      <w:marRight w:val="0"/>
      <w:marTop w:val="0"/>
      <w:marBottom w:val="0"/>
      <w:divBdr>
        <w:top w:val="none" w:sz="0" w:space="0" w:color="auto"/>
        <w:left w:val="none" w:sz="0" w:space="0" w:color="auto"/>
        <w:bottom w:val="none" w:sz="0" w:space="0" w:color="auto"/>
        <w:right w:val="none" w:sz="0" w:space="0" w:color="auto"/>
      </w:divBdr>
    </w:div>
    <w:div w:id="362368118">
      <w:bodyDiv w:val="1"/>
      <w:marLeft w:val="0"/>
      <w:marRight w:val="0"/>
      <w:marTop w:val="0"/>
      <w:marBottom w:val="0"/>
      <w:divBdr>
        <w:top w:val="none" w:sz="0" w:space="0" w:color="auto"/>
        <w:left w:val="none" w:sz="0" w:space="0" w:color="auto"/>
        <w:bottom w:val="none" w:sz="0" w:space="0" w:color="auto"/>
        <w:right w:val="none" w:sz="0" w:space="0" w:color="auto"/>
      </w:divBdr>
    </w:div>
    <w:div w:id="363596287">
      <w:bodyDiv w:val="1"/>
      <w:marLeft w:val="0"/>
      <w:marRight w:val="0"/>
      <w:marTop w:val="0"/>
      <w:marBottom w:val="0"/>
      <w:divBdr>
        <w:top w:val="none" w:sz="0" w:space="0" w:color="auto"/>
        <w:left w:val="none" w:sz="0" w:space="0" w:color="auto"/>
        <w:bottom w:val="none" w:sz="0" w:space="0" w:color="auto"/>
        <w:right w:val="none" w:sz="0" w:space="0" w:color="auto"/>
      </w:divBdr>
    </w:div>
    <w:div w:id="364910959">
      <w:bodyDiv w:val="1"/>
      <w:marLeft w:val="0"/>
      <w:marRight w:val="0"/>
      <w:marTop w:val="0"/>
      <w:marBottom w:val="0"/>
      <w:divBdr>
        <w:top w:val="none" w:sz="0" w:space="0" w:color="auto"/>
        <w:left w:val="none" w:sz="0" w:space="0" w:color="auto"/>
        <w:bottom w:val="none" w:sz="0" w:space="0" w:color="auto"/>
        <w:right w:val="none" w:sz="0" w:space="0" w:color="auto"/>
      </w:divBdr>
    </w:div>
    <w:div w:id="370880084">
      <w:bodyDiv w:val="1"/>
      <w:marLeft w:val="0"/>
      <w:marRight w:val="0"/>
      <w:marTop w:val="0"/>
      <w:marBottom w:val="0"/>
      <w:divBdr>
        <w:top w:val="none" w:sz="0" w:space="0" w:color="auto"/>
        <w:left w:val="none" w:sz="0" w:space="0" w:color="auto"/>
        <w:bottom w:val="none" w:sz="0" w:space="0" w:color="auto"/>
        <w:right w:val="none" w:sz="0" w:space="0" w:color="auto"/>
      </w:divBdr>
    </w:div>
    <w:div w:id="371535058">
      <w:bodyDiv w:val="1"/>
      <w:marLeft w:val="0"/>
      <w:marRight w:val="0"/>
      <w:marTop w:val="0"/>
      <w:marBottom w:val="0"/>
      <w:divBdr>
        <w:top w:val="none" w:sz="0" w:space="0" w:color="auto"/>
        <w:left w:val="none" w:sz="0" w:space="0" w:color="auto"/>
        <w:bottom w:val="none" w:sz="0" w:space="0" w:color="auto"/>
        <w:right w:val="none" w:sz="0" w:space="0" w:color="auto"/>
      </w:divBdr>
    </w:div>
    <w:div w:id="412967619">
      <w:bodyDiv w:val="1"/>
      <w:marLeft w:val="0"/>
      <w:marRight w:val="0"/>
      <w:marTop w:val="0"/>
      <w:marBottom w:val="0"/>
      <w:divBdr>
        <w:top w:val="none" w:sz="0" w:space="0" w:color="auto"/>
        <w:left w:val="none" w:sz="0" w:space="0" w:color="auto"/>
        <w:bottom w:val="none" w:sz="0" w:space="0" w:color="auto"/>
        <w:right w:val="none" w:sz="0" w:space="0" w:color="auto"/>
      </w:divBdr>
    </w:div>
    <w:div w:id="417606449">
      <w:bodyDiv w:val="1"/>
      <w:marLeft w:val="0"/>
      <w:marRight w:val="0"/>
      <w:marTop w:val="0"/>
      <w:marBottom w:val="0"/>
      <w:divBdr>
        <w:top w:val="none" w:sz="0" w:space="0" w:color="auto"/>
        <w:left w:val="none" w:sz="0" w:space="0" w:color="auto"/>
        <w:bottom w:val="none" w:sz="0" w:space="0" w:color="auto"/>
        <w:right w:val="none" w:sz="0" w:space="0" w:color="auto"/>
      </w:divBdr>
    </w:div>
    <w:div w:id="422800308">
      <w:bodyDiv w:val="1"/>
      <w:marLeft w:val="0"/>
      <w:marRight w:val="0"/>
      <w:marTop w:val="0"/>
      <w:marBottom w:val="0"/>
      <w:divBdr>
        <w:top w:val="none" w:sz="0" w:space="0" w:color="auto"/>
        <w:left w:val="none" w:sz="0" w:space="0" w:color="auto"/>
        <w:bottom w:val="none" w:sz="0" w:space="0" w:color="auto"/>
        <w:right w:val="none" w:sz="0" w:space="0" w:color="auto"/>
      </w:divBdr>
    </w:div>
    <w:div w:id="450125143">
      <w:bodyDiv w:val="1"/>
      <w:marLeft w:val="0"/>
      <w:marRight w:val="0"/>
      <w:marTop w:val="0"/>
      <w:marBottom w:val="0"/>
      <w:divBdr>
        <w:top w:val="none" w:sz="0" w:space="0" w:color="auto"/>
        <w:left w:val="none" w:sz="0" w:space="0" w:color="auto"/>
        <w:bottom w:val="none" w:sz="0" w:space="0" w:color="auto"/>
        <w:right w:val="none" w:sz="0" w:space="0" w:color="auto"/>
      </w:divBdr>
    </w:div>
    <w:div w:id="462962006">
      <w:bodyDiv w:val="1"/>
      <w:marLeft w:val="0"/>
      <w:marRight w:val="0"/>
      <w:marTop w:val="0"/>
      <w:marBottom w:val="0"/>
      <w:divBdr>
        <w:top w:val="none" w:sz="0" w:space="0" w:color="auto"/>
        <w:left w:val="none" w:sz="0" w:space="0" w:color="auto"/>
        <w:bottom w:val="none" w:sz="0" w:space="0" w:color="auto"/>
        <w:right w:val="none" w:sz="0" w:space="0" w:color="auto"/>
      </w:divBdr>
    </w:div>
    <w:div w:id="506099602">
      <w:bodyDiv w:val="1"/>
      <w:marLeft w:val="0"/>
      <w:marRight w:val="0"/>
      <w:marTop w:val="0"/>
      <w:marBottom w:val="0"/>
      <w:divBdr>
        <w:top w:val="none" w:sz="0" w:space="0" w:color="auto"/>
        <w:left w:val="none" w:sz="0" w:space="0" w:color="auto"/>
        <w:bottom w:val="none" w:sz="0" w:space="0" w:color="auto"/>
        <w:right w:val="none" w:sz="0" w:space="0" w:color="auto"/>
      </w:divBdr>
    </w:div>
    <w:div w:id="542015007">
      <w:bodyDiv w:val="1"/>
      <w:marLeft w:val="0"/>
      <w:marRight w:val="0"/>
      <w:marTop w:val="0"/>
      <w:marBottom w:val="0"/>
      <w:divBdr>
        <w:top w:val="none" w:sz="0" w:space="0" w:color="auto"/>
        <w:left w:val="none" w:sz="0" w:space="0" w:color="auto"/>
        <w:bottom w:val="none" w:sz="0" w:space="0" w:color="auto"/>
        <w:right w:val="none" w:sz="0" w:space="0" w:color="auto"/>
      </w:divBdr>
    </w:div>
    <w:div w:id="549614451">
      <w:bodyDiv w:val="1"/>
      <w:marLeft w:val="0"/>
      <w:marRight w:val="0"/>
      <w:marTop w:val="0"/>
      <w:marBottom w:val="0"/>
      <w:divBdr>
        <w:top w:val="none" w:sz="0" w:space="0" w:color="auto"/>
        <w:left w:val="none" w:sz="0" w:space="0" w:color="auto"/>
        <w:bottom w:val="none" w:sz="0" w:space="0" w:color="auto"/>
        <w:right w:val="none" w:sz="0" w:space="0" w:color="auto"/>
      </w:divBdr>
    </w:div>
    <w:div w:id="560602100">
      <w:bodyDiv w:val="1"/>
      <w:marLeft w:val="0"/>
      <w:marRight w:val="0"/>
      <w:marTop w:val="0"/>
      <w:marBottom w:val="0"/>
      <w:divBdr>
        <w:top w:val="none" w:sz="0" w:space="0" w:color="auto"/>
        <w:left w:val="none" w:sz="0" w:space="0" w:color="auto"/>
        <w:bottom w:val="none" w:sz="0" w:space="0" w:color="auto"/>
        <w:right w:val="none" w:sz="0" w:space="0" w:color="auto"/>
      </w:divBdr>
    </w:div>
    <w:div w:id="562260302">
      <w:bodyDiv w:val="1"/>
      <w:marLeft w:val="0"/>
      <w:marRight w:val="0"/>
      <w:marTop w:val="0"/>
      <w:marBottom w:val="0"/>
      <w:divBdr>
        <w:top w:val="none" w:sz="0" w:space="0" w:color="auto"/>
        <w:left w:val="none" w:sz="0" w:space="0" w:color="auto"/>
        <w:bottom w:val="none" w:sz="0" w:space="0" w:color="auto"/>
        <w:right w:val="none" w:sz="0" w:space="0" w:color="auto"/>
      </w:divBdr>
    </w:div>
    <w:div w:id="565724192">
      <w:bodyDiv w:val="1"/>
      <w:marLeft w:val="0"/>
      <w:marRight w:val="0"/>
      <w:marTop w:val="0"/>
      <w:marBottom w:val="0"/>
      <w:divBdr>
        <w:top w:val="none" w:sz="0" w:space="0" w:color="auto"/>
        <w:left w:val="none" w:sz="0" w:space="0" w:color="auto"/>
        <w:bottom w:val="none" w:sz="0" w:space="0" w:color="auto"/>
        <w:right w:val="none" w:sz="0" w:space="0" w:color="auto"/>
      </w:divBdr>
    </w:div>
    <w:div w:id="574510439">
      <w:bodyDiv w:val="1"/>
      <w:marLeft w:val="0"/>
      <w:marRight w:val="0"/>
      <w:marTop w:val="0"/>
      <w:marBottom w:val="0"/>
      <w:divBdr>
        <w:top w:val="none" w:sz="0" w:space="0" w:color="auto"/>
        <w:left w:val="none" w:sz="0" w:space="0" w:color="auto"/>
        <w:bottom w:val="none" w:sz="0" w:space="0" w:color="auto"/>
        <w:right w:val="none" w:sz="0" w:space="0" w:color="auto"/>
      </w:divBdr>
    </w:div>
    <w:div w:id="581063726">
      <w:bodyDiv w:val="1"/>
      <w:marLeft w:val="0"/>
      <w:marRight w:val="0"/>
      <w:marTop w:val="0"/>
      <w:marBottom w:val="0"/>
      <w:divBdr>
        <w:top w:val="none" w:sz="0" w:space="0" w:color="auto"/>
        <w:left w:val="none" w:sz="0" w:space="0" w:color="auto"/>
        <w:bottom w:val="none" w:sz="0" w:space="0" w:color="auto"/>
        <w:right w:val="none" w:sz="0" w:space="0" w:color="auto"/>
      </w:divBdr>
    </w:div>
    <w:div w:id="593823518">
      <w:bodyDiv w:val="1"/>
      <w:marLeft w:val="0"/>
      <w:marRight w:val="0"/>
      <w:marTop w:val="0"/>
      <w:marBottom w:val="0"/>
      <w:divBdr>
        <w:top w:val="none" w:sz="0" w:space="0" w:color="auto"/>
        <w:left w:val="none" w:sz="0" w:space="0" w:color="auto"/>
        <w:bottom w:val="none" w:sz="0" w:space="0" w:color="auto"/>
        <w:right w:val="none" w:sz="0" w:space="0" w:color="auto"/>
      </w:divBdr>
    </w:div>
    <w:div w:id="652949295">
      <w:bodyDiv w:val="1"/>
      <w:marLeft w:val="0"/>
      <w:marRight w:val="0"/>
      <w:marTop w:val="0"/>
      <w:marBottom w:val="0"/>
      <w:divBdr>
        <w:top w:val="none" w:sz="0" w:space="0" w:color="auto"/>
        <w:left w:val="none" w:sz="0" w:space="0" w:color="auto"/>
        <w:bottom w:val="none" w:sz="0" w:space="0" w:color="auto"/>
        <w:right w:val="none" w:sz="0" w:space="0" w:color="auto"/>
      </w:divBdr>
    </w:div>
    <w:div w:id="701976098">
      <w:bodyDiv w:val="1"/>
      <w:marLeft w:val="0"/>
      <w:marRight w:val="0"/>
      <w:marTop w:val="0"/>
      <w:marBottom w:val="0"/>
      <w:divBdr>
        <w:top w:val="none" w:sz="0" w:space="0" w:color="auto"/>
        <w:left w:val="none" w:sz="0" w:space="0" w:color="auto"/>
        <w:bottom w:val="none" w:sz="0" w:space="0" w:color="auto"/>
        <w:right w:val="none" w:sz="0" w:space="0" w:color="auto"/>
      </w:divBdr>
    </w:div>
    <w:div w:id="772476037">
      <w:bodyDiv w:val="1"/>
      <w:marLeft w:val="0"/>
      <w:marRight w:val="0"/>
      <w:marTop w:val="0"/>
      <w:marBottom w:val="0"/>
      <w:divBdr>
        <w:top w:val="none" w:sz="0" w:space="0" w:color="auto"/>
        <w:left w:val="none" w:sz="0" w:space="0" w:color="auto"/>
        <w:bottom w:val="none" w:sz="0" w:space="0" w:color="auto"/>
        <w:right w:val="none" w:sz="0" w:space="0" w:color="auto"/>
      </w:divBdr>
    </w:div>
    <w:div w:id="782698000">
      <w:bodyDiv w:val="1"/>
      <w:marLeft w:val="0"/>
      <w:marRight w:val="0"/>
      <w:marTop w:val="0"/>
      <w:marBottom w:val="0"/>
      <w:divBdr>
        <w:top w:val="none" w:sz="0" w:space="0" w:color="auto"/>
        <w:left w:val="none" w:sz="0" w:space="0" w:color="auto"/>
        <w:bottom w:val="none" w:sz="0" w:space="0" w:color="auto"/>
        <w:right w:val="none" w:sz="0" w:space="0" w:color="auto"/>
      </w:divBdr>
    </w:div>
    <w:div w:id="790326563">
      <w:bodyDiv w:val="1"/>
      <w:marLeft w:val="0"/>
      <w:marRight w:val="0"/>
      <w:marTop w:val="0"/>
      <w:marBottom w:val="0"/>
      <w:divBdr>
        <w:top w:val="none" w:sz="0" w:space="0" w:color="auto"/>
        <w:left w:val="none" w:sz="0" w:space="0" w:color="auto"/>
        <w:bottom w:val="none" w:sz="0" w:space="0" w:color="auto"/>
        <w:right w:val="none" w:sz="0" w:space="0" w:color="auto"/>
      </w:divBdr>
    </w:div>
    <w:div w:id="798574897">
      <w:bodyDiv w:val="1"/>
      <w:marLeft w:val="0"/>
      <w:marRight w:val="0"/>
      <w:marTop w:val="0"/>
      <w:marBottom w:val="0"/>
      <w:divBdr>
        <w:top w:val="none" w:sz="0" w:space="0" w:color="auto"/>
        <w:left w:val="none" w:sz="0" w:space="0" w:color="auto"/>
        <w:bottom w:val="none" w:sz="0" w:space="0" w:color="auto"/>
        <w:right w:val="none" w:sz="0" w:space="0" w:color="auto"/>
      </w:divBdr>
    </w:div>
    <w:div w:id="805391844">
      <w:bodyDiv w:val="1"/>
      <w:marLeft w:val="0"/>
      <w:marRight w:val="0"/>
      <w:marTop w:val="0"/>
      <w:marBottom w:val="0"/>
      <w:divBdr>
        <w:top w:val="none" w:sz="0" w:space="0" w:color="auto"/>
        <w:left w:val="none" w:sz="0" w:space="0" w:color="auto"/>
        <w:bottom w:val="none" w:sz="0" w:space="0" w:color="auto"/>
        <w:right w:val="none" w:sz="0" w:space="0" w:color="auto"/>
      </w:divBdr>
    </w:div>
    <w:div w:id="875966547">
      <w:bodyDiv w:val="1"/>
      <w:marLeft w:val="0"/>
      <w:marRight w:val="0"/>
      <w:marTop w:val="0"/>
      <w:marBottom w:val="0"/>
      <w:divBdr>
        <w:top w:val="none" w:sz="0" w:space="0" w:color="auto"/>
        <w:left w:val="none" w:sz="0" w:space="0" w:color="auto"/>
        <w:bottom w:val="none" w:sz="0" w:space="0" w:color="auto"/>
        <w:right w:val="none" w:sz="0" w:space="0" w:color="auto"/>
      </w:divBdr>
    </w:div>
    <w:div w:id="882180287">
      <w:bodyDiv w:val="1"/>
      <w:marLeft w:val="0"/>
      <w:marRight w:val="0"/>
      <w:marTop w:val="0"/>
      <w:marBottom w:val="0"/>
      <w:divBdr>
        <w:top w:val="none" w:sz="0" w:space="0" w:color="auto"/>
        <w:left w:val="none" w:sz="0" w:space="0" w:color="auto"/>
        <w:bottom w:val="none" w:sz="0" w:space="0" w:color="auto"/>
        <w:right w:val="none" w:sz="0" w:space="0" w:color="auto"/>
      </w:divBdr>
    </w:div>
    <w:div w:id="884872983">
      <w:bodyDiv w:val="1"/>
      <w:marLeft w:val="0"/>
      <w:marRight w:val="0"/>
      <w:marTop w:val="0"/>
      <w:marBottom w:val="0"/>
      <w:divBdr>
        <w:top w:val="none" w:sz="0" w:space="0" w:color="auto"/>
        <w:left w:val="none" w:sz="0" w:space="0" w:color="auto"/>
        <w:bottom w:val="none" w:sz="0" w:space="0" w:color="auto"/>
        <w:right w:val="none" w:sz="0" w:space="0" w:color="auto"/>
      </w:divBdr>
    </w:div>
    <w:div w:id="887572393">
      <w:bodyDiv w:val="1"/>
      <w:marLeft w:val="0"/>
      <w:marRight w:val="0"/>
      <w:marTop w:val="0"/>
      <w:marBottom w:val="0"/>
      <w:divBdr>
        <w:top w:val="none" w:sz="0" w:space="0" w:color="auto"/>
        <w:left w:val="none" w:sz="0" w:space="0" w:color="auto"/>
        <w:bottom w:val="none" w:sz="0" w:space="0" w:color="auto"/>
        <w:right w:val="none" w:sz="0" w:space="0" w:color="auto"/>
      </w:divBdr>
    </w:div>
    <w:div w:id="900137110">
      <w:bodyDiv w:val="1"/>
      <w:marLeft w:val="0"/>
      <w:marRight w:val="0"/>
      <w:marTop w:val="0"/>
      <w:marBottom w:val="0"/>
      <w:divBdr>
        <w:top w:val="none" w:sz="0" w:space="0" w:color="auto"/>
        <w:left w:val="none" w:sz="0" w:space="0" w:color="auto"/>
        <w:bottom w:val="none" w:sz="0" w:space="0" w:color="auto"/>
        <w:right w:val="none" w:sz="0" w:space="0" w:color="auto"/>
      </w:divBdr>
    </w:div>
    <w:div w:id="901987330">
      <w:bodyDiv w:val="1"/>
      <w:marLeft w:val="0"/>
      <w:marRight w:val="0"/>
      <w:marTop w:val="0"/>
      <w:marBottom w:val="0"/>
      <w:divBdr>
        <w:top w:val="none" w:sz="0" w:space="0" w:color="auto"/>
        <w:left w:val="none" w:sz="0" w:space="0" w:color="auto"/>
        <w:bottom w:val="none" w:sz="0" w:space="0" w:color="auto"/>
        <w:right w:val="none" w:sz="0" w:space="0" w:color="auto"/>
      </w:divBdr>
    </w:div>
    <w:div w:id="908804769">
      <w:bodyDiv w:val="1"/>
      <w:marLeft w:val="0"/>
      <w:marRight w:val="0"/>
      <w:marTop w:val="0"/>
      <w:marBottom w:val="0"/>
      <w:divBdr>
        <w:top w:val="none" w:sz="0" w:space="0" w:color="auto"/>
        <w:left w:val="none" w:sz="0" w:space="0" w:color="auto"/>
        <w:bottom w:val="none" w:sz="0" w:space="0" w:color="auto"/>
        <w:right w:val="none" w:sz="0" w:space="0" w:color="auto"/>
      </w:divBdr>
    </w:div>
    <w:div w:id="937562299">
      <w:bodyDiv w:val="1"/>
      <w:marLeft w:val="0"/>
      <w:marRight w:val="0"/>
      <w:marTop w:val="0"/>
      <w:marBottom w:val="0"/>
      <w:divBdr>
        <w:top w:val="none" w:sz="0" w:space="0" w:color="auto"/>
        <w:left w:val="none" w:sz="0" w:space="0" w:color="auto"/>
        <w:bottom w:val="none" w:sz="0" w:space="0" w:color="auto"/>
        <w:right w:val="none" w:sz="0" w:space="0" w:color="auto"/>
      </w:divBdr>
    </w:div>
    <w:div w:id="996494699">
      <w:bodyDiv w:val="1"/>
      <w:marLeft w:val="0"/>
      <w:marRight w:val="0"/>
      <w:marTop w:val="0"/>
      <w:marBottom w:val="0"/>
      <w:divBdr>
        <w:top w:val="none" w:sz="0" w:space="0" w:color="auto"/>
        <w:left w:val="none" w:sz="0" w:space="0" w:color="auto"/>
        <w:bottom w:val="none" w:sz="0" w:space="0" w:color="auto"/>
        <w:right w:val="none" w:sz="0" w:space="0" w:color="auto"/>
      </w:divBdr>
    </w:div>
    <w:div w:id="1008993094">
      <w:bodyDiv w:val="1"/>
      <w:marLeft w:val="0"/>
      <w:marRight w:val="0"/>
      <w:marTop w:val="0"/>
      <w:marBottom w:val="0"/>
      <w:divBdr>
        <w:top w:val="none" w:sz="0" w:space="0" w:color="auto"/>
        <w:left w:val="none" w:sz="0" w:space="0" w:color="auto"/>
        <w:bottom w:val="none" w:sz="0" w:space="0" w:color="auto"/>
        <w:right w:val="none" w:sz="0" w:space="0" w:color="auto"/>
      </w:divBdr>
    </w:div>
    <w:div w:id="1025864167">
      <w:bodyDiv w:val="1"/>
      <w:marLeft w:val="0"/>
      <w:marRight w:val="0"/>
      <w:marTop w:val="0"/>
      <w:marBottom w:val="0"/>
      <w:divBdr>
        <w:top w:val="none" w:sz="0" w:space="0" w:color="auto"/>
        <w:left w:val="none" w:sz="0" w:space="0" w:color="auto"/>
        <w:bottom w:val="none" w:sz="0" w:space="0" w:color="auto"/>
        <w:right w:val="none" w:sz="0" w:space="0" w:color="auto"/>
      </w:divBdr>
    </w:div>
    <w:div w:id="1053888154">
      <w:bodyDiv w:val="1"/>
      <w:marLeft w:val="0"/>
      <w:marRight w:val="0"/>
      <w:marTop w:val="0"/>
      <w:marBottom w:val="0"/>
      <w:divBdr>
        <w:top w:val="none" w:sz="0" w:space="0" w:color="auto"/>
        <w:left w:val="none" w:sz="0" w:space="0" w:color="auto"/>
        <w:bottom w:val="none" w:sz="0" w:space="0" w:color="auto"/>
        <w:right w:val="none" w:sz="0" w:space="0" w:color="auto"/>
      </w:divBdr>
    </w:div>
    <w:div w:id="1056856751">
      <w:bodyDiv w:val="1"/>
      <w:marLeft w:val="0"/>
      <w:marRight w:val="0"/>
      <w:marTop w:val="0"/>
      <w:marBottom w:val="0"/>
      <w:divBdr>
        <w:top w:val="none" w:sz="0" w:space="0" w:color="auto"/>
        <w:left w:val="none" w:sz="0" w:space="0" w:color="auto"/>
        <w:bottom w:val="none" w:sz="0" w:space="0" w:color="auto"/>
        <w:right w:val="none" w:sz="0" w:space="0" w:color="auto"/>
      </w:divBdr>
    </w:div>
    <w:div w:id="1067652729">
      <w:bodyDiv w:val="1"/>
      <w:marLeft w:val="0"/>
      <w:marRight w:val="0"/>
      <w:marTop w:val="0"/>
      <w:marBottom w:val="0"/>
      <w:divBdr>
        <w:top w:val="none" w:sz="0" w:space="0" w:color="auto"/>
        <w:left w:val="none" w:sz="0" w:space="0" w:color="auto"/>
        <w:bottom w:val="none" w:sz="0" w:space="0" w:color="auto"/>
        <w:right w:val="none" w:sz="0" w:space="0" w:color="auto"/>
      </w:divBdr>
    </w:div>
    <w:div w:id="1075321737">
      <w:bodyDiv w:val="1"/>
      <w:marLeft w:val="0"/>
      <w:marRight w:val="0"/>
      <w:marTop w:val="0"/>
      <w:marBottom w:val="0"/>
      <w:divBdr>
        <w:top w:val="none" w:sz="0" w:space="0" w:color="auto"/>
        <w:left w:val="none" w:sz="0" w:space="0" w:color="auto"/>
        <w:bottom w:val="none" w:sz="0" w:space="0" w:color="auto"/>
        <w:right w:val="none" w:sz="0" w:space="0" w:color="auto"/>
      </w:divBdr>
    </w:div>
    <w:div w:id="1076052028">
      <w:bodyDiv w:val="1"/>
      <w:marLeft w:val="0"/>
      <w:marRight w:val="0"/>
      <w:marTop w:val="0"/>
      <w:marBottom w:val="0"/>
      <w:divBdr>
        <w:top w:val="none" w:sz="0" w:space="0" w:color="auto"/>
        <w:left w:val="none" w:sz="0" w:space="0" w:color="auto"/>
        <w:bottom w:val="none" w:sz="0" w:space="0" w:color="auto"/>
        <w:right w:val="none" w:sz="0" w:space="0" w:color="auto"/>
      </w:divBdr>
    </w:div>
    <w:div w:id="1094596293">
      <w:bodyDiv w:val="1"/>
      <w:marLeft w:val="0"/>
      <w:marRight w:val="0"/>
      <w:marTop w:val="0"/>
      <w:marBottom w:val="0"/>
      <w:divBdr>
        <w:top w:val="none" w:sz="0" w:space="0" w:color="auto"/>
        <w:left w:val="none" w:sz="0" w:space="0" w:color="auto"/>
        <w:bottom w:val="none" w:sz="0" w:space="0" w:color="auto"/>
        <w:right w:val="none" w:sz="0" w:space="0" w:color="auto"/>
      </w:divBdr>
    </w:div>
    <w:div w:id="1097166661">
      <w:bodyDiv w:val="1"/>
      <w:marLeft w:val="0"/>
      <w:marRight w:val="0"/>
      <w:marTop w:val="0"/>
      <w:marBottom w:val="0"/>
      <w:divBdr>
        <w:top w:val="none" w:sz="0" w:space="0" w:color="auto"/>
        <w:left w:val="none" w:sz="0" w:space="0" w:color="auto"/>
        <w:bottom w:val="none" w:sz="0" w:space="0" w:color="auto"/>
        <w:right w:val="none" w:sz="0" w:space="0" w:color="auto"/>
      </w:divBdr>
    </w:div>
    <w:div w:id="1097403730">
      <w:bodyDiv w:val="1"/>
      <w:marLeft w:val="0"/>
      <w:marRight w:val="0"/>
      <w:marTop w:val="0"/>
      <w:marBottom w:val="0"/>
      <w:divBdr>
        <w:top w:val="none" w:sz="0" w:space="0" w:color="auto"/>
        <w:left w:val="none" w:sz="0" w:space="0" w:color="auto"/>
        <w:bottom w:val="none" w:sz="0" w:space="0" w:color="auto"/>
        <w:right w:val="none" w:sz="0" w:space="0" w:color="auto"/>
      </w:divBdr>
    </w:div>
    <w:div w:id="1106580545">
      <w:bodyDiv w:val="1"/>
      <w:marLeft w:val="0"/>
      <w:marRight w:val="0"/>
      <w:marTop w:val="0"/>
      <w:marBottom w:val="0"/>
      <w:divBdr>
        <w:top w:val="none" w:sz="0" w:space="0" w:color="auto"/>
        <w:left w:val="none" w:sz="0" w:space="0" w:color="auto"/>
        <w:bottom w:val="none" w:sz="0" w:space="0" w:color="auto"/>
        <w:right w:val="none" w:sz="0" w:space="0" w:color="auto"/>
      </w:divBdr>
    </w:div>
    <w:div w:id="1136068269">
      <w:bodyDiv w:val="1"/>
      <w:marLeft w:val="0"/>
      <w:marRight w:val="0"/>
      <w:marTop w:val="0"/>
      <w:marBottom w:val="0"/>
      <w:divBdr>
        <w:top w:val="none" w:sz="0" w:space="0" w:color="auto"/>
        <w:left w:val="none" w:sz="0" w:space="0" w:color="auto"/>
        <w:bottom w:val="none" w:sz="0" w:space="0" w:color="auto"/>
        <w:right w:val="none" w:sz="0" w:space="0" w:color="auto"/>
      </w:divBdr>
    </w:div>
    <w:div w:id="1175681342">
      <w:bodyDiv w:val="1"/>
      <w:marLeft w:val="0"/>
      <w:marRight w:val="0"/>
      <w:marTop w:val="0"/>
      <w:marBottom w:val="0"/>
      <w:divBdr>
        <w:top w:val="none" w:sz="0" w:space="0" w:color="auto"/>
        <w:left w:val="none" w:sz="0" w:space="0" w:color="auto"/>
        <w:bottom w:val="none" w:sz="0" w:space="0" w:color="auto"/>
        <w:right w:val="none" w:sz="0" w:space="0" w:color="auto"/>
      </w:divBdr>
    </w:div>
    <w:div w:id="1212959246">
      <w:bodyDiv w:val="1"/>
      <w:marLeft w:val="0"/>
      <w:marRight w:val="0"/>
      <w:marTop w:val="0"/>
      <w:marBottom w:val="0"/>
      <w:divBdr>
        <w:top w:val="none" w:sz="0" w:space="0" w:color="auto"/>
        <w:left w:val="none" w:sz="0" w:space="0" w:color="auto"/>
        <w:bottom w:val="none" w:sz="0" w:space="0" w:color="auto"/>
        <w:right w:val="none" w:sz="0" w:space="0" w:color="auto"/>
      </w:divBdr>
    </w:div>
    <w:div w:id="1229339578">
      <w:bodyDiv w:val="1"/>
      <w:marLeft w:val="0"/>
      <w:marRight w:val="0"/>
      <w:marTop w:val="0"/>
      <w:marBottom w:val="0"/>
      <w:divBdr>
        <w:top w:val="none" w:sz="0" w:space="0" w:color="auto"/>
        <w:left w:val="none" w:sz="0" w:space="0" w:color="auto"/>
        <w:bottom w:val="none" w:sz="0" w:space="0" w:color="auto"/>
        <w:right w:val="none" w:sz="0" w:space="0" w:color="auto"/>
      </w:divBdr>
    </w:div>
    <w:div w:id="1256669778">
      <w:bodyDiv w:val="1"/>
      <w:marLeft w:val="0"/>
      <w:marRight w:val="0"/>
      <w:marTop w:val="0"/>
      <w:marBottom w:val="0"/>
      <w:divBdr>
        <w:top w:val="none" w:sz="0" w:space="0" w:color="auto"/>
        <w:left w:val="none" w:sz="0" w:space="0" w:color="auto"/>
        <w:bottom w:val="none" w:sz="0" w:space="0" w:color="auto"/>
        <w:right w:val="none" w:sz="0" w:space="0" w:color="auto"/>
      </w:divBdr>
    </w:div>
    <w:div w:id="1281372797">
      <w:bodyDiv w:val="1"/>
      <w:marLeft w:val="0"/>
      <w:marRight w:val="0"/>
      <w:marTop w:val="0"/>
      <w:marBottom w:val="0"/>
      <w:divBdr>
        <w:top w:val="none" w:sz="0" w:space="0" w:color="auto"/>
        <w:left w:val="none" w:sz="0" w:space="0" w:color="auto"/>
        <w:bottom w:val="none" w:sz="0" w:space="0" w:color="auto"/>
        <w:right w:val="none" w:sz="0" w:space="0" w:color="auto"/>
      </w:divBdr>
    </w:div>
    <w:div w:id="1290086683">
      <w:bodyDiv w:val="1"/>
      <w:marLeft w:val="0"/>
      <w:marRight w:val="0"/>
      <w:marTop w:val="0"/>
      <w:marBottom w:val="0"/>
      <w:divBdr>
        <w:top w:val="none" w:sz="0" w:space="0" w:color="auto"/>
        <w:left w:val="none" w:sz="0" w:space="0" w:color="auto"/>
        <w:bottom w:val="none" w:sz="0" w:space="0" w:color="auto"/>
        <w:right w:val="none" w:sz="0" w:space="0" w:color="auto"/>
      </w:divBdr>
    </w:div>
    <w:div w:id="1323195498">
      <w:bodyDiv w:val="1"/>
      <w:marLeft w:val="0"/>
      <w:marRight w:val="0"/>
      <w:marTop w:val="0"/>
      <w:marBottom w:val="0"/>
      <w:divBdr>
        <w:top w:val="none" w:sz="0" w:space="0" w:color="auto"/>
        <w:left w:val="none" w:sz="0" w:space="0" w:color="auto"/>
        <w:bottom w:val="none" w:sz="0" w:space="0" w:color="auto"/>
        <w:right w:val="none" w:sz="0" w:space="0" w:color="auto"/>
      </w:divBdr>
    </w:div>
    <w:div w:id="1323661424">
      <w:bodyDiv w:val="1"/>
      <w:marLeft w:val="0"/>
      <w:marRight w:val="0"/>
      <w:marTop w:val="0"/>
      <w:marBottom w:val="0"/>
      <w:divBdr>
        <w:top w:val="none" w:sz="0" w:space="0" w:color="auto"/>
        <w:left w:val="none" w:sz="0" w:space="0" w:color="auto"/>
        <w:bottom w:val="none" w:sz="0" w:space="0" w:color="auto"/>
        <w:right w:val="none" w:sz="0" w:space="0" w:color="auto"/>
      </w:divBdr>
    </w:div>
    <w:div w:id="1338189001">
      <w:bodyDiv w:val="1"/>
      <w:marLeft w:val="0"/>
      <w:marRight w:val="0"/>
      <w:marTop w:val="0"/>
      <w:marBottom w:val="0"/>
      <w:divBdr>
        <w:top w:val="none" w:sz="0" w:space="0" w:color="auto"/>
        <w:left w:val="none" w:sz="0" w:space="0" w:color="auto"/>
        <w:bottom w:val="none" w:sz="0" w:space="0" w:color="auto"/>
        <w:right w:val="none" w:sz="0" w:space="0" w:color="auto"/>
      </w:divBdr>
    </w:div>
    <w:div w:id="1345204049">
      <w:bodyDiv w:val="1"/>
      <w:marLeft w:val="0"/>
      <w:marRight w:val="0"/>
      <w:marTop w:val="0"/>
      <w:marBottom w:val="0"/>
      <w:divBdr>
        <w:top w:val="none" w:sz="0" w:space="0" w:color="auto"/>
        <w:left w:val="none" w:sz="0" w:space="0" w:color="auto"/>
        <w:bottom w:val="none" w:sz="0" w:space="0" w:color="auto"/>
        <w:right w:val="none" w:sz="0" w:space="0" w:color="auto"/>
      </w:divBdr>
    </w:div>
    <w:div w:id="1356923107">
      <w:bodyDiv w:val="1"/>
      <w:marLeft w:val="0"/>
      <w:marRight w:val="0"/>
      <w:marTop w:val="0"/>
      <w:marBottom w:val="0"/>
      <w:divBdr>
        <w:top w:val="none" w:sz="0" w:space="0" w:color="auto"/>
        <w:left w:val="none" w:sz="0" w:space="0" w:color="auto"/>
        <w:bottom w:val="none" w:sz="0" w:space="0" w:color="auto"/>
        <w:right w:val="none" w:sz="0" w:space="0" w:color="auto"/>
      </w:divBdr>
    </w:div>
    <w:div w:id="1371763198">
      <w:bodyDiv w:val="1"/>
      <w:marLeft w:val="0"/>
      <w:marRight w:val="0"/>
      <w:marTop w:val="0"/>
      <w:marBottom w:val="0"/>
      <w:divBdr>
        <w:top w:val="none" w:sz="0" w:space="0" w:color="auto"/>
        <w:left w:val="none" w:sz="0" w:space="0" w:color="auto"/>
        <w:bottom w:val="none" w:sz="0" w:space="0" w:color="auto"/>
        <w:right w:val="none" w:sz="0" w:space="0" w:color="auto"/>
      </w:divBdr>
    </w:div>
    <w:div w:id="1386761802">
      <w:bodyDiv w:val="1"/>
      <w:marLeft w:val="0"/>
      <w:marRight w:val="0"/>
      <w:marTop w:val="0"/>
      <w:marBottom w:val="0"/>
      <w:divBdr>
        <w:top w:val="none" w:sz="0" w:space="0" w:color="auto"/>
        <w:left w:val="none" w:sz="0" w:space="0" w:color="auto"/>
        <w:bottom w:val="none" w:sz="0" w:space="0" w:color="auto"/>
        <w:right w:val="none" w:sz="0" w:space="0" w:color="auto"/>
      </w:divBdr>
    </w:div>
    <w:div w:id="1409889068">
      <w:bodyDiv w:val="1"/>
      <w:marLeft w:val="0"/>
      <w:marRight w:val="0"/>
      <w:marTop w:val="0"/>
      <w:marBottom w:val="0"/>
      <w:divBdr>
        <w:top w:val="none" w:sz="0" w:space="0" w:color="auto"/>
        <w:left w:val="none" w:sz="0" w:space="0" w:color="auto"/>
        <w:bottom w:val="none" w:sz="0" w:space="0" w:color="auto"/>
        <w:right w:val="none" w:sz="0" w:space="0" w:color="auto"/>
      </w:divBdr>
    </w:div>
    <w:div w:id="1412267319">
      <w:bodyDiv w:val="1"/>
      <w:marLeft w:val="0"/>
      <w:marRight w:val="0"/>
      <w:marTop w:val="0"/>
      <w:marBottom w:val="0"/>
      <w:divBdr>
        <w:top w:val="none" w:sz="0" w:space="0" w:color="auto"/>
        <w:left w:val="none" w:sz="0" w:space="0" w:color="auto"/>
        <w:bottom w:val="none" w:sz="0" w:space="0" w:color="auto"/>
        <w:right w:val="none" w:sz="0" w:space="0" w:color="auto"/>
      </w:divBdr>
    </w:div>
    <w:div w:id="1421759786">
      <w:bodyDiv w:val="1"/>
      <w:marLeft w:val="0"/>
      <w:marRight w:val="0"/>
      <w:marTop w:val="0"/>
      <w:marBottom w:val="0"/>
      <w:divBdr>
        <w:top w:val="none" w:sz="0" w:space="0" w:color="auto"/>
        <w:left w:val="none" w:sz="0" w:space="0" w:color="auto"/>
        <w:bottom w:val="none" w:sz="0" w:space="0" w:color="auto"/>
        <w:right w:val="none" w:sz="0" w:space="0" w:color="auto"/>
      </w:divBdr>
    </w:div>
    <w:div w:id="1443718795">
      <w:bodyDiv w:val="1"/>
      <w:marLeft w:val="0"/>
      <w:marRight w:val="0"/>
      <w:marTop w:val="0"/>
      <w:marBottom w:val="0"/>
      <w:divBdr>
        <w:top w:val="none" w:sz="0" w:space="0" w:color="auto"/>
        <w:left w:val="none" w:sz="0" w:space="0" w:color="auto"/>
        <w:bottom w:val="none" w:sz="0" w:space="0" w:color="auto"/>
        <w:right w:val="none" w:sz="0" w:space="0" w:color="auto"/>
      </w:divBdr>
    </w:div>
    <w:div w:id="1457408357">
      <w:bodyDiv w:val="1"/>
      <w:marLeft w:val="0"/>
      <w:marRight w:val="0"/>
      <w:marTop w:val="0"/>
      <w:marBottom w:val="0"/>
      <w:divBdr>
        <w:top w:val="none" w:sz="0" w:space="0" w:color="auto"/>
        <w:left w:val="none" w:sz="0" w:space="0" w:color="auto"/>
        <w:bottom w:val="none" w:sz="0" w:space="0" w:color="auto"/>
        <w:right w:val="none" w:sz="0" w:space="0" w:color="auto"/>
      </w:divBdr>
    </w:div>
    <w:div w:id="1470592268">
      <w:bodyDiv w:val="1"/>
      <w:marLeft w:val="0"/>
      <w:marRight w:val="0"/>
      <w:marTop w:val="0"/>
      <w:marBottom w:val="0"/>
      <w:divBdr>
        <w:top w:val="none" w:sz="0" w:space="0" w:color="auto"/>
        <w:left w:val="none" w:sz="0" w:space="0" w:color="auto"/>
        <w:bottom w:val="none" w:sz="0" w:space="0" w:color="auto"/>
        <w:right w:val="none" w:sz="0" w:space="0" w:color="auto"/>
      </w:divBdr>
    </w:div>
    <w:div w:id="1474369899">
      <w:bodyDiv w:val="1"/>
      <w:marLeft w:val="0"/>
      <w:marRight w:val="0"/>
      <w:marTop w:val="0"/>
      <w:marBottom w:val="0"/>
      <w:divBdr>
        <w:top w:val="none" w:sz="0" w:space="0" w:color="auto"/>
        <w:left w:val="none" w:sz="0" w:space="0" w:color="auto"/>
        <w:bottom w:val="none" w:sz="0" w:space="0" w:color="auto"/>
        <w:right w:val="none" w:sz="0" w:space="0" w:color="auto"/>
      </w:divBdr>
    </w:div>
    <w:div w:id="1476416258">
      <w:bodyDiv w:val="1"/>
      <w:marLeft w:val="0"/>
      <w:marRight w:val="0"/>
      <w:marTop w:val="0"/>
      <w:marBottom w:val="0"/>
      <w:divBdr>
        <w:top w:val="none" w:sz="0" w:space="0" w:color="auto"/>
        <w:left w:val="none" w:sz="0" w:space="0" w:color="auto"/>
        <w:bottom w:val="none" w:sz="0" w:space="0" w:color="auto"/>
        <w:right w:val="none" w:sz="0" w:space="0" w:color="auto"/>
      </w:divBdr>
    </w:div>
    <w:div w:id="1490369985">
      <w:bodyDiv w:val="1"/>
      <w:marLeft w:val="0"/>
      <w:marRight w:val="0"/>
      <w:marTop w:val="0"/>
      <w:marBottom w:val="0"/>
      <w:divBdr>
        <w:top w:val="none" w:sz="0" w:space="0" w:color="auto"/>
        <w:left w:val="none" w:sz="0" w:space="0" w:color="auto"/>
        <w:bottom w:val="none" w:sz="0" w:space="0" w:color="auto"/>
        <w:right w:val="none" w:sz="0" w:space="0" w:color="auto"/>
      </w:divBdr>
    </w:div>
    <w:div w:id="1503623695">
      <w:bodyDiv w:val="1"/>
      <w:marLeft w:val="0"/>
      <w:marRight w:val="0"/>
      <w:marTop w:val="0"/>
      <w:marBottom w:val="0"/>
      <w:divBdr>
        <w:top w:val="none" w:sz="0" w:space="0" w:color="auto"/>
        <w:left w:val="none" w:sz="0" w:space="0" w:color="auto"/>
        <w:bottom w:val="none" w:sz="0" w:space="0" w:color="auto"/>
        <w:right w:val="none" w:sz="0" w:space="0" w:color="auto"/>
      </w:divBdr>
    </w:div>
    <w:div w:id="1517187290">
      <w:bodyDiv w:val="1"/>
      <w:marLeft w:val="0"/>
      <w:marRight w:val="0"/>
      <w:marTop w:val="0"/>
      <w:marBottom w:val="0"/>
      <w:divBdr>
        <w:top w:val="none" w:sz="0" w:space="0" w:color="auto"/>
        <w:left w:val="none" w:sz="0" w:space="0" w:color="auto"/>
        <w:bottom w:val="none" w:sz="0" w:space="0" w:color="auto"/>
        <w:right w:val="none" w:sz="0" w:space="0" w:color="auto"/>
      </w:divBdr>
    </w:div>
    <w:div w:id="1536844454">
      <w:bodyDiv w:val="1"/>
      <w:marLeft w:val="0"/>
      <w:marRight w:val="0"/>
      <w:marTop w:val="0"/>
      <w:marBottom w:val="0"/>
      <w:divBdr>
        <w:top w:val="none" w:sz="0" w:space="0" w:color="auto"/>
        <w:left w:val="none" w:sz="0" w:space="0" w:color="auto"/>
        <w:bottom w:val="none" w:sz="0" w:space="0" w:color="auto"/>
        <w:right w:val="none" w:sz="0" w:space="0" w:color="auto"/>
      </w:divBdr>
    </w:div>
    <w:div w:id="1559121767">
      <w:bodyDiv w:val="1"/>
      <w:marLeft w:val="0"/>
      <w:marRight w:val="0"/>
      <w:marTop w:val="0"/>
      <w:marBottom w:val="0"/>
      <w:divBdr>
        <w:top w:val="none" w:sz="0" w:space="0" w:color="auto"/>
        <w:left w:val="none" w:sz="0" w:space="0" w:color="auto"/>
        <w:bottom w:val="none" w:sz="0" w:space="0" w:color="auto"/>
        <w:right w:val="none" w:sz="0" w:space="0" w:color="auto"/>
      </w:divBdr>
    </w:div>
    <w:div w:id="1566648863">
      <w:bodyDiv w:val="1"/>
      <w:marLeft w:val="0"/>
      <w:marRight w:val="0"/>
      <w:marTop w:val="0"/>
      <w:marBottom w:val="0"/>
      <w:divBdr>
        <w:top w:val="none" w:sz="0" w:space="0" w:color="auto"/>
        <w:left w:val="none" w:sz="0" w:space="0" w:color="auto"/>
        <w:bottom w:val="none" w:sz="0" w:space="0" w:color="auto"/>
        <w:right w:val="none" w:sz="0" w:space="0" w:color="auto"/>
      </w:divBdr>
    </w:div>
    <w:div w:id="1587614654">
      <w:bodyDiv w:val="1"/>
      <w:marLeft w:val="0"/>
      <w:marRight w:val="0"/>
      <w:marTop w:val="0"/>
      <w:marBottom w:val="0"/>
      <w:divBdr>
        <w:top w:val="none" w:sz="0" w:space="0" w:color="auto"/>
        <w:left w:val="none" w:sz="0" w:space="0" w:color="auto"/>
        <w:bottom w:val="none" w:sz="0" w:space="0" w:color="auto"/>
        <w:right w:val="none" w:sz="0" w:space="0" w:color="auto"/>
      </w:divBdr>
    </w:div>
    <w:div w:id="1601792537">
      <w:bodyDiv w:val="1"/>
      <w:marLeft w:val="0"/>
      <w:marRight w:val="0"/>
      <w:marTop w:val="0"/>
      <w:marBottom w:val="0"/>
      <w:divBdr>
        <w:top w:val="none" w:sz="0" w:space="0" w:color="auto"/>
        <w:left w:val="none" w:sz="0" w:space="0" w:color="auto"/>
        <w:bottom w:val="none" w:sz="0" w:space="0" w:color="auto"/>
        <w:right w:val="none" w:sz="0" w:space="0" w:color="auto"/>
      </w:divBdr>
    </w:div>
    <w:div w:id="1613517252">
      <w:bodyDiv w:val="1"/>
      <w:marLeft w:val="0"/>
      <w:marRight w:val="0"/>
      <w:marTop w:val="0"/>
      <w:marBottom w:val="0"/>
      <w:divBdr>
        <w:top w:val="none" w:sz="0" w:space="0" w:color="auto"/>
        <w:left w:val="none" w:sz="0" w:space="0" w:color="auto"/>
        <w:bottom w:val="none" w:sz="0" w:space="0" w:color="auto"/>
        <w:right w:val="none" w:sz="0" w:space="0" w:color="auto"/>
      </w:divBdr>
    </w:div>
    <w:div w:id="1618677916">
      <w:bodyDiv w:val="1"/>
      <w:marLeft w:val="0"/>
      <w:marRight w:val="0"/>
      <w:marTop w:val="0"/>
      <w:marBottom w:val="0"/>
      <w:divBdr>
        <w:top w:val="none" w:sz="0" w:space="0" w:color="auto"/>
        <w:left w:val="none" w:sz="0" w:space="0" w:color="auto"/>
        <w:bottom w:val="none" w:sz="0" w:space="0" w:color="auto"/>
        <w:right w:val="none" w:sz="0" w:space="0" w:color="auto"/>
      </w:divBdr>
    </w:div>
    <w:div w:id="1646200647">
      <w:bodyDiv w:val="1"/>
      <w:marLeft w:val="0"/>
      <w:marRight w:val="0"/>
      <w:marTop w:val="0"/>
      <w:marBottom w:val="0"/>
      <w:divBdr>
        <w:top w:val="none" w:sz="0" w:space="0" w:color="auto"/>
        <w:left w:val="none" w:sz="0" w:space="0" w:color="auto"/>
        <w:bottom w:val="none" w:sz="0" w:space="0" w:color="auto"/>
        <w:right w:val="none" w:sz="0" w:space="0" w:color="auto"/>
      </w:divBdr>
    </w:div>
    <w:div w:id="1651053153">
      <w:bodyDiv w:val="1"/>
      <w:marLeft w:val="0"/>
      <w:marRight w:val="0"/>
      <w:marTop w:val="0"/>
      <w:marBottom w:val="0"/>
      <w:divBdr>
        <w:top w:val="none" w:sz="0" w:space="0" w:color="auto"/>
        <w:left w:val="none" w:sz="0" w:space="0" w:color="auto"/>
        <w:bottom w:val="none" w:sz="0" w:space="0" w:color="auto"/>
        <w:right w:val="none" w:sz="0" w:space="0" w:color="auto"/>
      </w:divBdr>
    </w:div>
    <w:div w:id="1692604962">
      <w:bodyDiv w:val="1"/>
      <w:marLeft w:val="0"/>
      <w:marRight w:val="0"/>
      <w:marTop w:val="0"/>
      <w:marBottom w:val="0"/>
      <w:divBdr>
        <w:top w:val="none" w:sz="0" w:space="0" w:color="auto"/>
        <w:left w:val="none" w:sz="0" w:space="0" w:color="auto"/>
        <w:bottom w:val="none" w:sz="0" w:space="0" w:color="auto"/>
        <w:right w:val="none" w:sz="0" w:space="0" w:color="auto"/>
      </w:divBdr>
    </w:div>
    <w:div w:id="1696686763">
      <w:bodyDiv w:val="1"/>
      <w:marLeft w:val="0"/>
      <w:marRight w:val="0"/>
      <w:marTop w:val="0"/>
      <w:marBottom w:val="0"/>
      <w:divBdr>
        <w:top w:val="none" w:sz="0" w:space="0" w:color="auto"/>
        <w:left w:val="none" w:sz="0" w:space="0" w:color="auto"/>
        <w:bottom w:val="none" w:sz="0" w:space="0" w:color="auto"/>
        <w:right w:val="none" w:sz="0" w:space="0" w:color="auto"/>
      </w:divBdr>
    </w:div>
    <w:div w:id="1710646862">
      <w:bodyDiv w:val="1"/>
      <w:marLeft w:val="0"/>
      <w:marRight w:val="0"/>
      <w:marTop w:val="0"/>
      <w:marBottom w:val="0"/>
      <w:divBdr>
        <w:top w:val="none" w:sz="0" w:space="0" w:color="auto"/>
        <w:left w:val="none" w:sz="0" w:space="0" w:color="auto"/>
        <w:bottom w:val="none" w:sz="0" w:space="0" w:color="auto"/>
        <w:right w:val="none" w:sz="0" w:space="0" w:color="auto"/>
      </w:divBdr>
    </w:div>
    <w:div w:id="1770390993">
      <w:bodyDiv w:val="1"/>
      <w:marLeft w:val="0"/>
      <w:marRight w:val="0"/>
      <w:marTop w:val="0"/>
      <w:marBottom w:val="0"/>
      <w:divBdr>
        <w:top w:val="none" w:sz="0" w:space="0" w:color="auto"/>
        <w:left w:val="none" w:sz="0" w:space="0" w:color="auto"/>
        <w:bottom w:val="none" w:sz="0" w:space="0" w:color="auto"/>
        <w:right w:val="none" w:sz="0" w:space="0" w:color="auto"/>
      </w:divBdr>
    </w:div>
    <w:div w:id="1771241758">
      <w:bodyDiv w:val="1"/>
      <w:marLeft w:val="0"/>
      <w:marRight w:val="0"/>
      <w:marTop w:val="0"/>
      <w:marBottom w:val="0"/>
      <w:divBdr>
        <w:top w:val="none" w:sz="0" w:space="0" w:color="auto"/>
        <w:left w:val="none" w:sz="0" w:space="0" w:color="auto"/>
        <w:bottom w:val="none" w:sz="0" w:space="0" w:color="auto"/>
        <w:right w:val="none" w:sz="0" w:space="0" w:color="auto"/>
      </w:divBdr>
    </w:div>
    <w:div w:id="1781562322">
      <w:bodyDiv w:val="1"/>
      <w:marLeft w:val="0"/>
      <w:marRight w:val="0"/>
      <w:marTop w:val="0"/>
      <w:marBottom w:val="0"/>
      <w:divBdr>
        <w:top w:val="none" w:sz="0" w:space="0" w:color="auto"/>
        <w:left w:val="none" w:sz="0" w:space="0" w:color="auto"/>
        <w:bottom w:val="none" w:sz="0" w:space="0" w:color="auto"/>
        <w:right w:val="none" w:sz="0" w:space="0" w:color="auto"/>
      </w:divBdr>
    </w:div>
    <w:div w:id="1795440699">
      <w:bodyDiv w:val="1"/>
      <w:marLeft w:val="0"/>
      <w:marRight w:val="0"/>
      <w:marTop w:val="0"/>
      <w:marBottom w:val="0"/>
      <w:divBdr>
        <w:top w:val="none" w:sz="0" w:space="0" w:color="auto"/>
        <w:left w:val="none" w:sz="0" w:space="0" w:color="auto"/>
        <w:bottom w:val="none" w:sz="0" w:space="0" w:color="auto"/>
        <w:right w:val="none" w:sz="0" w:space="0" w:color="auto"/>
      </w:divBdr>
    </w:div>
    <w:div w:id="1815414415">
      <w:bodyDiv w:val="1"/>
      <w:marLeft w:val="0"/>
      <w:marRight w:val="0"/>
      <w:marTop w:val="0"/>
      <w:marBottom w:val="0"/>
      <w:divBdr>
        <w:top w:val="none" w:sz="0" w:space="0" w:color="auto"/>
        <w:left w:val="none" w:sz="0" w:space="0" w:color="auto"/>
        <w:bottom w:val="none" w:sz="0" w:space="0" w:color="auto"/>
        <w:right w:val="none" w:sz="0" w:space="0" w:color="auto"/>
      </w:divBdr>
    </w:div>
    <w:div w:id="1817910720">
      <w:bodyDiv w:val="1"/>
      <w:marLeft w:val="0"/>
      <w:marRight w:val="0"/>
      <w:marTop w:val="0"/>
      <w:marBottom w:val="0"/>
      <w:divBdr>
        <w:top w:val="none" w:sz="0" w:space="0" w:color="auto"/>
        <w:left w:val="none" w:sz="0" w:space="0" w:color="auto"/>
        <w:bottom w:val="none" w:sz="0" w:space="0" w:color="auto"/>
        <w:right w:val="none" w:sz="0" w:space="0" w:color="auto"/>
      </w:divBdr>
    </w:div>
    <w:div w:id="1822455915">
      <w:bodyDiv w:val="1"/>
      <w:marLeft w:val="0"/>
      <w:marRight w:val="0"/>
      <w:marTop w:val="0"/>
      <w:marBottom w:val="0"/>
      <w:divBdr>
        <w:top w:val="none" w:sz="0" w:space="0" w:color="auto"/>
        <w:left w:val="none" w:sz="0" w:space="0" w:color="auto"/>
        <w:bottom w:val="none" w:sz="0" w:space="0" w:color="auto"/>
        <w:right w:val="none" w:sz="0" w:space="0" w:color="auto"/>
      </w:divBdr>
    </w:div>
    <w:div w:id="1855723866">
      <w:bodyDiv w:val="1"/>
      <w:marLeft w:val="0"/>
      <w:marRight w:val="0"/>
      <w:marTop w:val="0"/>
      <w:marBottom w:val="0"/>
      <w:divBdr>
        <w:top w:val="none" w:sz="0" w:space="0" w:color="auto"/>
        <w:left w:val="none" w:sz="0" w:space="0" w:color="auto"/>
        <w:bottom w:val="none" w:sz="0" w:space="0" w:color="auto"/>
        <w:right w:val="none" w:sz="0" w:space="0" w:color="auto"/>
      </w:divBdr>
    </w:div>
    <w:div w:id="1855998061">
      <w:bodyDiv w:val="1"/>
      <w:marLeft w:val="0"/>
      <w:marRight w:val="0"/>
      <w:marTop w:val="0"/>
      <w:marBottom w:val="0"/>
      <w:divBdr>
        <w:top w:val="none" w:sz="0" w:space="0" w:color="auto"/>
        <w:left w:val="none" w:sz="0" w:space="0" w:color="auto"/>
        <w:bottom w:val="none" w:sz="0" w:space="0" w:color="auto"/>
        <w:right w:val="none" w:sz="0" w:space="0" w:color="auto"/>
      </w:divBdr>
    </w:div>
    <w:div w:id="1856647914">
      <w:bodyDiv w:val="1"/>
      <w:marLeft w:val="0"/>
      <w:marRight w:val="0"/>
      <w:marTop w:val="0"/>
      <w:marBottom w:val="0"/>
      <w:divBdr>
        <w:top w:val="none" w:sz="0" w:space="0" w:color="auto"/>
        <w:left w:val="none" w:sz="0" w:space="0" w:color="auto"/>
        <w:bottom w:val="none" w:sz="0" w:space="0" w:color="auto"/>
        <w:right w:val="none" w:sz="0" w:space="0" w:color="auto"/>
      </w:divBdr>
    </w:div>
    <w:div w:id="1873155617">
      <w:bodyDiv w:val="1"/>
      <w:marLeft w:val="0"/>
      <w:marRight w:val="0"/>
      <w:marTop w:val="0"/>
      <w:marBottom w:val="0"/>
      <w:divBdr>
        <w:top w:val="none" w:sz="0" w:space="0" w:color="auto"/>
        <w:left w:val="none" w:sz="0" w:space="0" w:color="auto"/>
        <w:bottom w:val="none" w:sz="0" w:space="0" w:color="auto"/>
        <w:right w:val="none" w:sz="0" w:space="0" w:color="auto"/>
      </w:divBdr>
    </w:div>
    <w:div w:id="1879395275">
      <w:bodyDiv w:val="1"/>
      <w:marLeft w:val="0"/>
      <w:marRight w:val="0"/>
      <w:marTop w:val="0"/>
      <w:marBottom w:val="0"/>
      <w:divBdr>
        <w:top w:val="none" w:sz="0" w:space="0" w:color="auto"/>
        <w:left w:val="none" w:sz="0" w:space="0" w:color="auto"/>
        <w:bottom w:val="none" w:sz="0" w:space="0" w:color="auto"/>
        <w:right w:val="none" w:sz="0" w:space="0" w:color="auto"/>
      </w:divBdr>
    </w:div>
    <w:div w:id="1881477965">
      <w:bodyDiv w:val="1"/>
      <w:marLeft w:val="0"/>
      <w:marRight w:val="0"/>
      <w:marTop w:val="0"/>
      <w:marBottom w:val="0"/>
      <w:divBdr>
        <w:top w:val="none" w:sz="0" w:space="0" w:color="auto"/>
        <w:left w:val="none" w:sz="0" w:space="0" w:color="auto"/>
        <w:bottom w:val="none" w:sz="0" w:space="0" w:color="auto"/>
        <w:right w:val="none" w:sz="0" w:space="0" w:color="auto"/>
      </w:divBdr>
    </w:div>
    <w:div w:id="1908302831">
      <w:bodyDiv w:val="1"/>
      <w:marLeft w:val="0"/>
      <w:marRight w:val="0"/>
      <w:marTop w:val="0"/>
      <w:marBottom w:val="0"/>
      <w:divBdr>
        <w:top w:val="none" w:sz="0" w:space="0" w:color="auto"/>
        <w:left w:val="none" w:sz="0" w:space="0" w:color="auto"/>
        <w:bottom w:val="none" w:sz="0" w:space="0" w:color="auto"/>
        <w:right w:val="none" w:sz="0" w:space="0" w:color="auto"/>
      </w:divBdr>
    </w:div>
    <w:div w:id="1914007192">
      <w:bodyDiv w:val="1"/>
      <w:marLeft w:val="0"/>
      <w:marRight w:val="0"/>
      <w:marTop w:val="0"/>
      <w:marBottom w:val="0"/>
      <w:divBdr>
        <w:top w:val="none" w:sz="0" w:space="0" w:color="auto"/>
        <w:left w:val="none" w:sz="0" w:space="0" w:color="auto"/>
        <w:bottom w:val="none" w:sz="0" w:space="0" w:color="auto"/>
        <w:right w:val="none" w:sz="0" w:space="0" w:color="auto"/>
      </w:divBdr>
    </w:div>
    <w:div w:id="1929581953">
      <w:bodyDiv w:val="1"/>
      <w:marLeft w:val="0"/>
      <w:marRight w:val="0"/>
      <w:marTop w:val="0"/>
      <w:marBottom w:val="0"/>
      <w:divBdr>
        <w:top w:val="none" w:sz="0" w:space="0" w:color="auto"/>
        <w:left w:val="none" w:sz="0" w:space="0" w:color="auto"/>
        <w:bottom w:val="none" w:sz="0" w:space="0" w:color="auto"/>
        <w:right w:val="none" w:sz="0" w:space="0" w:color="auto"/>
      </w:divBdr>
    </w:div>
    <w:div w:id="1938753224">
      <w:bodyDiv w:val="1"/>
      <w:marLeft w:val="0"/>
      <w:marRight w:val="0"/>
      <w:marTop w:val="0"/>
      <w:marBottom w:val="0"/>
      <w:divBdr>
        <w:top w:val="none" w:sz="0" w:space="0" w:color="auto"/>
        <w:left w:val="none" w:sz="0" w:space="0" w:color="auto"/>
        <w:bottom w:val="none" w:sz="0" w:space="0" w:color="auto"/>
        <w:right w:val="none" w:sz="0" w:space="0" w:color="auto"/>
      </w:divBdr>
    </w:div>
    <w:div w:id="1943955527">
      <w:bodyDiv w:val="1"/>
      <w:marLeft w:val="0"/>
      <w:marRight w:val="0"/>
      <w:marTop w:val="0"/>
      <w:marBottom w:val="0"/>
      <w:divBdr>
        <w:top w:val="none" w:sz="0" w:space="0" w:color="auto"/>
        <w:left w:val="none" w:sz="0" w:space="0" w:color="auto"/>
        <w:bottom w:val="none" w:sz="0" w:space="0" w:color="auto"/>
        <w:right w:val="none" w:sz="0" w:space="0" w:color="auto"/>
      </w:divBdr>
    </w:div>
    <w:div w:id="1987661507">
      <w:bodyDiv w:val="1"/>
      <w:marLeft w:val="0"/>
      <w:marRight w:val="0"/>
      <w:marTop w:val="0"/>
      <w:marBottom w:val="0"/>
      <w:divBdr>
        <w:top w:val="none" w:sz="0" w:space="0" w:color="auto"/>
        <w:left w:val="none" w:sz="0" w:space="0" w:color="auto"/>
        <w:bottom w:val="none" w:sz="0" w:space="0" w:color="auto"/>
        <w:right w:val="none" w:sz="0" w:space="0" w:color="auto"/>
      </w:divBdr>
    </w:div>
    <w:div w:id="2009939197">
      <w:bodyDiv w:val="1"/>
      <w:marLeft w:val="0"/>
      <w:marRight w:val="0"/>
      <w:marTop w:val="0"/>
      <w:marBottom w:val="0"/>
      <w:divBdr>
        <w:top w:val="none" w:sz="0" w:space="0" w:color="auto"/>
        <w:left w:val="none" w:sz="0" w:space="0" w:color="auto"/>
        <w:bottom w:val="none" w:sz="0" w:space="0" w:color="auto"/>
        <w:right w:val="none" w:sz="0" w:space="0" w:color="auto"/>
      </w:divBdr>
    </w:div>
    <w:div w:id="2014330331">
      <w:bodyDiv w:val="1"/>
      <w:marLeft w:val="0"/>
      <w:marRight w:val="0"/>
      <w:marTop w:val="0"/>
      <w:marBottom w:val="0"/>
      <w:divBdr>
        <w:top w:val="none" w:sz="0" w:space="0" w:color="auto"/>
        <w:left w:val="none" w:sz="0" w:space="0" w:color="auto"/>
        <w:bottom w:val="none" w:sz="0" w:space="0" w:color="auto"/>
        <w:right w:val="none" w:sz="0" w:space="0" w:color="auto"/>
      </w:divBdr>
    </w:div>
    <w:div w:id="2050687789">
      <w:bodyDiv w:val="1"/>
      <w:marLeft w:val="0"/>
      <w:marRight w:val="0"/>
      <w:marTop w:val="0"/>
      <w:marBottom w:val="0"/>
      <w:divBdr>
        <w:top w:val="none" w:sz="0" w:space="0" w:color="auto"/>
        <w:left w:val="none" w:sz="0" w:space="0" w:color="auto"/>
        <w:bottom w:val="none" w:sz="0" w:space="0" w:color="auto"/>
        <w:right w:val="none" w:sz="0" w:space="0" w:color="auto"/>
      </w:divBdr>
    </w:div>
    <w:div w:id="2058622107">
      <w:bodyDiv w:val="1"/>
      <w:marLeft w:val="0"/>
      <w:marRight w:val="0"/>
      <w:marTop w:val="0"/>
      <w:marBottom w:val="0"/>
      <w:divBdr>
        <w:top w:val="none" w:sz="0" w:space="0" w:color="auto"/>
        <w:left w:val="none" w:sz="0" w:space="0" w:color="auto"/>
        <w:bottom w:val="none" w:sz="0" w:space="0" w:color="auto"/>
        <w:right w:val="none" w:sz="0" w:space="0" w:color="auto"/>
      </w:divBdr>
    </w:div>
    <w:div w:id="2097630583">
      <w:bodyDiv w:val="1"/>
      <w:marLeft w:val="0"/>
      <w:marRight w:val="0"/>
      <w:marTop w:val="0"/>
      <w:marBottom w:val="0"/>
      <w:divBdr>
        <w:top w:val="none" w:sz="0" w:space="0" w:color="auto"/>
        <w:left w:val="none" w:sz="0" w:space="0" w:color="auto"/>
        <w:bottom w:val="none" w:sz="0" w:space="0" w:color="auto"/>
        <w:right w:val="none" w:sz="0" w:space="0" w:color="auto"/>
      </w:divBdr>
    </w:div>
    <w:div w:id="2115050012">
      <w:bodyDiv w:val="1"/>
      <w:marLeft w:val="0"/>
      <w:marRight w:val="0"/>
      <w:marTop w:val="0"/>
      <w:marBottom w:val="0"/>
      <w:divBdr>
        <w:top w:val="none" w:sz="0" w:space="0" w:color="auto"/>
        <w:left w:val="none" w:sz="0" w:space="0" w:color="auto"/>
        <w:bottom w:val="none" w:sz="0" w:space="0" w:color="auto"/>
        <w:right w:val="none" w:sz="0" w:space="0" w:color="auto"/>
      </w:divBdr>
    </w:div>
    <w:div w:id="2135561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bpmn.io/about/" TargetMode="Externa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camunda.com/bpm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ad\Desktop\reports\&#1575;&#1604;&#1578;&#1602;&#1585;&#1610;&#1585;\Hiast%20Student%20report%20template%20v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14653A-9FE5-4BCD-B0FC-3882F09CE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Hiast Student report template v14.dotx</Template>
  <TotalTime>308</TotalTime>
  <Pages>82</Pages>
  <Words>8776</Words>
  <Characters>50026</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Hiast-Telecom</Company>
  <LinksUpToDate>false</LinksUpToDate>
  <CharactersWithSpaces>58685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mohamad</dc:creator>
  <cp:lastModifiedBy>Big Daddy</cp:lastModifiedBy>
  <cp:revision>954</cp:revision>
  <cp:lastPrinted>2011-04-09T13:51:00Z</cp:lastPrinted>
  <dcterms:created xsi:type="dcterms:W3CDTF">2024-08-22T18:53:00Z</dcterms:created>
  <dcterms:modified xsi:type="dcterms:W3CDTF">2024-08-23T08:03:00Z</dcterms:modified>
</cp:coreProperties>
</file>