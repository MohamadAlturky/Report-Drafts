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6705F2FF">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78EAE952">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2815CE5" w14:textId="2852015B" w:rsidR="00E74556" w:rsidRPr="005F78BF" w:rsidRDefault="00E74556" w:rsidP="00E74556">
      <w:pPr>
        <w:pStyle w:val="a9"/>
        <w:rPr>
          <w:lang w:val="en-US"/>
        </w:rPr>
      </w:pP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w:t>
                            </w:r>
                            <w:r>
                              <w:rPr>
                                <w:rtl/>
                              </w:rPr>
                              <w:t>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Fonts w:hint="cs"/>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Fonts w:hint="cs"/>
          <w:rtl/>
        </w:rPr>
      </w:pPr>
    </w:p>
    <w:p w14:paraId="4DED60F0" w14:textId="25FF6FF0" w:rsidR="000B48B8" w:rsidRPr="00587D79" w:rsidRDefault="000B48B8" w:rsidP="000B48B8">
      <w:pPr>
        <w:pStyle w:val="2"/>
        <w:rPr>
          <w:rFonts w:hint="cs"/>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2EA00A8" w:rsidR="000B48B8" w:rsidRPr="00395E47" w:rsidRDefault="00D567B6" w:rsidP="000B48B8">
      <w:pPr>
        <w:pStyle w:val="a9"/>
        <w:rPr>
          <w:rFonts w:hint="cs"/>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09783188" w14:textId="3D25ADE3" w:rsidR="0009411C" w:rsidRPr="0009411C" w:rsidRDefault="0009411C" w:rsidP="0009411C">
      <w:pPr>
        <w:pStyle w:val="a9"/>
        <w:rPr>
          <w:rFonts w:hint="cs"/>
          <w:rtl/>
        </w:rPr>
      </w:pP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lastRenderedPageBreak/>
        <w:t xml:space="preserve">تم استخدام قاعدة المعطيات </w:t>
      </w:r>
      <w:proofErr w:type="spellStart"/>
      <w:r w:rsidRPr="00051EF9">
        <w:rPr>
          <w:lang w:val="en-US"/>
        </w:rPr>
        <w:t>mongodb</w:t>
      </w:r>
      <w:proofErr w:type="spellEnd"/>
      <w:r w:rsidRPr="00051EF9">
        <w:rPr>
          <w:rtl/>
        </w:rPr>
        <w:t xml:space="preserve"> التي تتبع منهجية </w:t>
      </w:r>
      <w:proofErr w:type="spellStart"/>
      <w:r w:rsidRPr="00051EF9">
        <w:rPr>
          <w:lang w:val="en-US"/>
        </w:rPr>
        <w:t>nosql</w:t>
      </w:r>
      <w:proofErr w:type="spellEnd"/>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proofErr w:type="spellStart"/>
      <w:r w:rsidRPr="00051EF9">
        <w:rPr>
          <w:lang w:val="en-US"/>
        </w:rPr>
        <w:t>postgresql</w:t>
      </w:r>
      <w:proofErr w:type="spellEnd"/>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lastRenderedPageBreak/>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rFonts w:hint="cs"/>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1D515869" w14:textId="32F77CBF" w:rsidR="00C85C9B" w:rsidRDefault="00C85C9B" w:rsidP="00051EF9">
      <w:pPr>
        <w:pStyle w:val="a9"/>
      </w:pP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Fonts w:hint="cs"/>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Default="00B13BB1" w:rsidP="00051EF9">
      <w:pPr>
        <w:pStyle w:val="a9"/>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proofErr w:type="spellStart"/>
      <w:r w:rsidRPr="00051EF9">
        <w:rPr>
          <w:lang w:val="en-US"/>
        </w:rPr>
        <w:t>Yarp</w:t>
      </w:r>
      <w:proofErr w:type="spellEnd"/>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lastRenderedPageBreak/>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1C2EBD51" w14:textId="77777777" w:rsidR="0000662F" w:rsidRDefault="0000662F" w:rsidP="0000662F">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8217B2E" w14:textId="77777777" w:rsidR="0000662F" w:rsidRDefault="0000662F" w:rsidP="0000662F">
      <w:pPr>
        <w:pStyle w:val="a9"/>
        <w:rPr>
          <w:rtl/>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5330C021" w14:textId="0011A325" w:rsidR="00D569D0" w:rsidRPr="003F7134" w:rsidRDefault="00242FFB" w:rsidP="00D569D0">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p>
    <w:p w14:paraId="0276B74F" w14:textId="77777777" w:rsidR="003B55EF" w:rsidRDefault="003B55EF" w:rsidP="00D569D0">
      <w:pPr>
        <w:pStyle w:val="a9"/>
        <w:rPr>
          <w:rtl/>
        </w:rPr>
      </w:pPr>
    </w:p>
    <w:p w14:paraId="2CB4BAA5" w14:textId="77777777" w:rsidR="0000662F" w:rsidRDefault="0000662F" w:rsidP="00A112A3">
      <w:pPr>
        <w:pStyle w:val="a9"/>
        <w:rPr>
          <w:rtl/>
          <w:lang w:val="en-US"/>
        </w:rPr>
      </w:pPr>
    </w:p>
    <w:p w14:paraId="585FA0E3" w14:textId="77777777" w:rsidR="0000662F" w:rsidRDefault="0000662F" w:rsidP="00A112A3">
      <w:pPr>
        <w:pStyle w:val="a9"/>
        <w:rPr>
          <w:rtl/>
          <w:lang w:val="en-US"/>
        </w:rPr>
      </w:pPr>
    </w:p>
    <w:p w14:paraId="4FC5BFC9" w14:textId="77777777" w:rsidR="0000662F" w:rsidRDefault="0000662F" w:rsidP="00A112A3">
      <w:pPr>
        <w:pStyle w:val="a9"/>
        <w:rPr>
          <w:rtl/>
          <w:lang w:val="en-US"/>
        </w:rPr>
      </w:pPr>
    </w:p>
    <w:p w14:paraId="7F35922E"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1A8947D5" w14:textId="77777777" w:rsidR="00DF5957" w:rsidRDefault="00DF5957" w:rsidP="00DF5957">
      <w:pPr>
        <w:bidi w:val="0"/>
        <w:spacing w:after="200" w:line="276" w:lineRule="auto"/>
        <w:ind w:firstLine="720"/>
        <w:jc w:val="both"/>
        <w:rPr>
          <w:rtl/>
        </w:rPr>
      </w:pPr>
      <w:r>
        <w:rPr>
          <w:rtl/>
        </w:rPr>
        <w:br w:type="page"/>
      </w:r>
    </w:p>
    <w:p w14:paraId="1F956AC2" w14:textId="77777777" w:rsidR="00DF5957" w:rsidRDefault="00DF5957" w:rsidP="00DF5957">
      <w:pPr>
        <w:pStyle w:val="ad"/>
        <w:rPr>
          <w:rtl/>
        </w:rPr>
      </w:pPr>
      <w:r>
        <w:rPr>
          <w:rFonts w:hint="cs"/>
          <w:rtl/>
        </w:rPr>
        <w:lastRenderedPageBreak/>
        <w:t>الفصل الرابع</w:t>
      </w:r>
    </w:p>
    <w:p w14:paraId="422D46AE" w14:textId="77777777" w:rsidR="00DF5957" w:rsidRDefault="00DF5957" w:rsidP="00DF5957">
      <w:pPr>
        <w:pStyle w:val="ae"/>
        <w:rPr>
          <w:rtl/>
        </w:rPr>
      </w:pPr>
      <w:r>
        <w:rPr>
          <w:rFonts w:hint="cs"/>
          <w:rtl/>
        </w:rPr>
        <w:t>الدراسة التحليلية</w:t>
      </w:r>
    </w:p>
    <w:p w14:paraId="5DFD4F82" w14:textId="77777777" w:rsidR="00DF5957" w:rsidRDefault="00DF5957" w:rsidP="00DF5957">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9E0274F" w14:textId="77777777" w:rsidR="00DF5957" w:rsidRDefault="00DF5957" w:rsidP="00DF5957">
      <w:pPr>
        <w:pStyle w:val="1"/>
        <w:rPr>
          <w:rtl/>
          <w:lang w:val="en-US"/>
        </w:rPr>
      </w:pPr>
      <w:r>
        <w:t>-1.4</w:t>
      </w:r>
      <w:r w:rsidRPr="002E4020">
        <w:rPr>
          <w:rFonts w:hint="cs"/>
          <w:rtl/>
        </w:rPr>
        <w:t xml:space="preserve"> </w:t>
      </w:r>
      <w:r>
        <w:rPr>
          <w:rFonts w:hint="cs"/>
          <w:rtl/>
          <w:lang w:val="en-US"/>
        </w:rPr>
        <w:t>مقدمة</w:t>
      </w:r>
    </w:p>
    <w:p w14:paraId="0750EFEC" w14:textId="77777777" w:rsidR="00DF5957" w:rsidRDefault="00DF5957" w:rsidP="00DF5957">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710EBA1" w14:textId="77777777" w:rsidR="00DF5957" w:rsidRDefault="00DF5957" w:rsidP="00DF5957">
      <w:pPr>
        <w:pStyle w:val="a9"/>
        <w:rPr>
          <w:rtl/>
          <w:lang w:val="en-US"/>
        </w:rPr>
      </w:pPr>
    </w:p>
    <w:p w14:paraId="7EC53F56" w14:textId="77777777" w:rsidR="00A112A3" w:rsidRDefault="00A112A3" w:rsidP="00A112A3">
      <w:pPr>
        <w:pStyle w:val="a9"/>
        <w:rPr>
          <w:rtl/>
          <w:lang w:val="en-US"/>
        </w:rPr>
      </w:pPr>
    </w:p>
    <w:p w14:paraId="74AA1462" w14:textId="77777777" w:rsidR="00A112A3" w:rsidRDefault="00A112A3" w:rsidP="00A112A3">
      <w:pPr>
        <w:pStyle w:val="a9"/>
        <w:rPr>
          <w:rtl/>
          <w:lang w:val="en-US"/>
        </w:rPr>
      </w:pPr>
    </w:p>
    <w:p w14:paraId="23CA56E2" w14:textId="77777777" w:rsidR="00A112A3" w:rsidRDefault="00A112A3" w:rsidP="00A112A3">
      <w:pPr>
        <w:pStyle w:val="a9"/>
        <w:rPr>
          <w:rtl/>
          <w:lang w:val="en-US"/>
        </w:rPr>
      </w:pPr>
    </w:p>
    <w:p w14:paraId="0AE38773" w14:textId="77777777" w:rsidR="00A112A3" w:rsidRDefault="00A112A3" w:rsidP="00A112A3">
      <w:pPr>
        <w:pStyle w:val="a9"/>
        <w:rPr>
          <w:rtl/>
          <w:lang w:val="en-US"/>
        </w:rPr>
      </w:pP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t>
      </w:r>
      <w:proofErr w:type="spellStart"/>
      <w:r w:rsidRPr="007A0D12">
        <w:t>waterfill</w:t>
      </w:r>
      <w:proofErr w:type="spellEnd"/>
      <w:r w:rsidRPr="007A0D12">
        <w:t>(</w:t>
      </w:r>
      <w:proofErr w:type="spellStart"/>
      <w:proofErr w:type="gramStart"/>
      <w:r w:rsidRPr="007A0D12">
        <w:t>levels,total</w:t>
      </w:r>
      <w:proofErr w:type="gramEnd"/>
      <w:r w:rsidRPr="007A0D12">
        <w:t>_pwr</w:t>
      </w:r>
      <w:proofErr w:type="spellEnd"/>
      <w:r w:rsidRPr="007A0D12">
        <w:t>)</w:t>
      </w:r>
    </w:p>
    <w:p w14:paraId="77A9447A" w14:textId="77777777" w:rsidR="005B5D8B" w:rsidRPr="007A0D12" w:rsidRDefault="005B5D8B" w:rsidP="007A0D12">
      <w:pPr>
        <w:pStyle w:val="af8"/>
        <w:rPr>
          <w:szCs w:val="24"/>
        </w:rPr>
      </w:pPr>
      <w:r w:rsidRPr="007A0D12">
        <w:t xml:space="preserve">% </w:t>
      </w:r>
      <w:proofErr w:type="gramStart"/>
      <w:r w:rsidRPr="007A0D12">
        <w:t>powers  =</w:t>
      </w:r>
      <w:proofErr w:type="gramEnd"/>
      <w:r w:rsidRPr="007A0D12">
        <w:t xml:space="preserve"> returned power levels row vector</w:t>
      </w:r>
    </w:p>
    <w:p w14:paraId="33B4FE8C" w14:textId="77777777" w:rsidR="005B5D8B" w:rsidRPr="007A0D12" w:rsidRDefault="005B5D8B" w:rsidP="007A0D12">
      <w:pPr>
        <w:pStyle w:val="af8"/>
        <w:rPr>
          <w:szCs w:val="24"/>
        </w:rPr>
      </w:pPr>
      <w:r w:rsidRPr="007A0D12">
        <w:t xml:space="preserve">% </w:t>
      </w:r>
      <w:proofErr w:type="gramStart"/>
      <w:r w:rsidRPr="007A0D12">
        <w:t>levels  =</w:t>
      </w:r>
      <w:proofErr w:type="gramEnd"/>
      <w:r w:rsidRPr="007A0D12">
        <w:t xml:space="preserve"> row vector of levels to fill</w:t>
      </w:r>
    </w:p>
    <w:p w14:paraId="41960F03" w14:textId="77777777" w:rsidR="005B5D8B" w:rsidRPr="007A0D12" w:rsidRDefault="005B5D8B" w:rsidP="007A0D12">
      <w:pPr>
        <w:pStyle w:val="af8"/>
        <w:rPr>
          <w:szCs w:val="24"/>
        </w:rPr>
      </w:pPr>
      <w:r w:rsidRPr="007A0D12">
        <w:t xml:space="preserve">% </w:t>
      </w:r>
      <w:proofErr w:type="spellStart"/>
      <w:r w:rsidRPr="007A0D12">
        <w:t>tot_pwr</w:t>
      </w:r>
      <w:proofErr w:type="spellEnd"/>
      <w:r w:rsidRPr="007A0D12">
        <w:t xml:space="preserve"> = total available power</w:t>
      </w:r>
    </w:p>
    <w:p w14:paraId="34CAAAE0" w14:textId="77777777" w:rsidR="005B5D8B" w:rsidRPr="007A0D12" w:rsidRDefault="005B5D8B" w:rsidP="007A0D12">
      <w:pPr>
        <w:pStyle w:val="af8"/>
        <w:rPr>
          <w:szCs w:val="24"/>
        </w:rPr>
      </w:pPr>
      <w:r w:rsidRPr="007A0D12">
        <w:t xml:space="preserve">[sorted, </w:t>
      </w:r>
      <w:proofErr w:type="gramStart"/>
      <w:r w:rsidRPr="007A0D12">
        <w:t>index]=</w:t>
      </w:r>
      <w:proofErr w:type="gramEnd"/>
      <w:r w:rsidRPr="007A0D12">
        <w:t>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proofErr w:type="spellStart"/>
      <w:r w:rsidRPr="007A0D12">
        <w:t>available_pwr</w:t>
      </w:r>
      <w:proofErr w:type="spellEnd"/>
      <w:r w:rsidRPr="007A0D12">
        <w:t>=</w:t>
      </w:r>
      <w:proofErr w:type="spellStart"/>
      <w:r w:rsidRPr="007A0D12">
        <w:t>total_pwr</w:t>
      </w:r>
      <w:proofErr w:type="spellEnd"/>
      <w:r w:rsidRPr="007A0D12">
        <w:t>;</w:t>
      </w:r>
    </w:p>
    <w:p w14:paraId="7E7AE245" w14:textId="77777777" w:rsidR="00E04A0C" w:rsidRDefault="005B5D8B" w:rsidP="00E04A0C">
      <w:pPr>
        <w:pStyle w:val="af8"/>
        <w:rPr>
          <w:szCs w:val="24"/>
        </w:rPr>
      </w:pPr>
      <w:r w:rsidRPr="007A0D12">
        <w:t>powers=zeros(</w:t>
      </w:r>
      <w:proofErr w:type="gramStart"/>
      <w:r w:rsidRPr="007A0D12">
        <w:t>1,N</w:t>
      </w:r>
      <w:proofErr w:type="gramEnd"/>
      <w:r w:rsidRPr="007A0D12">
        <w:t>);</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40"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41"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6179A" w14:textId="77777777" w:rsidR="00BA6846" w:rsidRDefault="00BA6846" w:rsidP="006C5768">
      <w:r>
        <w:separator/>
      </w:r>
    </w:p>
  </w:endnote>
  <w:endnote w:type="continuationSeparator" w:id="0">
    <w:p w14:paraId="32DF742C" w14:textId="77777777" w:rsidR="00BA6846" w:rsidRDefault="00BA6846"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w:t>
        </w:r>
        <w:r w:rsidR="00821736">
          <w:rPr>
            <w:noProof/>
            <w:rtl/>
          </w:rPr>
          <w:t>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8A318" w14:textId="77777777" w:rsidR="00BA6846" w:rsidRDefault="00BA6846" w:rsidP="006C5768">
      <w:r>
        <w:separator/>
      </w:r>
    </w:p>
  </w:footnote>
  <w:footnote w:type="continuationSeparator" w:id="0">
    <w:p w14:paraId="4CB71CC0" w14:textId="77777777" w:rsidR="00BA6846" w:rsidRDefault="00BA6846"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BEA7486"/>
    <w:multiLevelType w:val="multilevel"/>
    <w:tmpl w:val="8DE4CAEC"/>
    <w:numStyleLink w:val="a1"/>
  </w:abstractNum>
  <w:abstractNum w:abstractNumId="46"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0"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1"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6"/>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5"/>
  </w:num>
  <w:num w:numId="24" w16cid:durableId="544636020">
    <w:abstractNumId w:val="16"/>
  </w:num>
  <w:num w:numId="25" w16cid:durableId="2134668362">
    <w:abstractNumId w:val="24"/>
  </w:num>
  <w:num w:numId="26" w16cid:durableId="640767260">
    <w:abstractNumId w:val="51"/>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3"/>
  </w:num>
  <w:num w:numId="30" w16cid:durableId="364447660">
    <w:abstractNumId w:val="36"/>
  </w:num>
  <w:num w:numId="31" w16cid:durableId="788818479">
    <w:abstractNumId w:val="17"/>
  </w:num>
  <w:num w:numId="32" w16cid:durableId="982151847">
    <w:abstractNumId w:val="43"/>
  </w:num>
  <w:num w:numId="33" w16cid:durableId="1746032281">
    <w:abstractNumId w:val="49"/>
  </w:num>
  <w:num w:numId="34" w16cid:durableId="1734892385">
    <w:abstractNumId w:val="22"/>
  </w:num>
  <w:num w:numId="35" w16cid:durableId="1554586107">
    <w:abstractNumId w:val="40"/>
  </w:num>
  <w:num w:numId="36" w16cid:durableId="955257270">
    <w:abstractNumId w:val="48"/>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0"/>
  </w:num>
  <w:num w:numId="47" w16cid:durableId="305859132">
    <w:abstractNumId w:val="47"/>
  </w:num>
  <w:num w:numId="48" w16cid:durableId="510073430">
    <w:abstractNumId w:val="38"/>
  </w:num>
  <w:num w:numId="49" w16cid:durableId="767190324">
    <w:abstractNumId w:val="27"/>
  </w:num>
  <w:num w:numId="50" w16cid:durableId="658122904">
    <w:abstractNumId w:val="25"/>
  </w:num>
  <w:num w:numId="51" w16cid:durableId="1426075465">
    <w:abstractNumId w:val="52"/>
  </w:num>
  <w:num w:numId="52" w16cid:durableId="1422529075">
    <w:abstractNumId w:val="19"/>
  </w:num>
  <w:num w:numId="53" w16cid:durableId="403529942">
    <w:abstractNumId w:val="54"/>
  </w:num>
  <w:num w:numId="54" w16cid:durableId="5179500">
    <w:abstractNumId w:val="37"/>
  </w:num>
  <w:num w:numId="55" w16cid:durableId="849098296">
    <w:abstractNumId w:val="53"/>
  </w:num>
  <w:num w:numId="56" w16cid:durableId="1492788530">
    <w:abstractNumId w:val="46"/>
  </w:num>
  <w:num w:numId="57" w16cid:durableId="492647168">
    <w:abstractNumId w:val="29"/>
  </w:num>
  <w:num w:numId="58" w16cid:durableId="1857496127">
    <w:abstractNumId w:val="44"/>
  </w:num>
  <w:num w:numId="59" w16cid:durableId="468783693">
    <w:abstractNumId w:val="55"/>
  </w:num>
  <w:num w:numId="60" w16cid:durableId="276958429">
    <w:abstractNumId w:val="26"/>
  </w:num>
  <w:num w:numId="61" w16cid:durableId="729885430">
    <w:abstractNumId w:val="4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078A3"/>
    <w:rsid w:val="00010E4C"/>
    <w:rsid w:val="0001450E"/>
    <w:rsid w:val="00014E5D"/>
    <w:rsid w:val="00015D3A"/>
    <w:rsid w:val="00015F92"/>
    <w:rsid w:val="000204C3"/>
    <w:rsid w:val="000238DE"/>
    <w:rsid w:val="00024CCD"/>
    <w:rsid w:val="00026B50"/>
    <w:rsid w:val="000326CB"/>
    <w:rsid w:val="000346D3"/>
    <w:rsid w:val="0003561F"/>
    <w:rsid w:val="000370F6"/>
    <w:rsid w:val="000403D5"/>
    <w:rsid w:val="00040CD6"/>
    <w:rsid w:val="00040F4B"/>
    <w:rsid w:val="0004106A"/>
    <w:rsid w:val="0004245F"/>
    <w:rsid w:val="0004278A"/>
    <w:rsid w:val="00043434"/>
    <w:rsid w:val="00045EDD"/>
    <w:rsid w:val="00047E56"/>
    <w:rsid w:val="00050051"/>
    <w:rsid w:val="00050803"/>
    <w:rsid w:val="00050957"/>
    <w:rsid w:val="00051EF9"/>
    <w:rsid w:val="00052B76"/>
    <w:rsid w:val="00054FBA"/>
    <w:rsid w:val="000561A9"/>
    <w:rsid w:val="000565BC"/>
    <w:rsid w:val="000571CE"/>
    <w:rsid w:val="00057F37"/>
    <w:rsid w:val="000600E1"/>
    <w:rsid w:val="0006044F"/>
    <w:rsid w:val="00062C0B"/>
    <w:rsid w:val="00063383"/>
    <w:rsid w:val="000644CE"/>
    <w:rsid w:val="0006584A"/>
    <w:rsid w:val="00067FA9"/>
    <w:rsid w:val="0007001E"/>
    <w:rsid w:val="000706F2"/>
    <w:rsid w:val="00071DC5"/>
    <w:rsid w:val="0007265B"/>
    <w:rsid w:val="00073A77"/>
    <w:rsid w:val="00075288"/>
    <w:rsid w:val="00075341"/>
    <w:rsid w:val="00075478"/>
    <w:rsid w:val="00076EF4"/>
    <w:rsid w:val="00077D40"/>
    <w:rsid w:val="0008049F"/>
    <w:rsid w:val="000804AE"/>
    <w:rsid w:val="00080906"/>
    <w:rsid w:val="000809E9"/>
    <w:rsid w:val="000815D6"/>
    <w:rsid w:val="00081F2C"/>
    <w:rsid w:val="00082C25"/>
    <w:rsid w:val="00086CF3"/>
    <w:rsid w:val="0008795A"/>
    <w:rsid w:val="00087D45"/>
    <w:rsid w:val="00091140"/>
    <w:rsid w:val="00091169"/>
    <w:rsid w:val="00091206"/>
    <w:rsid w:val="00091FB6"/>
    <w:rsid w:val="00092A89"/>
    <w:rsid w:val="0009411C"/>
    <w:rsid w:val="0009756C"/>
    <w:rsid w:val="0009774F"/>
    <w:rsid w:val="00097ABC"/>
    <w:rsid w:val="000A1F73"/>
    <w:rsid w:val="000B0E58"/>
    <w:rsid w:val="000B37A4"/>
    <w:rsid w:val="000B48B8"/>
    <w:rsid w:val="000B48EF"/>
    <w:rsid w:val="000B7F1E"/>
    <w:rsid w:val="000C0593"/>
    <w:rsid w:val="000C22BF"/>
    <w:rsid w:val="000C264F"/>
    <w:rsid w:val="000C67C1"/>
    <w:rsid w:val="000C7421"/>
    <w:rsid w:val="000D00BF"/>
    <w:rsid w:val="000D0650"/>
    <w:rsid w:val="000D10E9"/>
    <w:rsid w:val="000D1F33"/>
    <w:rsid w:val="000D1F96"/>
    <w:rsid w:val="000D2796"/>
    <w:rsid w:val="000D3F68"/>
    <w:rsid w:val="000D5440"/>
    <w:rsid w:val="000D5990"/>
    <w:rsid w:val="000D5DD1"/>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402A"/>
    <w:rsid w:val="000F5B56"/>
    <w:rsid w:val="000F7563"/>
    <w:rsid w:val="00100593"/>
    <w:rsid w:val="00100A6F"/>
    <w:rsid w:val="00100AEB"/>
    <w:rsid w:val="00102BEE"/>
    <w:rsid w:val="00103023"/>
    <w:rsid w:val="00103340"/>
    <w:rsid w:val="00103F86"/>
    <w:rsid w:val="00105370"/>
    <w:rsid w:val="00106759"/>
    <w:rsid w:val="00106F8E"/>
    <w:rsid w:val="001105B4"/>
    <w:rsid w:val="00110AC4"/>
    <w:rsid w:val="0011146F"/>
    <w:rsid w:val="001132F9"/>
    <w:rsid w:val="001137A3"/>
    <w:rsid w:val="001163C3"/>
    <w:rsid w:val="00116D5B"/>
    <w:rsid w:val="00117086"/>
    <w:rsid w:val="00117136"/>
    <w:rsid w:val="00117C12"/>
    <w:rsid w:val="001220A9"/>
    <w:rsid w:val="00122169"/>
    <w:rsid w:val="00122431"/>
    <w:rsid w:val="001233A6"/>
    <w:rsid w:val="001246DB"/>
    <w:rsid w:val="001309DF"/>
    <w:rsid w:val="00130AAE"/>
    <w:rsid w:val="00130F5C"/>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6BA4"/>
    <w:rsid w:val="00152062"/>
    <w:rsid w:val="0015223E"/>
    <w:rsid w:val="0015255A"/>
    <w:rsid w:val="00152E46"/>
    <w:rsid w:val="00154DDD"/>
    <w:rsid w:val="00156E35"/>
    <w:rsid w:val="00157304"/>
    <w:rsid w:val="0015754E"/>
    <w:rsid w:val="001627EC"/>
    <w:rsid w:val="00162E6E"/>
    <w:rsid w:val="001668E6"/>
    <w:rsid w:val="00166C2B"/>
    <w:rsid w:val="00167A2A"/>
    <w:rsid w:val="00167A38"/>
    <w:rsid w:val="00171BA6"/>
    <w:rsid w:val="00172445"/>
    <w:rsid w:val="00173F34"/>
    <w:rsid w:val="00174173"/>
    <w:rsid w:val="0017635A"/>
    <w:rsid w:val="00176E50"/>
    <w:rsid w:val="00177442"/>
    <w:rsid w:val="00182166"/>
    <w:rsid w:val="001853B0"/>
    <w:rsid w:val="00190302"/>
    <w:rsid w:val="001903DA"/>
    <w:rsid w:val="00191468"/>
    <w:rsid w:val="0019288E"/>
    <w:rsid w:val="00197A74"/>
    <w:rsid w:val="001A12B4"/>
    <w:rsid w:val="001A2DFC"/>
    <w:rsid w:val="001A3E1E"/>
    <w:rsid w:val="001A40D0"/>
    <w:rsid w:val="001A4965"/>
    <w:rsid w:val="001A51A2"/>
    <w:rsid w:val="001A5F17"/>
    <w:rsid w:val="001A669A"/>
    <w:rsid w:val="001A68F5"/>
    <w:rsid w:val="001A7302"/>
    <w:rsid w:val="001B1476"/>
    <w:rsid w:val="001B4E30"/>
    <w:rsid w:val="001B585E"/>
    <w:rsid w:val="001B6AF0"/>
    <w:rsid w:val="001B78BB"/>
    <w:rsid w:val="001B7B85"/>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205A"/>
    <w:rsid w:val="00222374"/>
    <w:rsid w:val="002234CA"/>
    <w:rsid w:val="00225EAE"/>
    <w:rsid w:val="002266C2"/>
    <w:rsid w:val="00226DC0"/>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20C"/>
    <w:rsid w:val="0024574C"/>
    <w:rsid w:val="00247E4A"/>
    <w:rsid w:val="00247EF3"/>
    <w:rsid w:val="00250D39"/>
    <w:rsid w:val="00251B08"/>
    <w:rsid w:val="00254EBA"/>
    <w:rsid w:val="00256A5C"/>
    <w:rsid w:val="00260863"/>
    <w:rsid w:val="00260A34"/>
    <w:rsid w:val="00260A73"/>
    <w:rsid w:val="00262905"/>
    <w:rsid w:val="00263748"/>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A0EB1"/>
    <w:rsid w:val="002A10A9"/>
    <w:rsid w:val="002A19C3"/>
    <w:rsid w:val="002A2271"/>
    <w:rsid w:val="002A32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6735"/>
    <w:rsid w:val="002B7059"/>
    <w:rsid w:val="002B77E0"/>
    <w:rsid w:val="002C071A"/>
    <w:rsid w:val="002C0EA7"/>
    <w:rsid w:val="002C1B51"/>
    <w:rsid w:val="002C25EB"/>
    <w:rsid w:val="002C4834"/>
    <w:rsid w:val="002C5CAD"/>
    <w:rsid w:val="002C61F7"/>
    <w:rsid w:val="002D0157"/>
    <w:rsid w:val="002D1C67"/>
    <w:rsid w:val="002D2D3D"/>
    <w:rsid w:val="002D3289"/>
    <w:rsid w:val="002D3E04"/>
    <w:rsid w:val="002D4529"/>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301715"/>
    <w:rsid w:val="00302678"/>
    <w:rsid w:val="0030431E"/>
    <w:rsid w:val="0031058C"/>
    <w:rsid w:val="0031148E"/>
    <w:rsid w:val="003124E2"/>
    <w:rsid w:val="00312A8D"/>
    <w:rsid w:val="00312D3E"/>
    <w:rsid w:val="00313C58"/>
    <w:rsid w:val="00313EB9"/>
    <w:rsid w:val="003159D0"/>
    <w:rsid w:val="00315B3B"/>
    <w:rsid w:val="003161D7"/>
    <w:rsid w:val="003163A6"/>
    <w:rsid w:val="00316C7F"/>
    <w:rsid w:val="0032172C"/>
    <w:rsid w:val="003223EC"/>
    <w:rsid w:val="003239AF"/>
    <w:rsid w:val="00325D58"/>
    <w:rsid w:val="00326C94"/>
    <w:rsid w:val="00327461"/>
    <w:rsid w:val="00327C56"/>
    <w:rsid w:val="003304B4"/>
    <w:rsid w:val="00330FC0"/>
    <w:rsid w:val="0033224A"/>
    <w:rsid w:val="00332393"/>
    <w:rsid w:val="00332F55"/>
    <w:rsid w:val="0033383D"/>
    <w:rsid w:val="00334068"/>
    <w:rsid w:val="00334833"/>
    <w:rsid w:val="00334EA2"/>
    <w:rsid w:val="003367EE"/>
    <w:rsid w:val="00336953"/>
    <w:rsid w:val="00337B61"/>
    <w:rsid w:val="00337F36"/>
    <w:rsid w:val="00341AD0"/>
    <w:rsid w:val="00347017"/>
    <w:rsid w:val="0035034D"/>
    <w:rsid w:val="00350E1C"/>
    <w:rsid w:val="00352FDE"/>
    <w:rsid w:val="0035321A"/>
    <w:rsid w:val="00353396"/>
    <w:rsid w:val="00353D17"/>
    <w:rsid w:val="003558FD"/>
    <w:rsid w:val="00356103"/>
    <w:rsid w:val="00357A1A"/>
    <w:rsid w:val="003607B2"/>
    <w:rsid w:val="00360E0C"/>
    <w:rsid w:val="00361BBE"/>
    <w:rsid w:val="003634F1"/>
    <w:rsid w:val="00363BCE"/>
    <w:rsid w:val="00363EF4"/>
    <w:rsid w:val="00364B9D"/>
    <w:rsid w:val="0036523E"/>
    <w:rsid w:val="00365287"/>
    <w:rsid w:val="00365728"/>
    <w:rsid w:val="0036610F"/>
    <w:rsid w:val="003668F1"/>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280"/>
    <w:rsid w:val="00387300"/>
    <w:rsid w:val="00390328"/>
    <w:rsid w:val="00391EB5"/>
    <w:rsid w:val="00391FFC"/>
    <w:rsid w:val="0039275E"/>
    <w:rsid w:val="00392E39"/>
    <w:rsid w:val="00394625"/>
    <w:rsid w:val="00394863"/>
    <w:rsid w:val="00394AB2"/>
    <w:rsid w:val="00395E47"/>
    <w:rsid w:val="00397AF1"/>
    <w:rsid w:val="003A289F"/>
    <w:rsid w:val="003A2A39"/>
    <w:rsid w:val="003A2F58"/>
    <w:rsid w:val="003A3C24"/>
    <w:rsid w:val="003A44A2"/>
    <w:rsid w:val="003A4F10"/>
    <w:rsid w:val="003A4F65"/>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43EF"/>
    <w:rsid w:val="003C4B81"/>
    <w:rsid w:val="003C5CBD"/>
    <w:rsid w:val="003C6926"/>
    <w:rsid w:val="003C6C34"/>
    <w:rsid w:val="003D02CA"/>
    <w:rsid w:val="003D0694"/>
    <w:rsid w:val="003D06CC"/>
    <w:rsid w:val="003D130A"/>
    <w:rsid w:val="003D2F5E"/>
    <w:rsid w:val="003D336B"/>
    <w:rsid w:val="003D37A7"/>
    <w:rsid w:val="003D4747"/>
    <w:rsid w:val="003D4B25"/>
    <w:rsid w:val="003D55F2"/>
    <w:rsid w:val="003D645B"/>
    <w:rsid w:val="003D7AFF"/>
    <w:rsid w:val="003E49F8"/>
    <w:rsid w:val="003E520E"/>
    <w:rsid w:val="003E6A08"/>
    <w:rsid w:val="003F0431"/>
    <w:rsid w:val="003F100A"/>
    <w:rsid w:val="003F3614"/>
    <w:rsid w:val="003F3927"/>
    <w:rsid w:val="003F3A79"/>
    <w:rsid w:val="003F4E96"/>
    <w:rsid w:val="003F5EEC"/>
    <w:rsid w:val="003F7134"/>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5262"/>
    <w:rsid w:val="004163E5"/>
    <w:rsid w:val="00417605"/>
    <w:rsid w:val="00421820"/>
    <w:rsid w:val="00421D6E"/>
    <w:rsid w:val="00421FA9"/>
    <w:rsid w:val="00422D07"/>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877"/>
    <w:rsid w:val="00452AFD"/>
    <w:rsid w:val="0045438B"/>
    <w:rsid w:val="00455DDD"/>
    <w:rsid w:val="00456562"/>
    <w:rsid w:val="00457204"/>
    <w:rsid w:val="0046003F"/>
    <w:rsid w:val="00461EC9"/>
    <w:rsid w:val="00463BCC"/>
    <w:rsid w:val="004649A8"/>
    <w:rsid w:val="00464AD1"/>
    <w:rsid w:val="004659A1"/>
    <w:rsid w:val="00467C02"/>
    <w:rsid w:val="0047004E"/>
    <w:rsid w:val="00471254"/>
    <w:rsid w:val="004733BD"/>
    <w:rsid w:val="00474380"/>
    <w:rsid w:val="00475836"/>
    <w:rsid w:val="0047614E"/>
    <w:rsid w:val="00476C1C"/>
    <w:rsid w:val="004808B8"/>
    <w:rsid w:val="004823BD"/>
    <w:rsid w:val="00483E3F"/>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BD3"/>
    <w:rsid w:val="004E5F16"/>
    <w:rsid w:val="004E651A"/>
    <w:rsid w:val="004E7114"/>
    <w:rsid w:val="004E725F"/>
    <w:rsid w:val="004E7A01"/>
    <w:rsid w:val="004F1531"/>
    <w:rsid w:val="004F2A00"/>
    <w:rsid w:val="004F57DD"/>
    <w:rsid w:val="004F5FD4"/>
    <w:rsid w:val="004F636C"/>
    <w:rsid w:val="0050045B"/>
    <w:rsid w:val="005026EE"/>
    <w:rsid w:val="00503FFA"/>
    <w:rsid w:val="00504528"/>
    <w:rsid w:val="00504DBB"/>
    <w:rsid w:val="00504E9A"/>
    <w:rsid w:val="005058C2"/>
    <w:rsid w:val="00506856"/>
    <w:rsid w:val="00506C25"/>
    <w:rsid w:val="00506CC4"/>
    <w:rsid w:val="00506E44"/>
    <w:rsid w:val="00507494"/>
    <w:rsid w:val="00507997"/>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468D"/>
    <w:rsid w:val="00527A9E"/>
    <w:rsid w:val="00532ADD"/>
    <w:rsid w:val="00533121"/>
    <w:rsid w:val="00535783"/>
    <w:rsid w:val="00540751"/>
    <w:rsid w:val="00542436"/>
    <w:rsid w:val="00544181"/>
    <w:rsid w:val="005446D2"/>
    <w:rsid w:val="005447B6"/>
    <w:rsid w:val="00551B1B"/>
    <w:rsid w:val="00560143"/>
    <w:rsid w:val="00561031"/>
    <w:rsid w:val="00561A56"/>
    <w:rsid w:val="00562962"/>
    <w:rsid w:val="00562D62"/>
    <w:rsid w:val="005651B4"/>
    <w:rsid w:val="00566927"/>
    <w:rsid w:val="00570A3B"/>
    <w:rsid w:val="00570E5E"/>
    <w:rsid w:val="0057177D"/>
    <w:rsid w:val="0057224A"/>
    <w:rsid w:val="00573772"/>
    <w:rsid w:val="00574273"/>
    <w:rsid w:val="00575519"/>
    <w:rsid w:val="00575AA7"/>
    <w:rsid w:val="00575D30"/>
    <w:rsid w:val="00575EC3"/>
    <w:rsid w:val="00576EED"/>
    <w:rsid w:val="00577DB6"/>
    <w:rsid w:val="0058107B"/>
    <w:rsid w:val="005812E9"/>
    <w:rsid w:val="00583221"/>
    <w:rsid w:val="005846B1"/>
    <w:rsid w:val="00584708"/>
    <w:rsid w:val="005859D7"/>
    <w:rsid w:val="00587BD7"/>
    <w:rsid w:val="00587D79"/>
    <w:rsid w:val="00592A57"/>
    <w:rsid w:val="00593391"/>
    <w:rsid w:val="00595260"/>
    <w:rsid w:val="005956B3"/>
    <w:rsid w:val="0059643A"/>
    <w:rsid w:val="005A056B"/>
    <w:rsid w:val="005A1F69"/>
    <w:rsid w:val="005A2B06"/>
    <w:rsid w:val="005A2EA2"/>
    <w:rsid w:val="005A3CB2"/>
    <w:rsid w:val="005A657A"/>
    <w:rsid w:val="005A6D16"/>
    <w:rsid w:val="005A7ADA"/>
    <w:rsid w:val="005A7D70"/>
    <w:rsid w:val="005B0E3D"/>
    <w:rsid w:val="005B213A"/>
    <w:rsid w:val="005B3419"/>
    <w:rsid w:val="005B4799"/>
    <w:rsid w:val="005B484F"/>
    <w:rsid w:val="005B4F83"/>
    <w:rsid w:val="005B5205"/>
    <w:rsid w:val="005B587A"/>
    <w:rsid w:val="005B5D8B"/>
    <w:rsid w:val="005B769D"/>
    <w:rsid w:val="005B78FE"/>
    <w:rsid w:val="005C0456"/>
    <w:rsid w:val="005C0C52"/>
    <w:rsid w:val="005C3C97"/>
    <w:rsid w:val="005C468D"/>
    <w:rsid w:val="005C5439"/>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6E3"/>
    <w:rsid w:val="00616816"/>
    <w:rsid w:val="00616E07"/>
    <w:rsid w:val="0061761D"/>
    <w:rsid w:val="0061796A"/>
    <w:rsid w:val="00620582"/>
    <w:rsid w:val="006210F5"/>
    <w:rsid w:val="00621A27"/>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441D8"/>
    <w:rsid w:val="00646DD4"/>
    <w:rsid w:val="00650026"/>
    <w:rsid w:val="006502FD"/>
    <w:rsid w:val="006508EA"/>
    <w:rsid w:val="006512F1"/>
    <w:rsid w:val="0065194E"/>
    <w:rsid w:val="00652065"/>
    <w:rsid w:val="00655299"/>
    <w:rsid w:val="00655A8D"/>
    <w:rsid w:val="00655BE7"/>
    <w:rsid w:val="00655D90"/>
    <w:rsid w:val="0065687C"/>
    <w:rsid w:val="006578A0"/>
    <w:rsid w:val="00657EBD"/>
    <w:rsid w:val="006637CB"/>
    <w:rsid w:val="00663B6C"/>
    <w:rsid w:val="00663C30"/>
    <w:rsid w:val="006641BE"/>
    <w:rsid w:val="00664A71"/>
    <w:rsid w:val="006662D6"/>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F84"/>
    <w:rsid w:val="0068642D"/>
    <w:rsid w:val="00686F89"/>
    <w:rsid w:val="00687E5B"/>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4C75"/>
    <w:rsid w:val="006B5161"/>
    <w:rsid w:val="006B68A1"/>
    <w:rsid w:val="006B6AC9"/>
    <w:rsid w:val="006B6D3A"/>
    <w:rsid w:val="006C16DE"/>
    <w:rsid w:val="006C18B1"/>
    <w:rsid w:val="006C18EA"/>
    <w:rsid w:val="006C3062"/>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7D88"/>
    <w:rsid w:val="0071157E"/>
    <w:rsid w:val="00713A27"/>
    <w:rsid w:val="00713AE1"/>
    <w:rsid w:val="007151D2"/>
    <w:rsid w:val="007153F1"/>
    <w:rsid w:val="007154E8"/>
    <w:rsid w:val="00716576"/>
    <w:rsid w:val="007177ED"/>
    <w:rsid w:val="00717E20"/>
    <w:rsid w:val="0072134A"/>
    <w:rsid w:val="007223DC"/>
    <w:rsid w:val="007230E5"/>
    <w:rsid w:val="00723CCA"/>
    <w:rsid w:val="00724A2E"/>
    <w:rsid w:val="00724A8A"/>
    <w:rsid w:val="00725504"/>
    <w:rsid w:val="00725D98"/>
    <w:rsid w:val="0072712D"/>
    <w:rsid w:val="00727CC1"/>
    <w:rsid w:val="00727EC5"/>
    <w:rsid w:val="00732DAB"/>
    <w:rsid w:val="00733EC5"/>
    <w:rsid w:val="0073424D"/>
    <w:rsid w:val="007342B6"/>
    <w:rsid w:val="00735178"/>
    <w:rsid w:val="00736C98"/>
    <w:rsid w:val="0073727F"/>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1A2C"/>
    <w:rsid w:val="00775C1D"/>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14"/>
    <w:rsid w:val="007945BF"/>
    <w:rsid w:val="007954A7"/>
    <w:rsid w:val="00795D9E"/>
    <w:rsid w:val="007961F2"/>
    <w:rsid w:val="007970BE"/>
    <w:rsid w:val="007A0722"/>
    <w:rsid w:val="007A0D12"/>
    <w:rsid w:val="007A1F7A"/>
    <w:rsid w:val="007A4C53"/>
    <w:rsid w:val="007A50D7"/>
    <w:rsid w:val="007A5A6B"/>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20B4"/>
    <w:rsid w:val="007E248F"/>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5EB6"/>
    <w:rsid w:val="00835F87"/>
    <w:rsid w:val="008360B7"/>
    <w:rsid w:val="00836465"/>
    <w:rsid w:val="00836867"/>
    <w:rsid w:val="00841C86"/>
    <w:rsid w:val="008420A4"/>
    <w:rsid w:val="00842DCB"/>
    <w:rsid w:val="00843CBD"/>
    <w:rsid w:val="008458CE"/>
    <w:rsid w:val="00845C1B"/>
    <w:rsid w:val="00846510"/>
    <w:rsid w:val="0085586E"/>
    <w:rsid w:val="00857FB7"/>
    <w:rsid w:val="00861DFF"/>
    <w:rsid w:val="008629F1"/>
    <w:rsid w:val="00862F46"/>
    <w:rsid w:val="0086392B"/>
    <w:rsid w:val="008644C3"/>
    <w:rsid w:val="008679CC"/>
    <w:rsid w:val="00871FAF"/>
    <w:rsid w:val="00872000"/>
    <w:rsid w:val="00872DE7"/>
    <w:rsid w:val="00872E2D"/>
    <w:rsid w:val="00872FB2"/>
    <w:rsid w:val="00875CB9"/>
    <w:rsid w:val="00875D23"/>
    <w:rsid w:val="00875D3B"/>
    <w:rsid w:val="00875E19"/>
    <w:rsid w:val="00875E9B"/>
    <w:rsid w:val="00877D6D"/>
    <w:rsid w:val="008818C9"/>
    <w:rsid w:val="00881D90"/>
    <w:rsid w:val="00882149"/>
    <w:rsid w:val="00883C87"/>
    <w:rsid w:val="008844E2"/>
    <w:rsid w:val="00887086"/>
    <w:rsid w:val="00887CFA"/>
    <w:rsid w:val="00890F87"/>
    <w:rsid w:val="008918FD"/>
    <w:rsid w:val="008930B2"/>
    <w:rsid w:val="00894554"/>
    <w:rsid w:val="008950F6"/>
    <w:rsid w:val="0089605F"/>
    <w:rsid w:val="00896450"/>
    <w:rsid w:val="00896969"/>
    <w:rsid w:val="008978D6"/>
    <w:rsid w:val="00897A2D"/>
    <w:rsid w:val="008A01AF"/>
    <w:rsid w:val="008A1059"/>
    <w:rsid w:val="008A1078"/>
    <w:rsid w:val="008A2AF0"/>
    <w:rsid w:val="008A4F27"/>
    <w:rsid w:val="008A4F4F"/>
    <w:rsid w:val="008A5AFD"/>
    <w:rsid w:val="008A64A9"/>
    <w:rsid w:val="008A6E04"/>
    <w:rsid w:val="008A7245"/>
    <w:rsid w:val="008B02BC"/>
    <w:rsid w:val="008B1858"/>
    <w:rsid w:val="008B280C"/>
    <w:rsid w:val="008B2B2E"/>
    <w:rsid w:val="008B4833"/>
    <w:rsid w:val="008B5ABF"/>
    <w:rsid w:val="008B6C34"/>
    <w:rsid w:val="008C010C"/>
    <w:rsid w:val="008C12AF"/>
    <w:rsid w:val="008C1D33"/>
    <w:rsid w:val="008C324D"/>
    <w:rsid w:val="008C39EB"/>
    <w:rsid w:val="008C4281"/>
    <w:rsid w:val="008C56A7"/>
    <w:rsid w:val="008C5E2C"/>
    <w:rsid w:val="008C70B2"/>
    <w:rsid w:val="008D1114"/>
    <w:rsid w:val="008D26F2"/>
    <w:rsid w:val="008D2F56"/>
    <w:rsid w:val="008D5496"/>
    <w:rsid w:val="008D6261"/>
    <w:rsid w:val="008D7BCF"/>
    <w:rsid w:val="008E0287"/>
    <w:rsid w:val="008E03F1"/>
    <w:rsid w:val="008E1BC5"/>
    <w:rsid w:val="008E2515"/>
    <w:rsid w:val="008E299D"/>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E2"/>
    <w:rsid w:val="0091064B"/>
    <w:rsid w:val="0091184D"/>
    <w:rsid w:val="00911DCB"/>
    <w:rsid w:val="0091214D"/>
    <w:rsid w:val="00912261"/>
    <w:rsid w:val="0091241E"/>
    <w:rsid w:val="00912933"/>
    <w:rsid w:val="00914E79"/>
    <w:rsid w:val="009156F8"/>
    <w:rsid w:val="009169D4"/>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60EF"/>
    <w:rsid w:val="0095129E"/>
    <w:rsid w:val="0095367A"/>
    <w:rsid w:val="0095440A"/>
    <w:rsid w:val="009544DE"/>
    <w:rsid w:val="00954BE5"/>
    <w:rsid w:val="0095648D"/>
    <w:rsid w:val="009572FD"/>
    <w:rsid w:val="0096292B"/>
    <w:rsid w:val="00964090"/>
    <w:rsid w:val="009640BB"/>
    <w:rsid w:val="0096736C"/>
    <w:rsid w:val="00974EB4"/>
    <w:rsid w:val="00975417"/>
    <w:rsid w:val="0097632A"/>
    <w:rsid w:val="0097689B"/>
    <w:rsid w:val="00976CB1"/>
    <w:rsid w:val="00980FBE"/>
    <w:rsid w:val="009814BF"/>
    <w:rsid w:val="00981721"/>
    <w:rsid w:val="00981F23"/>
    <w:rsid w:val="00984438"/>
    <w:rsid w:val="009854B3"/>
    <w:rsid w:val="00987157"/>
    <w:rsid w:val="00990592"/>
    <w:rsid w:val="00990A57"/>
    <w:rsid w:val="00990DE5"/>
    <w:rsid w:val="00991D27"/>
    <w:rsid w:val="00995059"/>
    <w:rsid w:val="00995304"/>
    <w:rsid w:val="0099695D"/>
    <w:rsid w:val="009A2317"/>
    <w:rsid w:val="009A2C5D"/>
    <w:rsid w:val="009A3272"/>
    <w:rsid w:val="009A3F16"/>
    <w:rsid w:val="009A507C"/>
    <w:rsid w:val="009A5B55"/>
    <w:rsid w:val="009A615E"/>
    <w:rsid w:val="009B0D8F"/>
    <w:rsid w:val="009B2487"/>
    <w:rsid w:val="009B428D"/>
    <w:rsid w:val="009B4499"/>
    <w:rsid w:val="009B4973"/>
    <w:rsid w:val="009B4DDB"/>
    <w:rsid w:val="009B57F7"/>
    <w:rsid w:val="009B5EAA"/>
    <w:rsid w:val="009C106C"/>
    <w:rsid w:val="009C12EF"/>
    <w:rsid w:val="009C199F"/>
    <w:rsid w:val="009C1EDE"/>
    <w:rsid w:val="009C26CC"/>
    <w:rsid w:val="009C2EA4"/>
    <w:rsid w:val="009C32C0"/>
    <w:rsid w:val="009C54E9"/>
    <w:rsid w:val="009C62F6"/>
    <w:rsid w:val="009C69B2"/>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1356"/>
    <w:rsid w:val="00A037CF"/>
    <w:rsid w:val="00A03D0C"/>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177D5"/>
    <w:rsid w:val="00A22025"/>
    <w:rsid w:val="00A22E54"/>
    <w:rsid w:val="00A242E6"/>
    <w:rsid w:val="00A252CF"/>
    <w:rsid w:val="00A26200"/>
    <w:rsid w:val="00A27456"/>
    <w:rsid w:val="00A312FB"/>
    <w:rsid w:val="00A3193B"/>
    <w:rsid w:val="00A32E45"/>
    <w:rsid w:val="00A33891"/>
    <w:rsid w:val="00A34AC0"/>
    <w:rsid w:val="00A36D03"/>
    <w:rsid w:val="00A40F6D"/>
    <w:rsid w:val="00A416E0"/>
    <w:rsid w:val="00A42014"/>
    <w:rsid w:val="00A4279D"/>
    <w:rsid w:val="00A43C61"/>
    <w:rsid w:val="00A45527"/>
    <w:rsid w:val="00A47C7B"/>
    <w:rsid w:val="00A50F7F"/>
    <w:rsid w:val="00A51811"/>
    <w:rsid w:val="00A52D9F"/>
    <w:rsid w:val="00A539A3"/>
    <w:rsid w:val="00A53C88"/>
    <w:rsid w:val="00A53CF8"/>
    <w:rsid w:val="00A540C0"/>
    <w:rsid w:val="00A55E61"/>
    <w:rsid w:val="00A5682E"/>
    <w:rsid w:val="00A5767C"/>
    <w:rsid w:val="00A57812"/>
    <w:rsid w:val="00A603E2"/>
    <w:rsid w:val="00A610A3"/>
    <w:rsid w:val="00A61690"/>
    <w:rsid w:val="00A63F69"/>
    <w:rsid w:val="00A642FE"/>
    <w:rsid w:val="00A64354"/>
    <w:rsid w:val="00A64530"/>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443B"/>
    <w:rsid w:val="00AC4612"/>
    <w:rsid w:val="00AC67FF"/>
    <w:rsid w:val="00AD0E10"/>
    <w:rsid w:val="00AD1BA4"/>
    <w:rsid w:val="00AD23B2"/>
    <w:rsid w:val="00AD3131"/>
    <w:rsid w:val="00AD72AC"/>
    <w:rsid w:val="00AD796F"/>
    <w:rsid w:val="00AD7ADF"/>
    <w:rsid w:val="00AE0A24"/>
    <w:rsid w:val="00AE0AB1"/>
    <w:rsid w:val="00AE459A"/>
    <w:rsid w:val="00AE57A6"/>
    <w:rsid w:val="00AE6019"/>
    <w:rsid w:val="00AE725D"/>
    <w:rsid w:val="00AE7513"/>
    <w:rsid w:val="00AE7C2C"/>
    <w:rsid w:val="00AF065D"/>
    <w:rsid w:val="00AF0D89"/>
    <w:rsid w:val="00AF1AAD"/>
    <w:rsid w:val="00AF1DFC"/>
    <w:rsid w:val="00AF2347"/>
    <w:rsid w:val="00AF34EC"/>
    <w:rsid w:val="00AF4363"/>
    <w:rsid w:val="00AF5653"/>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3BB1"/>
    <w:rsid w:val="00B156EB"/>
    <w:rsid w:val="00B15B0D"/>
    <w:rsid w:val="00B160C8"/>
    <w:rsid w:val="00B1651F"/>
    <w:rsid w:val="00B166B7"/>
    <w:rsid w:val="00B167C2"/>
    <w:rsid w:val="00B17049"/>
    <w:rsid w:val="00B2034C"/>
    <w:rsid w:val="00B20DD9"/>
    <w:rsid w:val="00B23074"/>
    <w:rsid w:val="00B25920"/>
    <w:rsid w:val="00B27BE4"/>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5799"/>
    <w:rsid w:val="00B56559"/>
    <w:rsid w:val="00B6125F"/>
    <w:rsid w:val="00B62196"/>
    <w:rsid w:val="00B622FA"/>
    <w:rsid w:val="00B62FBD"/>
    <w:rsid w:val="00B711ED"/>
    <w:rsid w:val="00B71557"/>
    <w:rsid w:val="00B7319E"/>
    <w:rsid w:val="00B731C9"/>
    <w:rsid w:val="00B75DBB"/>
    <w:rsid w:val="00B77EC9"/>
    <w:rsid w:val="00B8145C"/>
    <w:rsid w:val="00B83B1D"/>
    <w:rsid w:val="00B83E44"/>
    <w:rsid w:val="00B853AF"/>
    <w:rsid w:val="00B912B7"/>
    <w:rsid w:val="00B9169D"/>
    <w:rsid w:val="00B925E1"/>
    <w:rsid w:val="00B93E8D"/>
    <w:rsid w:val="00B945AA"/>
    <w:rsid w:val="00B9490F"/>
    <w:rsid w:val="00B97A7E"/>
    <w:rsid w:val="00BA0C00"/>
    <w:rsid w:val="00BA14A7"/>
    <w:rsid w:val="00BA16A3"/>
    <w:rsid w:val="00BA1834"/>
    <w:rsid w:val="00BA195B"/>
    <w:rsid w:val="00BA4BAE"/>
    <w:rsid w:val="00BA4D93"/>
    <w:rsid w:val="00BA5247"/>
    <w:rsid w:val="00BA5475"/>
    <w:rsid w:val="00BA6554"/>
    <w:rsid w:val="00BA6846"/>
    <w:rsid w:val="00BA73BE"/>
    <w:rsid w:val="00BA7C6A"/>
    <w:rsid w:val="00BB1B22"/>
    <w:rsid w:val="00BB1BC8"/>
    <w:rsid w:val="00BB20C1"/>
    <w:rsid w:val="00BB218B"/>
    <w:rsid w:val="00BB3B52"/>
    <w:rsid w:val="00BB530E"/>
    <w:rsid w:val="00BB54E8"/>
    <w:rsid w:val="00BB5CD6"/>
    <w:rsid w:val="00BB7053"/>
    <w:rsid w:val="00BC0A14"/>
    <w:rsid w:val="00BC1203"/>
    <w:rsid w:val="00BC2F51"/>
    <w:rsid w:val="00BC3463"/>
    <w:rsid w:val="00BC5C66"/>
    <w:rsid w:val="00BC66E1"/>
    <w:rsid w:val="00BC74EE"/>
    <w:rsid w:val="00BD2A2D"/>
    <w:rsid w:val="00BD2B20"/>
    <w:rsid w:val="00BD4989"/>
    <w:rsid w:val="00BD4AD0"/>
    <w:rsid w:val="00BD541A"/>
    <w:rsid w:val="00BD567D"/>
    <w:rsid w:val="00BD738F"/>
    <w:rsid w:val="00BE1855"/>
    <w:rsid w:val="00BE24D6"/>
    <w:rsid w:val="00BE2A07"/>
    <w:rsid w:val="00BE3876"/>
    <w:rsid w:val="00BE38B8"/>
    <w:rsid w:val="00BE6061"/>
    <w:rsid w:val="00BE704B"/>
    <w:rsid w:val="00BF19FB"/>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73CE"/>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6AA"/>
    <w:rsid w:val="00C64A89"/>
    <w:rsid w:val="00C64AA7"/>
    <w:rsid w:val="00C64C69"/>
    <w:rsid w:val="00C65484"/>
    <w:rsid w:val="00C669A2"/>
    <w:rsid w:val="00C707EC"/>
    <w:rsid w:val="00C74B35"/>
    <w:rsid w:val="00C75F48"/>
    <w:rsid w:val="00C764FC"/>
    <w:rsid w:val="00C810A4"/>
    <w:rsid w:val="00C83657"/>
    <w:rsid w:val="00C83DEF"/>
    <w:rsid w:val="00C84453"/>
    <w:rsid w:val="00C85C9B"/>
    <w:rsid w:val="00C87ED8"/>
    <w:rsid w:val="00C904DE"/>
    <w:rsid w:val="00C90C7D"/>
    <w:rsid w:val="00C9133A"/>
    <w:rsid w:val="00C92F03"/>
    <w:rsid w:val="00C93635"/>
    <w:rsid w:val="00C95761"/>
    <w:rsid w:val="00C97C3D"/>
    <w:rsid w:val="00CA02EF"/>
    <w:rsid w:val="00CA3428"/>
    <w:rsid w:val="00CA4FD4"/>
    <w:rsid w:val="00CA6B4C"/>
    <w:rsid w:val="00CA6BE9"/>
    <w:rsid w:val="00CA7531"/>
    <w:rsid w:val="00CB06FE"/>
    <w:rsid w:val="00CB0AF5"/>
    <w:rsid w:val="00CB4568"/>
    <w:rsid w:val="00CB54C2"/>
    <w:rsid w:val="00CC0CAD"/>
    <w:rsid w:val="00CC119D"/>
    <w:rsid w:val="00CC2E2D"/>
    <w:rsid w:val="00CC52F7"/>
    <w:rsid w:val="00CC6D28"/>
    <w:rsid w:val="00CC7E4F"/>
    <w:rsid w:val="00CD18B5"/>
    <w:rsid w:val="00CD2B56"/>
    <w:rsid w:val="00CD34B7"/>
    <w:rsid w:val="00CD41BD"/>
    <w:rsid w:val="00CD5126"/>
    <w:rsid w:val="00CD5EB1"/>
    <w:rsid w:val="00CD6E6F"/>
    <w:rsid w:val="00CE0DC1"/>
    <w:rsid w:val="00CE3A94"/>
    <w:rsid w:val="00CE3B5D"/>
    <w:rsid w:val="00CE4BB8"/>
    <w:rsid w:val="00CE60BF"/>
    <w:rsid w:val="00CE6E91"/>
    <w:rsid w:val="00CF18F0"/>
    <w:rsid w:val="00CF1BC4"/>
    <w:rsid w:val="00CF29D2"/>
    <w:rsid w:val="00CF3208"/>
    <w:rsid w:val="00CF3EAE"/>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2564"/>
    <w:rsid w:val="00D5437E"/>
    <w:rsid w:val="00D54510"/>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677D6"/>
    <w:rsid w:val="00D7141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93A36"/>
    <w:rsid w:val="00D972E7"/>
    <w:rsid w:val="00DA557E"/>
    <w:rsid w:val="00DA6D21"/>
    <w:rsid w:val="00DB085C"/>
    <w:rsid w:val="00DB0EEF"/>
    <w:rsid w:val="00DB3EA2"/>
    <w:rsid w:val="00DB49AE"/>
    <w:rsid w:val="00DB6852"/>
    <w:rsid w:val="00DB6E05"/>
    <w:rsid w:val="00DC2912"/>
    <w:rsid w:val="00DC6452"/>
    <w:rsid w:val="00DD0A3C"/>
    <w:rsid w:val="00DD0F9D"/>
    <w:rsid w:val="00DD71AD"/>
    <w:rsid w:val="00DD759C"/>
    <w:rsid w:val="00DD7A59"/>
    <w:rsid w:val="00DD7DEF"/>
    <w:rsid w:val="00DE003D"/>
    <w:rsid w:val="00DE0569"/>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5C3"/>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74AF"/>
    <w:rsid w:val="00E2787E"/>
    <w:rsid w:val="00E30C8F"/>
    <w:rsid w:val="00E35D94"/>
    <w:rsid w:val="00E3706F"/>
    <w:rsid w:val="00E4195F"/>
    <w:rsid w:val="00E4679E"/>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5AF4"/>
    <w:rsid w:val="00E66023"/>
    <w:rsid w:val="00E66A34"/>
    <w:rsid w:val="00E67F01"/>
    <w:rsid w:val="00E73E32"/>
    <w:rsid w:val="00E74556"/>
    <w:rsid w:val="00E754DE"/>
    <w:rsid w:val="00E80401"/>
    <w:rsid w:val="00E84960"/>
    <w:rsid w:val="00E8505C"/>
    <w:rsid w:val="00E8530B"/>
    <w:rsid w:val="00E85D3D"/>
    <w:rsid w:val="00E86E53"/>
    <w:rsid w:val="00E916D5"/>
    <w:rsid w:val="00E92D72"/>
    <w:rsid w:val="00E92F68"/>
    <w:rsid w:val="00E9392A"/>
    <w:rsid w:val="00E9411D"/>
    <w:rsid w:val="00E95069"/>
    <w:rsid w:val="00E95B9D"/>
    <w:rsid w:val="00E96707"/>
    <w:rsid w:val="00EA08D9"/>
    <w:rsid w:val="00EA1390"/>
    <w:rsid w:val="00EA13BD"/>
    <w:rsid w:val="00EA1A33"/>
    <w:rsid w:val="00EA29A7"/>
    <w:rsid w:val="00EA54AA"/>
    <w:rsid w:val="00EA5880"/>
    <w:rsid w:val="00EA6154"/>
    <w:rsid w:val="00EA63C2"/>
    <w:rsid w:val="00EA743F"/>
    <w:rsid w:val="00EB0190"/>
    <w:rsid w:val="00EB081D"/>
    <w:rsid w:val="00EB112C"/>
    <w:rsid w:val="00EB336D"/>
    <w:rsid w:val="00EB33FD"/>
    <w:rsid w:val="00EB4EC5"/>
    <w:rsid w:val="00EB5B68"/>
    <w:rsid w:val="00EB6021"/>
    <w:rsid w:val="00EB61BC"/>
    <w:rsid w:val="00EB65F2"/>
    <w:rsid w:val="00EB6874"/>
    <w:rsid w:val="00EB69D3"/>
    <w:rsid w:val="00EB7924"/>
    <w:rsid w:val="00EC0070"/>
    <w:rsid w:val="00EC0A67"/>
    <w:rsid w:val="00EC20EA"/>
    <w:rsid w:val="00EC2A89"/>
    <w:rsid w:val="00EC2ACC"/>
    <w:rsid w:val="00EC3B04"/>
    <w:rsid w:val="00EC7752"/>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304A"/>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BB4"/>
    <w:rsid w:val="00F86C9C"/>
    <w:rsid w:val="00F90749"/>
    <w:rsid w:val="00F92C18"/>
    <w:rsid w:val="00F92DA9"/>
    <w:rsid w:val="00F92EC8"/>
    <w:rsid w:val="00F9355F"/>
    <w:rsid w:val="00F9471C"/>
    <w:rsid w:val="00F94FA7"/>
    <w:rsid w:val="00F9774C"/>
    <w:rsid w:val="00FA02A3"/>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C1C"/>
    <w:rsid w:val="00FB0600"/>
    <w:rsid w:val="00FB10AF"/>
    <w:rsid w:val="00FB1D8C"/>
    <w:rsid w:val="00FB202B"/>
    <w:rsid w:val="00FB23DE"/>
    <w:rsid w:val="00FB3F2C"/>
    <w:rsid w:val="00FB5677"/>
    <w:rsid w:val="00FB5B66"/>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2D8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amunda.com/bpm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572</TotalTime>
  <Pages>97</Pages>
  <Words>10254</Words>
  <Characters>58452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68569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1526</cp:revision>
  <cp:lastPrinted>2011-04-09T13:51:00Z</cp:lastPrinted>
  <dcterms:created xsi:type="dcterms:W3CDTF">2024-08-22T18:53:00Z</dcterms:created>
  <dcterms:modified xsi:type="dcterms:W3CDTF">2024-08-23T18:26:00Z</dcterms:modified>
</cp:coreProperties>
</file>